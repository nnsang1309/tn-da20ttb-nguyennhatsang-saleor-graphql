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24B7A" w:rsidRDefault="00B24B7A" w:rsidP="00B24B7A">
      <w:pPr>
        <w:jc w:val="center"/>
        <w:rPr>
          <w:szCs w:val="28"/>
        </w:rPr>
      </w:pPr>
      <w:r>
        <w:rPr>
          <w:b/>
          <w:sz w:val="32"/>
          <w:szCs w:val="32"/>
        </w:rPr>
        <w:t>TRƯỜNG</w:t>
      </w:r>
      <w:r w:rsidR="00B16A1D">
        <w:rPr>
          <w:b/>
          <w:sz w:val="32"/>
          <w:szCs w:val="32"/>
        </w:rPr>
        <w:t xml:space="preserve"> </w:t>
      </w:r>
      <w:r>
        <w:rPr>
          <w:b/>
          <w:sz w:val="32"/>
          <w:szCs w:val="32"/>
        </w:rPr>
        <w:t>ĐẠI</w:t>
      </w:r>
      <w:r w:rsidR="00B16A1D">
        <w:rPr>
          <w:b/>
          <w:sz w:val="32"/>
          <w:szCs w:val="32"/>
        </w:rPr>
        <w:t xml:space="preserve"> </w:t>
      </w:r>
      <w:r>
        <w:rPr>
          <w:b/>
          <w:sz w:val="32"/>
          <w:szCs w:val="32"/>
        </w:rPr>
        <w:t>HỌC</w:t>
      </w:r>
      <w:r w:rsidR="00B16A1D">
        <w:rPr>
          <w:b/>
          <w:sz w:val="32"/>
          <w:szCs w:val="32"/>
        </w:rPr>
        <w:t xml:space="preserve"> </w:t>
      </w:r>
      <w:r>
        <w:rPr>
          <w:b/>
          <w:sz w:val="32"/>
          <w:szCs w:val="32"/>
        </w:rPr>
        <w:t>TRÀ</w:t>
      </w:r>
      <w:r w:rsidR="00B16A1D">
        <w:rPr>
          <w:b/>
          <w:sz w:val="32"/>
          <w:szCs w:val="32"/>
        </w:rPr>
        <w:t xml:space="preserve"> </w:t>
      </w:r>
      <w:r>
        <w:rPr>
          <w:b/>
          <w:sz w:val="32"/>
          <w:szCs w:val="32"/>
        </w:rPr>
        <w:t>VINH</w:t>
      </w:r>
    </w:p>
    <w:p w:rsidR="00B24B7A" w:rsidRDefault="00B24B7A" w:rsidP="00B24B7A">
      <w:pPr>
        <w:jc w:val="center"/>
        <w:rPr>
          <w:b/>
          <w:sz w:val="32"/>
          <w:szCs w:val="32"/>
        </w:rPr>
      </w:pPr>
      <w:r>
        <w:rPr>
          <w:b/>
          <w:sz w:val="32"/>
          <w:szCs w:val="32"/>
        </w:rPr>
        <w:t>KHOA</w:t>
      </w:r>
      <w:r w:rsidR="00B16A1D">
        <w:rPr>
          <w:b/>
          <w:sz w:val="32"/>
          <w:szCs w:val="32"/>
        </w:rPr>
        <w:t xml:space="preserve"> </w:t>
      </w:r>
      <w:r>
        <w:rPr>
          <w:b/>
          <w:sz w:val="32"/>
          <w:szCs w:val="32"/>
        </w:rPr>
        <w:t>KỸ</w:t>
      </w:r>
      <w:r w:rsidR="00B16A1D">
        <w:rPr>
          <w:b/>
          <w:sz w:val="32"/>
          <w:szCs w:val="32"/>
        </w:rPr>
        <w:t xml:space="preserve"> </w:t>
      </w:r>
      <w:r>
        <w:rPr>
          <w:b/>
          <w:sz w:val="32"/>
          <w:szCs w:val="32"/>
        </w:rPr>
        <w:t>THUẬT</w:t>
      </w:r>
      <w:r w:rsidR="00B16A1D">
        <w:rPr>
          <w:b/>
          <w:sz w:val="32"/>
          <w:szCs w:val="32"/>
        </w:rPr>
        <w:t xml:space="preserve"> </w:t>
      </w:r>
      <w:r>
        <w:rPr>
          <w:b/>
          <w:sz w:val="32"/>
          <w:szCs w:val="32"/>
        </w:rPr>
        <w:t>VÀ</w:t>
      </w:r>
      <w:r w:rsidR="00B16A1D">
        <w:rPr>
          <w:b/>
          <w:sz w:val="32"/>
          <w:szCs w:val="32"/>
        </w:rPr>
        <w:t xml:space="preserve"> </w:t>
      </w:r>
      <w:r>
        <w:rPr>
          <w:b/>
          <w:sz w:val="32"/>
          <w:szCs w:val="32"/>
        </w:rPr>
        <w:t>CÔNG</w:t>
      </w:r>
      <w:r w:rsidR="00B16A1D">
        <w:rPr>
          <w:b/>
          <w:sz w:val="32"/>
          <w:szCs w:val="32"/>
        </w:rPr>
        <w:t xml:space="preserve"> </w:t>
      </w:r>
      <w:r>
        <w:rPr>
          <w:b/>
          <w:sz w:val="32"/>
          <w:szCs w:val="32"/>
        </w:rPr>
        <w:t>NGHỆ</w:t>
      </w:r>
    </w:p>
    <w:p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2D160963" wp14:editId="4172EDD6">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EDC5D6"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CfLuKo3QAAAAkBAAAPAAAAAAAAAAAAAAAAAAUEAABkcnMvZG93bnJldi54bWxQ&#13;&#10;SwUGAAAAAAQABADzAAAADwUAAAAA&#13;&#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r>
        <w:rPr>
          <w:b/>
          <w:noProof/>
          <w:szCs w:val="28"/>
        </w:rPr>
        <w:drawing>
          <wp:anchor distT="0" distB="0" distL="114300" distR="114300" simplePos="0" relativeHeight="251706368" behindDoc="0" locked="0" layoutInCell="1" allowOverlap="1" wp14:anchorId="711B0088" wp14:editId="33F060C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1353185" cy="1353185"/>
                    </a:xfrm>
                    <a:prstGeom prst="rect">
                      <a:avLst/>
                    </a:prstGeom>
                    <a:noFill/>
                  </pic:spPr>
                </pic:pic>
              </a:graphicData>
            </a:graphic>
          </wp:anchor>
        </w:drawing>
      </w: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left="2880" w:firstLine="720"/>
        <w:rPr>
          <w:b/>
          <w:szCs w:val="28"/>
        </w:rPr>
      </w:pPr>
    </w:p>
    <w:p w:rsidR="00B24B7A" w:rsidRDefault="00B24B7A" w:rsidP="00B24B7A">
      <w:pPr>
        <w:rPr>
          <w:b/>
          <w:szCs w:val="28"/>
        </w:rPr>
      </w:pPr>
    </w:p>
    <w:p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7BDD0C5" wp14:editId="37FECF90">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rsidR="00F26458" w:rsidRDefault="00F26458" w:rsidP="00B24B7A">
                            <w:r w:rsidRPr="00E301F5">
                              <w:rPr>
                                <w:b/>
                                <w:color w:val="FF0000"/>
                                <w:sz w:val="28"/>
                                <w:szCs w:val="28"/>
                              </w:rPr>
                              <w:t>ISO</w:t>
                            </w:r>
                            <w:r w:rsidR="00B16A1D">
                              <w:rPr>
                                <w:b/>
                                <w:color w:val="FF0000"/>
                                <w:sz w:val="28"/>
                                <w:szCs w:val="28"/>
                              </w:rPr>
                              <w:t xml:space="preserve"> </w:t>
                            </w:r>
                            <w:r w:rsidRPr="00E301F5">
                              <w:rPr>
                                <w:b/>
                                <w:color w:val="FF0000"/>
                                <w:sz w:val="28"/>
                                <w:szCs w:val="28"/>
                              </w:rPr>
                              <w:t>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BDD0C5"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" fillcolor="white [3212]" strokecolor="white [3212]" strokeweight=".5pt">
                <v:textbox>
                  <w:txbxContent>
                    <w:p w:rsidR="00F26458" w:rsidRDefault="00F26458" w:rsidP="00B24B7A">
                      <w:r w:rsidRPr="00E301F5">
                        <w:rPr>
                          <w:b/>
                          <w:color w:val="FF0000"/>
                          <w:sz w:val="28"/>
                          <w:szCs w:val="28"/>
                        </w:rPr>
                        <w:t>ISO</w:t>
                      </w:r>
                      <w:r w:rsidR="00B16A1D">
                        <w:rPr>
                          <w:b/>
                          <w:color w:val="FF0000"/>
                          <w:sz w:val="28"/>
                          <w:szCs w:val="28"/>
                        </w:rPr>
                        <w:t xml:space="preserve"> </w:t>
                      </w:r>
                      <w:r w:rsidRPr="00E301F5">
                        <w:rPr>
                          <w:b/>
                          <w:color w:val="FF0000"/>
                          <w:sz w:val="28"/>
                          <w:szCs w:val="28"/>
                        </w:rPr>
                        <w:t>9001:2015</w:t>
                      </w:r>
                    </w:p>
                  </w:txbxContent>
                </v:textbox>
                <w10:wrap anchorx="margin"/>
              </v:shape>
            </w:pict>
          </mc:Fallback>
        </mc:AlternateConten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Pr="00CF39D2" w:rsidRDefault="002E4631" w:rsidP="00B24B7A">
      <w:pPr>
        <w:jc w:val="center"/>
        <w:rPr>
          <w:b/>
          <w:sz w:val="32"/>
          <w:szCs w:val="32"/>
        </w:rPr>
      </w:pPr>
      <w:r>
        <w:rPr>
          <w:b/>
          <w:sz w:val="32"/>
          <w:szCs w:val="32"/>
        </w:rPr>
        <w:t>NGUYỄN</w:t>
      </w:r>
      <w:r w:rsidR="00B16A1D">
        <w:rPr>
          <w:b/>
          <w:sz w:val="32"/>
          <w:szCs w:val="32"/>
        </w:rPr>
        <w:t xml:space="preserve"> </w:t>
      </w:r>
      <w:r>
        <w:rPr>
          <w:b/>
          <w:sz w:val="32"/>
          <w:szCs w:val="32"/>
        </w:rPr>
        <w:t>NHẤT</w:t>
      </w:r>
      <w:r w:rsidR="00B16A1D">
        <w:rPr>
          <w:b/>
          <w:sz w:val="32"/>
          <w:szCs w:val="32"/>
        </w:rPr>
        <w:t xml:space="preserve"> </w:t>
      </w:r>
      <w:r>
        <w:rPr>
          <w:b/>
          <w:sz w:val="32"/>
          <w:szCs w:val="32"/>
        </w:rPr>
        <w:t>SANG</w:t>
      </w:r>
    </w:p>
    <w:p w:rsidR="00B24B7A" w:rsidRDefault="00B24B7A" w:rsidP="00B24B7A">
      <w:pPr>
        <w:rPr>
          <w:b/>
          <w:sz w:val="40"/>
          <w:szCs w:val="40"/>
        </w:rPr>
      </w:pPr>
    </w:p>
    <w:p w:rsidR="00B24B7A" w:rsidRDefault="00B24B7A" w:rsidP="00B24B7A">
      <w:pPr>
        <w:rPr>
          <w:b/>
          <w:sz w:val="40"/>
          <w:szCs w:val="40"/>
        </w:rPr>
      </w:pPr>
    </w:p>
    <w:p w:rsidR="00B24B7A" w:rsidRPr="00CF39D2" w:rsidRDefault="00B24B7A" w:rsidP="00B24B7A">
      <w:pPr>
        <w:rPr>
          <w:b/>
          <w:sz w:val="40"/>
          <w:szCs w:val="40"/>
        </w:rPr>
      </w:pPr>
    </w:p>
    <w:p w:rsidR="00B24B7A" w:rsidRPr="00B16A1D" w:rsidRDefault="002E4631" w:rsidP="004049D4">
      <w:pPr>
        <w:spacing w:line="276" w:lineRule="auto"/>
        <w:ind w:left="113" w:right="170"/>
        <w:jc w:val="center"/>
        <w:rPr>
          <w:b/>
          <w:bCs/>
          <w:sz w:val="38"/>
          <w:szCs w:val="38"/>
        </w:rPr>
      </w:pPr>
      <w:r w:rsidRPr="00B16A1D">
        <w:rPr>
          <w:b/>
          <w:bCs/>
          <w:sz w:val="38"/>
          <w:szCs w:val="38"/>
        </w:rPr>
        <w:t>NGHIÊN</w:t>
      </w:r>
      <w:r w:rsidR="00B16A1D" w:rsidRPr="00B16A1D">
        <w:rPr>
          <w:b/>
          <w:bCs/>
          <w:sz w:val="38"/>
          <w:szCs w:val="38"/>
        </w:rPr>
        <w:t xml:space="preserve"> </w:t>
      </w:r>
      <w:r w:rsidRPr="00B16A1D">
        <w:rPr>
          <w:b/>
          <w:bCs/>
          <w:sz w:val="38"/>
          <w:szCs w:val="38"/>
        </w:rPr>
        <w:t>CỨU</w:t>
      </w:r>
      <w:r w:rsidR="00B16A1D" w:rsidRPr="00B16A1D">
        <w:rPr>
          <w:b/>
          <w:bCs/>
          <w:sz w:val="38"/>
          <w:szCs w:val="38"/>
        </w:rPr>
        <w:t xml:space="preserve"> </w:t>
      </w:r>
      <w:r w:rsidRPr="00B16A1D">
        <w:rPr>
          <w:b/>
          <w:bCs/>
          <w:sz w:val="38"/>
          <w:szCs w:val="38"/>
        </w:rPr>
        <w:t>NỀN</w:t>
      </w:r>
      <w:r w:rsidR="00B16A1D" w:rsidRPr="00B16A1D">
        <w:rPr>
          <w:b/>
          <w:bCs/>
          <w:sz w:val="38"/>
          <w:szCs w:val="38"/>
        </w:rPr>
        <w:t xml:space="preserve"> </w:t>
      </w:r>
      <w:r w:rsidRPr="00B16A1D">
        <w:rPr>
          <w:b/>
          <w:bCs/>
          <w:sz w:val="38"/>
          <w:szCs w:val="38"/>
        </w:rPr>
        <w:t>TẢNG</w:t>
      </w:r>
      <w:r w:rsidR="00B16A1D" w:rsidRPr="00B16A1D">
        <w:rPr>
          <w:b/>
          <w:bCs/>
          <w:sz w:val="38"/>
          <w:szCs w:val="38"/>
        </w:rPr>
        <w:t xml:space="preserve"> </w:t>
      </w:r>
      <w:r w:rsidRPr="00B16A1D">
        <w:rPr>
          <w:b/>
          <w:bCs/>
          <w:sz w:val="38"/>
          <w:szCs w:val="38"/>
        </w:rPr>
        <w:t>HEADLESS</w:t>
      </w:r>
      <w:r w:rsidR="00B16A1D" w:rsidRPr="00B16A1D">
        <w:rPr>
          <w:b/>
          <w:bCs/>
          <w:sz w:val="38"/>
          <w:szCs w:val="38"/>
        </w:rPr>
        <w:t xml:space="preserve"> </w:t>
      </w:r>
      <w:r w:rsidRPr="00B16A1D">
        <w:rPr>
          <w:b/>
          <w:bCs/>
          <w:sz w:val="38"/>
          <w:szCs w:val="38"/>
        </w:rPr>
        <w:t>ECOMMERCE</w:t>
      </w:r>
      <w:r w:rsidR="00B16A1D" w:rsidRPr="00B16A1D">
        <w:rPr>
          <w:b/>
          <w:bCs/>
          <w:sz w:val="38"/>
          <w:szCs w:val="38"/>
        </w:rPr>
        <w:t xml:space="preserve"> </w:t>
      </w:r>
      <w:r w:rsidRPr="00B16A1D">
        <w:rPr>
          <w:b/>
          <w:bCs/>
          <w:sz w:val="38"/>
          <w:szCs w:val="38"/>
        </w:rPr>
        <w:t>SALEOR,</w:t>
      </w:r>
      <w:r w:rsidR="00B16A1D" w:rsidRPr="00B16A1D">
        <w:rPr>
          <w:b/>
          <w:bCs/>
          <w:sz w:val="38"/>
          <w:szCs w:val="38"/>
        </w:rPr>
        <w:t xml:space="preserve"> </w:t>
      </w:r>
      <w:r w:rsidRPr="00B16A1D">
        <w:rPr>
          <w:b/>
          <w:bCs/>
          <w:sz w:val="38"/>
          <w:szCs w:val="38"/>
        </w:rPr>
        <w:t>NGÔN</w:t>
      </w:r>
      <w:r w:rsidR="00B16A1D" w:rsidRPr="00B16A1D">
        <w:rPr>
          <w:b/>
          <w:bCs/>
          <w:sz w:val="38"/>
          <w:szCs w:val="38"/>
        </w:rPr>
        <w:t xml:space="preserve"> </w:t>
      </w:r>
      <w:r w:rsidRPr="00B16A1D">
        <w:rPr>
          <w:b/>
          <w:bCs/>
          <w:sz w:val="38"/>
          <w:szCs w:val="38"/>
        </w:rPr>
        <w:t>NGỮ</w:t>
      </w:r>
      <w:r w:rsidR="00B16A1D" w:rsidRPr="00B16A1D">
        <w:rPr>
          <w:b/>
          <w:bCs/>
          <w:sz w:val="38"/>
          <w:szCs w:val="38"/>
        </w:rPr>
        <w:t xml:space="preserve"> </w:t>
      </w:r>
      <w:r w:rsidRPr="00B16A1D">
        <w:rPr>
          <w:b/>
          <w:bCs/>
          <w:sz w:val="38"/>
          <w:szCs w:val="38"/>
        </w:rPr>
        <w:t>GRAPHQL</w:t>
      </w:r>
      <w:r w:rsidR="00B16A1D" w:rsidRPr="00B16A1D">
        <w:rPr>
          <w:b/>
          <w:bCs/>
          <w:sz w:val="38"/>
          <w:szCs w:val="38"/>
        </w:rPr>
        <w:t xml:space="preserve"> </w:t>
      </w:r>
      <w:r w:rsidRPr="00B16A1D">
        <w:rPr>
          <w:b/>
          <w:bCs/>
          <w:sz w:val="38"/>
          <w:szCs w:val="38"/>
        </w:rPr>
        <w:t>VÀ</w:t>
      </w:r>
      <w:r w:rsidR="00B16A1D" w:rsidRPr="00B16A1D">
        <w:rPr>
          <w:b/>
          <w:bCs/>
          <w:sz w:val="38"/>
          <w:szCs w:val="38"/>
        </w:rPr>
        <w:t xml:space="preserve"> </w:t>
      </w:r>
      <w:r w:rsidRPr="00B16A1D">
        <w:rPr>
          <w:b/>
          <w:bCs/>
          <w:sz w:val="38"/>
          <w:szCs w:val="38"/>
        </w:rPr>
        <w:t>XÂY</w:t>
      </w:r>
      <w:r w:rsidR="00B16A1D" w:rsidRPr="00B16A1D">
        <w:rPr>
          <w:b/>
          <w:bCs/>
          <w:sz w:val="38"/>
          <w:szCs w:val="38"/>
        </w:rPr>
        <w:t xml:space="preserve"> </w:t>
      </w:r>
      <w:r w:rsidRPr="00B16A1D">
        <w:rPr>
          <w:b/>
          <w:bCs/>
          <w:sz w:val="38"/>
          <w:szCs w:val="38"/>
        </w:rPr>
        <w:t>DỰNG</w:t>
      </w:r>
      <w:r w:rsidR="00B16A1D" w:rsidRPr="00B16A1D">
        <w:rPr>
          <w:b/>
          <w:bCs/>
          <w:sz w:val="38"/>
          <w:szCs w:val="38"/>
        </w:rPr>
        <w:t xml:space="preserve"> </w:t>
      </w:r>
      <w:r w:rsidRPr="00B16A1D">
        <w:rPr>
          <w:b/>
          <w:bCs/>
          <w:sz w:val="38"/>
          <w:szCs w:val="38"/>
        </w:rPr>
        <w:t>TRANG</w:t>
      </w:r>
      <w:r w:rsidR="00B16A1D" w:rsidRPr="00B16A1D">
        <w:rPr>
          <w:b/>
          <w:bCs/>
          <w:sz w:val="38"/>
          <w:szCs w:val="38"/>
        </w:rPr>
        <w:t xml:space="preserve"> </w:t>
      </w:r>
      <w:r w:rsidRPr="00B16A1D">
        <w:rPr>
          <w:b/>
          <w:bCs/>
          <w:sz w:val="38"/>
          <w:szCs w:val="38"/>
        </w:rPr>
        <w:t>THƯƠNG</w:t>
      </w:r>
      <w:r w:rsidR="00B16A1D" w:rsidRPr="00B16A1D">
        <w:rPr>
          <w:b/>
          <w:bCs/>
          <w:sz w:val="38"/>
          <w:szCs w:val="38"/>
        </w:rPr>
        <w:t xml:space="preserve"> </w:t>
      </w:r>
      <w:r w:rsidRPr="00B16A1D">
        <w:rPr>
          <w:b/>
          <w:bCs/>
          <w:sz w:val="38"/>
          <w:szCs w:val="38"/>
        </w:rPr>
        <w:t>MẠI</w:t>
      </w:r>
      <w:r w:rsidR="00B16A1D" w:rsidRPr="00B16A1D">
        <w:rPr>
          <w:b/>
          <w:bCs/>
          <w:sz w:val="38"/>
          <w:szCs w:val="38"/>
        </w:rPr>
        <w:t xml:space="preserve"> </w:t>
      </w:r>
      <w:r w:rsidRPr="00B16A1D">
        <w:rPr>
          <w:b/>
          <w:bCs/>
          <w:sz w:val="38"/>
          <w:szCs w:val="38"/>
        </w:rPr>
        <w:t>ĐIỆN</w:t>
      </w:r>
      <w:r w:rsidR="00B16A1D" w:rsidRPr="00B16A1D">
        <w:rPr>
          <w:b/>
          <w:bCs/>
          <w:sz w:val="38"/>
          <w:szCs w:val="38"/>
        </w:rPr>
        <w:t xml:space="preserve"> </w:t>
      </w:r>
      <w:r w:rsidRPr="00B16A1D">
        <w:rPr>
          <w:b/>
          <w:bCs/>
          <w:sz w:val="38"/>
          <w:szCs w:val="38"/>
        </w:rPr>
        <w:t>TỬ</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Pr="00CF39D2" w:rsidRDefault="00B24B7A" w:rsidP="00B24B7A">
      <w:pPr>
        <w:jc w:val="center"/>
        <w:rPr>
          <w:b/>
          <w:sz w:val="32"/>
          <w:szCs w:val="32"/>
        </w:rPr>
      </w:pPr>
      <w:r w:rsidRPr="00CF39D2">
        <w:rPr>
          <w:b/>
          <w:sz w:val="32"/>
          <w:szCs w:val="32"/>
        </w:rPr>
        <w:t>ĐỒ</w:t>
      </w:r>
      <w:r w:rsidR="00B16A1D">
        <w:rPr>
          <w:b/>
          <w:sz w:val="32"/>
          <w:szCs w:val="32"/>
        </w:rPr>
        <w:t xml:space="preserve"> </w:t>
      </w:r>
      <w:r w:rsidRPr="00CF39D2">
        <w:rPr>
          <w:b/>
          <w:sz w:val="32"/>
          <w:szCs w:val="32"/>
        </w:rPr>
        <w:t>ÁN</w:t>
      </w:r>
      <w:r w:rsidR="00B16A1D">
        <w:rPr>
          <w:b/>
          <w:sz w:val="32"/>
          <w:szCs w:val="32"/>
        </w:rPr>
        <w:t xml:space="preserve"> </w:t>
      </w:r>
      <w:r w:rsidRPr="00CF39D2">
        <w:rPr>
          <w:b/>
          <w:sz w:val="32"/>
          <w:szCs w:val="32"/>
        </w:rPr>
        <w:t>TỐT</w:t>
      </w:r>
      <w:r w:rsidR="00B16A1D">
        <w:rPr>
          <w:b/>
          <w:sz w:val="32"/>
          <w:szCs w:val="32"/>
        </w:rPr>
        <w:t xml:space="preserve"> </w:t>
      </w:r>
      <w:r w:rsidRPr="00CF39D2">
        <w:rPr>
          <w:b/>
          <w:sz w:val="32"/>
          <w:szCs w:val="32"/>
        </w:rPr>
        <w:t>NGHIỆP</w:t>
      </w:r>
      <w:r w:rsidR="00B16A1D">
        <w:rPr>
          <w:b/>
          <w:sz w:val="32"/>
          <w:szCs w:val="32"/>
        </w:rPr>
        <w:t xml:space="preserve"> </w:t>
      </w:r>
    </w:p>
    <w:p w:rsidR="00B24B7A" w:rsidRPr="00CF39D2" w:rsidRDefault="00B24B7A" w:rsidP="00B24B7A">
      <w:pPr>
        <w:jc w:val="center"/>
        <w:rPr>
          <w:b/>
          <w:sz w:val="32"/>
          <w:szCs w:val="32"/>
        </w:rPr>
      </w:pPr>
      <w:r w:rsidRPr="00CF39D2">
        <w:rPr>
          <w:b/>
          <w:sz w:val="32"/>
          <w:szCs w:val="32"/>
        </w:rPr>
        <w:t>NGÀNH</w:t>
      </w:r>
      <w:r w:rsidR="00B16A1D">
        <w:rPr>
          <w:b/>
          <w:sz w:val="32"/>
          <w:szCs w:val="32"/>
        </w:rPr>
        <w:t xml:space="preserve"> </w:t>
      </w:r>
      <w:r w:rsidRPr="00CF39D2">
        <w:rPr>
          <w:b/>
          <w:sz w:val="32"/>
          <w:szCs w:val="32"/>
        </w:rPr>
        <w:t>CÔNG</w:t>
      </w:r>
      <w:r w:rsidR="00B16A1D">
        <w:rPr>
          <w:b/>
          <w:sz w:val="32"/>
          <w:szCs w:val="32"/>
        </w:rPr>
        <w:t xml:space="preserve"> </w:t>
      </w:r>
      <w:r w:rsidRPr="00CF39D2">
        <w:rPr>
          <w:b/>
          <w:sz w:val="32"/>
          <w:szCs w:val="32"/>
        </w:rPr>
        <w:t>NGHỆ</w:t>
      </w:r>
      <w:r w:rsidR="00B16A1D">
        <w:rPr>
          <w:b/>
          <w:sz w:val="32"/>
          <w:szCs w:val="32"/>
        </w:rPr>
        <w:t xml:space="preserve"> </w:t>
      </w:r>
      <w:r w:rsidRPr="00CF39D2">
        <w:rPr>
          <w:b/>
          <w:sz w:val="32"/>
          <w:szCs w:val="32"/>
        </w:rPr>
        <w:t>THÔNG</w:t>
      </w:r>
      <w:r w:rsidR="00B16A1D">
        <w:rPr>
          <w:b/>
          <w:sz w:val="32"/>
          <w:szCs w:val="32"/>
        </w:rPr>
        <w:t xml:space="preserve"> </w:t>
      </w:r>
      <w:r w:rsidRPr="00CF39D2">
        <w:rPr>
          <w:b/>
          <w:sz w:val="32"/>
          <w:szCs w:val="32"/>
        </w:rPr>
        <w:t>TIN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jc w:val="center"/>
        <w:rPr>
          <w:b/>
          <w:sz w:val="28"/>
          <w:szCs w:val="28"/>
        </w:rPr>
      </w:pPr>
    </w:p>
    <w:p w:rsidR="00B24B7A" w:rsidRDefault="00B24B7A" w:rsidP="00B24B7A">
      <w:pPr>
        <w:jc w:val="center"/>
        <w:rPr>
          <w:b/>
          <w:sz w:val="28"/>
          <w:szCs w:val="28"/>
        </w:rPr>
      </w:pPr>
    </w:p>
    <w:p w:rsidR="006D33F5" w:rsidRDefault="006D33F5" w:rsidP="00B24B7A">
      <w:pPr>
        <w:jc w:val="center"/>
        <w:rPr>
          <w:b/>
          <w:sz w:val="28"/>
          <w:szCs w:val="28"/>
        </w:rPr>
      </w:pPr>
    </w:p>
    <w:p w:rsidR="00B24B7A" w:rsidRDefault="00B24B7A" w:rsidP="00B24B7A">
      <w:pPr>
        <w:jc w:val="center"/>
        <w:rPr>
          <w:b/>
          <w:sz w:val="28"/>
          <w:szCs w:val="28"/>
        </w:rPr>
      </w:pPr>
    </w:p>
    <w:p w:rsidR="00B24B7A" w:rsidRDefault="006F3C54" w:rsidP="00B24B7A">
      <w:pPr>
        <w:jc w:val="center"/>
        <w:rPr>
          <w:b/>
          <w:sz w:val="28"/>
          <w:szCs w:val="28"/>
        </w:rPr>
      </w:pPr>
      <w:r>
        <w:rPr>
          <w:b/>
          <w:sz w:val="28"/>
          <w:szCs w:val="28"/>
        </w:rPr>
        <w:t>TRÀ</w:t>
      </w:r>
      <w:r w:rsidR="00B16A1D">
        <w:rPr>
          <w:b/>
          <w:sz w:val="28"/>
          <w:szCs w:val="28"/>
        </w:rPr>
        <w:t xml:space="preserve"> </w:t>
      </w:r>
      <w:r>
        <w:rPr>
          <w:b/>
          <w:sz w:val="28"/>
          <w:szCs w:val="28"/>
        </w:rPr>
        <w:t>VINH,</w:t>
      </w:r>
      <w:r w:rsidR="00B16A1D">
        <w:rPr>
          <w:b/>
          <w:sz w:val="28"/>
          <w:szCs w:val="28"/>
        </w:rPr>
        <w:t xml:space="preserve"> </w:t>
      </w:r>
      <w:r>
        <w:rPr>
          <w:b/>
          <w:sz w:val="28"/>
          <w:szCs w:val="28"/>
        </w:rPr>
        <w:t>NĂM</w:t>
      </w:r>
      <w:r w:rsidR="00B16A1D">
        <w:rPr>
          <w:b/>
          <w:sz w:val="28"/>
          <w:szCs w:val="28"/>
        </w:rPr>
        <w:t xml:space="preserve"> </w:t>
      </w:r>
      <w:r>
        <w:rPr>
          <w:b/>
          <w:sz w:val="28"/>
          <w:szCs w:val="28"/>
        </w:rPr>
        <w:t>2024</w:t>
      </w:r>
      <w:r w:rsidR="00B24B7A">
        <w:rPr>
          <w:b/>
          <w:sz w:val="28"/>
          <w:szCs w:val="28"/>
        </w:rPr>
        <w:br w:type="page"/>
      </w:r>
    </w:p>
    <w:p w:rsidR="00B24B7A" w:rsidRDefault="00B24B7A" w:rsidP="00B24B7A">
      <w:pPr>
        <w:jc w:val="center"/>
        <w:rPr>
          <w:szCs w:val="28"/>
        </w:rPr>
      </w:pPr>
      <w:r>
        <w:rPr>
          <w:b/>
          <w:sz w:val="32"/>
          <w:szCs w:val="32"/>
        </w:rPr>
        <w:lastRenderedPageBreak/>
        <w:t>TRƯỜNG</w:t>
      </w:r>
      <w:r w:rsidR="00B16A1D">
        <w:rPr>
          <w:b/>
          <w:sz w:val="32"/>
          <w:szCs w:val="32"/>
        </w:rPr>
        <w:t xml:space="preserve"> </w:t>
      </w:r>
      <w:r>
        <w:rPr>
          <w:b/>
          <w:sz w:val="32"/>
          <w:szCs w:val="32"/>
        </w:rPr>
        <w:t>ĐẠI</w:t>
      </w:r>
      <w:r w:rsidR="00B16A1D">
        <w:rPr>
          <w:b/>
          <w:sz w:val="32"/>
          <w:szCs w:val="32"/>
        </w:rPr>
        <w:t xml:space="preserve"> </w:t>
      </w:r>
      <w:r>
        <w:rPr>
          <w:b/>
          <w:sz w:val="32"/>
          <w:szCs w:val="32"/>
        </w:rPr>
        <w:t>HỌC</w:t>
      </w:r>
      <w:r w:rsidR="00B16A1D">
        <w:rPr>
          <w:b/>
          <w:sz w:val="32"/>
          <w:szCs w:val="32"/>
        </w:rPr>
        <w:t xml:space="preserve"> </w:t>
      </w:r>
      <w:r>
        <w:rPr>
          <w:b/>
          <w:sz w:val="32"/>
          <w:szCs w:val="32"/>
        </w:rPr>
        <w:t>TRÀ</w:t>
      </w:r>
      <w:r w:rsidR="00B16A1D">
        <w:rPr>
          <w:b/>
          <w:sz w:val="32"/>
          <w:szCs w:val="32"/>
        </w:rPr>
        <w:t xml:space="preserve"> </w:t>
      </w:r>
      <w:r>
        <w:rPr>
          <w:b/>
          <w:sz w:val="32"/>
          <w:szCs w:val="32"/>
        </w:rPr>
        <w:t>VINH</w:t>
      </w:r>
    </w:p>
    <w:p w:rsidR="00B24B7A" w:rsidRDefault="00B24B7A" w:rsidP="00B24B7A">
      <w:pPr>
        <w:jc w:val="center"/>
        <w:rPr>
          <w:b/>
          <w:sz w:val="32"/>
          <w:szCs w:val="32"/>
        </w:rPr>
      </w:pPr>
      <w:r>
        <w:rPr>
          <w:b/>
          <w:sz w:val="32"/>
          <w:szCs w:val="32"/>
        </w:rPr>
        <w:t>KHOA</w:t>
      </w:r>
      <w:r w:rsidR="00B16A1D">
        <w:rPr>
          <w:b/>
          <w:sz w:val="32"/>
          <w:szCs w:val="32"/>
        </w:rPr>
        <w:t xml:space="preserve"> </w:t>
      </w:r>
      <w:r>
        <w:rPr>
          <w:b/>
          <w:sz w:val="32"/>
          <w:szCs w:val="32"/>
        </w:rPr>
        <w:t>KỸ</w:t>
      </w:r>
      <w:r w:rsidR="00B16A1D">
        <w:rPr>
          <w:b/>
          <w:sz w:val="32"/>
          <w:szCs w:val="32"/>
        </w:rPr>
        <w:t xml:space="preserve"> </w:t>
      </w:r>
      <w:r>
        <w:rPr>
          <w:b/>
          <w:sz w:val="32"/>
          <w:szCs w:val="32"/>
        </w:rPr>
        <w:t>THUẬT</w:t>
      </w:r>
      <w:r w:rsidR="00B16A1D">
        <w:rPr>
          <w:b/>
          <w:sz w:val="32"/>
          <w:szCs w:val="32"/>
        </w:rPr>
        <w:t xml:space="preserve"> </w:t>
      </w:r>
      <w:r>
        <w:rPr>
          <w:b/>
          <w:sz w:val="32"/>
          <w:szCs w:val="32"/>
        </w:rPr>
        <w:t>VÀ</w:t>
      </w:r>
      <w:r w:rsidR="00B16A1D">
        <w:rPr>
          <w:b/>
          <w:sz w:val="32"/>
          <w:szCs w:val="32"/>
        </w:rPr>
        <w:t xml:space="preserve"> </w:t>
      </w:r>
      <w:r>
        <w:rPr>
          <w:b/>
          <w:sz w:val="32"/>
          <w:szCs w:val="32"/>
        </w:rPr>
        <w:t>CÔNG</w:t>
      </w:r>
      <w:r w:rsidR="00B16A1D">
        <w:rPr>
          <w:b/>
          <w:sz w:val="32"/>
          <w:szCs w:val="32"/>
        </w:rPr>
        <w:t xml:space="preserve"> </w:t>
      </w:r>
      <w:r>
        <w:rPr>
          <w:b/>
          <w:sz w:val="32"/>
          <w:szCs w:val="32"/>
        </w:rPr>
        <w:t>NGHỆ</w:t>
      </w:r>
    </w:p>
    <w:p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0596BE90" wp14:editId="031948D9">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AF07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" strokecolor="black [3200]" strokeweight="1pt">
                <v:stroke joinstyle="miter"/>
                <w10:wrap anchorx="margin"/>
              </v:line>
            </w:pict>
          </mc:Fallback>
        </mc:AlternateContent>
      </w:r>
    </w:p>
    <w:p w:rsidR="00B24B7A" w:rsidRDefault="00B24B7A" w:rsidP="00B24B7A">
      <w:pPr>
        <w:ind w:firstLine="720"/>
        <w:jc w:val="center"/>
      </w:pPr>
    </w:p>
    <w:p w:rsidR="00B24B7A" w:rsidRDefault="00B24B7A" w:rsidP="00B24B7A">
      <w:pP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Pr="00B16A1D" w:rsidRDefault="002E4631" w:rsidP="004049D4">
      <w:pPr>
        <w:spacing w:line="276" w:lineRule="auto"/>
        <w:ind w:left="113" w:right="170"/>
        <w:jc w:val="center"/>
        <w:rPr>
          <w:b/>
          <w:bCs/>
          <w:sz w:val="38"/>
          <w:szCs w:val="38"/>
        </w:rPr>
      </w:pPr>
      <w:bookmarkStart w:id="0" w:name="OLE_LINK3"/>
      <w:bookmarkStart w:id="1" w:name="OLE_LINK4"/>
      <w:r w:rsidRPr="00B16A1D">
        <w:rPr>
          <w:b/>
          <w:bCs/>
          <w:sz w:val="38"/>
          <w:szCs w:val="38"/>
        </w:rPr>
        <w:t>NGHIÊN</w:t>
      </w:r>
      <w:r w:rsidR="00B16A1D" w:rsidRPr="00B16A1D">
        <w:rPr>
          <w:b/>
          <w:bCs/>
          <w:sz w:val="38"/>
          <w:szCs w:val="38"/>
        </w:rPr>
        <w:t xml:space="preserve"> </w:t>
      </w:r>
      <w:r w:rsidRPr="00B16A1D">
        <w:rPr>
          <w:b/>
          <w:bCs/>
          <w:sz w:val="38"/>
          <w:szCs w:val="38"/>
        </w:rPr>
        <w:t>CỨU</w:t>
      </w:r>
      <w:r w:rsidR="00B16A1D" w:rsidRPr="00B16A1D">
        <w:rPr>
          <w:b/>
          <w:bCs/>
          <w:sz w:val="38"/>
          <w:szCs w:val="38"/>
        </w:rPr>
        <w:t xml:space="preserve"> </w:t>
      </w:r>
      <w:r w:rsidRPr="00B16A1D">
        <w:rPr>
          <w:b/>
          <w:bCs/>
          <w:sz w:val="38"/>
          <w:szCs w:val="38"/>
        </w:rPr>
        <w:t>NỀN</w:t>
      </w:r>
      <w:r w:rsidR="00B16A1D" w:rsidRPr="00B16A1D">
        <w:rPr>
          <w:b/>
          <w:bCs/>
          <w:sz w:val="38"/>
          <w:szCs w:val="38"/>
        </w:rPr>
        <w:t xml:space="preserve"> </w:t>
      </w:r>
      <w:r w:rsidRPr="00B16A1D">
        <w:rPr>
          <w:b/>
          <w:bCs/>
          <w:sz w:val="38"/>
          <w:szCs w:val="38"/>
        </w:rPr>
        <w:t>TẢNG</w:t>
      </w:r>
      <w:r w:rsidR="00B16A1D" w:rsidRPr="00B16A1D">
        <w:rPr>
          <w:b/>
          <w:bCs/>
          <w:sz w:val="38"/>
          <w:szCs w:val="38"/>
        </w:rPr>
        <w:t xml:space="preserve"> </w:t>
      </w:r>
      <w:r w:rsidRPr="00B16A1D">
        <w:rPr>
          <w:b/>
          <w:bCs/>
          <w:sz w:val="38"/>
          <w:szCs w:val="38"/>
        </w:rPr>
        <w:t>HEADLESS</w:t>
      </w:r>
      <w:r w:rsidR="00B16A1D" w:rsidRPr="00B16A1D">
        <w:rPr>
          <w:b/>
          <w:bCs/>
          <w:sz w:val="38"/>
          <w:szCs w:val="38"/>
        </w:rPr>
        <w:t xml:space="preserve"> </w:t>
      </w:r>
      <w:r w:rsidRPr="00B16A1D">
        <w:rPr>
          <w:b/>
          <w:bCs/>
          <w:sz w:val="38"/>
          <w:szCs w:val="38"/>
        </w:rPr>
        <w:t>ECOMMERCE</w:t>
      </w:r>
      <w:r w:rsidR="00B16A1D" w:rsidRPr="00B16A1D">
        <w:rPr>
          <w:b/>
          <w:bCs/>
          <w:sz w:val="38"/>
          <w:szCs w:val="38"/>
        </w:rPr>
        <w:t xml:space="preserve"> </w:t>
      </w:r>
      <w:r w:rsidRPr="00B16A1D">
        <w:rPr>
          <w:b/>
          <w:bCs/>
          <w:sz w:val="38"/>
          <w:szCs w:val="38"/>
        </w:rPr>
        <w:t>SALEOR,</w:t>
      </w:r>
      <w:r w:rsidR="00B16A1D" w:rsidRPr="00B16A1D">
        <w:rPr>
          <w:b/>
          <w:bCs/>
          <w:sz w:val="38"/>
          <w:szCs w:val="38"/>
        </w:rPr>
        <w:t xml:space="preserve"> </w:t>
      </w:r>
      <w:r w:rsidRPr="00B16A1D">
        <w:rPr>
          <w:b/>
          <w:bCs/>
          <w:sz w:val="38"/>
          <w:szCs w:val="38"/>
        </w:rPr>
        <w:t>NGÔN</w:t>
      </w:r>
      <w:r w:rsidR="00B16A1D" w:rsidRPr="00B16A1D">
        <w:rPr>
          <w:b/>
          <w:bCs/>
          <w:sz w:val="38"/>
          <w:szCs w:val="38"/>
        </w:rPr>
        <w:t xml:space="preserve"> </w:t>
      </w:r>
      <w:r w:rsidRPr="00B16A1D">
        <w:rPr>
          <w:b/>
          <w:bCs/>
          <w:sz w:val="38"/>
          <w:szCs w:val="38"/>
        </w:rPr>
        <w:t>NGỮ</w:t>
      </w:r>
      <w:r w:rsidR="00B16A1D" w:rsidRPr="00B16A1D">
        <w:rPr>
          <w:b/>
          <w:bCs/>
          <w:sz w:val="38"/>
          <w:szCs w:val="38"/>
        </w:rPr>
        <w:t xml:space="preserve"> </w:t>
      </w:r>
      <w:r w:rsidRPr="00B16A1D">
        <w:rPr>
          <w:b/>
          <w:bCs/>
          <w:sz w:val="38"/>
          <w:szCs w:val="38"/>
        </w:rPr>
        <w:t>GRAPHQL</w:t>
      </w:r>
      <w:r w:rsidR="00B16A1D" w:rsidRPr="00B16A1D">
        <w:rPr>
          <w:b/>
          <w:bCs/>
          <w:sz w:val="38"/>
          <w:szCs w:val="38"/>
        </w:rPr>
        <w:t xml:space="preserve"> </w:t>
      </w:r>
      <w:r w:rsidRPr="00B16A1D">
        <w:rPr>
          <w:b/>
          <w:bCs/>
          <w:sz w:val="38"/>
          <w:szCs w:val="38"/>
        </w:rPr>
        <w:t>VÀ</w:t>
      </w:r>
      <w:r w:rsidR="00B16A1D" w:rsidRPr="00B16A1D">
        <w:rPr>
          <w:b/>
          <w:bCs/>
          <w:sz w:val="38"/>
          <w:szCs w:val="38"/>
        </w:rPr>
        <w:t xml:space="preserve"> </w:t>
      </w:r>
      <w:r w:rsidRPr="00B16A1D">
        <w:rPr>
          <w:b/>
          <w:bCs/>
          <w:sz w:val="38"/>
          <w:szCs w:val="38"/>
        </w:rPr>
        <w:t>XÂY</w:t>
      </w:r>
      <w:r w:rsidR="00B16A1D" w:rsidRPr="00B16A1D">
        <w:rPr>
          <w:b/>
          <w:bCs/>
          <w:sz w:val="38"/>
          <w:szCs w:val="38"/>
        </w:rPr>
        <w:t xml:space="preserve"> </w:t>
      </w:r>
      <w:r w:rsidRPr="00B16A1D">
        <w:rPr>
          <w:b/>
          <w:bCs/>
          <w:sz w:val="38"/>
          <w:szCs w:val="38"/>
        </w:rPr>
        <w:t>DỰNG</w:t>
      </w:r>
      <w:r w:rsidR="00B16A1D" w:rsidRPr="00B16A1D">
        <w:rPr>
          <w:b/>
          <w:bCs/>
          <w:sz w:val="38"/>
          <w:szCs w:val="38"/>
        </w:rPr>
        <w:t xml:space="preserve"> </w:t>
      </w:r>
      <w:r w:rsidRPr="00B16A1D">
        <w:rPr>
          <w:b/>
          <w:bCs/>
          <w:sz w:val="38"/>
          <w:szCs w:val="38"/>
        </w:rPr>
        <w:t>TRANG</w:t>
      </w:r>
      <w:r w:rsidR="00B16A1D" w:rsidRPr="00B16A1D">
        <w:rPr>
          <w:b/>
          <w:bCs/>
          <w:sz w:val="38"/>
          <w:szCs w:val="38"/>
        </w:rPr>
        <w:t xml:space="preserve"> </w:t>
      </w:r>
      <w:r w:rsidRPr="00B16A1D">
        <w:rPr>
          <w:b/>
          <w:bCs/>
          <w:sz w:val="38"/>
          <w:szCs w:val="38"/>
        </w:rPr>
        <w:t>THƯƠNG</w:t>
      </w:r>
      <w:r w:rsidR="00B16A1D" w:rsidRPr="00B16A1D">
        <w:rPr>
          <w:b/>
          <w:bCs/>
          <w:sz w:val="38"/>
          <w:szCs w:val="38"/>
        </w:rPr>
        <w:t xml:space="preserve"> </w:t>
      </w:r>
      <w:r w:rsidRPr="00B16A1D">
        <w:rPr>
          <w:b/>
          <w:bCs/>
          <w:sz w:val="38"/>
          <w:szCs w:val="38"/>
        </w:rPr>
        <w:t>MẠI</w:t>
      </w:r>
      <w:r w:rsidR="00B16A1D" w:rsidRPr="00B16A1D">
        <w:rPr>
          <w:b/>
          <w:bCs/>
          <w:sz w:val="38"/>
          <w:szCs w:val="38"/>
        </w:rPr>
        <w:t xml:space="preserve"> </w:t>
      </w:r>
      <w:r w:rsidRPr="00B16A1D">
        <w:rPr>
          <w:b/>
          <w:bCs/>
          <w:sz w:val="38"/>
          <w:szCs w:val="38"/>
        </w:rPr>
        <w:t>ĐIỆN</w:t>
      </w:r>
      <w:r w:rsidR="00B16A1D" w:rsidRPr="00B16A1D">
        <w:rPr>
          <w:b/>
          <w:bCs/>
          <w:sz w:val="38"/>
          <w:szCs w:val="38"/>
        </w:rPr>
        <w:t xml:space="preserve"> </w:t>
      </w:r>
      <w:r w:rsidRPr="00B16A1D">
        <w:rPr>
          <w:b/>
          <w:bCs/>
          <w:sz w:val="38"/>
          <w:szCs w:val="38"/>
        </w:rPr>
        <w:t>TỬ</w:t>
      </w:r>
    </w:p>
    <w:bookmarkEnd w:id="0"/>
    <w:bookmarkEnd w:id="1"/>
    <w:p w:rsidR="00B24B7A" w:rsidRDefault="00B24B7A" w:rsidP="00B24B7A">
      <w:pPr>
        <w:ind w:firstLine="720"/>
        <w:jc w:val="center"/>
        <w:rPr>
          <w:b/>
          <w:szCs w:val="28"/>
        </w:rPr>
      </w:pPr>
    </w:p>
    <w:p w:rsidR="00B24B7A" w:rsidRDefault="00B24B7A" w:rsidP="00B24B7A">
      <w:pPr>
        <w:ind w:firstLine="720"/>
        <w:jc w:val="cente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Default="00B24B7A" w:rsidP="00B24B7A">
      <w:pPr>
        <w:rPr>
          <w:b/>
          <w:szCs w:val="28"/>
        </w:rPr>
      </w:pPr>
    </w:p>
    <w:p w:rsidR="00B24B7A" w:rsidRPr="00980A7D" w:rsidRDefault="00B24B7A" w:rsidP="00B24B7A">
      <w:pPr>
        <w:jc w:val="center"/>
        <w:rPr>
          <w:b/>
          <w:sz w:val="32"/>
          <w:szCs w:val="32"/>
        </w:rPr>
      </w:pPr>
      <w:r w:rsidRPr="00980A7D">
        <w:rPr>
          <w:b/>
          <w:sz w:val="32"/>
          <w:szCs w:val="32"/>
        </w:rPr>
        <w:t>ĐỒ</w:t>
      </w:r>
      <w:r w:rsidR="00B16A1D">
        <w:rPr>
          <w:b/>
          <w:sz w:val="32"/>
          <w:szCs w:val="32"/>
        </w:rPr>
        <w:t xml:space="preserve"> </w:t>
      </w:r>
      <w:r w:rsidRPr="00980A7D">
        <w:rPr>
          <w:b/>
          <w:sz w:val="32"/>
          <w:szCs w:val="32"/>
        </w:rPr>
        <w:t>ÁN</w:t>
      </w:r>
      <w:r w:rsidR="00B16A1D">
        <w:rPr>
          <w:b/>
          <w:sz w:val="32"/>
          <w:szCs w:val="32"/>
        </w:rPr>
        <w:t xml:space="preserve"> </w:t>
      </w:r>
      <w:r w:rsidRPr="00980A7D">
        <w:rPr>
          <w:b/>
          <w:sz w:val="32"/>
          <w:szCs w:val="32"/>
        </w:rPr>
        <w:t>TỐT</w:t>
      </w:r>
      <w:r w:rsidR="00B16A1D">
        <w:rPr>
          <w:b/>
          <w:sz w:val="32"/>
          <w:szCs w:val="32"/>
        </w:rPr>
        <w:t xml:space="preserve"> </w:t>
      </w:r>
      <w:r w:rsidRPr="00980A7D">
        <w:rPr>
          <w:b/>
          <w:sz w:val="32"/>
          <w:szCs w:val="32"/>
        </w:rPr>
        <w:t>NGHIỆP</w:t>
      </w:r>
      <w:r w:rsidR="00B16A1D">
        <w:rPr>
          <w:b/>
          <w:sz w:val="32"/>
          <w:szCs w:val="32"/>
        </w:rPr>
        <w:t xml:space="preserve"> </w:t>
      </w:r>
    </w:p>
    <w:p w:rsidR="00B24B7A" w:rsidRPr="00980A7D" w:rsidRDefault="00B24B7A" w:rsidP="00B24B7A">
      <w:pPr>
        <w:jc w:val="center"/>
        <w:rPr>
          <w:b/>
          <w:sz w:val="32"/>
          <w:szCs w:val="32"/>
        </w:rPr>
      </w:pPr>
      <w:r w:rsidRPr="00980A7D">
        <w:rPr>
          <w:b/>
          <w:sz w:val="32"/>
          <w:szCs w:val="32"/>
        </w:rPr>
        <w:t>NGÀNH</w:t>
      </w:r>
      <w:r w:rsidR="00B16A1D">
        <w:rPr>
          <w:b/>
          <w:sz w:val="32"/>
          <w:szCs w:val="32"/>
        </w:rPr>
        <w:t xml:space="preserve"> </w:t>
      </w:r>
      <w:r w:rsidRPr="00980A7D">
        <w:rPr>
          <w:b/>
          <w:sz w:val="32"/>
          <w:szCs w:val="32"/>
        </w:rPr>
        <w:t>CÔNG</w:t>
      </w:r>
      <w:r w:rsidR="00B16A1D">
        <w:rPr>
          <w:b/>
          <w:sz w:val="32"/>
          <w:szCs w:val="32"/>
        </w:rPr>
        <w:t xml:space="preserve"> </w:t>
      </w:r>
      <w:r w:rsidRPr="00980A7D">
        <w:rPr>
          <w:b/>
          <w:sz w:val="32"/>
          <w:szCs w:val="32"/>
        </w:rPr>
        <w:t>NGHỆ</w:t>
      </w:r>
      <w:r w:rsidR="00B16A1D">
        <w:rPr>
          <w:b/>
          <w:sz w:val="32"/>
          <w:szCs w:val="32"/>
        </w:rPr>
        <w:t xml:space="preserve"> </w:t>
      </w:r>
      <w:r w:rsidRPr="00980A7D">
        <w:rPr>
          <w:b/>
          <w:sz w:val="32"/>
          <w:szCs w:val="32"/>
        </w:rPr>
        <w:t>THÔNG</w:t>
      </w:r>
      <w:r w:rsidR="00B16A1D">
        <w:rPr>
          <w:b/>
          <w:sz w:val="32"/>
          <w:szCs w:val="32"/>
        </w:rPr>
        <w:t xml:space="preserve"> </w:t>
      </w:r>
      <w:r w:rsidRPr="00980A7D">
        <w:rPr>
          <w:b/>
          <w:sz w:val="32"/>
          <w:szCs w:val="32"/>
        </w:rPr>
        <w:t>TIN</w:t>
      </w:r>
    </w:p>
    <w:p w:rsidR="00B24B7A" w:rsidRDefault="00B24B7A" w:rsidP="00B24B7A">
      <w:pPr>
        <w:rPr>
          <w:b/>
          <w:sz w:val="32"/>
          <w:szCs w:val="32"/>
        </w:rPr>
      </w:pPr>
    </w:p>
    <w:p w:rsidR="00B24B7A" w:rsidRDefault="00B24B7A" w:rsidP="00B24B7A">
      <w:pPr>
        <w:jc w:val="center"/>
        <w:rPr>
          <w:b/>
          <w:sz w:val="32"/>
          <w:szCs w:val="32"/>
        </w:rPr>
      </w:pPr>
    </w:p>
    <w:p w:rsidR="00B24B7A" w:rsidRDefault="00B24B7A" w:rsidP="00B24B7A">
      <w:pPr>
        <w:jc w:val="center"/>
        <w:rPr>
          <w:b/>
          <w:sz w:val="32"/>
          <w:szCs w:val="32"/>
        </w:rPr>
      </w:pPr>
    </w:p>
    <w:p w:rsidR="00B24B7A" w:rsidRDefault="00B24B7A" w:rsidP="00B24B7A">
      <w:pPr>
        <w:rPr>
          <w:b/>
          <w:sz w:val="40"/>
          <w:szCs w:val="40"/>
        </w:rPr>
      </w:pPr>
    </w:p>
    <w:p w:rsidR="00B24B7A" w:rsidRDefault="00B24B7A" w:rsidP="00B24B7A">
      <w:pPr>
        <w:rPr>
          <w:b/>
          <w:sz w:val="40"/>
          <w:szCs w:val="40"/>
        </w:rPr>
      </w:pPr>
    </w:p>
    <w:p w:rsidR="00B24B7A" w:rsidRPr="003A3218" w:rsidRDefault="00B16A1D" w:rsidP="00B24B7A">
      <w:pPr>
        <w:spacing w:line="276" w:lineRule="auto"/>
        <w:ind w:left="720"/>
        <w:rPr>
          <w:bCs/>
          <w:sz w:val="32"/>
          <w:szCs w:val="32"/>
        </w:rPr>
      </w:pPr>
      <w:r>
        <w:rPr>
          <w:b/>
          <w:sz w:val="32"/>
          <w:szCs w:val="32"/>
        </w:rPr>
        <w:t xml:space="preserve"> </w:t>
      </w:r>
      <w:r w:rsidR="00B24B7A" w:rsidRPr="003A3218">
        <w:rPr>
          <w:bCs/>
          <w:sz w:val="32"/>
          <w:szCs w:val="32"/>
        </w:rPr>
        <w:t>Sinh</w:t>
      </w:r>
      <w:r>
        <w:rPr>
          <w:bCs/>
          <w:sz w:val="32"/>
          <w:szCs w:val="32"/>
        </w:rPr>
        <w:t xml:space="preserve"> </w:t>
      </w:r>
      <w:r w:rsidR="00B24B7A" w:rsidRPr="003A3218">
        <w:rPr>
          <w:bCs/>
          <w:sz w:val="32"/>
          <w:szCs w:val="32"/>
        </w:rPr>
        <w:t>viên:</w:t>
      </w:r>
      <w:r>
        <w:rPr>
          <w:bCs/>
          <w:sz w:val="32"/>
          <w:szCs w:val="32"/>
        </w:rPr>
        <w:t xml:space="preserve"> </w:t>
      </w:r>
      <w:r w:rsidR="006F3C54">
        <w:rPr>
          <w:b/>
          <w:sz w:val="32"/>
          <w:szCs w:val="32"/>
        </w:rPr>
        <w:t>Nguyễn</w:t>
      </w:r>
      <w:r>
        <w:rPr>
          <w:b/>
          <w:sz w:val="32"/>
          <w:szCs w:val="32"/>
        </w:rPr>
        <w:t xml:space="preserve"> </w:t>
      </w:r>
      <w:r w:rsidR="002E4631">
        <w:rPr>
          <w:b/>
          <w:sz w:val="32"/>
          <w:szCs w:val="32"/>
        </w:rPr>
        <w:t>Nhất</w:t>
      </w:r>
      <w:r>
        <w:rPr>
          <w:b/>
          <w:sz w:val="32"/>
          <w:szCs w:val="32"/>
        </w:rPr>
        <w:t xml:space="preserve"> </w:t>
      </w:r>
      <w:r w:rsidR="002E4631">
        <w:rPr>
          <w:b/>
          <w:sz w:val="32"/>
          <w:szCs w:val="32"/>
        </w:rPr>
        <w:t>Sang</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Lớp:</w:t>
      </w:r>
      <w:r>
        <w:rPr>
          <w:bCs/>
          <w:sz w:val="32"/>
          <w:szCs w:val="32"/>
        </w:rPr>
        <w:t xml:space="preserve"> </w:t>
      </w:r>
      <w:r w:rsidR="00B24B7A" w:rsidRPr="00B24B7A">
        <w:rPr>
          <w:b/>
          <w:sz w:val="32"/>
          <w:szCs w:val="32"/>
        </w:rPr>
        <w:t>DA</w:t>
      </w:r>
      <w:r w:rsidR="006F3C54">
        <w:rPr>
          <w:b/>
          <w:sz w:val="32"/>
          <w:szCs w:val="32"/>
        </w:rPr>
        <w:t>20TT</w:t>
      </w:r>
      <w:r w:rsidR="002E4631">
        <w:rPr>
          <w:b/>
          <w:sz w:val="32"/>
          <w:szCs w:val="32"/>
        </w:rPr>
        <w:t>B</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MSSV:</w:t>
      </w:r>
      <w:r>
        <w:rPr>
          <w:bCs/>
          <w:sz w:val="32"/>
          <w:szCs w:val="32"/>
        </w:rPr>
        <w:t xml:space="preserve"> </w:t>
      </w:r>
      <w:r w:rsidR="002E4631">
        <w:rPr>
          <w:b/>
          <w:sz w:val="32"/>
          <w:szCs w:val="32"/>
        </w:rPr>
        <w:t>110120151</w:t>
      </w:r>
    </w:p>
    <w:p w:rsidR="00B24B7A" w:rsidRPr="003A3218" w:rsidRDefault="00B16A1D" w:rsidP="00B24B7A">
      <w:pPr>
        <w:spacing w:line="276" w:lineRule="auto"/>
        <w:ind w:left="720"/>
        <w:rPr>
          <w:bCs/>
          <w:sz w:val="32"/>
          <w:szCs w:val="32"/>
        </w:rPr>
      </w:pPr>
      <w:r>
        <w:rPr>
          <w:bCs/>
          <w:sz w:val="32"/>
          <w:szCs w:val="32"/>
        </w:rPr>
        <w:t xml:space="preserve"> </w:t>
      </w:r>
      <w:r w:rsidR="00B24B7A" w:rsidRPr="003A3218">
        <w:rPr>
          <w:bCs/>
          <w:sz w:val="32"/>
          <w:szCs w:val="32"/>
        </w:rPr>
        <w:t>GVHD:</w:t>
      </w:r>
      <w:r>
        <w:rPr>
          <w:bCs/>
          <w:sz w:val="32"/>
          <w:szCs w:val="32"/>
        </w:rPr>
        <w:t xml:space="preserve"> </w:t>
      </w:r>
      <w:r w:rsidR="00B24B7A" w:rsidRPr="00B24B7A">
        <w:rPr>
          <w:b/>
          <w:sz w:val="32"/>
          <w:szCs w:val="32"/>
        </w:rPr>
        <w:t>TS</w:t>
      </w:r>
      <w:r w:rsidR="006F3C54">
        <w:rPr>
          <w:b/>
          <w:sz w:val="32"/>
          <w:szCs w:val="32"/>
        </w:rPr>
        <w:t>.</w:t>
      </w:r>
      <w:r>
        <w:rPr>
          <w:b/>
          <w:sz w:val="32"/>
          <w:szCs w:val="32"/>
        </w:rPr>
        <w:t xml:space="preserve"> </w:t>
      </w:r>
      <w:r w:rsidR="002E4631">
        <w:rPr>
          <w:b/>
          <w:sz w:val="32"/>
          <w:szCs w:val="32"/>
        </w:rPr>
        <w:t>Nguyễn</w:t>
      </w:r>
      <w:r>
        <w:rPr>
          <w:b/>
          <w:sz w:val="32"/>
          <w:szCs w:val="32"/>
        </w:rPr>
        <w:t xml:space="preserve"> </w:t>
      </w:r>
      <w:r w:rsidR="002E4631">
        <w:rPr>
          <w:b/>
          <w:sz w:val="32"/>
          <w:szCs w:val="32"/>
        </w:rPr>
        <w:t>Bảo</w:t>
      </w:r>
      <w:r>
        <w:rPr>
          <w:b/>
          <w:sz w:val="32"/>
          <w:szCs w:val="32"/>
        </w:rPr>
        <w:t xml:space="preserve"> </w:t>
      </w:r>
      <w:r w:rsidR="002E4631">
        <w:rPr>
          <w:b/>
          <w:sz w:val="32"/>
          <w:szCs w:val="32"/>
        </w:rPr>
        <w:t>Ân</w:t>
      </w: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jc w:val="both"/>
        <w:rPr>
          <w:b/>
        </w:rPr>
      </w:pPr>
    </w:p>
    <w:p w:rsidR="00B24B7A" w:rsidRDefault="00B24B7A" w:rsidP="00B24B7A">
      <w:pPr>
        <w:rPr>
          <w:b/>
          <w:szCs w:val="28"/>
        </w:rPr>
      </w:pPr>
    </w:p>
    <w:p w:rsidR="00B24B7A" w:rsidRDefault="00B24B7A" w:rsidP="00B24B7A">
      <w:pPr>
        <w:rPr>
          <w:b/>
          <w:sz w:val="28"/>
          <w:szCs w:val="28"/>
        </w:rPr>
      </w:pPr>
    </w:p>
    <w:p w:rsidR="006D33F5" w:rsidRDefault="006D33F5" w:rsidP="00B24B7A">
      <w:pPr>
        <w:rPr>
          <w:b/>
          <w:sz w:val="28"/>
          <w:szCs w:val="28"/>
        </w:rPr>
      </w:pPr>
    </w:p>
    <w:p w:rsidR="00B24B7A" w:rsidRDefault="00B24B7A" w:rsidP="00B24B7A">
      <w:pPr>
        <w:rPr>
          <w:b/>
          <w:sz w:val="28"/>
          <w:szCs w:val="28"/>
        </w:rPr>
      </w:pPr>
    </w:p>
    <w:p w:rsidR="00B24B7A" w:rsidRPr="00B24B7A" w:rsidRDefault="006F3C54" w:rsidP="00B24B7A">
      <w:pPr>
        <w:jc w:val="center"/>
        <w:rPr>
          <w:b/>
          <w:sz w:val="28"/>
          <w:szCs w:val="28"/>
        </w:rPr>
        <w:sectPr w:rsidR="00B24B7A" w:rsidRPr="00B24B7A" w:rsidSect="009E7991">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w:t>
      </w:r>
      <w:r w:rsidR="00B16A1D">
        <w:rPr>
          <w:b/>
          <w:sz w:val="28"/>
          <w:szCs w:val="28"/>
        </w:rPr>
        <w:t xml:space="preserve"> </w:t>
      </w:r>
      <w:r>
        <w:rPr>
          <w:b/>
          <w:sz w:val="28"/>
          <w:szCs w:val="28"/>
        </w:rPr>
        <w:t>VINH,</w:t>
      </w:r>
      <w:r w:rsidR="00B16A1D">
        <w:rPr>
          <w:b/>
          <w:sz w:val="28"/>
          <w:szCs w:val="28"/>
        </w:rPr>
        <w:t xml:space="preserve"> </w:t>
      </w:r>
      <w:r>
        <w:rPr>
          <w:b/>
          <w:sz w:val="28"/>
          <w:szCs w:val="28"/>
        </w:rPr>
        <w:t>NĂM</w:t>
      </w:r>
      <w:r w:rsidR="00B16A1D">
        <w:rPr>
          <w:b/>
          <w:sz w:val="28"/>
          <w:szCs w:val="28"/>
        </w:rPr>
        <w:t xml:space="preserve"> </w:t>
      </w:r>
      <w:r>
        <w:rPr>
          <w:b/>
          <w:sz w:val="28"/>
          <w:szCs w:val="28"/>
        </w:rPr>
        <w:t>2024</w:t>
      </w:r>
    </w:p>
    <w:p w:rsidR="00AF4014" w:rsidRDefault="00AF4014" w:rsidP="00B24B7A">
      <w:pPr>
        <w:spacing w:before="120" w:after="120" w:line="360" w:lineRule="auto"/>
        <w:jc w:val="center"/>
        <w:rPr>
          <w:b/>
          <w:sz w:val="28"/>
          <w:szCs w:val="28"/>
        </w:rPr>
      </w:pPr>
      <w:r>
        <w:rPr>
          <w:b/>
          <w:sz w:val="28"/>
          <w:szCs w:val="28"/>
        </w:rPr>
        <w:lastRenderedPageBreak/>
        <w:t>LỜI</w:t>
      </w:r>
      <w:r w:rsidR="00B16A1D">
        <w:rPr>
          <w:b/>
          <w:sz w:val="28"/>
          <w:szCs w:val="28"/>
        </w:rPr>
        <w:t xml:space="preserve"> </w:t>
      </w:r>
      <w:r>
        <w:rPr>
          <w:b/>
          <w:sz w:val="28"/>
          <w:szCs w:val="28"/>
        </w:rPr>
        <w:t>MỞ</w:t>
      </w:r>
      <w:r w:rsidR="00B16A1D">
        <w:rPr>
          <w:b/>
          <w:sz w:val="28"/>
          <w:szCs w:val="28"/>
        </w:rPr>
        <w:t xml:space="preserve"> </w:t>
      </w:r>
      <w:r>
        <w:rPr>
          <w:b/>
          <w:sz w:val="28"/>
          <w:szCs w:val="28"/>
        </w:rPr>
        <w:t>ĐẦU</w:t>
      </w:r>
    </w:p>
    <w:p w:rsidR="00CC3C3A" w:rsidRDefault="00CC3C3A" w:rsidP="00790365">
      <w:pPr>
        <w:pStyle w:val="BodyText"/>
      </w:pPr>
      <w:r>
        <w:t>Trong</w:t>
      </w:r>
      <w:r w:rsidR="00B16A1D">
        <w:t xml:space="preserve"> </w:t>
      </w:r>
      <w:r>
        <w:t>bối</w:t>
      </w:r>
      <w:r w:rsidR="00B16A1D">
        <w:t xml:space="preserve"> </w:t>
      </w:r>
      <w:r>
        <w:t>cảnh</w:t>
      </w:r>
      <w:r w:rsidR="00B16A1D">
        <w:t xml:space="preserve"> </w:t>
      </w:r>
      <w:r>
        <w:t>nền</w:t>
      </w:r>
      <w:r w:rsidR="00B16A1D">
        <w:t xml:space="preserve"> </w:t>
      </w:r>
      <w:r>
        <w:t>kinh</w:t>
      </w:r>
      <w:r w:rsidR="00B16A1D">
        <w:t xml:space="preserve"> </w:t>
      </w:r>
      <w:r>
        <w:t>tế</w:t>
      </w:r>
      <w:r w:rsidR="00B16A1D">
        <w:t xml:space="preserve"> </w:t>
      </w:r>
      <w:r>
        <w:t>toàn</w:t>
      </w:r>
      <w:r w:rsidR="00B16A1D">
        <w:t xml:space="preserve"> </w:t>
      </w:r>
      <w:r>
        <w:t>cầu</w:t>
      </w:r>
      <w:r w:rsidR="00B16A1D">
        <w:t xml:space="preserve"> </w:t>
      </w:r>
      <w:r>
        <w:t>ngày</w:t>
      </w:r>
      <w:r w:rsidR="00B16A1D">
        <w:t xml:space="preserve"> </w:t>
      </w:r>
      <w:r>
        <w:t>càng</w:t>
      </w:r>
      <w:r w:rsidR="00B16A1D">
        <w:t xml:space="preserve"> </w:t>
      </w:r>
      <w:r>
        <w:t>phát</w:t>
      </w:r>
      <w:r w:rsidR="00B16A1D">
        <w:t xml:space="preserve"> </w:t>
      </w:r>
      <w:r>
        <w:t>triển,</w:t>
      </w:r>
      <w:r w:rsidR="00B16A1D">
        <w:t xml:space="preserve"> </w:t>
      </w:r>
      <w:r>
        <w:t>việc</w:t>
      </w:r>
      <w:r w:rsidR="00B16A1D">
        <w:t xml:space="preserve"> </w:t>
      </w:r>
      <w:r>
        <w:t>ứng</w:t>
      </w:r>
      <w:r w:rsidR="00B16A1D">
        <w:t xml:space="preserve"> </w:t>
      </w:r>
      <w:r>
        <w:t>dụng</w:t>
      </w:r>
      <w:r w:rsidR="00B16A1D">
        <w:t xml:space="preserve"> </w:t>
      </w:r>
      <w:r>
        <w:t>các</w:t>
      </w:r>
      <w:r w:rsidR="00B16A1D">
        <w:t xml:space="preserve"> </w:t>
      </w:r>
      <w:r>
        <w:t>công</w:t>
      </w:r>
      <w:r w:rsidR="00B16A1D">
        <w:t xml:space="preserve"> </w:t>
      </w:r>
      <w:r>
        <w:t>nghệ</w:t>
      </w:r>
      <w:r w:rsidR="00B16A1D">
        <w:t xml:space="preserve"> </w:t>
      </w:r>
      <w:r>
        <w:t>mới</w:t>
      </w:r>
      <w:r w:rsidR="00B16A1D">
        <w:t xml:space="preserve"> </w:t>
      </w:r>
      <w:r>
        <w:t>vào</w:t>
      </w:r>
      <w:r w:rsidR="00B16A1D">
        <w:t xml:space="preserve"> </w:t>
      </w:r>
      <w:r>
        <w:t>quản</w:t>
      </w:r>
      <w:r w:rsidR="00B16A1D">
        <w:t xml:space="preserve"> </w:t>
      </w:r>
      <w:r>
        <w:t>lý</w:t>
      </w:r>
      <w:r w:rsidR="00B16A1D">
        <w:t xml:space="preserve"> </w:t>
      </w:r>
      <w:r>
        <w:t>và</w:t>
      </w:r>
      <w:r w:rsidR="00B16A1D">
        <w:t xml:space="preserve"> </w:t>
      </w:r>
      <w:r>
        <w:t>kinh</w:t>
      </w:r>
      <w:r w:rsidR="00B16A1D">
        <w:t xml:space="preserve"> </w:t>
      </w:r>
      <w:r>
        <w:t>doanh</w:t>
      </w:r>
      <w:r w:rsidR="00B16A1D">
        <w:t xml:space="preserve"> </w:t>
      </w:r>
      <w:r>
        <w:t>trở</w:t>
      </w:r>
      <w:r w:rsidR="00B16A1D">
        <w:t xml:space="preserve"> </w:t>
      </w:r>
      <w:r>
        <w:t>thành</w:t>
      </w:r>
      <w:r w:rsidR="00B16A1D">
        <w:t xml:space="preserve"> </w:t>
      </w:r>
      <w:r>
        <w:t>yếu</w:t>
      </w:r>
      <w:r w:rsidR="00B16A1D">
        <w:t xml:space="preserve"> </w:t>
      </w:r>
      <w:r>
        <w:t>tố</w:t>
      </w:r>
      <w:r w:rsidR="00B16A1D">
        <w:t xml:space="preserve"> </w:t>
      </w:r>
      <w:r>
        <w:t>then</w:t>
      </w:r>
      <w:r w:rsidR="00B16A1D">
        <w:t xml:space="preserve"> </w:t>
      </w:r>
      <w:r>
        <w:t>chốt</w:t>
      </w:r>
      <w:r w:rsidR="00B16A1D">
        <w:t xml:space="preserve"> </w:t>
      </w:r>
      <w:r>
        <w:t>giúp</w:t>
      </w:r>
      <w:r w:rsidR="00B16A1D">
        <w:t xml:space="preserve"> </w:t>
      </w:r>
      <w:r>
        <w:t>doanh</w:t>
      </w:r>
      <w:r w:rsidR="00B16A1D">
        <w:t xml:space="preserve"> </w:t>
      </w:r>
      <w:r>
        <w:t>nghiệp</w:t>
      </w:r>
      <w:r w:rsidR="00B16A1D">
        <w:t xml:space="preserve"> </w:t>
      </w:r>
      <w:r>
        <w:t>nâng</w:t>
      </w:r>
      <w:r w:rsidR="00B16A1D">
        <w:t xml:space="preserve"> </w:t>
      </w:r>
      <w:r>
        <w:t>cao</w:t>
      </w:r>
      <w:r w:rsidR="00B16A1D">
        <w:t xml:space="preserve"> </w:t>
      </w:r>
      <w:r>
        <w:t>hiệu</w:t>
      </w:r>
      <w:r w:rsidR="00B16A1D">
        <w:t xml:space="preserve"> </w:t>
      </w:r>
      <w:r>
        <w:t>quả</w:t>
      </w:r>
      <w:r w:rsidR="00B16A1D">
        <w:t xml:space="preserve"> </w:t>
      </w:r>
      <w:r>
        <w:t>hoạt</w:t>
      </w:r>
      <w:r w:rsidR="00B16A1D">
        <w:t xml:space="preserve"> </w:t>
      </w:r>
      <w:r>
        <w:t>động</w:t>
      </w:r>
      <w:r w:rsidR="00B16A1D">
        <w:t xml:space="preserve"> </w:t>
      </w:r>
      <w:r>
        <w:t>và</w:t>
      </w:r>
      <w:r w:rsidR="00B16A1D">
        <w:t xml:space="preserve"> </w:t>
      </w:r>
      <w:r>
        <w:t>năng</w:t>
      </w:r>
      <w:r w:rsidR="00B16A1D">
        <w:t xml:space="preserve"> </w:t>
      </w:r>
      <w:r>
        <w:t>lực</w:t>
      </w:r>
      <w:r w:rsidR="00B16A1D">
        <w:t xml:space="preserve"> </w:t>
      </w:r>
      <w:r>
        <w:t>cạnh</w:t>
      </w:r>
      <w:r w:rsidR="00B16A1D">
        <w:t xml:space="preserve"> </w:t>
      </w:r>
      <w:r>
        <w:t>tranh.</w:t>
      </w:r>
      <w:r w:rsidR="00B16A1D">
        <w:t xml:space="preserve"> </w:t>
      </w:r>
      <w:r>
        <w:t>Xuất</w:t>
      </w:r>
      <w:r w:rsidR="00B16A1D">
        <w:t xml:space="preserve"> </w:t>
      </w:r>
      <w:r>
        <w:t>phát</w:t>
      </w:r>
      <w:r w:rsidR="00B16A1D">
        <w:t xml:space="preserve"> </w:t>
      </w:r>
      <w:r>
        <w:t>từ</w:t>
      </w:r>
      <w:r w:rsidR="00B16A1D">
        <w:t xml:space="preserve"> </w:t>
      </w:r>
      <w:r>
        <w:t>nhu</w:t>
      </w:r>
      <w:r w:rsidR="00B16A1D">
        <w:t xml:space="preserve"> </w:t>
      </w:r>
      <w:r>
        <w:t>cầu</w:t>
      </w:r>
      <w:r w:rsidR="00B16A1D">
        <w:t xml:space="preserve"> </w:t>
      </w:r>
      <w:r>
        <w:t>thực</w:t>
      </w:r>
      <w:r w:rsidR="00B16A1D">
        <w:t xml:space="preserve"> </w:t>
      </w:r>
      <w:r>
        <w:t>tiễn</w:t>
      </w:r>
      <w:r w:rsidR="00B16A1D">
        <w:t xml:space="preserve"> </w:t>
      </w:r>
      <w:r>
        <w:t>này,</w:t>
      </w:r>
      <w:r w:rsidR="00B16A1D">
        <w:t xml:space="preserve"> </w:t>
      </w:r>
      <w:r>
        <w:t>tôi</w:t>
      </w:r>
      <w:r w:rsidR="00B16A1D">
        <w:t xml:space="preserve"> </w:t>
      </w:r>
      <w:r>
        <w:t>đã</w:t>
      </w:r>
      <w:r w:rsidR="00B16A1D">
        <w:t xml:space="preserve"> </w:t>
      </w:r>
      <w:r>
        <w:t>chọn</w:t>
      </w:r>
      <w:r w:rsidR="00B16A1D">
        <w:t xml:space="preserve"> </w:t>
      </w:r>
      <w:r>
        <w:t>nghiên</w:t>
      </w:r>
      <w:r w:rsidR="00B16A1D">
        <w:t xml:space="preserve"> </w:t>
      </w:r>
      <w:r>
        <w:t>cứu</w:t>
      </w:r>
      <w:r w:rsidR="00B16A1D">
        <w:t xml:space="preserve"> </w:t>
      </w:r>
      <w:r>
        <w:t>đề</w:t>
      </w:r>
      <w:r w:rsidR="00B16A1D">
        <w:t xml:space="preserve"> </w:t>
      </w:r>
      <w:r>
        <w:t>tài</w:t>
      </w:r>
      <w:r w:rsidR="00B16A1D">
        <w:t xml:space="preserve"> </w:t>
      </w:r>
      <w:r>
        <w:t>“</w:t>
      </w:r>
      <w:r w:rsidRPr="00CC3C3A">
        <w:t>Nghiên</w:t>
      </w:r>
      <w:r w:rsidR="00B16A1D">
        <w:t xml:space="preserve"> </w:t>
      </w:r>
      <w:r w:rsidRPr="00CC3C3A">
        <w:t>cứu</w:t>
      </w:r>
      <w:r w:rsidR="00B16A1D">
        <w:t xml:space="preserve"> </w:t>
      </w:r>
      <w:r w:rsidRPr="00CC3C3A">
        <w:t>nền</w:t>
      </w:r>
      <w:r w:rsidR="00B16A1D">
        <w:t xml:space="preserve"> </w:t>
      </w:r>
      <w:r w:rsidRPr="00CC3C3A">
        <w:t>tảng</w:t>
      </w:r>
      <w:r w:rsidR="00B16A1D">
        <w:t xml:space="preserve"> </w:t>
      </w:r>
      <w:r w:rsidRPr="00CC3C3A">
        <w:t>Headless</w:t>
      </w:r>
      <w:r w:rsidR="00B16A1D">
        <w:t xml:space="preserve"> </w:t>
      </w:r>
      <w:r w:rsidRPr="00CC3C3A">
        <w:t>Ecommerce</w:t>
      </w:r>
      <w:r w:rsidR="00B16A1D">
        <w:t xml:space="preserve"> </w:t>
      </w:r>
      <w:r w:rsidRPr="00CC3C3A">
        <w:t>Saleor,</w:t>
      </w:r>
      <w:r w:rsidR="00B16A1D">
        <w:t xml:space="preserve"> </w:t>
      </w:r>
      <w:r w:rsidRPr="00CC3C3A">
        <w:t>ngôn</w:t>
      </w:r>
      <w:r w:rsidR="00B16A1D">
        <w:t xml:space="preserve"> </w:t>
      </w:r>
      <w:r w:rsidRPr="00CC3C3A">
        <w:t>ngữ</w:t>
      </w:r>
      <w:r w:rsidR="00B16A1D">
        <w:t xml:space="preserve"> </w:t>
      </w:r>
      <w:r w:rsidRPr="00CC3C3A">
        <w:t>GraphQL</w:t>
      </w:r>
      <w:r w:rsidR="00B16A1D">
        <w:t xml:space="preserve"> </w:t>
      </w:r>
      <w:r w:rsidRPr="00CC3C3A">
        <w:t>và</w:t>
      </w:r>
      <w:r w:rsidR="00B16A1D">
        <w:t xml:space="preserve"> </w:t>
      </w:r>
      <w:r w:rsidRPr="00CC3C3A">
        <w:t>xây</w:t>
      </w:r>
      <w:r w:rsidR="00B16A1D">
        <w:t xml:space="preserve"> </w:t>
      </w:r>
      <w:r w:rsidRPr="00CC3C3A">
        <w:t>dựng</w:t>
      </w:r>
      <w:r w:rsidR="00B16A1D">
        <w:t xml:space="preserve"> </w:t>
      </w:r>
      <w:r w:rsidRPr="00CC3C3A">
        <w:t>trang</w:t>
      </w:r>
      <w:r w:rsidR="00B16A1D">
        <w:t xml:space="preserve"> </w:t>
      </w:r>
      <w:r w:rsidRPr="00CC3C3A">
        <w:t>thương</w:t>
      </w:r>
      <w:r w:rsidR="00B16A1D">
        <w:t xml:space="preserve"> </w:t>
      </w:r>
      <w:r w:rsidRPr="00CC3C3A">
        <w:t>mại</w:t>
      </w:r>
      <w:r w:rsidR="00B16A1D">
        <w:t xml:space="preserve"> </w:t>
      </w:r>
      <w:r w:rsidRPr="00CC3C3A">
        <w:t>điện</w:t>
      </w:r>
      <w:r w:rsidR="00B16A1D">
        <w:t xml:space="preserve"> </w:t>
      </w:r>
      <w:r w:rsidRPr="00CC3C3A">
        <w:t>tử</w:t>
      </w:r>
      <w:r>
        <w:t>”.</w:t>
      </w:r>
    </w:p>
    <w:p w:rsidR="00CC3C3A" w:rsidRDefault="00115A80" w:rsidP="00790365">
      <w:pPr>
        <w:pStyle w:val="BodyText"/>
      </w:pPr>
      <w:r>
        <w:t>Đồ án</w:t>
      </w:r>
      <w:r w:rsidR="00B166F3">
        <w:t xml:space="preserve"> tốt nghiệp</w:t>
      </w:r>
      <w:r w:rsidR="00B16A1D">
        <w:t xml:space="preserve"> </w:t>
      </w:r>
      <w:r w:rsidR="00CC3C3A">
        <w:t>này</w:t>
      </w:r>
      <w:r w:rsidR="00B16A1D">
        <w:t xml:space="preserve"> </w:t>
      </w:r>
      <w:r w:rsidR="00CC3C3A">
        <w:t>nhằm</w:t>
      </w:r>
      <w:r w:rsidR="00B16A1D">
        <w:t xml:space="preserve"> </w:t>
      </w:r>
      <w:r w:rsidR="00CC3C3A">
        <w:t>mục</w:t>
      </w:r>
      <w:r w:rsidR="00B16A1D">
        <w:t xml:space="preserve"> </w:t>
      </w:r>
      <w:r w:rsidR="00CC3C3A">
        <w:t>đích</w:t>
      </w:r>
      <w:r w:rsidR="00B16A1D">
        <w:t xml:space="preserve"> </w:t>
      </w:r>
      <w:r w:rsidR="00CC3C3A">
        <w:t>nghiên</w:t>
      </w:r>
      <w:r w:rsidR="00B16A1D">
        <w:t xml:space="preserve"> </w:t>
      </w:r>
      <w:r w:rsidR="00CC3C3A">
        <w:t>cứu</w:t>
      </w:r>
      <w:r w:rsidR="00B16A1D">
        <w:t xml:space="preserve"> </w:t>
      </w:r>
      <w:r w:rsidR="00CC3C3A">
        <w:t>và</w:t>
      </w:r>
      <w:r w:rsidR="00B16A1D">
        <w:t xml:space="preserve"> </w:t>
      </w:r>
      <w:r w:rsidR="00CC3C3A">
        <w:t>phát</w:t>
      </w:r>
      <w:r w:rsidR="00B16A1D">
        <w:t xml:space="preserve"> </w:t>
      </w:r>
      <w:r w:rsidR="00CC3C3A">
        <w:t>triển</w:t>
      </w:r>
      <w:r w:rsidR="00B16A1D">
        <w:t xml:space="preserve"> </w:t>
      </w:r>
      <w:r w:rsidR="00CC3C3A">
        <w:t>một</w:t>
      </w:r>
      <w:r w:rsidR="00B16A1D">
        <w:t xml:space="preserve"> </w:t>
      </w:r>
      <w:r w:rsidR="00CC3C3A">
        <w:t>ứng</w:t>
      </w:r>
      <w:r w:rsidR="00B16A1D">
        <w:t xml:space="preserve"> </w:t>
      </w:r>
      <w:r w:rsidR="00CC3C3A">
        <w:t>dụng</w:t>
      </w:r>
      <w:r w:rsidR="00B16A1D">
        <w:t xml:space="preserve"> </w:t>
      </w:r>
      <w:r w:rsidR="00CC3C3A">
        <w:t>quản</w:t>
      </w:r>
      <w:r w:rsidR="00B16A1D">
        <w:t xml:space="preserve"> </w:t>
      </w:r>
      <w:r w:rsidR="00CC3C3A">
        <w:t>lý</w:t>
      </w:r>
      <w:r w:rsidR="00B16A1D">
        <w:t xml:space="preserve"> </w:t>
      </w:r>
      <w:r w:rsidR="00CC3C3A">
        <w:t>cửa</w:t>
      </w:r>
      <w:r w:rsidR="00B16A1D">
        <w:t xml:space="preserve"> </w:t>
      </w:r>
      <w:r w:rsidR="00CC3C3A">
        <w:t>hàng</w:t>
      </w:r>
      <w:r w:rsidR="00B16A1D">
        <w:t xml:space="preserve"> </w:t>
      </w:r>
      <w:r w:rsidR="00CC3C3A">
        <w:t>thú</w:t>
      </w:r>
      <w:r w:rsidR="00B16A1D">
        <w:t xml:space="preserve"> </w:t>
      </w:r>
      <w:r w:rsidR="00CC3C3A">
        <w:t>cưng,</w:t>
      </w:r>
      <w:r w:rsidR="00B16A1D">
        <w:t xml:space="preserve"> </w:t>
      </w:r>
      <w:r w:rsidR="00CC3C3A">
        <w:t>sử</w:t>
      </w:r>
      <w:r w:rsidR="00B16A1D">
        <w:t xml:space="preserve"> </w:t>
      </w:r>
      <w:r w:rsidR="00CC3C3A">
        <w:t>dụng</w:t>
      </w:r>
      <w:r w:rsidR="00B16A1D">
        <w:t xml:space="preserve"> </w:t>
      </w:r>
      <w:r w:rsidR="00CC3C3A">
        <w:t>công</w:t>
      </w:r>
      <w:r w:rsidR="00B16A1D">
        <w:t xml:space="preserve"> </w:t>
      </w:r>
      <w:r w:rsidR="00CC3C3A">
        <w:t>nghệ</w:t>
      </w:r>
      <w:r w:rsidR="00B16A1D">
        <w:t xml:space="preserve"> </w:t>
      </w:r>
      <w:r w:rsidR="00CC3C3A">
        <w:t>Flutter</w:t>
      </w:r>
      <w:r w:rsidR="00B16A1D">
        <w:t xml:space="preserve"> </w:t>
      </w:r>
      <w:r w:rsidR="00CC3C3A">
        <w:t>cho</w:t>
      </w:r>
      <w:r w:rsidR="00B16A1D">
        <w:t xml:space="preserve"> </w:t>
      </w:r>
      <w:r w:rsidR="00CC3C3A">
        <w:t>giao</w:t>
      </w:r>
      <w:r w:rsidR="00B16A1D">
        <w:t xml:space="preserve"> </w:t>
      </w:r>
      <w:r w:rsidR="00CC3C3A">
        <w:t>diện</w:t>
      </w:r>
      <w:r w:rsidR="00B16A1D">
        <w:t xml:space="preserve"> </w:t>
      </w:r>
      <w:r w:rsidR="00CC3C3A">
        <w:t>người</w:t>
      </w:r>
      <w:r w:rsidR="00B16A1D">
        <w:t xml:space="preserve"> </w:t>
      </w:r>
      <w:r w:rsidR="00CC3C3A">
        <w:t>dùng</w:t>
      </w:r>
      <w:r w:rsidR="00B16A1D">
        <w:t xml:space="preserve"> </w:t>
      </w:r>
      <w:r w:rsidR="00CC3C3A">
        <w:t>và</w:t>
      </w:r>
      <w:r w:rsidR="00B16A1D">
        <w:t xml:space="preserve"> </w:t>
      </w:r>
      <w:r w:rsidR="00CC3C3A">
        <w:t>Saleor</w:t>
      </w:r>
      <w:r w:rsidR="00B16A1D">
        <w:t xml:space="preserve"> </w:t>
      </w:r>
      <w:r w:rsidR="00CC3C3A">
        <w:t>cho</w:t>
      </w:r>
      <w:r w:rsidR="00B16A1D">
        <w:t xml:space="preserve"> </w:t>
      </w:r>
      <w:r w:rsidR="00CC3C3A">
        <w:t>hệ</w:t>
      </w:r>
      <w:r w:rsidR="00B16A1D">
        <w:t xml:space="preserve"> </w:t>
      </w:r>
      <w:r w:rsidR="00CC3C3A">
        <w:t>thống</w:t>
      </w:r>
      <w:r w:rsidR="00B16A1D">
        <w:t xml:space="preserve"> </w:t>
      </w:r>
      <w:r w:rsidR="00CC3C3A">
        <w:t>backend.</w:t>
      </w:r>
      <w:r w:rsidR="00B16A1D">
        <w:t xml:space="preserve"> </w:t>
      </w:r>
      <w:r w:rsidR="00CC3C3A">
        <w:t>Ứng</w:t>
      </w:r>
      <w:r w:rsidR="00B16A1D">
        <w:t xml:space="preserve"> </w:t>
      </w:r>
      <w:r w:rsidR="00CC3C3A">
        <w:t>dụng</w:t>
      </w:r>
      <w:r w:rsidR="00B16A1D">
        <w:t xml:space="preserve"> </w:t>
      </w:r>
      <w:r w:rsidR="00CC3C3A">
        <w:t>này</w:t>
      </w:r>
      <w:r w:rsidR="00B16A1D">
        <w:t xml:space="preserve"> </w:t>
      </w:r>
      <w:r w:rsidR="00CC3C3A">
        <w:t>không</w:t>
      </w:r>
      <w:r w:rsidR="00B16A1D">
        <w:t xml:space="preserve"> </w:t>
      </w:r>
      <w:r w:rsidR="00CC3C3A">
        <w:t>chỉ</w:t>
      </w:r>
      <w:r w:rsidR="00B16A1D">
        <w:t xml:space="preserve"> </w:t>
      </w:r>
      <w:r w:rsidR="00CC3C3A">
        <w:t>tối</w:t>
      </w:r>
      <w:r w:rsidR="00B16A1D">
        <w:t xml:space="preserve"> </w:t>
      </w:r>
      <w:r w:rsidR="00CC3C3A">
        <w:t>ưu</w:t>
      </w:r>
      <w:r w:rsidR="00B16A1D">
        <w:t xml:space="preserve"> </w:t>
      </w:r>
      <w:r w:rsidR="00CC3C3A">
        <w:t>hóa</w:t>
      </w:r>
      <w:r w:rsidR="00B16A1D">
        <w:t xml:space="preserve"> </w:t>
      </w:r>
      <w:r w:rsidR="00CC3C3A">
        <w:t>quy</w:t>
      </w:r>
      <w:r w:rsidR="00B16A1D">
        <w:t xml:space="preserve"> </w:t>
      </w:r>
      <w:r w:rsidR="00CC3C3A">
        <w:t>trình</w:t>
      </w:r>
      <w:r w:rsidR="00B16A1D">
        <w:t xml:space="preserve"> </w:t>
      </w:r>
      <w:r w:rsidR="00CC3C3A">
        <w:t>quản</w:t>
      </w:r>
      <w:r w:rsidR="00B16A1D">
        <w:t xml:space="preserve"> </w:t>
      </w:r>
      <w:r w:rsidR="00CC3C3A">
        <w:t>lý</w:t>
      </w:r>
      <w:r w:rsidR="00B16A1D">
        <w:t xml:space="preserve"> </w:t>
      </w:r>
      <w:r w:rsidR="00CC3C3A">
        <w:t>sản</w:t>
      </w:r>
      <w:r w:rsidR="00B16A1D">
        <w:t xml:space="preserve"> </w:t>
      </w:r>
      <w:r w:rsidR="00CC3C3A">
        <w:t>phẩm,</w:t>
      </w:r>
      <w:r w:rsidR="00B16A1D">
        <w:t xml:space="preserve"> </w:t>
      </w:r>
      <w:r w:rsidR="00CC3C3A">
        <w:t>đơn</w:t>
      </w:r>
      <w:r w:rsidR="00B16A1D">
        <w:t xml:space="preserve"> </w:t>
      </w:r>
      <w:r w:rsidR="00CC3C3A">
        <w:t>hàng</w:t>
      </w:r>
      <w:r w:rsidR="00B16A1D">
        <w:t xml:space="preserve"> </w:t>
      </w:r>
      <w:r w:rsidR="00CC3C3A">
        <w:t>và</w:t>
      </w:r>
      <w:r w:rsidR="00B16A1D">
        <w:t xml:space="preserve"> </w:t>
      </w:r>
      <w:r w:rsidR="00CC3C3A">
        <w:t>khách</w:t>
      </w:r>
      <w:r w:rsidR="00B16A1D">
        <w:t xml:space="preserve"> </w:t>
      </w:r>
      <w:r w:rsidR="00CC3C3A">
        <w:t>hàng</w:t>
      </w:r>
      <w:r w:rsidR="00B16A1D">
        <w:t xml:space="preserve"> </w:t>
      </w:r>
      <w:r w:rsidR="00CC3C3A">
        <w:t>mà</w:t>
      </w:r>
      <w:r w:rsidR="00B16A1D">
        <w:t xml:space="preserve"> </w:t>
      </w:r>
      <w:r w:rsidR="00CC3C3A">
        <w:t>còn</w:t>
      </w:r>
      <w:r w:rsidR="00B16A1D">
        <w:t xml:space="preserve"> </w:t>
      </w:r>
      <w:r w:rsidR="00CC3C3A">
        <w:t>nâng</w:t>
      </w:r>
      <w:r w:rsidR="00B16A1D">
        <w:t xml:space="preserve"> </w:t>
      </w:r>
      <w:r w:rsidR="00CC3C3A">
        <w:t>cao</w:t>
      </w:r>
      <w:r w:rsidR="00B16A1D">
        <w:t xml:space="preserve"> </w:t>
      </w:r>
      <w:r w:rsidR="00CC3C3A">
        <w:t>trải</w:t>
      </w:r>
      <w:r w:rsidR="00B16A1D">
        <w:t xml:space="preserve"> </w:t>
      </w:r>
      <w:r w:rsidR="00CC3C3A">
        <w:t>nghiệm</w:t>
      </w:r>
      <w:r w:rsidR="00B16A1D">
        <w:t xml:space="preserve"> </w:t>
      </w:r>
      <w:r w:rsidR="00CC3C3A">
        <w:t>người</w:t>
      </w:r>
      <w:r w:rsidR="00B16A1D">
        <w:t xml:space="preserve"> </w:t>
      </w:r>
      <w:r w:rsidR="00CC3C3A">
        <w:t>dùng.</w:t>
      </w:r>
    </w:p>
    <w:p w:rsidR="00CC3C3A" w:rsidRDefault="00541AD1" w:rsidP="00790365">
      <w:pPr>
        <w:pStyle w:val="BodyText"/>
      </w:pPr>
      <w:r w:rsidRPr="00541AD1">
        <w:t>Đối</w:t>
      </w:r>
      <w:r w:rsidR="00B16A1D">
        <w:t xml:space="preserve"> </w:t>
      </w:r>
      <w:r w:rsidRPr="00541AD1">
        <w:t>tượng</w:t>
      </w:r>
      <w:r w:rsidR="00B16A1D">
        <w:t xml:space="preserve"> </w:t>
      </w:r>
      <w:r w:rsidRPr="00541AD1">
        <w:t>nghiên</w:t>
      </w:r>
      <w:r w:rsidR="00B16A1D">
        <w:t xml:space="preserve"> </w:t>
      </w:r>
      <w:r w:rsidRPr="00541AD1">
        <w:t>cứu</w:t>
      </w:r>
      <w:r w:rsidR="00B16A1D">
        <w:t xml:space="preserve"> </w:t>
      </w:r>
      <w:r w:rsidRPr="00541AD1">
        <w:t>bao</w:t>
      </w:r>
      <w:r w:rsidR="00B16A1D">
        <w:t xml:space="preserve"> </w:t>
      </w:r>
      <w:r w:rsidRPr="00541AD1">
        <w:t>gồm</w:t>
      </w:r>
      <w:r w:rsidR="00B16A1D">
        <w:t xml:space="preserve"> </w:t>
      </w:r>
      <w:r w:rsidRPr="00541AD1">
        <w:t>nền</w:t>
      </w:r>
      <w:r w:rsidR="00B16A1D">
        <w:t xml:space="preserve"> </w:t>
      </w:r>
      <w:r w:rsidRPr="00541AD1">
        <w:t>tảng</w:t>
      </w:r>
      <w:r w:rsidR="00B16A1D">
        <w:t xml:space="preserve"> </w:t>
      </w:r>
      <w:r w:rsidR="00B166F3">
        <w:t>H</w:t>
      </w:r>
      <w:r w:rsidRPr="00541AD1">
        <w:t>eadless</w:t>
      </w:r>
      <w:r w:rsidR="00B16A1D">
        <w:t xml:space="preserve"> </w:t>
      </w:r>
      <w:r w:rsidR="00B166F3">
        <w:t>Ec</w:t>
      </w:r>
      <w:r w:rsidRPr="00541AD1">
        <w:t>ommerce</w:t>
      </w:r>
      <w:r w:rsidR="00B16A1D">
        <w:t xml:space="preserve"> </w:t>
      </w:r>
      <w:r w:rsidRPr="00541AD1">
        <w:t>Saleor,</w:t>
      </w:r>
      <w:r w:rsidR="00B16A1D">
        <w:t xml:space="preserve"> </w:t>
      </w:r>
      <w:r w:rsidRPr="00541AD1">
        <w:t>ngôn</w:t>
      </w:r>
      <w:r w:rsidR="00B16A1D">
        <w:t xml:space="preserve"> </w:t>
      </w:r>
      <w:r w:rsidRPr="00541AD1">
        <w:t>ngữ</w:t>
      </w:r>
      <w:r w:rsidR="00B16A1D">
        <w:t xml:space="preserve"> </w:t>
      </w:r>
      <w:r w:rsidRPr="00541AD1">
        <w:t>GraphQL</w:t>
      </w:r>
      <w:r w:rsidR="00B16A1D">
        <w:t xml:space="preserve"> </w:t>
      </w:r>
      <w:r w:rsidRPr="00541AD1">
        <w:t>và</w:t>
      </w:r>
      <w:r w:rsidR="00B16A1D">
        <w:t xml:space="preserve"> </w:t>
      </w:r>
      <w:r w:rsidRPr="00541AD1">
        <w:t>framework</w:t>
      </w:r>
      <w:r w:rsidR="00B16A1D">
        <w:t xml:space="preserve"> </w:t>
      </w:r>
      <w:r w:rsidRPr="00541AD1">
        <w:t>Flutter.</w:t>
      </w:r>
      <w:r w:rsidR="00B16A1D">
        <w:t xml:space="preserve"> </w:t>
      </w:r>
      <w:r w:rsidRPr="00541AD1">
        <w:t>Phạm</w:t>
      </w:r>
      <w:r w:rsidR="00B16A1D">
        <w:t xml:space="preserve"> </w:t>
      </w:r>
      <w:r w:rsidRPr="00541AD1">
        <w:t>vi</w:t>
      </w:r>
      <w:r w:rsidR="00B16A1D">
        <w:t xml:space="preserve"> </w:t>
      </w:r>
      <w:r w:rsidRPr="00541AD1">
        <w:t>nghiên</w:t>
      </w:r>
      <w:r w:rsidR="00B16A1D">
        <w:t xml:space="preserve"> </w:t>
      </w:r>
      <w:r w:rsidRPr="00541AD1">
        <w:t>cứu</w:t>
      </w:r>
      <w:r w:rsidR="00B16A1D">
        <w:t xml:space="preserve"> </w:t>
      </w:r>
      <w:r w:rsidRPr="00541AD1">
        <w:t>tập</w:t>
      </w:r>
      <w:r w:rsidR="00B16A1D">
        <w:t xml:space="preserve"> </w:t>
      </w:r>
      <w:r w:rsidRPr="00541AD1">
        <w:t>trung</w:t>
      </w:r>
      <w:r w:rsidR="00B16A1D">
        <w:t xml:space="preserve"> </w:t>
      </w:r>
      <w:r w:rsidRPr="00541AD1">
        <w:t>vào</w:t>
      </w:r>
      <w:r w:rsidR="00B16A1D">
        <w:t xml:space="preserve"> </w:t>
      </w:r>
      <w:r w:rsidRPr="00541AD1">
        <w:t>việc</w:t>
      </w:r>
      <w:r w:rsidR="00B16A1D">
        <w:t xml:space="preserve"> </w:t>
      </w:r>
      <w:r w:rsidRPr="00541AD1">
        <w:t>triển</w:t>
      </w:r>
      <w:r w:rsidR="00B16A1D">
        <w:t xml:space="preserve"> </w:t>
      </w:r>
      <w:r w:rsidRPr="00541AD1">
        <w:t>khai</w:t>
      </w:r>
      <w:r w:rsidR="00B16A1D">
        <w:t xml:space="preserve"> </w:t>
      </w:r>
      <w:r w:rsidRPr="00541AD1">
        <w:t>Saleor</w:t>
      </w:r>
      <w:r w:rsidR="00B16A1D">
        <w:t xml:space="preserve"> </w:t>
      </w:r>
      <w:r w:rsidRPr="00541AD1">
        <w:t>và</w:t>
      </w:r>
      <w:r w:rsidR="00B16A1D">
        <w:t xml:space="preserve"> </w:t>
      </w:r>
      <w:r w:rsidRPr="00541AD1">
        <w:t>GraphQL</w:t>
      </w:r>
      <w:r w:rsidR="00B16A1D">
        <w:t xml:space="preserve"> </w:t>
      </w:r>
      <w:r w:rsidRPr="00541AD1">
        <w:t>để</w:t>
      </w:r>
      <w:r w:rsidR="00B16A1D">
        <w:t xml:space="preserve"> </w:t>
      </w:r>
      <w:r w:rsidRPr="00541AD1">
        <w:t>xây</w:t>
      </w:r>
      <w:r w:rsidR="00B16A1D">
        <w:t xml:space="preserve"> </w:t>
      </w:r>
      <w:r w:rsidRPr="00541AD1">
        <w:t>dựng</w:t>
      </w:r>
      <w:r w:rsidR="00B16A1D">
        <w:t xml:space="preserve"> </w:t>
      </w:r>
      <w:r w:rsidRPr="00541AD1">
        <w:t>backend</w:t>
      </w:r>
      <w:r w:rsidR="00B16A1D">
        <w:t xml:space="preserve"> </w:t>
      </w:r>
      <w:r w:rsidRPr="00541AD1">
        <w:t>cho</w:t>
      </w:r>
      <w:r w:rsidR="00B16A1D">
        <w:t xml:space="preserve"> </w:t>
      </w:r>
      <w:r w:rsidRPr="00541AD1">
        <w:t>hệ</w:t>
      </w:r>
      <w:r w:rsidR="00B16A1D">
        <w:t xml:space="preserve"> </w:t>
      </w:r>
      <w:r w:rsidRPr="00541AD1">
        <w:t>thống</w:t>
      </w:r>
      <w:r w:rsidR="00B16A1D">
        <w:t xml:space="preserve"> </w:t>
      </w:r>
      <w:r w:rsidRPr="00541AD1">
        <w:t>thương</w:t>
      </w:r>
      <w:r w:rsidR="00B16A1D">
        <w:t xml:space="preserve"> </w:t>
      </w:r>
      <w:r w:rsidRPr="00541AD1">
        <w:t>mại</w:t>
      </w:r>
      <w:r w:rsidR="00B16A1D">
        <w:t xml:space="preserve"> </w:t>
      </w:r>
      <w:r w:rsidRPr="00541AD1">
        <w:t>điện</w:t>
      </w:r>
      <w:r w:rsidR="00B16A1D">
        <w:t xml:space="preserve"> </w:t>
      </w:r>
      <w:r w:rsidRPr="00541AD1">
        <w:t>tử,</w:t>
      </w:r>
      <w:r w:rsidR="00B16A1D">
        <w:t xml:space="preserve"> </w:t>
      </w:r>
      <w:r w:rsidRPr="00541AD1">
        <w:t>và</w:t>
      </w:r>
      <w:r w:rsidR="00B16A1D">
        <w:t xml:space="preserve"> </w:t>
      </w:r>
      <w:r w:rsidRPr="00541AD1">
        <w:t>sử</w:t>
      </w:r>
      <w:r w:rsidR="00B16A1D">
        <w:t xml:space="preserve"> </w:t>
      </w:r>
      <w:r w:rsidRPr="00541AD1">
        <w:t>dụng</w:t>
      </w:r>
      <w:r w:rsidR="00B16A1D">
        <w:t xml:space="preserve"> </w:t>
      </w:r>
      <w:r w:rsidRPr="00541AD1">
        <w:t>Flutter</w:t>
      </w:r>
      <w:r w:rsidR="00B16A1D">
        <w:t xml:space="preserve"> </w:t>
      </w:r>
      <w:r w:rsidRPr="00541AD1">
        <w:t>để</w:t>
      </w:r>
      <w:r w:rsidR="00B16A1D">
        <w:t xml:space="preserve"> </w:t>
      </w:r>
      <w:r w:rsidRPr="00541AD1">
        <w:t>phát</w:t>
      </w:r>
      <w:r w:rsidR="00B16A1D">
        <w:t xml:space="preserve"> </w:t>
      </w:r>
      <w:r w:rsidRPr="00541AD1">
        <w:t>triển</w:t>
      </w:r>
      <w:r w:rsidR="00B16A1D">
        <w:t xml:space="preserve"> </w:t>
      </w:r>
      <w:r w:rsidRPr="00541AD1">
        <w:t>frontend.</w:t>
      </w:r>
      <w:r w:rsidR="00B16A1D">
        <w:t xml:space="preserve"> </w:t>
      </w:r>
      <w:r w:rsidRPr="00541AD1">
        <w:t>Phương</w:t>
      </w:r>
      <w:r w:rsidR="00B16A1D">
        <w:t xml:space="preserve"> </w:t>
      </w:r>
      <w:r w:rsidRPr="00541AD1">
        <w:t>pháp</w:t>
      </w:r>
      <w:r w:rsidR="00B16A1D">
        <w:t xml:space="preserve"> </w:t>
      </w:r>
      <w:r w:rsidRPr="00541AD1">
        <w:t>nghiên</w:t>
      </w:r>
      <w:r w:rsidR="00B16A1D">
        <w:t xml:space="preserve"> </w:t>
      </w:r>
      <w:r w:rsidRPr="00541AD1">
        <w:t>cứu</w:t>
      </w:r>
      <w:r w:rsidR="00B16A1D">
        <w:t xml:space="preserve"> </w:t>
      </w:r>
      <w:r w:rsidRPr="00541AD1">
        <w:t>bao</w:t>
      </w:r>
      <w:r w:rsidR="00B16A1D">
        <w:t xml:space="preserve"> </w:t>
      </w:r>
      <w:r w:rsidRPr="00541AD1">
        <w:t>gồm</w:t>
      </w:r>
      <w:r w:rsidR="00B16A1D">
        <w:t xml:space="preserve"> </w:t>
      </w:r>
      <w:r w:rsidRPr="00541AD1">
        <w:t>thu</w:t>
      </w:r>
      <w:r w:rsidR="00B16A1D">
        <w:t xml:space="preserve"> </w:t>
      </w:r>
      <w:r w:rsidRPr="00541AD1">
        <w:t>thập</w:t>
      </w:r>
      <w:r w:rsidR="00B16A1D">
        <w:t xml:space="preserve"> </w:t>
      </w:r>
      <w:r w:rsidRPr="00541AD1">
        <w:t>thông</w:t>
      </w:r>
      <w:r w:rsidR="00B16A1D">
        <w:t xml:space="preserve"> </w:t>
      </w:r>
      <w:r w:rsidRPr="00541AD1">
        <w:t>tin</w:t>
      </w:r>
      <w:r w:rsidR="00B16A1D">
        <w:t xml:space="preserve"> </w:t>
      </w:r>
      <w:r w:rsidRPr="00541AD1">
        <w:t>từ</w:t>
      </w:r>
      <w:r w:rsidR="00B16A1D">
        <w:t xml:space="preserve"> </w:t>
      </w:r>
      <w:r w:rsidRPr="00541AD1">
        <w:t>các</w:t>
      </w:r>
      <w:r w:rsidR="00B16A1D">
        <w:t xml:space="preserve"> </w:t>
      </w:r>
      <w:r w:rsidRPr="00541AD1">
        <w:t>tài</w:t>
      </w:r>
      <w:r w:rsidR="00B16A1D">
        <w:t xml:space="preserve"> </w:t>
      </w:r>
      <w:r w:rsidRPr="00541AD1">
        <w:t>liệu</w:t>
      </w:r>
      <w:r w:rsidR="00B16A1D">
        <w:t xml:space="preserve"> </w:t>
      </w:r>
      <w:r w:rsidRPr="00541AD1">
        <w:t>học</w:t>
      </w:r>
      <w:r w:rsidR="00B16A1D">
        <w:t xml:space="preserve"> </w:t>
      </w:r>
      <w:r w:rsidRPr="00541AD1">
        <w:t>thuật,</w:t>
      </w:r>
      <w:r w:rsidR="00B16A1D">
        <w:t xml:space="preserve"> </w:t>
      </w:r>
      <w:r w:rsidRPr="00541AD1">
        <w:t>bài</w:t>
      </w:r>
      <w:r w:rsidR="00B16A1D">
        <w:t xml:space="preserve"> </w:t>
      </w:r>
      <w:r w:rsidRPr="00541AD1">
        <w:t>báo</w:t>
      </w:r>
      <w:r w:rsidR="00B16A1D">
        <w:t xml:space="preserve"> </w:t>
      </w:r>
      <w:r w:rsidRPr="00541AD1">
        <w:t>khoa</w:t>
      </w:r>
      <w:r w:rsidR="00B16A1D">
        <w:t xml:space="preserve"> </w:t>
      </w:r>
      <w:r w:rsidRPr="00541AD1">
        <w:t>học</w:t>
      </w:r>
      <w:r w:rsidR="00B16A1D">
        <w:t xml:space="preserve"> </w:t>
      </w:r>
      <w:r w:rsidRPr="00541AD1">
        <w:t>và</w:t>
      </w:r>
      <w:r w:rsidR="00B16A1D">
        <w:t xml:space="preserve"> </w:t>
      </w:r>
      <w:r w:rsidRPr="00541AD1">
        <w:t>tài</w:t>
      </w:r>
      <w:r w:rsidR="00B16A1D">
        <w:t xml:space="preserve"> </w:t>
      </w:r>
      <w:r w:rsidRPr="00541AD1">
        <w:t>liệu</w:t>
      </w:r>
      <w:r w:rsidR="00B16A1D">
        <w:t xml:space="preserve"> </w:t>
      </w:r>
      <w:r w:rsidRPr="00541AD1">
        <w:t>hướng</w:t>
      </w:r>
      <w:r w:rsidR="00B16A1D">
        <w:t xml:space="preserve"> </w:t>
      </w:r>
      <w:r w:rsidRPr="00541AD1">
        <w:t>dẫn</w:t>
      </w:r>
      <w:r w:rsidR="00B16A1D">
        <w:t xml:space="preserve"> </w:t>
      </w:r>
      <w:r w:rsidRPr="00541AD1">
        <w:t>của</w:t>
      </w:r>
      <w:r w:rsidR="00B16A1D">
        <w:t xml:space="preserve"> </w:t>
      </w:r>
      <w:r w:rsidRPr="00541AD1">
        <w:t>Saleor,</w:t>
      </w:r>
      <w:r w:rsidR="00B16A1D">
        <w:t xml:space="preserve"> </w:t>
      </w:r>
      <w:r w:rsidRPr="00541AD1">
        <w:t>GraphQL</w:t>
      </w:r>
      <w:r w:rsidR="00B16A1D">
        <w:t xml:space="preserve"> </w:t>
      </w:r>
      <w:r w:rsidRPr="00541AD1">
        <w:t>và</w:t>
      </w:r>
      <w:r w:rsidR="00B16A1D">
        <w:t xml:space="preserve"> </w:t>
      </w:r>
      <w:r w:rsidRPr="00541AD1">
        <w:t>Flutter;</w:t>
      </w:r>
      <w:r w:rsidR="00B16A1D">
        <w:t xml:space="preserve"> </w:t>
      </w:r>
      <w:r w:rsidRPr="00541AD1">
        <w:t>cài</w:t>
      </w:r>
      <w:r w:rsidR="00B16A1D">
        <w:t xml:space="preserve"> </w:t>
      </w:r>
      <w:r w:rsidRPr="00541AD1">
        <w:t>đặt,</w:t>
      </w:r>
      <w:r w:rsidR="00B16A1D">
        <w:t xml:space="preserve"> </w:t>
      </w:r>
      <w:r w:rsidRPr="00541AD1">
        <w:t>cấu</w:t>
      </w:r>
      <w:r w:rsidR="00B16A1D">
        <w:t xml:space="preserve"> </w:t>
      </w:r>
      <w:r w:rsidRPr="00541AD1">
        <w:t>hình</w:t>
      </w:r>
      <w:r w:rsidR="00B16A1D">
        <w:t xml:space="preserve"> </w:t>
      </w:r>
      <w:r w:rsidRPr="00541AD1">
        <w:t>Saleor,</w:t>
      </w:r>
      <w:r w:rsidR="00B16A1D">
        <w:t xml:space="preserve"> </w:t>
      </w:r>
      <w:r w:rsidRPr="00541AD1">
        <w:t>triển</w:t>
      </w:r>
      <w:r w:rsidR="00B16A1D">
        <w:t xml:space="preserve"> </w:t>
      </w:r>
      <w:r w:rsidRPr="00541AD1">
        <w:t>khai</w:t>
      </w:r>
      <w:r w:rsidR="00B16A1D">
        <w:t xml:space="preserve"> </w:t>
      </w:r>
      <w:r w:rsidRPr="00541AD1">
        <w:t>API</w:t>
      </w:r>
      <w:r w:rsidR="00B16A1D">
        <w:t xml:space="preserve"> </w:t>
      </w:r>
      <w:r w:rsidRPr="00541AD1">
        <w:t>sử</w:t>
      </w:r>
      <w:r w:rsidR="00B16A1D">
        <w:t xml:space="preserve"> </w:t>
      </w:r>
      <w:r w:rsidRPr="00541AD1">
        <w:t>dụng</w:t>
      </w:r>
      <w:r w:rsidR="00B16A1D">
        <w:t xml:space="preserve"> </w:t>
      </w:r>
      <w:r w:rsidRPr="00541AD1">
        <w:t>GraphQL</w:t>
      </w:r>
      <w:r w:rsidR="00B16A1D">
        <w:t xml:space="preserve"> </w:t>
      </w:r>
      <w:r w:rsidRPr="00541AD1">
        <w:t>và</w:t>
      </w:r>
      <w:r w:rsidR="00B16A1D">
        <w:t xml:space="preserve"> </w:t>
      </w:r>
      <w:r w:rsidRPr="00541AD1">
        <w:t>xây</w:t>
      </w:r>
      <w:r w:rsidR="00B16A1D">
        <w:t xml:space="preserve"> </w:t>
      </w:r>
      <w:r w:rsidRPr="00541AD1">
        <w:t>dựng</w:t>
      </w:r>
      <w:r w:rsidR="00B16A1D">
        <w:t xml:space="preserve"> </w:t>
      </w:r>
      <w:r w:rsidRPr="00541AD1">
        <w:t>frontend</w:t>
      </w:r>
      <w:r w:rsidR="00B16A1D">
        <w:t xml:space="preserve"> </w:t>
      </w:r>
      <w:r w:rsidRPr="00541AD1">
        <w:t>với</w:t>
      </w:r>
      <w:r w:rsidR="00B16A1D">
        <w:t xml:space="preserve"> </w:t>
      </w:r>
      <w:r w:rsidRPr="00541AD1">
        <w:t>Flutter</w:t>
      </w:r>
      <w:r>
        <w:t>.</w:t>
      </w:r>
    </w:p>
    <w:p w:rsidR="00541AD1" w:rsidRDefault="00541AD1" w:rsidP="00790365">
      <w:pPr>
        <w:pStyle w:val="BodyText"/>
      </w:pPr>
      <w:r>
        <w:t>Cấu</w:t>
      </w:r>
      <w:r w:rsidR="00B16A1D">
        <w:t xml:space="preserve"> </w:t>
      </w:r>
      <w:r>
        <w:t>trúc</w:t>
      </w:r>
      <w:r w:rsidR="00B16A1D">
        <w:t xml:space="preserve"> </w:t>
      </w:r>
      <w:r>
        <w:t>của</w:t>
      </w:r>
      <w:r w:rsidR="00B16A1D">
        <w:t xml:space="preserve"> </w:t>
      </w:r>
      <w:r>
        <w:t>khóa</w:t>
      </w:r>
      <w:r w:rsidR="00B16A1D">
        <w:t xml:space="preserve"> </w:t>
      </w:r>
      <w:r>
        <w:t>luận</w:t>
      </w:r>
      <w:r w:rsidR="00B16A1D">
        <w:t xml:space="preserve"> </w:t>
      </w:r>
      <w:r>
        <w:t>được</w:t>
      </w:r>
      <w:r w:rsidR="00B16A1D">
        <w:t xml:space="preserve"> </w:t>
      </w:r>
      <w:r>
        <w:t>chia</w:t>
      </w:r>
      <w:r w:rsidR="00B16A1D">
        <w:t xml:space="preserve"> </w:t>
      </w:r>
      <w:r>
        <w:t>thành</w:t>
      </w:r>
      <w:r w:rsidR="00B16A1D">
        <w:t xml:space="preserve"> </w:t>
      </w:r>
      <w:r>
        <w:t>các</w:t>
      </w:r>
      <w:r w:rsidR="00B16A1D">
        <w:t xml:space="preserve"> </w:t>
      </w:r>
      <w:r>
        <w:t>chương</w:t>
      </w:r>
      <w:r w:rsidR="00B16A1D">
        <w:t xml:space="preserve"> </w:t>
      </w:r>
      <w:r>
        <w:t>như</w:t>
      </w:r>
      <w:r w:rsidR="00B16A1D">
        <w:t xml:space="preserve"> </w:t>
      </w:r>
      <w:r>
        <w:t>sau:</w:t>
      </w:r>
    </w:p>
    <w:p w:rsidR="00541AD1" w:rsidRDefault="00541AD1" w:rsidP="00790365">
      <w:pPr>
        <w:pStyle w:val="BodyText"/>
        <w:numPr>
          <w:ilvl w:val="0"/>
          <w:numId w:val="72"/>
        </w:numPr>
      </w:pPr>
      <w:r>
        <w:t>Chương</w:t>
      </w:r>
      <w:r w:rsidR="00B16A1D">
        <w:t xml:space="preserve"> </w:t>
      </w:r>
      <w:r>
        <w:t>1:</w:t>
      </w:r>
      <w:r w:rsidR="00B16A1D">
        <w:t xml:space="preserve"> </w:t>
      </w:r>
      <w:r w:rsidR="00042AAF">
        <w:t>Đặt</w:t>
      </w:r>
      <w:r w:rsidR="00B16A1D">
        <w:t xml:space="preserve"> </w:t>
      </w:r>
      <w:r w:rsidR="00042AAF">
        <w:t>vấn</w:t>
      </w:r>
      <w:r w:rsidR="00B16A1D">
        <w:t xml:space="preserve"> </w:t>
      </w:r>
      <w:r w:rsidR="00042AAF">
        <w:t>đề</w:t>
      </w:r>
    </w:p>
    <w:p w:rsidR="00541AD1" w:rsidRDefault="00541AD1" w:rsidP="00790365">
      <w:pPr>
        <w:pStyle w:val="BodyText"/>
        <w:numPr>
          <w:ilvl w:val="0"/>
          <w:numId w:val="72"/>
        </w:numPr>
      </w:pPr>
      <w:r>
        <w:t>Chương</w:t>
      </w:r>
      <w:r w:rsidR="00B16A1D">
        <w:t xml:space="preserve"> </w:t>
      </w:r>
      <w:r>
        <w:t>2:</w:t>
      </w:r>
      <w:r w:rsidR="00B16A1D">
        <w:t xml:space="preserve"> </w:t>
      </w:r>
      <w:r>
        <w:t>Cơ</w:t>
      </w:r>
      <w:r w:rsidR="00B16A1D">
        <w:t xml:space="preserve"> </w:t>
      </w:r>
      <w:r>
        <w:t>sở</w:t>
      </w:r>
      <w:r w:rsidR="00B16A1D">
        <w:t xml:space="preserve"> </w:t>
      </w:r>
      <w:r>
        <w:t>lý</w:t>
      </w:r>
      <w:r w:rsidR="00B16A1D">
        <w:t xml:space="preserve"> </w:t>
      </w:r>
      <w:r>
        <w:t>thuyết</w:t>
      </w:r>
      <w:r w:rsidR="00B16A1D">
        <w:t xml:space="preserve"> </w:t>
      </w:r>
    </w:p>
    <w:p w:rsidR="00541AD1" w:rsidRDefault="00541AD1" w:rsidP="00790365">
      <w:pPr>
        <w:pStyle w:val="BodyText"/>
        <w:numPr>
          <w:ilvl w:val="0"/>
          <w:numId w:val="72"/>
        </w:numPr>
      </w:pPr>
      <w:r>
        <w:t>Chương</w:t>
      </w:r>
      <w:r w:rsidR="00B16A1D">
        <w:t xml:space="preserve"> </w:t>
      </w:r>
      <w:r>
        <w:t>3:</w:t>
      </w:r>
      <w:r w:rsidR="00B16A1D">
        <w:t xml:space="preserve"> </w:t>
      </w:r>
      <w:r w:rsidR="00047FA8">
        <w:t>Hiện</w:t>
      </w:r>
      <w:r w:rsidR="00B16A1D">
        <w:t xml:space="preserve"> </w:t>
      </w:r>
      <w:r w:rsidR="00047FA8">
        <w:t>thực</w:t>
      </w:r>
      <w:r w:rsidR="00B16A1D">
        <w:t xml:space="preserve"> </w:t>
      </w:r>
      <w:r w:rsidR="00047FA8">
        <w:t>hóa</w:t>
      </w:r>
      <w:r w:rsidR="00B16A1D">
        <w:t xml:space="preserve"> </w:t>
      </w:r>
      <w:r w:rsidR="00047FA8">
        <w:t>nghiên</w:t>
      </w:r>
      <w:r w:rsidR="00B16A1D">
        <w:t xml:space="preserve"> </w:t>
      </w:r>
      <w:r w:rsidR="00047FA8">
        <w:t>cứu</w:t>
      </w:r>
    </w:p>
    <w:p w:rsidR="00541AD1" w:rsidRDefault="00541AD1" w:rsidP="00790365">
      <w:pPr>
        <w:pStyle w:val="BodyText"/>
        <w:numPr>
          <w:ilvl w:val="0"/>
          <w:numId w:val="72"/>
        </w:numPr>
      </w:pPr>
      <w:r>
        <w:t>Chương</w:t>
      </w:r>
      <w:r w:rsidR="00B16A1D">
        <w:t xml:space="preserve"> </w:t>
      </w:r>
      <w:r>
        <w:t>4:</w:t>
      </w:r>
      <w:r w:rsidR="00B16A1D">
        <w:t xml:space="preserve"> </w:t>
      </w:r>
      <w:r>
        <w:t>Kết</w:t>
      </w:r>
      <w:r w:rsidR="00B16A1D">
        <w:t xml:space="preserve"> </w:t>
      </w:r>
      <w:r>
        <w:t>quả</w:t>
      </w:r>
      <w:r w:rsidR="00B16A1D">
        <w:t xml:space="preserve"> </w:t>
      </w:r>
      <w:r w:rsidR="00042AAF">
        <w:t>nghiên</w:t>
      </w:r>
      <w:r w:rsidR="00B16A1D">
        <w:t xml:space="preserve"> </w:t>
      </w:r>
      <w:r w:rsidR="00042AAF">
        <w:t>cứu</w:t>
      </w:r>
    </w:p>
    <w:p w:rsidR="00541AD1" w:rsidRDefault="00541AD1" w:rsidP="00790365">
      <w:pPr>
        <w:pStyle w:val="BodyText"/>
        <w:numPr>
          <w:ilvl w:val="0"/>
          <w:numId w:val="72"/>
        </w:numPr>
      </w:pPr>
      <w:r>
        <w:t>Chương</w:t>
      </w:r>
      <w:r w:rsidR="00B16A1D">
        <w:t xml:space="preserve"> </w:t>
      </w:r>
      <w:r>
        <w:t>5:</w:t>
      </w:r>
      <w:r w:rsidR="00B16A1D">
        <w:t xml:space="preserve"> </w:t>
      </w:r>
      <w:r>
        <w:t>Kết</w:t>
      </w:r>
      <w:r w:rsidR="00B16A1D">
        <w:t xml:space="preserve"> </w:t>
      </w:r>
      <w:r>
        <w:t>luận</w:t>
      </w:r>
      <w:r w:rsidR="00B16A1D">
        <w:t xml:space="preserve"> </w:t>
      </w:r>
      <w:r>
        <w:t>và</w:t>
      </w:r>
      <w:r w:rsidR="00B16A1D">
        <w:t xml:space="preserve"> </w:t>
      </w:r>
      <w:r>
        <w:t>hướng</w:t>
      </w:r>
      <w:r w:rsidR="00B16A1D">
        <w:t xml:space="preserve"> </w:t>
      </w:r>
      <w:r>
        <w:t>phát</w:t>
      </w:r>
      <w:r w:rsidR="00B16A1D">
        <w:t xml:space="preserve"> </w:t>
      </w:r>
      <w:r>
        <w:t>triển</w:t>
      </w:r>
    </w:p>
    <w:p w:rsidR="00541AD1" w:rsidRDefault="00541AD1" w:rsidP="00790365">
      <w:pPr>
        <w:pStyle w:val="BodyText"/>
      </w:pPr>
      <w:r>
        <w:t>Tôi</w:t>
      </w:r>
      <w:r w:rsidR="00B16A1D">
        <w:t xml:space="preserve"> </w:t>
      </w:r>
      <w:r>
        <w:t>xin</w:t>
      </w:r>
      <w:r w:rsidR="00B16A1D">
        <w:t xml:space="preserve"> </w:t>
      </w:r>
      <w:r>
        <w:t>chân</w:t>
      </w:r>
      <w:r w:rsidR="00B16A1D">
        <w:t xml:space="preserve"> </w:t>
      </w:r>
      <w:r>
        <w:t>thành</w:t>
      </w:r>
      <w:r w:rsidR="00B16A1D">
        <w:t xml:space="preserve"> </w:t>
      </w:r>
      <w:r>
        <w:t>cảm</w:t>
      </w:r>
      <w:r w:rsidR="00B16A1D">
        <w:t xml:space="preserve"> </w:t>
      </w:r>
      <w:r>
        <w:t>ơn</w:t>
      </w:r>
      <w:r w:rsidR="00B16A1D">
        <w:t xml:space="preserve"> </w:t>
      </w:r>
      <w:r>
        <w:t>sự</w:t>
      </w:r>
      <w:r w:rsidR="00B16A1D">
        <w:t xml:space="preserve"> </w:t>
      </w:r>
      <w:r>
        <w:t>hướng</w:t>
      </w:r>
      <w:r w:rsidR="00B16A1D">
        <w:t xml:space="preserve"> </w:t>
      </w:r>
      <w:r>
        <w:t>dẫn</w:t>
      </w:r>
      <w:r w:rsidR="00B16A1D">
        <w:t xml:space="preserve"> </w:t>
      </w:r>
      <w:r>
        <w:t>tận</w:t>
      </w:r>
      <w:r w:rsidR="00B16A1D">
        <w:t xml:space="preserve"> </w:t>
      </w:r>
      <w:r>
        <w:t>tình</w:t>
      </w:r>
      <w:r w:rsidR="00B16A1D">
        <w:t xml:space="preserve"> </w:t>
      </w:r>
      <w:r>
        <w:t>của</w:t>
      </w:r>
      <w:r w:rsidR="00B16A1D">
        <w:t xml:space="preserve"> </w:t>
      </w:r>
      <w:r>
        <w:t>thầy</w:t>
      </w:r>
      <w:r w:rsidR="00B16A1D">
        <w:t xml:space="preserve"> </w:t>
      </w:r>
      <w:r w:rsidR="00586CCE">
        <w:t>Nguyễn</w:t>
      </w:r>
      <w:r w:rsidR="00B16A1D">
        <w:t xml:space="preserve"> </w:t>
      </w:r>
      <w:r w:rsidR="00586CCE">
        <w:t>Bảo</w:t>
      </w:r>
      <w:r w:rsidR="00B16A1D">
        <w:t xml:space="preserve"> </w:t>
      </w:r>
      <w:r w:rsidR="00586CCE">
        <w:t>Ân</w:t>
      </w:r>
      <w:r w:rsidR="00B16A1D">
        <w:t xml:space="preserve"> </w:t>
      </w:r>
      <w:r>
        <w:t>cùng</w:t>
      </w:r>
      <w:r w:rsidR="00B16A1D">
        <w:t xml:space="preserve"> </w:t>
      </w:r>
      <w:r>
        <w:t>sự</w:t>
      </w:r>
      <w:r w:rsidR="00B16A1D">
        <w:t xml:space="preserve"> </w:t>
      </w:r>
      <w:r>
        <w:t>giúp</w:t>
      </w:r>
      <w:r w:rsidR="00B16A1D">
        <w:t xml:space="preserve"> </w:t>
      </w:r>
      <w:r>
        <w:t>đỡ</w:t>
      </w:r>
      <w:r w:rsidR="00B16A1D">
        <w:t xml:space="preserve"> </w:t>
      </w:r>
      <w:r>
        <w:t>quý</w:t>
      </w:r>
      <w:r w:rsidR="00B16A1D">
        <w:t xml:space="preserve"> </w:t>
      </w:r>
      <w:r>
        <w:t>báu</w:t>
      </w:r>
      <w:r w:rsidR="00B16A1D">
        <w:t xml:space="preserve"> </w:t>
      </w:r>
      <w:r>
        <w:t>từ</w:t>
      </w:r>
      <w:r w:rsidR="00B16A1D">
        <w:t xml:space="preserve"> </w:t>
      </w:r>
      <w:r>
        <w:t>bạn</w:t>
      </w:r>
      <w:r w:rsidR="00B16A1D">
        <w:t xml:space="preserve"> </w:t>
      </w:r>
      <w:r>
        <w:t>bè</w:t>
      </w:r>
      <w:r w:rsidR="00B16A1D">
        <w:t xml:space="preserve"> </w:t>
      </w:r>
      <w:r>
        <w:t>và</w:t>
      </w:r>
      <w:r w:rsidR="00B16A1D">
        <w:t xml:space="preserve"> </w:t>
      </w:r>
      <w:r>
        <w:t>gia</w:t>
      </w:r>
      <w:r w:rsidR="00B16A1D">
        <w:t xml:space="preserve"> </w:t>
      </w:r>
      <w:r>
        <w:t>đình,</w:t>
      </w:r>
      <w:r w:rsidR="00B16A1D">
        <w:t xml:space="preserve"> </w:t>
      </w:r>
      <w:r>
        <w:t>đã</w:t>
      </w:r>
      <w:r w:rsidR="00B16A1D">
        <w:t xml:space="preserve"> </w:t>
      </w:r>
      <w:r>
        <w:t>tạo</w:t>
      </w:r>
      <w:r w:rsidR="00B16A1D">
        <w:t xml:space="preserve"> </w:t>
      </w:r>
      <w:r>
        <w:t>điều</w:t>
      </w:r>
      <w:r w:rsidR="00B16A1D">
        <w:t xml:space="preserve"> </w:t>
      </w:r>
      <w:r>
        <w:t>kiện</w:t>
      </w:r>
      <w:r w:rsidR="00B16A1D">
        <w:t xml:space="preserve"> </w:t>
      </w:r>
      <w:r>
        <w:t>cho</w:t>
      </w:r>
      <w:r w:rsidR="00B16A1D">
        <w:t xml:space="preserve"> </w:t>
      </w:r>
      <w:r>
        <w:t>tôi</w:t>
      </w:r>
      <w:r w:rsidR="00B16A1D">
        <w:t xml:space="preserve"> </w:t>
      </w:r>
      <w:r>
        <w:t>hoàn</w:t>
      </w:r>
      <w:r w:rsidR="00B16A1D">
        <w:t xml:space="preserve"> </w:t>
      </w:r>
      <w:r>
        <w:t>thành</w:t>
      </w:r>
      <w:r w:rsidR="00B16A1D">
        <w:t xml:space="preserve"> </w:t>
      </w:r>
      <w:r w:rsidR="00B166F3">
        <w:t>đồn án tốt nghiệp</w:t>
      </w:r>
      <w:r>
        <w:t>.</w:t>
      </w:r>
    </w:p>
    <w:p w:rsidR="00AF4014" w:rsidRPr="00D525A0" w:rsidRDefault="00AF4014" w:rsidP="00A531E6"/>
    <w:p w:rsidR="00A531E6" w:rsidRDefault="00A531E6" w:rsidP="00A531E6">
      <w:r>
        <w:br w:type="page"/>
      </w:r>
    </w:p>
    <w:p w:rsidR="00AF4014" w:rsidRDefault="00AF4014" w:rsidP="00AF4014">
      <w:pPr>
        <w:jc w:val="center"/>
        <w:rPr>
          <w:b/>
          <w:sz w:val="28"/>
          <w:szCs w:val="28"/>
        </w:rPr>
      </w:pPr>
      <w:r>
        <w:rPr>
          <w:b/>
          <w:sz w:val="28"/>
          <w:szCs w:val="28"/>
        </w:rPr>
        <w:lastRenderedPageBreak/>
        <w:t>LỜI</w:t>
      </w:r>
      <w:r w:rsidR="00B16A1D">
        <w:rPr>
          <w:b/>
          <w:sz w:val="28"/>
          <w:szCs w:val="28"/>
        </w:rPr>
        <w:t xml:space="preserve"> </w:t>
      </w:r>
      <w:r>
        <w:rPr>
          <w:b/>
          <w:sz w:val="28"/>
          <w:szCs w:val="28"/>
        </w:rPr>
        <w:t>CẢM</w:t>
      </w:r>
      <w:r w:rsidR="00B16A1D">
        <w:rPr>
          <w:b/>
          <w:sz w:val="28"/>
          <w:szCs w:val="28"/>
        </w:rPr>
        <w:t xml:space="preserve"> </w:t>
      </w:r>
      <w:r>
        <w:rPr>
          <w:b/>
          <w:sz w:val="28"/>
          <w:szCs w:val="28"/>
        </w:rPr>
        <w:t>ƠN</w:t>
      </w:r>
    </w:p>
    <w:p w:rsidR="00D525A0" w:rsidRPr="001A5927" w:rsidRDefault="001A5927" w:rsidP="00790365">
      <w:pPr>
        <w:pStyle w:val="BodyText"/>
        <w:rPr>
          <w:noProof/>
        </w:rPr>
      </w:pPr>
      <w:bookmarkStart w:id="2" w:name="OLE_LINK1"/>
      <w:bookmarkStart w:id="3" w:name="OLE_LINK2"/>
      <w:r>
        <w:rPr>
          <w:noProof/>
        </w:rPr>
        <w:t>Trước</w:t>
      </w:r>
      <w:r w:rsidR="00B16A1D">
        <w:rPr>
          <w:noProof/>
        </w:rPr>
        <w:t xml:space="preserve"> </w:t>
      </w:r>
      <w:r>
        <w:rPr>
          <w:noProof/>
        </w:rPr>
        <w:t>hết,</w:t>
      </w:r>
      <w:r w:rsidR="00B16A1D">
        <w:rPr>
          <w:noProof/>
        </w:rPr>
        <w:t xml:space="preserve"> </w:t>
      </w:r>
      <w:r>
        <w:rPr>
          <w:noProof/>
        </w:rPr>
        <w:t>tôi</w:t>
      </w:r>
      <w:r w:rsidR="00B16A1D">
        <w:rPr>
          <w:noProof/>
        </w:rPr>
        <w:t xml:space="preserve"> </w:t>
      </w:r>
      <w:r>
        <w:rPr>
          <w:noProof/>
        </w:rPr>
        <w:t>xin</w:t>
      </w:r>
      <w:r w:rsidR="00B16A1D">
        <w:rPr>
          <w:noProof/>
        </w:rPr>
        <w:t xml:space="preserve"> </w:t>
      </w:r>
      <w:r>
        <w:rPr>
          <w:noProof/>
        </w:rPr>
        <w:t>gửi</w:t>
      </w:r>
      <w:r w:rsidR="00B16A1D">
        <w:rPr>
          <w:noProof/>
        </w:rPr>
        <w:t xml:space="preserve"> </w:t>
      </w:r>
      <w:r>
        <w:rPr>
          <w:noProof/>
        </w:rPr>
        <w:t>lời</w:t>
      </w:r>
      <w:r w:rsidR="00B16A1D">
        <w:rPr>
          <w:noProof/>
        </w:rPr>
        <w:t xml:space="preserve"> </w:t>
      </w:r>
      <w:r>
        <w:rPr>
          <w:noProof/>
        </w:rPr>
        <w:t>cảm</w:t>
      </w:r>
      <w:r w:rsidR="00B16A1D">
        <w:rPr>
          <w:noProof/>
        </w:rPr>
        <w:t xml:space="preserve"> </w:t>
      </w:r>
      <w:r>
        <w:rPr>
          <w:noProof/>
        </w:rPr>
        <w:t>ơn</w:t>
      </w:r>
      <w:r w:rsidR="00B16A1D">
        <w:rPr>
          <w:noProof/>
        </w:rPr>
        <w:t xml:space="preserve"> </w:t>
      </w:r>
      <w:r>
        <w:rPr>
          <w:noProof/>
        </w:rPr>
        <w:t>chân</w:t>
      </w:r>
      <w:r w:rsidR="00B16A1D">
        <w:rPr>
          <w:noProof/>
        </w:rPr>
        <w:t xml:space="preserve"> </w:t>
      </w:r>
      <w:r>
        <w:rPr>
          <w:noProof/>
        </w:rPr>
        <w:t>thành</w:t>
      </w:r>
      <w:r w:rsidR="00B16A1D">
        <w:rPr>
          <w:noProof/>
        </w:rPr>
        <w:t xml:space="preserve"> </w:t>
      </w:r>
      <w:r>
        <w:rPr>
          <w:noProof/>
        </w:rPr>
        <w:t>đến</w:t>
      </w:r>
      <w:r w:rsidR="00B16A1D">
        <w:rPr>
          <w:noProof/>
        </w:rPr>
        <w:t xml:space="preserve"> </w:t>
      </w:r>
      <w:r>
        <w:rPr>
          <w:noProof/>
        </w:rPr>
        <w:t>thầy</w:t>
      </w:r>
      <w:r w:rsidR="00B16A1D">
        <w:rPr>
          <w:noProof/>
        </w:rPr>
        <w:t xml:space="preserve"> </w:t>
      </w:r>
      <w:r>
        <w:rPr>
          <w:noProof/>
        </w:rPr>
        <w:t>Nguyễn</w:t>
      </w:r>
      <w:r w:rsidR="00B16A1D">
        <w:rPr>
          <w:noProof/>
        </w:rPr>
        <w:t xml:space="preserve"> </w:t>
      </w:r>
      <w:r>
        <w:rPr>
          <w:noProof/>
        </w:rPr>
        <w:t>Bảo</w:t>
      </w:r>
      <w:r w:rsidR="00B16A1D">
        <w:rPr>
          <w:noProof/>
        </w:rPr>
        <w:t xml:space="preserve"> </w:t>
      </w:r>
      <w:r>
        <w:rPr>
          <w:noProof/>
        </w:rPr>
        <w:t>Ân,</w:t>
      </w:r>
      <w:r w:rsidR="00B16A1D">
        <w:rPr>
          <w:noProof/>
        </w:rPr>
        <w:t xml:space="preserve"> </w:t>
      </w:r>
      <w:r>
        <w:rPr>
          <w:noProof/>
        </w:rPr>
        <w:t>giảng</w:t>
      </w:r>
      <w:r w:rsidR="00B16A1D">
        <w:rPr>
          <w:noProof/>
        </w:rPr>
        <w:t xml:space="preserve"> </w:t>
      </w:r>
      <w:r>
        <w:rPr>
          <w:noProof/>
        </w:rPr>
        <w:t>viên</w:t>
      </w:r>
      <w:r w:rsidR="00B16A1D">
        <w:rPr>
          <w:noProof/>
        </w:rPr>
        <w:t xml:space="preserve"> </w:t>
      </w:r>
      <w:r>
        <w:rPr>
          <w:noProof/>
        </w:rPr>
        <w:t>Khoa</w:t>
      </w:r>
      <w:r w:rsidR="00B16A1D">
        <w:rPr>
          <w:noProof/>
        </w:rPr>
        <w:t xml:space="preserve"> </w:t>
      </w:r>
      <w:r>
        <w:rPr>
          <w:noProof/>
        </w:rPr>
        <w:t>Kỹ</w:t>
      </w:r>
      <w:r w:rsidR="00B16A1D">
        <w:rPr>
          <w:noProof/>
        </w:rPr>
        <w:t xml:space="preserve"> </w:t>
      </w:r>
      <w:r>
        <w:rPr>
          <w:noProof/>
        </w:rPr>
        <w:t>thuật</w:t>
      </w:r>
      <w:r w:rsidR="00B16A1D">
        <w:rPr>
          <w:noProof/>
        </w:rPr>
        <w:t xml:space="preserve"> </w:t>
      </w:r>
      <w:r>
        <w:rPr>
          <w:noProof/>
        </w:rPr>
        <w:t>&amp;</w:t>
      </w:r>
      <w:r w:rsidR="00B16A1D">
        <w:rPr>
          <w:noProof/>
        </w:rPr>
        <w:t xml:space="preserve"> </w:t>
      </w:r>
      <w:r>
        <w:rPr>
          <w:noProof/>
        </w:rPr>
        <w:t>Công</w:t>
      </w:r>
      <w:r w:rsidR="00B16A1D">
        <w:rPr>
          <w:noProof/>
        </w:rPr>
        <w:t xml:space="preserve"> </w:t>
      </w:r>
      <w:r>
        <w:rPr>
          <w:noProof/>
        </w:rPr>
        <w:t>nghệ,</w:t>
      </w:r>
      <w:r w:rsidR="00B16A1D">
        <w:rPr>
          <w:noProof/>
        </w:rPr>
        <w:t xml:space="preserve"> </w:t>
      </w:r>
      <w:r>
        <w:rPr>
          <w:noProof/>
        </w:rPr>
        <w:t>người</w:t>
      </w:r>
      <w:r w:rsidR="00B16A1D">
        <w:rPr>
          <w:noProof/>
        </w:rPr>
        <w:t xml:space="preserve"> </w:t>
      </w:r>
      <w:r>
        <w:rPr>
          <w:noProof/>
        </w:rPr>
        <w:t>đã</w:t>
      </w:r>
      <w:r w:rsidR="00B16A1D">
        <w:rPr>
          <w:noProof/>
        </w:rPr>
        <w:t xml:space="preserve"> </w:t>
      </w:r>
      <w:r>
        <w:rPr>
          <w:noProof/>
        </w:rPr>
        <w:t>tận</w:t>
      </w:r>
      <w:r w:rsidR="00B16A1D">
        <w:rPr>
          <w:noProof/>
        </w:rPr>
        <w:t xml:space="preserve"> </w:t>
      </w:r>
      <w:r>
        <w:rPr>
          <w:noProof/>
        </w:rPr>
        <w:t>tình</w:t>
      </w:r>
      <w:r w:rsidR="00B16A1D">
        <w:rPr>
          <w:noProof/>
        </w:rPr>
        <w:t xml:space="preserve"> </w:t>
      </w:r>
      <w:r>
        <w:rPr>
          <w:noProof/>
        </w:rPr>
        <w:t>hướng</w:t>
      </w:r>
      <w:r w:rsidR="00B16A1D">
        <w:rPr>
          <w:noProof/>
        </w:rPr>
        <w:t xml:space="preserve"> </w:t>
      </w:r>
      <w:r>
        <w:rPr>
          <w:noProof/>
        </w:rPr>
        <w:t>dẫn</w:t>
      </w:r>
      <w:r w:rsidR="00B16A1D">
        <w:rPr>
          <w:noProof/>
        </w:rPr>
        <w:t xml:space="preserve"> </w:t>
      </w:r>
      <w:r>
        <w:rPr>
          <w:noProof/>
        </w:rPr>
        <w:t>tôi</w:t>
      </w:r>
      <w:r w:rsidR="00B16A1D">
        <w:rPr>
          <w:noProof/>
        </w:rPr>
        <w:t xml:space="preserve"> </w:t>
      </w:r>
      <w:r>
        <w:rPr>
          <w:noProof/>
        </w:rPr>
        <w:t>trong</w:t>
      </w:r>
      <w:r w:rsidR="00B16A1D">
        <w:rPr>
          <w:noProof/>
        </w:rPr>
        <w:t xml:space="preserve"> </w:t>
      </w:r>
      <w:r>
        <w:rPr>
          <w:noProof/>
        </w:rPr>
        <w:t>suốt</w:t>
      </w:r>
      <w:r w:rsidR="00B16A1D">
        <w:rPr>
          <w:noProof/>
        </w:rPr>
        <w:t xml:space="preserve"> </w:t>
      </w:r>
      <w:r>
        <w:rPr>
          <w:noProof/>
        </w:rPr>
        <w:t>quá</w:t>
      </w:r>
      <w:r w:rsidR="00B16A1D">
        <w:rPr>
          <w:noProof/>
        </w:rPr>
        <w:t xml:space="preserve"> </w:t>
      </w:r>
      <w:r>
        <w:rPr>
          <w:noProof/>
        </w:rPr>
        <w:t>trình</w:t>
      </w:r>
      <w:r w:rsidR="00B16A1D">
        <w:rPr>
          <w:noProof/>
        </w:rPr>
        <w:t xml:space="preserve"> </w:t>
      </w:r>
      <w:r>
        <w:rPr>
          <w:noProof/>
        </w:rPr>
        <w:t>thực</w:t>
      </w:r>
      <w:r w:rsidR="00B16A1D">
        <w:rPr>
          <w:noProof/>
        </w:rPr>
        <w:t xml:space="preserve"> </w:t>
      </w:r>
      <w:r>
        <w:rPr>
          <w:noProof/>
        </w:rPr>
        <w:t>hiện</w:t>
      </w:r>
      <w:r w:rsidR="00B16A1D">
        <w:rPr>
          <w:noProof/>
        </w:rPr>
        <w:t xml:space="preserve"> </w:t>
      </w:r>
      <w:r w:rsidR="00B166F3">
        <w:rPr>
          <w:noProof/>
        </w:rPr>
        <w:t>đồ</w:t>
      </w:r>
      <w:r w:rsidR="00B16A1D">
        <w:rPr>
          <w:noProof/>
        </w:rPr>
        <w:t xml:space="preserve"> </w:t>
      </w:r>
      <w:r w:rsidR="00B166F3">
        <w:rPr>
          <w:noProof/>
        </w:rPr>
        <w:t xml:space="preserve">án </w:t>
      </w:r>
      <w:r>
        <w:rPr>
          <w:noProof/>
        </w:rPr>
        <w:t>tốt</w:t>
      </w:r>
      <w:r w:rsidR="00B16A1D">
        <w:rPr>
          <w:noProof/>
        </w:rPr>
        <w:t xml:space="preserve"> </w:t>
      </w:r>
      <w:r>
        <w:rPr>
          <w:noProof/>
        </w:rPr>
        <w:t>nghiệp.</w:t>
      </w:r>
    </w:p>
    <w:p w:rsidR="001A5927" w:rsidRDefault="001A5927" w:rsidP="00790365">
      <w:pPr>
        <w:pStyle w:val="BodyText"/>
        <w:rPr>
          <w:noProof/>
        </w:rPr>
      </w:pPr>
      <w:r w:rsidRPr="001A5927">
        <w:rPr>
          <w:noProof/>
        </w:rPr>
        <w:t>Tôi</w:t>
      </w:r>
      <w:r w:rsidR="00B16A1D">
        <w:rPr>
          <w:noProof/>
        </w:rPr>
        <w:t xml:space="preserve"> </w:t>
      </w:r>
      <w:r w:rsidRPr="001A5927">
        <w:rPr>
          <w:noProof/>
        </w:rPr>
        <w:t>xin</w:t>
      </w:r>
      <w:r w:rsidR="00B16A1D">
        <w:rPr>
          <w:noProof/>
        </w:rPr>
        <w:t xml:space="preserve"> </w:t>
      </w:r>
      <w:r w:rsidRPr="001A5927">
        <w:rPr>
          <w:noProof/>
        </w:rPr>
        <w:t>bày</w:t>
      </w:r>
      <w:r w:rsidR="00B16A1D">
        <w:rPr>
          <w:noProof/>
        </w:rPr>
        <w:t xml:space="preserve"> </w:t>
      </w:r>
      <w:r w:rsidRPr="001A5927">
        <w:rPr>
          <w:noProof/>
        </w:rPr>
        <w:t>tỏ</w:t>
      </w:r>
      <w:r w:rsidR="00B16A1D">
        <w:rPr>
          <w:noProof/>
        </w:rPr>
        <w:t xml:space="preserve"> </w:t>
      </w:r>
      <w:r w:rsidRPr="001A5927">
        <w:rPr>
          <w:noProof/>
        </w:rPr>
        <w:t>lòng</w:t>
      </w:r>
      <w:r w:rsidR="00B16A1D">
        <w:rPr>
          <w:noProof/>
        </w:rPr>
        <w:t xml:space="preserve"> </w:t>
      </w:r>
      <w:r w:rsidRPr="001A5927">
        <w:rPr>
          <w:noProof/>
        </w:rPr>
        <w:t>biết</w:t>
      </w:r>
      <w:r w:rsidR="00B16A1D">
        <w:rPr>
          <w:noProof/>
        </w:rPr>
        <w:t xml:space="preserve"> </w:t>
      </w:r>
      <w:r w:rsidRPr="001A5927">
        <w:rPr>
          <w:noProof/>
        </w:rPr>
        <w:t>ơn</w:t>
      </w:r>
      <w:r w:rsidR="00B16A1D">
        <w:rPr>
          <w:noProof/>
        </w:rPr>
        <w:t xml:space="preserve"> </w:t>
      </w:r>
      <w:r w:rsidRPr="001A5927">
        <w:rPr>
          <w:noProof/>
        </w:rPr>
        <w:t>sâu</w:t>
      </w:r>
      <w:r w:rsidR="00B16A1D">
        <w:rPr>
          <w:noProof/>
        </w:rPr>
        <w:t xml:space="preserve"> </w:t>
      </w:r>
      <w:r w:rsidRPr="001A5927">
        <w:rPr>
          <w:noProof/>
        </w:rPr>
        <w:t>sắc</w:t>
      </w:r>
      <w:r w:rsidR="00B16A1D">
        <w:rPr>
          <w:noProof/>
        </w:rPr>
        <w:t xml:space="preserve"> </w:t>
      </w:r>
      <w:r w:rsidRPr="001A5927">
        <w:rPr>
          <w:noProof/>
        </w:rPr>
        <w:t>đến</w:t>
      </w:r>
      <w:r w:rsidR="00B16A1D">
        <w:rPr>
          <w:noProof/>
        </w:rPr>
        <w:t xml:space="preserve"> </w:t>
      </w:r>
      <w:r w:rsidRPr="001A5927">
        <w:rPr>
          <w:noProof/>
        </w:rPr>
        <w:t>toàn</w:t>
      </w:r>
      <w:r w:rsidR="00B16A1D">
        <w:rPr>
          <w:noProof/>
        </w:rPr>
        <w:t xml:space="preserve"> </w:t>
      </w:r>
      <w:r w:rsidRPr="001A5927">
        <w:rPr>
          <w:noProof/>
        </w:rPr>
        <w:t>thể</w:t>
      </w:r>
      <w:r w:rsidR="00B16A1D">
        <w:rPr>
          <w:noProof/>
        </w:rPr>
        <w:t xml:space="preserve"> </w:t>
      </w:r>
      <w:r w:rsidRPr="001A5927">
        <w:rPr>
          <w:noProof/>
        </w:rPr>
        <w:t>các</w:t>
      </w:r>
      <w:r w:rsidR="00B16A1D">
        <w:rPr>
          <w:noProof/>
        </w:rPr>
        <w:t xml:space="preserve"> </w:t>
      </w:r>
      <w:r w:rsidRPr="001A5927">
        <w:rPr>
          <w:noProof/>
        </w:rPr>
        <w:t>Thầy</w:t>
      </w:r>
      <w:r w:rsidR="00B16A1D">
        <w:rPr>
          <w:noProof/>
        </w:rPr>
        <w:t xml:space="preserve"> </w:t>
      </w:r>
      <w:r w:rsidRPr="001A5927">
        <w:rPr>
          <w:noProof/>
        </w:rPr>
        <w:t>(Cô)</w:t>
      </w:r>
      <w:r w:rsidR="00B16A1D">
        <w:rPr>
          <w:noProof/>
        </w:rPr>
        <w:t xml:space="preserve"> </w:t>
      </w:r>
      <w:r w:rsidRPr="001A5927">
        <w:rPr>
          <w:noProof/>
        </w:rPr>
        <w:t>trong</w:t>
      </w:r>
      <w:r w:rsidR="00B16A1D">
        <w:rPr>
          <w:noProof/>
        </w:rPr>
        <w:t xml:space="preserve"> </w:t>
      </w:r>
      <w:r w:rsidR="00B166F3">
        <w:rPr>
          <w:noProof/>
        </w:rPr>
        <w:t>T</w:t>
      </w:r>
      <w:r w:rsidRPr="001A5927">
        <w:rPr>
          <w:noProof/>
        </w:rPr>
        <w:t>rường</w:t>
      </w:r>
      <w:r w:rsidR="00B16A1D">
        <w:rPr>
          <w:noProof/>
        </w:rPr>
        <w:t xml:space="preserve"> </w:t>
      </w:r>
      <w:r w:rsidRPr="001A5927">
        <w:rPr>
          <w:noProof/>
        </w:rPr>
        <w:t>Đại</w:t>
      </w:r>
      <w:r w:rsidR="00B16A1D">
        <w:rPr>
          <w:noProof/>
        </w:rPr>
        <w:t xml:space="preserve"> </w:t>
      </w:r>
      <w:r w:rsidRPr="001A5927">
        <w:rPr>
          <w:noProof/>
        </w:rPr>
        <w:t>học</w:t>
      </w:r>
      <w:r w:rsidR="00B16A1D">
        <w:rPr>
          <w:noProof/>
        </w:rPr>
        <w:t xml:space="preserve"> </w:t>
      </w:r>
      <w:r w:rsidRPr="001A5927">
        <w:rPr>
          <w:noProof/>
        </w:rPr>
        <w:t>Trà</w:t>
      </w:r>
      <w:r w:rsidR="00B16A1D">
        <w:rPr>
          <w:noProof/>
        </w:rPr>
        <w:t xml:space="preserve"> </w:t>
      </w:r>
      <w:r w:rsidRPr="001A5927">
        <w:rPr>
          <w:noProof/>
        </w:rPr>
        <w:t>Vinh</w:t>
      </w:r>
      <w:r w:rsidR="00B16A1D">
        <w:rPr>
          <w:noProof/>
        </w:rPr>
        <w:t xml:space="preserve"> </w:t>
      </w:r>
      <w:r w:rsidRPr="001A5927">
        <w:rPr>
          <w:noProof/>
        </w:rPr>
        <w:t>nói</w:t>
      </w:r>
      <w:r w:rsidR="00B16A1D">
        <w:rPr>
          <w:noProof/>
        </w:rPr>
        <w:t xml:space="preserve"> </w:t>
      </w:r>
      <w:r w:rsidRPr="001A5927">
        <w:rPr>
          <w:noProof/>
        </w:rPr>
        <w:t>chung</w:t>
      </w:r>
      <w:r w:rsidR="00B16A1D">
        <w:rPr>
          <w:noProof/>
        </w:rPr>
        <w:t xml:space="preserve"> </w:t>
      </w:r>
      <w:r w:rsidRPr="001A5927">
        <w:rPr>
          <w:noProof/>
        </w:rPr>
        <w:t>và</w:t>
      </w:r>
      <w:r w:rsidR="00B16A1D">
        <w:rPr>
          <w:noProof/>
        </w:rPr>
        <w:t xml:space="preserve"> </w:t>
      </w:r>
      <w:r w:rsidRPr="001A5927">
        <w:rPr>
          <w:noProof/>
        </w:rPr>
        <w:t>các</w:t>
      </w:r>
      <w:r w:rsidR="00B16A1D">
        <w:rPr>
          <w:noProof/>
        </w:rPr>
        <w:t xml:space="preserve"> </w:t>
      </w:r>
      <w:r w:rsidRPr="001A5927">
        <w:rPr>
          <w:noProof/>
        </w:rPr>
        <w:t>Thầy</w:t>
      </w:r>
      <w:r w:rsidR="00B16A1D">
        <w:rPr>
          <w:noProof/>
        </w:rPr>
        <w:t xml:space="preserve"> </w:t>
      </w:r>
      <w:r w:rsidRPr="001A5927">
        <w:rPr>
          <w:noProof/>
        </w:rPr>
        <w:t>(Cô)</w:t>
      </w:r>
      <w:r w:rsidR="00B16A1D">
        <w:rPr>
          <w:noProof/>
        </w:rPr>
        <w:t xml:space="preserve"> </w:t>
      </w:r>
      <w:r w:rsidRPr="001A5927">
        <w:rPr>
          <w:noProof/>
        </w:rPr>
        <w:t>trong</w:t>
      </w:r>
      <w:r w:rsidR="00B16A1D">
        <w:rPr>
          <w:noProof/>
        </w:rPr>
        <w:t xml:space="preserve"> </w:t>
      </w:r>
      <w:r w:rsidRPr="001A5927">
        <w:rPr>
          <w:noProof/>
        </w:rPr>
        <w:t>Khoa</w:t>
      </w:r>
      <w:r w:rsidR="00B16A1D">
        <w:rPr>
          <w:noProof/>
        </w:rPr>
        <w:t xml:space="preserve"> </w:t>
      </w:r>
      <w:r w:rsidRPr="001A5927">
        <w:rPr>
          <w:noProof/>
        </w:rPr>
        <w:t>Kỹ</w:t>
      </w:r>
      <w:r w:rsidR="00B16A1D">
        <w:rPr>
          <w:noProof/>
        </w:rPr>
        <w:t xml:space="preserve"> </w:t>
      </w:r>
      <w:r w:rsidRPr="001A5927">
        <w:rPr>
          <w:noProof/>
        </w:rPr>
        <w:t>thuật</w:t>
      </w:r>
      <w:r w:rsidR="00B16A1D">
        <w:rPr>
          <w:noProof/>
        </w:rPr>
        <w:t xml:space="preserve"> </w:t>
      </w:r>
      <w:r w:rsidRPr="001A5927">
        <w:rPr>
          <w:noProof/>
        </w:rPr>
        <w:t>&amp;</w:t>
      </w:r>
      <w:r w:rsidR="00B16A1D">
        <w:rPr>
          <w:noProof/>
        </w:rPr>
        <w:t xml:space="preserve"> </w:t>
      </w:r>
      <w:r w:rsidRPr="001A5927">
        <w:rPr>
          <w:noProof/>
        </w:rPr>
        <w:t>Công</w:t>
      </w:r>
      <w:r w:rsidR="00B16A1D">
        <w:rPr>
          <w:noProof/>
        </w:rPr>
        <w:t xml:space="preserve"> </w:t>
      </w:r>
      <w:r w:rsidRPr="001A5927">
        <w:rPr>
          <w:noProof/>
        </w:rPr>
        <w:t>nghệ</w:t>
      </w:r>
      <w:r w:rsidR="00B16A1D">
        <w:rPr>
          <w:noProof/>
        </w:rPr>
        <w:t xml:space="preserve"> </w:t>
      </w:r>
      <w:r w:rsidRPr="001A5927">
        <w:rPr>
          <w:noProof/>
        </w:rPr>
        <w:t>nói</w:t>
      </w:r>
      <w:r w:rsidR="00B16A1D">
        <w:rPr>
          <w:noProof/>
        </w:rPr>
        <w:t xml:space="preserve"> </w:t>
      </w:r>
      <w:r w:rsidRPr="001A5927">
        <w:rPr>
          <w:noProof/>
        </w:rPr>
        <w:t>riêng,</w:t>
      </w:r>
      <w:r w:rsidR="00B16A1D">
        <w:rPr>
          <w:noProof/>
        </w:rPr>
        <w:t xml:space="preserve"> </w:t>
      </w:r>
      <w:r w:rsidRPr="001A5927">
        <w:rPr>
          <w:noProof/>
        </w:rPr>
        <w:t>đã</w:t>
      </w:r>
      <w:r w:rsidR="00B16A1D">
        <w:rPr>
          <w:noProof/>
        </w:rPr>
        <w:t xml:space="preserve"> </w:t>
      </w:r>
      <w:r w:rsidRPr="001A5927">
        <w:rPr>
          <w:noProof/>
        </w:rPr>
        <w:t>truyền</w:t>
      </w:r>
      <w:r w:rsidR="00B16A1D">
        <w:rPr>
          <w:noProof/>
        </w:rPr>
        <w:t xml:space="preserve"> </w:t>
      </w:r>
      <w:r w:rsidRPr="001A5927">
        <w:rPr>
          <w:noProof/>
        </w:rPr>
        <w:t>đạt</w:t>
      </w:r>
      <w:r w:rsidR="00B16A1D">
        <w:rPr>
          <w:noProof/>
        </w:rPr>
        <w:t xml:space="preserve"> </w:t>
      </w:r>
      <w:r w:rsidRPr="001A5927">
        <w:rPr>
          <w:noProof/>
        </w:rPr>
        <w:t>cho</w:t>
      </w:r>
      <w:r w:rsidR="00B16A1D">
        <w:rPr>
          <w:noProof/>
        </w:rPr>
        <w:t xml:space="preserve"> </w:t>
      </w:r>
      <w:r w:rsidRPr="001A5927">
        <w:rPr>
          <w:noProof/>
        </w:rPr>
        <w:t>tôi</w:t>
      </w:r>
      <w:r w:rsidR="00B16A1D">
        <w:rPr>
          <w:noProof/>
        </w:rPr>
        <w:t xml:space="preserve"> </w:t>
      </w:r>
      <w:r w:rsidRPr="001A5927">
        <w:rPr>
          <w:noProof/>
        </w:rPr>
        <w:t>kiến</w:t>
      </w:r>
      <w:r w:rsidR="00B16A1D">
        <w:rPr>
          <w:noProof/>
        </w:rPr>
        <w:t xml:space="preserve"> </w:t>
      </w:r>
      <w:r w:rsidRPr="001A5927">
        <w:rPr>
          <w:noProof/>
        </w:rPr>
        <w:t>thức</w:t>
      </w:r>
      <w:r w:rsidR="00B16A1D">
        <w:rPr>
          <w:noProof/>
        </w:rPr>
        <w:t xml:space="preserve"> </w:t>
      </w:r>
      <w:r>
        <w:rPr>
          <w:noProof/>
        </w:rPr>
        <w:t>đầy</w:t>
      </w:r>
      <w:r w:rsidR="00B16A1D">
        <w:rPr>
          <w:noProof/>
        </w:rPr>
        <w:t xml:space="preserve"> </w:t>
      </w:r>
      <w:r>
        <w:rPr>
          <w:noProof/>
        </w:rPr>
        <w:t>đủ</w:t>
      </w:r>
      <w:r w:rsidR="00B16A1D">
        <w:rPr>
          <w:noProof/>
        </w:rPr>
        <w:t xml:space="preserve"> </w:t>
      </w:r>
      <w:r w:rsidRPr="001A5927">
        <w:rPr>
          <w:noProof/>
        </w:rPr>
        <w:t>về</w:t>
      </w:r>
      <w:r w:rsidR="00B16A1D">
        <w:rPr>
          <w:noProof/>
        </w:rPr>
        <w:t xml:space="preserve"> </w:t>
      </w:r>
      <w:r w:rsidRPr="001A5927">
        <w:rPr>
          <w:noProof/>
        </w:rPr>
        <w:t>các</w:t>
      </w:r>
      <w:r w:rsidR="00B16A1D">
        <w:rPr>
          <w:noProof/>
        </w:rPr>
        <w:t xml:space="preserve"> </w:t>
      </w:r>
      <w:r w:rsidRPr="001A5927">
        <w:rPr>
          <w:noProof/>
        </w:rPr>
        <w:t>môn</w:t>
      </w:r>
      <w:r w:rsidR="00B16A1D">
        <w:rPr>
          <w:noProof/>
        </w:rPr>
        <w:t xml:space="preserve"> </w:t>
      </w:r>
      <w:r w:rsidRPr="001A5927">
        <w:rPr>
          <w:noProof/>
        </w:rPr>
        <w:t>học</w:t>
      </w:r>
      <w:r w:rsidR="00B16A1D">
        <w:rPr>
          <w:noProof/>
        </w:rPr>
        <w:t xml:space="preserve"> </w:t>
      </w:r>
      <w:r w:rsidRPr="001A5927">
        <w:rPr>
          <w:noProof/>
        </w:rPr>
        <w:t>đại</w:t>
      </w:r>
      <w:r w:rsidR="00B16A1D">
        <w:rPr>
          <w:noProof/>
        </w:rPr>
        <w:t xml:space="preserve"> </w:t>
      </w:r>
      <w:r w:rsidRPr="001A5927">
        <w:rPr>
          <w:noProof/>
        </w:rPr>
        <w:t>cương</w:t>
      </w:r>
      <w:r w:rsidR="00B16A1D">
        <w:rPr>
          <w:noProof/>
        </w:rPr>
        <w:t xml:space="preserve"> </w:t>
      </w:r>
      <w:r w:rsidRPr="001A5927">
        <w:rPr>
          <w:noProof/>
        </w:rPr>
        <w:t>cũng</w:t>
      </w:r>
      <w:r w:rsidR="00B16A1D">
        <w:rPr>
          <w:noProof/>
        </w:rPr>
        <w:t xml:space="preserve"> </w:t>
      </w:r>
      <w:r w:rsidRPr="001A5927">
        <w:rPr>
          <w:noProof/>
        </w:rPr>
        <w:t>như</w:t>
      </w:r>
      <w:r w:rsidR="00B16A1D">
        <w:rPr>
          <w:noProof/>
        </w:rPr>
        <w:t xml:space="preserve"> </w:t>
      </w:r>
      <w:r w:rsidRPr="001A5927">
        <w:rPr>
          <w:noProof/>
        </w:rPr>
        <w:t>chuyên</w:t>
      </w:r>
      <w:r w:rsidR="00B16A1D">
        <w:rPr>
          <w:noProof/>
        </w:rPr>
        <w:t xml:space="preserve"> </w:t>
      </w:r>
      <w:r w:rsidRPr="001A5927">
        <w:rPr>
          <w:noProof/>
        </w:rPr>
        <w:t>ngành,</w:t>
      </w:r>
      <w:r w:rsidR="00B16A1D">
        <w:rPr>
          <w:noProof/>
        </w:rPr>
        <w:t xml:space="preserve"> </w:t>
      </w:r>
      <w:r w:rsidRPr="001A5927">
        <w:rPr>
          <w:noProof/>
        </w:rPr>
        <w:t>giúp</w:t>
      </w:r>
      <w:r w:rsidR="00B16A1D">
        <w:rPr>
          <w:noProof/>
        </w:rPr>
        <w:t xml:space="preserve"> </w:t>
      </w:r>
      <w:r w:rsidRPr="001A5927">
        <w:rPr>
          <w:noProof/>
        </w:rPr>
        <w:t>tôi</w:t>
      </w:r>
      <w:r w:rsidR="00B16A1D">
        <w:rPr>
          <w:noProof/>
        </w:rPr>
        <w:t xml:space="preserve"> </w:t>
      </w:r>
      <w:r w:rsidRPr="001A5927">
        <w:rPr>
          <w:noProof/>
        </w:rPr>
        <w:t>có</w:t>
      </w:r>
      <w:r w:rsidR="00B16A1D">
        <w:rPr>
          <w:noProof/>
        </w:rPr>
        <w:t xml:space="preserve"> </w:t>
      </w:r>
      <w:r w:rsidRPr="001A5927">
        <w:rPr>
          <w:noProof/>
        </w:rPr>
        <w:t>được</w:t>
      </w:r>
      <w:r w:rsidR="00B16A1D">
        <w:rPr>
          <w:noProof/>
        </w:rPr>
        <w:t xml:space="preserve"> </w:t>
      </w:r>
      <w:r w:rsidRPr="001A5927">
        <w:rPr>
          <w:noProof/>
        </w:rPr>
        <w:t>nền</w:t>
      </w:r>
      <w:r w:rsidR="00B16A1D">
        <w:rPr>
          <w:noProof/>
        </w:rPr>
        <w:t xml:space="preserve"> </w:t>
      </w:r>
      <w:r w:rsidRPr="001A5927">
        <w:rPr>
          <w:noProof/>
        </w:rPr>
        <w:t>tảng</w:t>
      </w:r>
      <w:r w:rsidR="00B16A1D">
        <w:rPr>
          <w:noProof/>
        </w:rPr>
        <w:t xml:space="preserve"> </w:t>
      </w:r>
      <w:r w:rsidRPr="001A5927">
        <w:rPr>
          <w:noProof/>
        </w:rPr>
        <w:t>lý</w:t>
      </w:r>
      <w:r w:rsidR="00B16A1D">
        <w:rPr>
          <w:noProof/>
        </w:rPr>
        <w:t xml:space="preserve"> </w:t>
      </w:r>
      <w:r w:rsidRPr="001A5927">
        <w:rPr>
          <w:noProof/>
        </w:rPr>
        <w:t>thuyết</w:t>
      </w:r>
      <w:r w:rsidR="00B16A1D">
        <w:rPr>
          <w:noProof/>
        </w:rPr>
        <w:t xml:space="preserve"> </w:t>
      </w:r>
      <w:r w:rsidRPr="001A5927">
        <w:rPr>
          <w:noProof/>
        </w:rPr>
        <w:t>vững</w:t>
      </w:r>
      <w:r w:rsidR="00B16A1D">
        <w:rPr>
          <w:noProof/>
        </w:rPr>
        <w:t xml:space="preserve"> </w:t>
      </w:r>
      <w:r w:rsidRPr="001A5927">
        <w:rPr>
          <w:noProof/>
        </w:rPr>
        <w:t>chắc</w:t>
      </w:r>
      <w:r w:rsidR="00B16A1D">
        <w:rPr>
          <w:noProof/>
        </w:rPr>
        <w:t xml:space="preserve"> </w:t>
      </w:r>
      <w:r w:rsidRPr="001A5927">
        <w:rPr>
          <w:noProof/>
        </w:rPr>
        <w:t>và</w:t>
      </w:r>
      <w:r w:rsidR="00B16A1D">
        <w:rPr>
          <w:noProof/>
        </w:rPr>
        <w:t xml:space="preserve"> </w:t>
      </w:r>
      <w:r w:rsidRPr="001A5927">
        <w:rPr>
          <w:noProof/>
        </w:rPr>
        <w:t>luôn</w:t>
      </w:r>
      <w:r w:rsidR="00B16A1D">
        <w:rPr>
          <w:noProof/>
        </w:rPr>
        <w:t xml:space="preserve"> </w:t>
      </w:r>
      <w:r w:rsidRPr="001A5927">
        <w:rPr>
          <w:noProof/>
        </w:rPr>
        <w:t>tạo</w:t>
      </w:r>
      <w:r w:rsidR="00B16A1D">
        <w:rPr>
          <w:noProof/>
        </w:rPr>
        <w:t xml:space="preserve"> </w:t>
      </w:r>
      <w:r w:rsidRPr="001A5927">
        <w:rPr>
          <w:noProof/>
        </w:rPr>
        <w:t>điều</w:t>
      </w:r>
      <w:r w:rsidR="00B16A1D">
        <w:rPr>
          <w:noProof/>
        </w:rPr>
        <w:t xml:space="preserve"> </w:t>
      </w:r>
      <w:r w:rsidRPr="001A5927">
        <w:rPr>
          <w:noProof/>
        </w:rPr>
        <w:t>kiện</w:t>
      </w:r>
      <w:r w:rsidR="00B16A1D">
        <w:rPr>
          <w:noProof/>
        </w:rPr>
        <w:t xml:space="preserve"> </w:t>
      </w:r>
      <w:r w:rsidRPr="001A5927">
        <w:rPr>
          <w:noProof/>
        </w:rPr>
        <w:t>thuận</w:t>
      </w:r>
      <w:r w:rsidR="00B16A1D">
        <w:rPr>
          <w:noProof/>
        </w:rPr>
        <w:t xml:space="preserve"> </w:t>
      </w:r>
      <w:r w:rsidRPr="001A5927">
        <w:rPr>
          <w:noProof/>
        </w:rPr>
        <w:t>lợi</w:t>
      </w:r>
      <w:r w:rsidR="00B16A1D">
        <w:rPr>
          <w:noProof/>
        </w:rPr>
        <w:t xml:space="preserve"> </w:t>
      </w:r>
      <w:r w:rsidRPr="001A5927">
        <w:rPr>
          <w:noProof/>
        </w:rPr>
        <w:t>cho</w:t>
      </w:r>
      <w:r w:rsidR="00B16A1D">
        <w:rPr>
          <w:noProof/>
        </w:rPr>
        <w:t xml:space="preserve"> </w:t>
      </w:r>
      <w:r w:rsidRPr="001A5927">
        <w:rPr>
          <w:noProof/>
        </w:rPr>
        <w:t>tôi</w:t>
      </w:r>
      <w:r w:rsidR="00B16A1D">
        <w:rPr>
          <w:noProof/>
        </w:rPr>
        <w:t xml:space="preserve"> </w:t>
      </w:r>
      <w:r w:rsidRPr="001A5927">
        <w:rPr>
          <w:noProof/>
        </w:rPr>
        <w:t>trong</w:t>
      </w:r>
      <w:r w:rsidR="00B16A1D">
        <w:rPr>
          <w:noProof/>
        </w:rPr>
        <w:t xml:space="preserve"> </w:t>
      </w:r>
      <w:r w:rsidRPr="001A5927">
        <w:rPr>
          <w:noProof/>
        </w:rPr>
        <w:t>suốt</w:t>
      </w:r>
      <w:r w:rsidR="00B16A1D">
        <w:rPr>
          <w:noProof/>
        </w:rPr>
        <w:t xml:space="preserve"> </w:t>
      </w:r>
      <w:r w:rsidRPr="001A5927">
        <w:rPr>
          <w:noProof/>
        </w:rPr>
        <w:t>quá</w:t>
      </w:r>
      <w:r w:rsidR="00B16A1D">
        <w:rPr>
          <w:noProof/>
        </w:rPr>
        <w:t xml:space="preserve"> </w:t>
      </w:r>
      <w:r w:rsidRPr="001A5927">
        <w:rPr>
          <w:noProof/>
        </w:rPr>
        <w:t>trình</w:t>
      </w:r>
      <w:r w:rsidR="00B16A1D">
        <w:rPr>
          <w:noProof/>
        </w:rPr>
        <w:t xml:space="preserve"> </w:t>
      </w:r>
      <w:r w:rsidRPr="001A5927">
        <w:rPr>
          <w:noProof/>
        </w:rPr>
        <w:t>học</w:t>
      </w:r>
      <w:r w:rsidR="00B16A1D">
        <w:rPr>
          <w:noProof/>
        </w:rPr>
        <w:t xml:space="preserve"> </w:t>
      </w:r>
      <w:r w:rsidRPr="001A5927">
        <w:rPr>
          <w:noProof/>
        </w:rPr>
        <w:t>tập.</w:t>
      </w:r>
    </w:p>
    <w:p w:rsidR="00D525A0" w:rsidRPr="001A5927" w:rsidRDefault="001A5927" w:rsidP="00790365">
      <w:pPr>
        <w:pStyle w:val="BodyText"/>
      </w:pPr>
      <w:r>
        <w:t>Cuối</w:t>
      </w:r>
      <w:r w:rsidR="00B16A1D">
        <w:t xml:space="preserve"> </w:t>
      </w:r>
      <w:r>
        <w:t>cùng,</w:t>
      </w:r>
      <w:r w:rsidR="00B16A1D">
        <w:t xml:space="preserve"> </w:t>
      </w:r>
      <w:r>
        <w:t>trong</w:t>
      </w:r>
      <w:r w:rsidR="00B16A1D">
        <w:t xml:space="preserve"> </w:t>
      </w:r>
      <w:r>
        <w:t>quá</w:t>
      </w:r>
      <w:r w:rsidR="00B16A1D">
        <w:t xml:space="preserve"> </w:t>
      </w:r>
      <w:r>
        <w:t>trình</w:t>
      </w:r>
      <w:r w:rsidR="00B16A1D">
        <w:t xml:space="preserve"> </w:t>
      </w:r>
      <w:r>
        <w:t>tìm</w:t>
      </w:r>
      <w:r w:rsidR="00B16A1D">
        <w:t xml:space="preserve"> </w:t>
      </w:r>
      <w:r>
        <w:t>hiểu</w:t>
      </w:r>
      <w:r w:rsidR="00B16A1D">
        <w:t xml:space="preserve"> </w:t>
      </w:r>
      <w:r>
        <w:t>và</w:t>
      </w:r>
      <w:r w:rsidR="00B16A1D">
        <w:t xml:space="preserve"> </w:t>
      </w:r>
      <w:r>
        <w:t>thực</w:t>
      </w:r>
      <w:r w:rsidR="00B16A1D">
        <w:t xml:space="preserve"> </w:t>
      </w:r>
      <w:r>
        <w:t>hiện</w:t>
      </w:r>
      <w:r w:rsidR="00B16A1D">
        <w:t xml:space="preserve"> </w:t>
      </w:r>
      <w:r>
        <w:t>đề</w:t>
      </w:r>
      <w:r w:rsidR="00B16A1D">
        <w:t xml:space="preserve"> </w:t>
      </w:r>
      <w:r>
        <w:t>tài</w:t>
      </w:r>
      <w:r w:rsidR="00B16A1D">
        <w:t xml:space="preserve"> </w:t>
      </w:r>
      <w:r>
        <w:t>đồ</w:t>
      </w:r>
      <w:r w:rsidR="00B16A1D">
        <w:t xml:space="preserve"> </w:t>
      </w:r>
      <w:r>
        <w:t>án</w:t>
      </w:r>
      <w:r w:rsidR="00B16A1D">
        <w:t xml:space="preserve"> </w:t>
      </w:r>
      <w:r w:rsidR="00B166F3">
        <w:t>tốt nghiệp</w:t>
      </w:r>
      <w:r>
        <w:t>,</w:t>
      </w:r>
      <w:r w:rsidR="00B16A1D">
        <w:t xml:space="preserve"> </w:t>
      </w:r>
      <w:r>
        <w:t>tôi</w:t>
      </w:r>
      <w:r w:rsidR="00B16A1D">
        <w:t xml:space="preserve"> </w:t>
      </w:r>
      <w:r>
        <w:t>vẫn</w:t>
      </w:r>
      <w:r w:rsidR="00B16A1D">
        <w:t xml:space="preserve"> </w:t>
      </w:r>
      <w:r>
        <w:t>còn</w:t>
      </w:r>
      <w:r w:rsidR="00B16A1D">
        <w:t xml:space="preserve"> </w:t>
      </w:r>
      <w:r>
        <w:t>nhiều</w:t>
      </w:r>
      <w:r w:rsidR="00B16A1D">
        <w:t xml:space="preserve"> </w:t>
      </w:r>
      <w:r>
        <w:t>hạn</w:t>
      </w:r>
      <w:r w:rsidR="00B16A1D">
        <w:t xml:space="preserve"> </w:t>
      </w:r>
      <w:r>
        <w:t>chế</w:t>
      </w:r>
      <w:r w:rsidR="00B16A1D">
        <w:t xml:space="preserve"> </w:t>
      </w:r>
      <w:r>
        <w:t>và</w:t>
      </w:r>
      <w:r w:rsidR="00B16A1D">
        <w:t xml:space="preserve"> </w:t>
      </w:r>
      <w:r>
        <w:t>gặp</w:t>
      </w:r>
      <w:r w:rsidR="00B16A1D">
        <w:t xml:space="preserve"> </w:t>
      </w:r>
      <w:r>
        <w:t>không</w:t>
      </w:r>
      <w:r w:rsidR="00B16A1D">
        <w:t xml:space="preserve"> </w:t>
      </w:r>
      <w:r>
        <w:t>ít</w:t>
      </w:r>
      <w:r w:rsidR="00B16A1D">
        <w:t xml:space="preserve"> </w:t>
      </w:r>
      <w:r>
        <w:t>khó</w:t>
      </w:r>
      <w:r w:rsidR="00B16A1D">
        <w:t xml:space="preserve"> </w:t>
      </w:r>
      <w:r>
        <w:t>khăn.</w:t>
      </w:r>
      <w:r w:rsidR="00B16A1D">
        <w:t xml:space="preserve"> </w:t>
      </w:r>
      <w:r>
        <w:t>Vì</w:t>
      </w:r>
      <w:r w:rsidR="00B16A1D">
        <w:t xml:space="preserve"> </w:t>
      </w:r>
      <w:r>
        <w:t>vậy,</w:t>
      </w:r>
      <w:r w:rsidR="00B16A1D">
        <w:t xml:space="preserve"> </w:t>
      </w:r>
      <w:r>
        <w:t>tôi</w:t>
      </w:r>
      <w:r w:rsidR="00B16A1D">
        <w:t xml:space="preserve"> </w:t>
      </w:r>
      <w:r>
        <w:t>rất</w:t>
      </w:r>
      <w:r w:rsidR="00B16A1D">
        <w:t xml:space="preserve"> </w:t>
      </w:r>
      <w:r>
        <w:t>mong</w:t>
      </w:r>
      <w:r w:rsidR="00B16A1D">
        <w:t xml:space="preserve"> </w:t>
      </w:r>
      <w:r>
        <w:t>nhận</w:t>
      </w:r>
      <w:r w:rsidR="00B16A1D">
        <w:t xml:space="preserve"> </w:t>
      </w:r>
      <w:r>
        <w:t>được</w:t>
      </w:r>
      <w:r w:rsidR="00B16A1D">
        <w:t xml:space="preserve"> </w:t>
      </w:r>
      <w:r>
        <w:t>những</w:t>
      </w:r>
      <w:r w:rsidR="00B16A1D">
        <w:t xml:space="preserve"> </w:t>
      </w:r>
      <w:r>
        <w:t>ý</w:t>
      </w:r>
      <w:r w:rsidR="00B16A1D">
        <w:t xml:space="preserve"> </w:t>
      </w:r>
      <w:r>
        <w:t>kiến</w:t>
      </w:r>
      <w:r w:rsidR="00B16A1D">
        <w:t xml:space="preserve"> </w:t>
      </w:r>
      <w:r>
        <w:t>đóng</w:t>
      </w:r>
      <w:r w:rsidR="00B16A1D">
        <w:t xml:space="preserve"> </w:t>
      </w:r>
      <w:r>
        <w:t>góp</w:t>
      </w:r>
      <w:r w:rsidR="00B16A1D">
        <w:t xml:space="preserve"> </w:t>
      </w:r>
      <w:r>
        <w:t>từ</w:t>
      </w:r>
      <w:r w:rsidR="00B16A1D">
        <w:t xml:space="preserve"> </w:t>
      </w:r>
      <w:r>
        <w:t>quý</w:t>
      </w:r>
      <w:r w:rsidR="00B16A1D">
        <w:t xml:space="preserve"> </w:t>
      </w:r>
      <w:r>
        <w:t>Thầy</w:t>
      </w:r>
      <w:r w:rsidR="00B16A1D">
        <w:t xml:space="preserve"> </w:t>
      </w:r>
      <w:r>
        <w:t>(Cô)</w:t>
      </w:r>
      <w:r w:rsidR="00B16A1D">
        <w:t xml:space="preserve"> </w:t>
      </w:r>
      <w:r>
        <w:t>để</w:t>
      </w:r>
      <w:r w:rsidR="00B16A1D">
        <w:t xml:space="preserve"> </w:t>
      </w:r>
      <w:r>
        <w:t>có</w:t>
      </w:r>
      <w:r w:rsidR="00B16A1D">
        <w:t xml:space="preserve"> </w:t>
      </w:r>
      <w:r>
        <w:t>thể</w:t>
      </w:r>
      <w:r w:rsidR="00B16A1D">
        <w:t xml:space="preserve"> </w:t>
      </w:r>
      <w:r>
        <w:t>hoàn</w:t>
      </w:r>
      <w:r w:rsidR="00B16A1D">
        <w:t xml:space="preserve"> </w:t>
      </w:r>
      <w:r>
        <w:t>thiện</w:t>
      </w:r>
      <w:r w:rsidR="00B16A1D">
        <w:t xml:space="preserve"> </w:t>
      </w:r>
      <w:r>
        <w:t>hơn</w:t>
      </w:r>
      <w:bookmarkEnd w:id="2"/>
      <w:bookmarkEnd w:id="3"/>
      <w:r>
        <w:t>.</w:t>
      </w:r>
    </w:p>
    <w:p w:rsidR="00980A7D" w:rsidRPr="00D525A0" w:rsidRDefault="00980A7D" w:rsidP="00980A7D">
      <w:pPr>
        <w:spacing w:before="120" w:after="120" w:line="360" w:lineRule="auto"/>
        <w:ind w:right="394"/>
        <w:jc w:val="right"/>
        <w:rPr>
          <w:i/>
          <w:szCs w:val="22"/>
        </w:rPr>
      </w:pPr>
      <w:r w:rsidRPr="00D525A0">
        <w:rPr>
          <w:i/>
        </w:rPr>
        <w:t>Trà</w:t>
      </w:r>
      <w:r w:rsidR="00B16A1D">
        <w:rPr>
          <w:i/>
        </w:rPr>
        <w:t xml:space="preserve"> </w:t>
      </w:r>
      <w:r w:rsidRPr="00D525A0">
        <w:rPr>
          <w:i/>
        </w:rPr>
        <w:t>Vinh</w:t>
      </w:r>
      <w:r w:rsidRPr="00D525A0">
        <w:rPr>
          <w:i/>
          <w:lang w:val="vi-VN"/>
        </w:rPr>
        <w:t>,</w:t>
      </w:r>
      <w:r w:rsidR="00B16A1D">
        <w:rPr>
          <w:i/>
          <w:lang w:val="vi-VN"/>
        </w:rPr>
        <w:t xml:space="preserve"> </w:t>
      </w:r>
      <w:r w:rsidRPr="00D525A0">
        <w:rPr>
          <w:i/>
          <w:lang w:val="vi-VN"/>
        </w:rPr>
        <w:t>ngày</w:t>
      </w:r>
      <w:r w:rsidR="00B16A1D">
        <w:rPr>
          <w:i/>
        </w:rPr>
        <w:t xml:space="preserve"> </w:t>
      </w:r>
      <w:r w:rsidRPr="00D525A0">
        <w:rPr>
          <w:i/>
        </w:rPr>
        <w:t>……</w:t>
      </w:r>
      <w:r w:rsidR="00B16A1D">
        <w:rPr>
          <w:i/>
          <w:lang w:val="vi-VN"/>
        </w:rPr>
        <w:t xml:space="preserve"> </w:t>
      </w:r>
      <w:r w:rsidRPr="00D525A0">
        <w:rPr>
          <w:i/>
          <w:lang w:val="vi-VN"/>
        </w:rPr>
        <w:t>tháng</w:t>
      </w:r>
      <w:r w:rsidR="00B16A1D">
        <w:rPr>
          <w:i/>
        </w:rPr>
        <w:t xml:space="preserve"> </w:t>
      </w:r>
      <w:r w:rsidR="000C058D">
        <w:rPr>
          <w:i/>
        </w:rPr>
        <w:t>…</w:t>
      </w:r>
      <w:r w:rsidR="00B16A1D">
        <w:rPr>
          <w:i/>
          <w:lang w:val="vi-VN"/>
        </w:rPr>
        <w:t xml:space="preserve"> </w:t>
      </w:r>
      <w:r w:rsidRPr="00D525A0">
        <w:rPr>
          <w:i/>
          <w:lang w:val="vi-VN"/>
        </w:rPr>
        <w:t>năm</w:t>
      </w:r>
      <w:r w:rsidR="00B16A1D">
        <w:rPr>
          <w:i/>
          <w:lang w:val="vi-VN"/>
        </w:rPr>
        <w:t xml:space="preserve"> </w:t>
      </w:r>
      <w:r w:rsidRPr="00D525A0">
        <w:rPr>
          <w:i/>
          <w:lang w:val="vi-VN"/>
        </w:rPr>
        <w:t>202</w:t>
      </w:r>
      <w:r w:rsidR="00D525A0" w:rsidRPr="00D525A0">
        <w:rPr>
          <w:i/>
        </w:rPr>
        <w:t>4</w:t>
      </w:r>
    </w:p>
    <w:p w:rsidR="00980A7D" w:rsidRPr="001A5927" w:rsidRDefault="00980A7D" w:rsidP="0009283C">
      <w:pPr>
        <w:pStyle w:val="BodyText"/>
        <w:ind w:left="5040"/>
      </w:pPr>
      <w:r>
        <w:t>Sinh</w:t>
      </w:r>
      <w:r w:rsidR="00B16A1D">
        <w:t xml:space="preserve"> </w:t>
      </w:r>
      <w:r>
        <w:t>viên</w:t>
      </w:r>
      <w:r w:rsidR="00B16A1D">
        <w:t xml:space="preserve"> </w:t>
      </w:r>
      <w:r>
        <w:t>thực</w:t>
      </w:r>
      <w:r w:rsidR="00B16A1D">
        <w:t xml:space="preserve"> </w:t>
      </w:r>
      <w:r>
        <w:t>hiện</w:t>
      </w:r>
    </w:p>
    <w:p w:rsidR="00980A7D" w:rsidRDefault="00980A7D" w:rsidP="0009283C">
      <w:pPr>
        <w:pStyle w:val="BodyText"/>
        <w:ind w:left="5040"/>
      </w:pPr>
    </w:p>
    <w:p w:rsidR="00980A7D" w:rsidRPr="00E55013" w:rsidRDefault="002E4631" w:rsidP="0009283C">
      <w:pPr>
        <w:pStyle w:val="BodyText"/>
        <w:ind w:left="5040"/>
      </w:pPr>
      <w:r w:rsidRPr="00E55013">
        <w:t>Nguyễn</w:t>
      </w:r>
      <w:r w:rsidR="00B16A1D">
        <w:t xml:space="preserve"> </w:t>
      </w:r>
      <w:r w:rsidRPr="00E55013">
        <w:t>Nhất</w:t>
      </w:r>
      <w:r w:rsidR="00B16A1D">
        <w:t xml:space="preserve"> </w:t>
      </w:r>
      <w:r w:rsidRPr="00E55013">
        <w:t>Sang</w:t>
      </w:r>
    </w:p>
    <w:p w:rsidR="00AF4014" w:rsidRDefault="00AF4014" w:rsidP="00980A7D">
      <w:pPr>
        <w:spacing w:before="120" w:after="120" w:line="360" w:lineRule="auto"/>
        <w:rPr>
          <w:b/>
          <w:sz w:val="32"/>
          <w:szCs w:val="32"/>
        </w:rPr>
      </w:pPr>
    </w:p>
    <w:p w:rsidR="00AF4014" w:rsidRDefault="00AF4014" w:rsidP="00AF4014">
      <w:pPr>
        <w:rPr>
          <w:b/>
          <w:sz w:val="32"/>
          <w:szCs w:val="32"/>
        </w:rPr>
      </w:pPr>
    </w:p>
    <w:p w:rsidR="00AF4014" w:rsidRDefault="00AF4014" w:rsidP="00AF4014">
      <w:pPr>
        <w:rPr>
          <w:b/>
          <w:sz w:val="32"/>
          <w:szCs w:val="32"/>
        </w:rPr>
      </w:pPr>
    </w:p>
    <w:p w:rsidR="00AF4014" w:rsidRDefault="00AF4014" w:rsidP="00AF4014">
      <w:pPr>
        <w:spacing w:after="160" w:line="259" w:lineRule="auto"/>
        <w:rPr>
          <w:b/>
          <w:sz w:val="28"/>
          <w:szCs w:val="28"/>
        </w:rPr>
      </w:pPr>
      <w:r>
        <w:br w:type="page"/>
      </w:r>
    </w:p>
    <w:p w:rsidR="00AF4014" w:rsidRDefault="00AF4014" w:rsidP="00AF4014">
      <w:pPr>
        <w:jc w:val="center"/>
        <w:rPr>
          <w:b/>
          <w:sz w:val="28"/>
          <w:szCs w:val="28"/>
        </w:rPr>
      </w:pPr>
      <w:r>
        <w:rPr>
          <w:b/>
          <w:sz w:val="28"/>
          <w:szCs w:val="28"/>
        </w:rPr>
        <w:lastRenderedPageBreak/>
        <w:t>NHẬN</w:t>
      </w:r>
      <w:r w:rsidR="00B16A1D">
        <w:rPr>
          <w:b/>
          <w:sz w:val="28"/>
          <w:szCs w:val="28"/>
        </w:rPr>
        <w:t xml:space="preserve"> </w:t>
      </w:r>
      <w:r>
        <w:rPr>
          <w:b/>
          <w:sz w:val="28"/>
          <w:szCs w:val="28"/>
        </w:rPr>
        <w:t>XÉT</w:t>
      </w:r>
      <w:r w:rsidR="00B16A1D">
        <w:rPr>
          <w:b/>
          <w:sz w:val="28"/>
          <w:szCs w:val="28"/>
        </w:rPr>
        <w:t xml:space="preserve"> </w:t>
      </w:r>
    </w:p>
    <w:p w:rsidR="00AF4014" w:rsidRDefault="00AF4014" w:rsidP="00AF4014">
      <w:pPr>
        <w:jc w:val="center"/>
        <w:rPr>
          <w:b/>
          <w:sz w:val="28"/>
          <w:szCs w:val="28"/>
        </w:rPr>
      </w:pPr>
      <w:r>
        <w:rPr>
          <w:b/>
          <w:sz w:val="28"/>
          <w:szCs w:val="28"/>
        </w:rPr>
        <w:t>(Của</w:t>
      </w:r>
      <w:r w:rsidR="00B16A1D">
        <w:rPr>
          <w:b/>
          <w:sz w:val="28"/>
          <w:szCs w:val="28"/>
        </w:rPr>
        <w:t xml:space="preserve"> </w:t>
      </w:r>
      <w:r>
        <w:rPr>
          <w:b/>
          <w:sz w:val="28"/>
          <w:szCs w:val="28"/>
        </w:rPr>
        <w:t>giảng</w:t>
      </w:r>
      <w:r w:rsidR="00B16A1D">
        <w:rPr>
          <w:b/>
          <w:sz w:val="28"/>
          <w:szCs w:val="28"/>
        </w:rPr>
        <w:t xml:space="preserve"> </w:t>
      </w:r>
      <w:r>
        <w:rPr>
          <w:b/>
          <w:sz w:val="28"/>
          <w:szCs w:val="28"/>
        </w:rPr>
        <w:t>viên</w:t>
      </w:r>
      <w:r w:rsidR="00B16A1D">
        <w:rPr>
          <w:b/>
          <w:sz w:val="28"/>
          <w:szCs w:val="28"/>
        </w:rPr>
        <w:t xml:space="preserve"> </w:t>
      </w:r>
      <w:r>
        <w:rPr>
          <w:b/>
          <w:sz w:val="28"/>
          <w:szCs w:val="28"/>
        </w:rPr>
        <w:t>hướng</w:t>
      </w:r>
      <w:r w:rsidR="00B16A1D">
        <w:rPr>
          <w:b/>
          <w:sz w:val="28"/>
          <w:szCs w:val="28"/>
        </w:rPr>
        <w:t xml:space="preserve"> </w:t>
      </w:r>
      <w:r>
        <w:rPr>
          <w:b/>
          <w:sz w:val="28"/>
          <w:szCs w:val="28"/>
        </w:rPr>
        <w:t>dẫn</w:t>
      </w:r>
      <w:r w:rsidR="00B16A1D">
        <w:rPr>
          <w:b/>
          <w:sz w:val="28"/>
          <w:szCs w:val="28"/>
        </w:rPr>
        <w:t xml:space="preserve"> </w:t>
      </w:r>
      <w:r>
        <w:rPr>
          <w:b/>
          <w:sz w:val="28"/>
          <w:szCs w:val="28"/>
        </w:rPr>
        <w:t>trong</w:t>
      </w:r>
      <w:r w:rsidR="00B16A1D">
        <w:rPr>
          <w:b/>
          <w:sz w:val="28"/>
          <w:szCs w:val="28"/>
        </w:rPr>
        <w:t xml:space="preserve"> </w:t>
      </w:r>
      <w:r>
        <w:rPr>
          <w:b/>
          <w:sz w:val="28"/>
          <w:szCs w:val="28"/>
        </w:rPr>
        <w:t>đồ</w:t>
      </w:r>
      <w:r w:rsidR="00B16A1D">
        <w:rPr>
          <w:b/>
          <w:sz w:val="28"/>
          <w:szCs w:val="28"/>
        </w:rPr>
        <w:t xml:space="preserve"> </w:t>
      </w:r>
      <w:r>
        <w:rPr>
          <w:b/>
          <w:sz w:val="28"/>
          <w:szCs w:val="28"/>
        </w:rPr>
        <w:t>án,</w:t>
      </w:r>
      <w:r w:rsidR="00B16A1D">
        <w:rPr>
          <w:b/>
          <w:sz w:val="28"/>
          <w:szCs w:val="28"/>
        </w:rPr>
        <w:t xml:space="preserve"> </w:t>
      </w:r>
      <w:r>
        <w:rPr>
          <w:b/>
          <w:sz w:val="28"/>
          <w:szCs w:val="28"/>
        </w:rPr>
        <w:t>khoá</w:t>
      </w:r>
      <w:r w:rsidR="00B16A1D">
        <w:rPr>
          <w:b/>
          <w:sz w:val="28"/>
          <w:szCs w:val="28"/>
        </w:rPr>
        <w:t xml:space="preserve"> </w:t>
      </w:r>
      <w:r>
        <w:rPr>
          <w:b/>
          <w:sz w:val="28"/>
          <w:szCs w:val="28"/>
        </w:rPr>
        <w:t>luận</w:t>
      </w:r>
      <w:r w:rsidR="00B16A1D">
        <w:rPr>
          <w:b/>
          <w:sz w:val="28"/>
          <w:szCs w:val="28"/>
        </w:rPr>
        <w:t xml:space="preserve"> </w:t>
      </w:r>
      <w:r>
        <w:rPr>
          <w:b/>
          <w:sz w:val="28"/>
          <w:szCs w:val="28"/>
        </w:rPr>
        <w:t>của</w:t>
      </w:r>
      <w:r w:rsidR="00B16A1D">
        <w:rPr>
          <w:b/>
          <w:sz w:val="28"/>
          <w:szCs w:val="28"/>
        </w:rPr>
        <w:t xml:space="preserve"> </w:t>
      </w:r>
      <w:r>
        <w:rPr>
          <w:b/>
          <w:sz w:val="28"/>
          <w:szCs w:val="28"/>
        </w:rPr>
        <w:t>sinh</w:t>
      </w:r>
      <w:r w:rsidR="00B16A1D">
        <w:rPr>
          <w:b/>
          <w:sz w:val="28"/>
          <w:szCs w:val="28"/>
        </w:rPr>
        <w:t xml:space="preserve"> </w:t>
      </w:r>
      <w:r>
        <w:rPr>
          <w:b/>
          <w:sz w:val="28"/>
          <w:szCs w:val="28"/>
        </w:rPr>
        <w:t>viên)</w:t>
      </w:r>
    </w:p>
    <w:p w:rsidR="00AF4014" w:rsidRDefault="00AF4014" w:rsidP="00AF4014">
      <w:pPr>
        <w:jc w:val="center"/>
        <w:rPr>
          <w:sz w:val="28"/>
          <w:szCs w:val="28"/>
        </w:rPr>
      </w:pPr>
    </w:p>
    <w:p w:rsidR="00AF4014" w:rsidRDefault="00AF4014" w:rsidP="00AF4014">
      <w:pPr>
        <w:spacing w:line="300" w:lineRule="auto"/>
        <w:jc w:val="both"/>
        <w:rPr>
          <w:bCs/>
        </w:rPr>
      </w:pPr>
      <w:r>
        <w:rPr>
          <w:bCs/>
        </w:rPr>
        <w:t>………………………………………………………………………………………………………………………………………………………………………………………………………………………………………………………………………………………………………………………………………………………………………………………………………………………………………………………………………………………………………………………………………………………………………………………………………………………………………………………………………………………………………………………………………………………………………………………………………………………………………………………………………………………………………………………………………………………………………………………………………………………………………………………………………………………………………………………………………………………………………………………………………………………………………………………………………………………………………………………………………………………………………………………………………………………………………………………………………………………………………………………………………………………………………………………………………………………………………………………………………………………………………………………………………………………………………………………………………………………………………………………………………………………………………………………………………………………………………………………………………………………………………………………………………………………………………………………………………………………………………………………………………………………………………………………………………………………………………………………………………………………………………………………………………………………………………………………………………………………………………………………………………………</w:t>
      </w:r>
    </w:p>
    <w:p w:rsidR="00AF4014" w:rsidRDefault="00AF4014" w:rsidP="00AF4014">
      <w:pPr>
        <w:spacing w:line="300" w:lineRule="auto"/>
        <w:jc w:val="center"/>
        <w:rPr>
          <w:b/>
        </w:rPr>
      </w:pPr>
    </w:p>
    <w:p w:rsidR="00AF4014" w:rsidRDefault="00AF4014" w:rsidP="00483D0A">
      <w:pPr>
        <w:ind w:left="5760" w:firstLine="720"/>
        <w:jc w:val="center"/>
        <w:rPr>
          <w:b/>
        </w:rPr>
      </w:pPr>
      <w:r>
        <w:rPr>
          <w:b/>
        </w:rPr>
        <w:t>Giảng</w:t>
      </w:r>
      <w:r w:rsidR="00B16A1D">
        <w:rPr>
          <w:b/>
        </w:rPr>
        <w:t xml:space="preserve"> </w:t>
      </w:r>
      <w:r>
        <w:rPr>
          <w:b/>
        </w:rPr>
        <w:t>viên</w:t>
      </w:r>
      <w:r w:rsidR="00B16A1D">
        <w:rPr>
          <w:b/>
        </w:rPr>
        <w:t xml:space="preserve"> </w:t>
      </w:r>
      <w:r>
        <w:rPr>
          <w:b/>
        </w:rPr>
        <w:t>hướng</w:t>
      </w:r>
      <w:r w:rsidR="00B16A1D">
        <w:rPr>
          <w:b/>
        </w:rPr>
        <w:t xml:space="preserve"> </w:t>
      </w:r>
      <w:r>
        <w:rPr>
          <w:b/>
        </w:rPr>
        <w:t>dẫn</w:t>
      </w:r>
    </w:p>
    <w:p w:rsidR="00AF4014" w:rsidRDefault="00AF4014" w:rsidP="00483D0A">
      <w:pPr>
        <w:ind w:left="5760" w:firstLine="720"/>
        <w:jc w:val="center"/>
      </w:pPr>
      <w:r>
        <w:t>(ký</w:t>
      </w:r>
      <w:r w:rsidR="00B16A1D">
        <w:t xml:space="preserve"> </w:t>
      </w:r>
      <w:r>
        <w:t>và</w:t>
      </w:r>
      <w:r w:rsidR="00B16A1D">
        <w:t xml:space="preserve"> </w:t>
      </w:r>
      <w:r>
        <w:t>ghi</w:t>
      </w:r>
      <w:r w:rsidR="00B16A1D">
        <w:t xml:space="preserve"> </w:t>
      </w:r>
      <w:r>
        <w:t>rõ</w:t>
      </w:r>
      <w:r w:rsidR="00B16A1D">
        <w:t xml:space="preserve"> </w:t>
      </w:r>
      <w:r>
        <w:t>họ</w:t>
      </w:r>
      <w:r w:rsidR="00B16A1D">
        <w:t xml:space="preserve"> </w:t>
      </w:r>
      <w:r>
        <w:t>tên)</w:t>
      </w:r>
    </w:p>
    <w:p w:rsidR="00AF4014" w:rsidRDefault="00AF4014" w:rsidP="00AF4014">
      <w:pPr>
        <w:jc w:val="right"/>
      </w:pPr>
    </w:p>
    <w:p w:rsidR="00AF4014" w:rsidRDefault="00AF4014" w:rsidP="00AF4014">
      <w:pPr>
        <w:spacing w:after="160" w:line="259" w:lineRule="auto"/>
        <w:rPr>
          <w:b/>
          <w:sz w:val="28"/>
          <w:szCs w:val="28"/>
        </w:rPr>
      </w:pPr>
    </w:p>
    <w:p w:rsidR="00AF4014" w:rsidRDefault="00AF4014" w:rsidP="00AF4014">
      <w:pPr>
        <w:spacing w:after="160" w:line="259" w:lineRule="auto"/>
        <w:rPr>
          <w:b/>
          <w:sz w:val="28"/>
          <w:szCs w:val="28"/>
        </w:rPr>
      </w:pPr>
    </w:p>
    <w:p w:rsidR="00AF4014" w:rsidRDefault="00AF4014" w:rsidP="00AF4014">
      <w:pPr>
        <w:jc w:val="center"/>
        <w:rPr>
          <w:b/>
          <w:sz w:val="28"/>
          <w:szCs w:val="28"/>
        </w:rPr>
      </w:pPr>
    </w:p>
    <w:p w:rsidR="00AF4014" w:rsidRPr="00483D0A" w:rsidRDefault="00AF4014" w:rsidP="00483D0A">
      <w:pPr>
        <w:spacing w:after="160" w:line="259" w:lineRule="auto"/>
        <w:rPr>
          <w:b/>
          <w:sz w:val="28"/>
          <w:szCs w:val="28"/>
        </w:rPr>
      </w:pPr>
      <w:r>
        <w:rPr>
          <w:b/>
          <w:sz w:val="28"/>
          <w:szCs w:val="28"/>
        </w:rPr>
        <w:br w:type="page"/>
      </w:r>
    </w:p>
    <w:p w:rsidR="00483D0A" w:rsidRPr="00483D0A" w:rsidRDefault="00483D0A" w:rsidP="00483D0A">
      <w:pPr>
        <w:tabs>
          <w:tab w:val="center" w:pos="2160"/>
          <w:tab w:val="center" w:pos="7020"/>
        </w:tabs>
        <w:spacing w:line="360" w:lineRule="auto"/>
        <w:rPr>
          <w:sz w:val="22"/>
          <w:szCs w:val="22"/>
        </w:rPr>
      </w:pPr>
      <w:r w:rsidRPr="00483D0A">
        <w:rPr>
          <w:sz w:val="22"/>
          <w:szCs w:val="22"/>
        </w:rPr>
        <w:lastRenderedPageBreak/>
        <w:tab/>
        <w:t>UBND TỈNH TRÀ VINH</w:t>
      </w:r>
      <w:r w:rsidRPr="00483D0A">
        <w:rPr>
          <w:sz w:val="22"/>
          <w:szCs w:val="22"/>
        </w:rPr>
        <w:tab/>
      </w:r>
      <w:r w:rsidRPr="00483D0A">
        <w:rPr>
          <w:b/>
          <w:sz w:val="22"/>
          <w:szCs w:val="22"/>
        </w:rPr>
        <w:t>CỘNG HOÀ XÃ HỘI CHỦ NGHĨA VIỆT NAM</w:t>
      </w:r>
    </w:p>
    <w:p w:rsidR="00483D0A" w:rsidRPr="00483D0A" w:rsidRDefault="00483D0A" w:rsidP="00483D0A">
      <w:pPr>
        <w:tabs>
          <w:tab w:val="center" w:pos="7020"/>
        </w:tabs>
        <w:spacing w:line="360" w:lineRule="auto"/>
        <w:rPr>
          <w:b/>
          <w:sz w:val="22"/>
          <w:szCs w:val="22"/>
        </w:rPr>
      </w:pPr>
      <w:r w:rsidRPr="00483D0A">
        <w:rPr>
          <w:sz w:val="22"/>
          <w:szCs w:val="22"/>
        </w:rPr>
        <w:t xml:space="preserve">           </w:t>
      </w:r>
      <w:r w:rsidRPr="00483D0A">
        <w:rPr>
          <w:b/>
          <w:sz w:val="22"/>
          <w:szCs w:val="22"/>
        </w:rPr>
        <w:t xml:space="preserve">TRƯỜNG ĐẠI HỌC TRÀ VINH   </w:t>
      </w:r>
      <w:r w:rsidRPr="00483D0A">
        <w:rPr>
          <w:b/>
          <w:sz w:val="22"/>
          <w:szCs w:val="22"/>
        </w:rPr>
        <w:tab/>
        <w:t>Độc lập – Tự do – Hạnh Phúc</w:t>
      </w:r>
    </w:p>
    <w:p w:rsidR="00483D0A" w:rsidRDefault="00483D0A" w:rsidP="00483D0A">
      <w:pPr>
        <w:tabs>
          <w:tab w:val="center" w:pos="2160"/>
        </w:tabs>
        <w:rPr>
          <w:b/>
          <w:sz w:val="22"/>
          <w:szCs w:val="22"/>
        </w:rPr>
      </w:pPr>
      <w:r>
        <w:rPr>
          <w:b/>
          <w:noProof/>
          <w:sz w:val="22"/>
          <w:szCs w:val="22"/>
        </w:rPr>
        <w:t xml:space="preserve"> </w:t>
      </w:r>
      <w:r>
        <w:rPr>
          <w:noProof/>
        </w:rPr>
        <mc:AlternateContent>
          <mc:Choice Requires="wps">
            <w:drawing>
              <wp:anchor distT="4294967295" distB="4294967295" distL="0" distR="0" simplePos="0" relativeHeight="251714560" behindDoc="0" locked="0" layoutInCell="1" allowOverlap="1" wp14:anchorId="3A8D19EA" wp14:editId="5227F163">
                <wp:simplePos x="0" y="0"/>
                <wp:positionH relativeFrom="column">
                  <wp:posOffset>476250</wp:posOffset>
                </wp:positionH>
                <wp:positionV relativeFrom="paragraph">
                  <wp:posOffset>8889</wp:posOffset>
                </wp:positionV>
                <wp:extent cx="1828800" cy="0"/>
                <wp:effectExtent l="0" t="0" r="0" b="0"/>
                <wp:wrapNone/>
                <wp:docPr id="14255844"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07AF1280" id="Straight Connector 9" o:spid="_x0000_s1026" style="position:absolute;z-index:251714560;visibility:visible;mso-wrap-style:square;mso-width-percent:0;mso-height-percent:0;mso-wrap-distance-left:0;mso-wrap-distance-top:.=mm;mso-wrap-distance-right:0;mso-wrap-distance-bottom:.=mm;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">
                <o:lock v:ext="edit" shapetype="f"/>
              </v:line>
            </w:pict>
          </mc:Fallback>
        </mc:AlternateContent>
      </w:r>
      <w:r>
        <w:rPr>
          <w:noProof/>
        </w:rPr>
        <mc:AlternateContent>
          <mc:Choice Requires="wps">
            <w:drawing>
              <wp:anchor distT="4294967295" distB="4294967295" distL="0" distR="0" simplePos="0" relativeHeight="251715584" behindDoc="0" locked="0" layoutInCell="1" allowOverlap="1" wp14:anchorId="61643276" wp14:editId="5BF0CE5A">
                <wp:simplePos x="0" y="0"/>
                <wp:positionH relativeFrom="column">
                  <wp:posOffset>3600450</wp:posOffset>
                </wp:positionH>
                <wp:positionV relativeFrom="paragraph">
                  <wp:posOffset>14604</wp:posOffset>
                </wp:positionV>
                <wp:extent cx="1720850" cy="0"/>
                <wp:effectExtent l="0" t="0" r="0" b="0"/>
                <wp:wrapNone/>
                <wp:docPr id="1984238609"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7E9CD38E" id="Straight Connector 7" o:spid="_x0000_s1026" style="position:absolute;z-index:251715584;visibility:visible;mso-wrap-style:square;mso-width-percent:0;mso-height-percent:0;mso-wrap-distance-left:0;mso-wrap-distance-top:.=mm;mso-wrap-distance-right:0;mso-wrap-distance-bottom:.=mm;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">
                <o:lock v:ext="edit" shapetype="f"/>
              </v:line>
            </w:pict>
          </mc:Fallback>
        </mc:AlternateContent>
      </w:r>
      <w:r>
        <w:rPr>
          <w:b/>
          <w:sz w:val="22"/>
          <w:szCs w:val="22"/>
        </w:rPr>
        <w:tab/>
      </w:r>
    </w:p>
    <w:p w:rsidR="00AF4014" w:rsidRDefault="00B16A1D" w:rsidP="00AF4014">
      <w:pPr>
        <w:tabs>
          <w:tab w:val="center" w:pos="2160"/>
        </w:tabs>
        <w:rPr>
          <w:szCs w:val="26"/>
        </w:rPr>
      </w:pPr>
      <w:r>
        <w:rPr>
          <w:noProof/>
          <w:szCs w:val="26"/>
        </w:rPr>
        <w:t xml:space="preserve"> </w:t>
      </w:r>
    </w:p>
    <w:p w:rsidR="00AF4014" w:rsidRDefault="00AF4014" w:rsidP="00AF4014">
      <w:pPr>
        <w:tabs>
          <w:tab w:val="left" w:pos="2340"/>
        </w:tabs>
        <w:jc w:val="center"/>
        <w:rPr>
          <w:b/>
          <w:sz w:val="32"/>
          <w:szCs w:val="32"/>
          <w:lang w:eastAsia="zh-CN"/>
        </w:rPr>
      </w:pPr>
      <w:r>
        <w:rPr>
          <w:b/>
          <w:sz w:val="32"/>
          <w:szCs w:val="32"/>
        </w:rPr>
        <w:t>BẢN</w:t>
      </w:r>
      <w:r w:rsidR="00B16A1D">
        <w:rPr>
          <w:b/>
          <w:sz w:val="32"/>
          <w:szCs w:val="32"/>
        </w:rPr>
        <w:t xml:space="preserve"> </w:t>
      </w:r>
      <w:r>
        <w:rPr>
          <w:b/>
          <w:sz w:val="32"/>
          <w:szCs w:val="32"/>
        </w:rPr>
        <w:t>NHẬN</w:t>
      </w:r>
      <w:r w:rsidR="00B16A1D">
        <w:rPr>
          <w:b/>
          <w:sz w:val="32"/>
          <w:szCs w:val="32"/>
        </w:rPr>
        <w:t xml:space="preserve"> </w:t>
      </w:r>
      <w:r>
        <w:rPr>
          <w:b/>
          <w:sz w:val="32"/>
          <w:szCs w:val="32"/>
        </w:rPr>
        <w:t>XÉT</w:t>
      </w:r>
      <w:r w:rsidR="00B16A1D">
        <w:rPr>
          <w:b/>
          <w:sz w:val="32"/>
          <w:szCs w:val="32"/>
        </w:rPr>
        <w:t xml:space="preserve"> </w:t>
      </w:r>
      <w:r>
        <w:rPr>
          <w:b/>
          <w:sz w:val="32"/>
          <w:szCs w:val="32"/>
        </w:rPr>
        <w:t>ĐỒ</w:t>
      </w:r>
      <w:r w:rsidR="00B16A1D">
        <w:rPr>
          <w:b/>
          <w:sz w:val="32"/>
          <w:szCs w:val="32"/>
        </w:rPr>
        <w:t xml:space="preserve"> </w:t>
      </w:r>
      <w:r>
        <w:rPr>
          <w:b/>
          <w:sz w:val="32"/>
          <w:szCs w:val="32"/>
        </w:rPr>
        <w:t>ÁN,</w:t>
      </w:r>
      <w:r w:rsidR="00B16A1D">
        <w:rPr>
          <w:b/>
          <w:sz w:val="32"/>
          <w:szCs w:val="32"/>
        </w:rPr>
        <w:t xml:space="preserve"> </w:t>
      </w:r>
      <w:r>
        <w:rPr>
          <w:b/>
          <w:sz w:val="32"/>
          <w:szCs w:val="32"/>
        </w:rPr>
        <w:t>KHÓA</w:t>
      </w:r>
      <w:r w:rsidR="00B16A1D">
        <w:rPr>
          <w:b/>
          <w:sz w:val="32"/>
          <w:szCs w:val="32"/>
        </w:rPr>
        <w:t xml:space="preserve"> </w:t>
      </w:r>
      <w:r>
        <w:rPr>
          <w:b/>
          <w:sz w:val="32"/>
          <w:szCs w:val="32"/>
        </w:rPr>
        <w:t>LUẬN</w:t>
      </w:r>
      <w:r w:rsidR="00B16A1D">
        <w:rPr>
          <w:b/>
          <w:sz w:val="32"/>
          <w:szCs w:val="32"/>
        </w:rPr>
        <w:t xml:space="preserve"> </w:t>
      </w:r>
      <w:r>
        <w:rPr>
          <w:b/>
          <w:sz w:val="32"/>
          <w:szCs w:val="32"/>
        </w:rPr>
        <w:t>TỐT</w:t>
      </w:r>
      <w:r w:rsidR="00B16A1D">
        <w:rPr>
          <w:b/>
          <w:sz w:val="32"/>
          <w:szCs w:val="32"/>
        </w:rPr>
        <w:t xml:space="preserve"> </w:t>
      </w:r>
      <w:r>
        <w:rPr>
          <w:b/>
          <w:sz w:val="32"/>
          <w:szCs w:val="32"/>
        </w:rPr>
        <w:t>NGHIỆP</w:t>
      </w:r>
    </w:p>
    <w:p w:rsidR="00AF4014" w:rsidRDefault="00AF4014" w:rsidP="00AF4014">
      <w:pPr>
        <w:tabs>
          <w:tab w:val="left" w:pos="2340"/>
        </w:tabs>
        <w:jc w:val="center"/>
        <w:rPr>
          <w:i/>
          <w:sz w:val="32"/>
          <w:szCs w:val="32"/>
          <w:lang w:eastAsia="zh-CN"/>
        </w:rPr>
      </w:pPr>
      <w:r>
        <w:rPr>
          <w:i/>
        </w:rPr>
        <w:t>(Của</w:t>
      </w:r>
      <w:r w:rsidR="00B16A1D">
        <w:rPr>
          <w:i/>
        </w:rPr>
        <w:t xml:space="preserve"> </w:t>
      </w:r>
      <w:r>
        <w:rPr>
          <w:i/>
        </w:rPr>
        <w:t>giảng</w:t>
      </w:r>
      <w:r w:rsidR="00B16A1D">
        <w:rPr>
          <w:i/>
        </w:rPr>
        <w:t xml:space="preserve"> </w:t>
      </w:r>
      <w:r>
        <w:rPr>
          <w:i/>
        </w:rPr>
        <w:t>viên</w:t>
      </w:r>
      <w:r w:rsidR="00B16A1D">
        <w:rPr>
          <w:i/>
        </w:rPr>
        <w:t xml:space="preserve"> </w:t>
      </w:r>
      <w:r>
        <w:rPr>
          <w:i/>
        </w:rPr>
        <w:t>hướng</w:t>
      </w:r>
      <w:r w:rsidR="00B16A1D">
        <w:rPr>
          <w:i/>
        </w:rPr>
        <w:t xml:space="preserve"> </w:t>
      </w:r>
      <w:r>
        <w:rPr>
          <w:i/>
        </w:rPr>
        <w:t>dẫn)</w:t>
      </w:r>
    </w:p>
    <w:p w:rsidR="00AF4014" w:rsidRDefault="00AF4014" w:rsidP="00AF4014">
      <w:pPr>
        <w:tabs>
          <w:tab w:val="left" w:pos="2340"/>
        </w:tabs>
        <w:rPr>
          <w:b/>
          <w:sz w:val="32"/>
          <w:szCs w:val="32"/>
          <w:lang w:eastAsia="zh-CN"/>
        </w:rPr>
      </w:pPr>
    </w:p>
    <w:p w:rsidR="00AF4014" w:rsidRDefault="00AF4014" w:rsidP="00AF4014">
      <w:pPr>
        <w:tabs>
          <w:tab w:val="left" w:pos="2340"/>
        </w:tabs>
        <w:rPr>
          <w:szCs w:val="26"/>
        </w:rPr>
      </w:pPr>
    </w:p>
    <w:p w:rsidR="00AF4014" w:rsidRDefault="00AF4014" w:rsidP="00AF4014">
      <w:pPr>
        <w:tabs>
          <w:tab w:val="left" w:leader="dot" w:pos="5940"/>
          <w:tab w:val="right" w:leader="dot" w:pos="9360"/>
        </w:tabs>
        <w:spacing w:line="300" w:lineRule="auto"/>
        <w:rPr>
          <w:szCs w:val="26"/>
        </w:rPr>
      </w:pPr>
      <w:r>
        <w:rPr>
          <w:szCs w:val="26"/>
        </w:rPr>
        <w:t>Họ</w:t>
      </w:r>
      <w:r w:rsidR="00B16A1D">
        <w:rPr>
          <w:szCs w:val="26"/>
        </w:rPr>
        <w:t xml:space="preserve"> </w:t>
      </w:r>
      <w:r>
        <w:rPr>
          <w:szCs w:val="26"/>
        </w:rPr>
        <w:t>và</w:t>
      </w:r>
      <w:r w:rsidR="00B16A1D">
        <w:rPr>
          <w:szCs w:val="26"/>
        </w:rPr>
        <w:t xml:space="preserve"> </w:t>
      </w:r>
      <w:r>
        <w:rPr>
          <w:szCs w:val="26"/>
        </w:rPr>
        <w:t>tên</w:t>
      </w:r>
      <w:r w:rsidR="00B16A1D">
        <w:rPr>
          <w:szCs w:val="26"/>
        </w:rPr>
        <w:t xml:space="preserve"> </w:t>
      </w:r>
      <w:r>
        <w:rPr>
          <w:szCs w:val="26"/>
        </w:rPr>
        <w:t>sinh</w:t>
      </w:r>
      <w:r w:rsidR="00B16A1D">
        <w:rPr>
          <w:szCs w:val="26"/>
        </w:rPr>
        <w:t xml:space="preserve"> </w:t>
      </w:r>
      <w:r>
        <w:rPr>
          <w:szCs w:val="26"/>
        </w:rPr>
        <w:t>viên:</w:t>
      </w:r>
      <w:r w:rsidR="00B16A1D">
        <w:rPr>
          <w:szCs w:val="26"/>
        </w:rPr>
        <w:tab/>
        <w:t xml:space="preserve"> </w:t>
      </w:r>
      <w:r>
        <w:rPr>
          <w:szCs w:val="26"/>
        </w:rPr>
        <w:t>MSSV:</w:t>
      </w:r>
      <w:r w:rsidR="00B16A1D">
        <w:rPr>
          <w:szCs w:val="26"/>
        </w:rPr>
        <w:t xml:space="preserve"> </w:t>
      </w:r>
      <w:r w:rsidR="00B16A1D">
        <w:rPr>
          <w:szCs w:val="26"/>
        </w:rPr>
        <w:tab/>
      </w:r>
    </w:p>
    <w:p w:rsidR="00AF4014" w:rsidRDefault="00AF4014" w:rsidP="00AF4014">
      <w:pPr>
        <w:tabs>
          <w:tab w:val="left" w:leader="dot" w:pos="5940"/>
          <w:tab w:val="right" w:leader="dot" w:pos="9360"/>
        </w:tabs>
        <w:spacing w:line="300" w:lineRule="auto"/>
        <w:rPr>
          <w:szCs w:val="26"/>
        </w:rPr>
      </w:pPr>
      <w:r>
        <w:rPr>
          <w:szCs w:val="26"/>
        </w:rPr>
        <w:t>Ngành:</w:t>
      </w:r>
      <w:r w:rsidR="00B16A1D">
        <w:rPr>
          <w:szCs w:val="26"/>
        </w:rPr>
        <w:t xml:space="preserve"> </w:t>
      </w:r>
      <w:r w:rsidR="00B16A1D">
        <w:rPr>
          <w:szCs w:val="26"/>
        </w:rPr>
        <w:tab/>
      </w:r>
      <w:r>
        <w:rPr>
          <w:szCs w:val="26"/>
        </w:rPr>
        <w:t>Khóa:</w:t>
      </w:r>
      <w:r w:rsidR="00B16A1D">
        <w:rPr>
          <w:szCs w:val="26"/>
        </w:rPr>
        <w:t xml:space="preserve"> </w:t>
      </w:r>
      <w:r w:rsidR="00B16A1D">
        <w:rPr>
          <w:szCs w:val="26"/>
        </w:rPr>
        <w:tab/>
      </w:r>
    </w:p>
    <w:p w:rsidR="00AF4014" w:rsidRDefault="00AF4014" w:rsidP="00AF4014">
      <w:pPr>
        <w:tabs>
          <w:tab w:val="right" w:leader="dot" w:pos="9360"/>
        </w:tabs>
        <w:spacing w:line="300" w:lineRule="auto"/>
        <w:rPr>
          <w:szCs w:val="26"/>
        </w:rPr>
      </w:pPr>
      <w:r>
        <w:rPr>
          <w:szCs w:val="26"/>
        </w:rPr>
        <w:t>Tên</w:t>
      </w:r>
      <w:r w:rsidR="00B16A1D">
        <w:rPr>
          <w:szCs w:val="26"/>
        </w:rPr>
        <w:t xml:space="preserve"> </w:t>
      </w:r>
      <w:r>
        <w:rPr>
          <w:szCs w:val="26"/>
        </w:rPr>
        <w:t>đề</w:t>
      </w:r>
      <w:r w:rsidR="00B16A1D">
        <w:rPr>
          <w:szCs w:val="26"/>
        </w:rPr>
        <w:t xml:space="preserve"> </w:t>
      </w:r>
      <w:r>
        <w:rPr>
          <w:szCs w:val="26"/>
        </w:rPr>
        <w:t>tà</w:t>
      </w:r>
      <w:r w:rsidR="00E55013">
        <w:rPr>
          <w:szCs w:val="26"/>
        </w:rPr>
        <w:t>:</w:t>
      </w:r>
      <w:r w:rsidR="00B16A1D">
        <w:rPr>
          <w:szCs w:val="26"/>
        </w:rPr>
        <w:t xml:space="preserve"> </w:t>
      </w:r>
      <w:r w:rsidR="00B16A1D">
        <w:rPr>
          <w:szCs w:val="26"/>
        </w:rPr>
        <w:tab/>
      </w:r>
    </w:p>
    <w:p w:rsidR="00341F2D" w:rsidRDefault="00B16A1D" w:rsidP="00AF4014">
      <w:pPr>
        <w:tabs>
          <w:tab w:val="right" w:leader="dot" w:pos="9360"/>
        </w:tabs>
        <w:spacing w:line="300" w:lineRule="auto"/>
        <w:rPr>
          <w:szCs w:val="26"/>
        </w:rPr>
      </w:pPr>
      <w:r>
        <w:rPr>
          <w:szCs w:val="26"/>
        </w:rPr>
        <w:t xml:space="preserve"> </w:t>
      </w:r>
      <w:r>
        <w:rPr>
          <w:szCs w:val="26"/>
        </w:rPr>
        <w:tab/>
      </w:r>
    </w:p>
    <w:p w:rsidR="00341F2D" w:rsidRDefault="00B16A1D" w:rsidP="00AF4014">
      <w:pPr>
        <w:tabs>
          <w:tab w:val="right" w:leader="dot" w:pos="9360"/>
        </w:tabs>
        <w:spacing w:line="300" w:lineRule="auto"/>
        <w:rPr>
          <w:szCs w:val="26"/>
        </w:rPr>
      </w:pPr>
      <w:r>
        <w:rPr>
          <w:szCs w:val="26"/>
        </w:rPr>
        <w:t xml:space="preserve"> </w:t>
      </w:r>
      <w:r>
        <w:rPr>
          <w:szCs w:val="26"/>
        </w:rPr>
        <w:tab/>
      </w:r>
    </w:p>
    <w:p w:rsidR="00AF4014" w:rsidRDefault="00AF4014" w:rsidP="00AF4014">
      <w:pPr>
        <w:tabs>
          <w:tab w:val="right" w:leader="dot" w:pos="9360"/>
        </w:tabs>
        <w:spacing w:line="300" w:lineRule="auto"/>
        <w:rPr>
          <w:szCs w:val="26"/>
          <w:lang w:eastAsia="zh-CN"/>
        </w:rPr>
      </w:pPr>
      <w:r>
        <w:rPr>
          <w:szCs w:val="26"/>
        </w:rPr>
        <w:t>Họ</w:t>
      </w:r>
      <w:r w:rsidR="00B16A1D">
        <w:rPr>
          <w:szCs w:val="26"/>
        </w:rPr>
        <w:t xml:space="preserve"> </w:t>
      </w:r>
      <w:r>
        <w:rPr>
          <w:szCs w:val="26"/>
        </w:rPr>
        <w:t>và</w:t>
      </w:r>
      <w:r w:rsidR="00B16A1D">
        <w:rPr>
          <w:szCs w:val="26"/>
        </w:rPr>
        <w:t xml:space="preserve"> </w:t>
      </w:r>
      <w:r>
        <w:rPr>
          <w:szCs w:val="26"/>
        </w:rPr>
        <w:t>tên</w:t>
      </w:r>
      <w:r w:rsidR="00B16A1D">
        <w:rPr>
          <w:szCs w:val="26"/>
        </w:rPr>
        <w:t xml:space="preserve"> </w:t>
      </w:r>
      <w:r>
        <w:rPr>
          <w:szCs w:val="26"/>
        </w:rPr>
        <w:t>Giáo</w:t>
      </w:r>
      <w:r w:rsidR="00B16A1D">
        <w:rPr>
          <w:szCs w:val="26"/>
        </w:rPr>
        <w:t xml:space="preserve"> </w:t>
      </w:r>
      <w:r>
        <w:rPr>
          <w:szCs w:val="26"/>
        </w:rPr>
        <w:t>viên</w:t>
      </w:r>
      <w:r w:rsidR="00B16A1D">
        <w:rPr>
          <w:szCs w:val="26"/>
        </w:rPr>
        <w:t xml:space="preserve"> </w:t>
      </w:r>
      <w:r>
        <w:rPr>
          <w:szCs w:val="26"/>
        </w:rPr>
        <w:t>hướng</w:t>
      </w:r>
      <w:r w:rsidR="00B16A1D">
        <w:rPr>
          <w:szCs w:val="26"/>
        </w:rPr>
        <w:t xml:space="preserve"> </w:t>
      </w:r>
      <w:r>
        <w:rPr>
          <w:szCs w:val="26"/>
        </w:rPr>
        <w:t>dẫn:</w:t>
      </w:r>
      <w:r w:rsidR="00B16A1D">
        <w:rPr>
          <w:szCs w:val="26"/>
        </w:rPr>
        <w:t xml:space="preserve"> </w:t>
      </w:r>
      <w:r w:rsidR="00B16A1D">
        <w:rPr>
          <w:szCs w:val="26"/>
        </w:rPr>
        <w:tab/>
      </w:r>
    </w:p>
    <w:p w:rsidR="00AF4014" w:rsidRDefault="00AF4014" w:rsidP="00AF4014">
      <w:pPr>
        <w:tabs>
          <w:tab w:val="left" w:leader="dot" w:pos="5940"/>
          <w:tab w:val="right" w:leader="dot" w:pos="9360"/>
        </w:tabs>
        <w:spacing w:line="300" w:lineRule="auto"/>
        <w:rPr>
          <w:szCs w:val="26"/>
        </w:rPr>
      </w:pPr>
      <w:r>
        <w:rPr>
          <w:szCs w:val="26"/>
        </w:rPr>
        <w:t>Chức</w:t>
      </w:r>
      <w:r w:rsidR="00B16A1D">
        <w:rPr>
          <w:szCs w:val="26"/>
        </w:rPr>
        <w:t xml:space="preserve"> </w:t>
      </w:r>
      <w:r>
        <w:rPr>
          <w:szCs w:val="26"/>
        </w:rPr>
        <w:t>danh:</w:t>
      </w:r>
      <w:r w:rsidR="00B16A1D">
        <w:rPr>
          <w:szCs w:val="26"/>
        </w:rPr>
        <w:t xml:space="preserve"> </w:t>
      </w:r>
      <w:r w:rsidR="00B16A1D">
        <w:rPr>
          <w:szCs w:val="26"/>
        </w:rPr>
        <w:tab/>
      </w:r>
      <w:r>
        <w:rPr>
          <w:szCs w:val="26"/>
        </w:rPr>
        <w:t>Học</w:t>
      </w:r>
      <w:r w:rsidR="00B16A1D">
        <w:rPr>
          <w:szCs w:val="26"/>
        </w:rPr>
        <w:t xml:space="preserve"> </w:t>
      </w:r>
      <w:r>
        <w:rPr>
          <w:szCs w:val="26"/>
        </w:rPr>
        <w:t>vị:</w:t>
      </w:r>
      <w:r w:rsidR="00B16A1D">
        <w:rPr>
          <w:szCs w:val="26"/>
        </w:rPr>
        <w:t xml:space="preserve"> </w:t>
      </w:r>
      <w:r w:rsidR="00483D0A">
        <w:rPr>
          <w:szCs w:val="26"/>
        </w:rPr>
        <w:tab/>
      </w:r>
    </w:p>
    <w:p w:rsidR="00AF4014" w:rsidRDefault="00AF4014" w:rsidP="00AF4014">
      <w:pPr>
        <w:tabs>
          <w:tab w:val="right" w:leader="dot" w:pos="9360"/>
        </w:tabs>
        <w:spacing w:line="300" w:lineRule="auto"/>
        <w:jc w:val="center"/>
        <w:rPr>
          <w:b/>
          <w:szCs w:val="26"/>
        </w:rPr>
      </w:pPr>
      <w:r>
        <w:rPr>
          <w:b/>
          <w:szCs w:val="26"/>
        </w:rPr>
        <w:t>NHẬN</w:t>
      </w:r>
      <w:r w:rsidR="00B16A1D">
        <w:rPr>
          <w:b/>
          <w:szCs w:val="26"/>
        </w:rPr>
        <w:t xml:space="preserve"> </w:t>
      </w:r>
      <w:r>
        <w:rPr>
          <w:b/>
          <w:szCs w:val="26"/>
        </w:rPr>
        <w:t>XÉT</w:t>
      </w:r>
    </w:p>
    <w:p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w:t>
      </w:r>
      <w:r w:rsidR="00B16A1D">
        <w:rPr>
          <w:szCs w:val="26"/>
        </w:rPr>
        <w:t xml:space="preserve"> </w:t>
      </w:r>
      <w:r>
        <w:rPr>
          <w:szCs w:val="26"/>
        </w:rPr>
        <w:t>dung</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Ưu</w:t>
      </w:r>
      <w:r w:rsidR="00B16A1D">
        <w:rPr>
          <w:szCs w:val="26"/>
        </w:rPr>
        <w:t xml:space="preserve"> </w:t>
      </w:r>
      <w:r>
        <w:rPr>
          <w:szCs w:val="26"/>
        </w:rPr>
        <w:t>điểm:</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Khuyết</w:t>
      </w:r>
      <w:r w:rsidR="00B16A1D">
        <w:rPr>
          <w:szCs w:val="26"/>
        </w:rPr>
        <w:t xml:space="preserve"> </w:t>
      </w:r>
      <w:r>
        <w:rPr>
          <w:szCs w:val="26"/>
        </w:rPr>
        <w:t>điểm:</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lastRenderedPageBreak/>
        <w:t>Điểm</w:t>
      </w:r>
      <w:r w:rsidR="00B16A1D">
        <w:rPr>
          <w:szCs w:val="26"/>
        </w:rPr>
        <w:t xml:space="preserve"> </w:t>
      </w:r>
      <w:r>
        <w:rPr>
          <w:szCs w:val="26"/>
        </w:rPr>
        <w:t>mới</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B16A1D" w:rsidP="00AF4014">
      <w:pPr>
        <w:tabs>
          <w:tab w:val="right" w:leader="dot" w:pos="9360"/>
        </w:tabs>
        <w:spacing w:line="300" w:lineRule="auto"/>
        <w:ind w:left="360"/>
        <w:rPr>
          <w:szCs w:val="26"/>
        </w:rPr>
      </w:pPr>
      <w:r>
        <w:rPr>
          <w:szCs w:val="26"/>
        </w:rPr>
        <w:t xml:space="preserve"> </w:t>
      </w:r>
      <w:r>
        <w:rPr>
          <w:szCs w:val="26"/>
        </w:rPr>
        <w:tab/>
      </w:r>
    </w:p>
    <w:p w:rsidR="00AF4014" w:rsidRDefault="00AF4014" w:rsidP="001E46CF">
      <w:pPr>
        <w:numPr>
          <w:ilvl w:val="0"/>
          <w:numId w:val="4"/>
        </w:numPr>
        <w:tabs>
          <w:tab w:val="left" w:pos="2340"/>
          <w:tab w:val="right" w:leader="dot" w:pos="9360"/>
        </w:tabs>
        <w:spacing w:line="300" w:lineRule="auto"/>
        <w:rPr>
          <w:szCs w:val="26"/>
        </w:rPr>
      </w:pPr>
      <w:r>
        <w:rPr>
          <w:szCs w:val="26"/>
        </w:rPr>
        <w:t>Giá</w:t>
      </w:r>
      <w:r w:rsidR="00B16A1D">
        <w:rPr>
          <w:szCs w:val="26"/>
        </w:rPr>
        <w:t xml:space="preserve"> </w:t>
      </w:r>
      <w:r>
        <w:rPr>
          <w:szCs w:val="26"/>
        </w:rPr>
        <w:t>trị</w:t>
      </w:r>
      <w:r w:rsidR="00B16A1D">
        <w:rPr>
          <w:szCs w:val="26"/>
        </w:rPr>
        <w:t xml:space="preserve"> </w:t>
      </w:r>
      <w:r>
        <w:rPr>
          <w:szCs w:val="26"/>
        </w:rPr>
        <w:t>thực</w:t>
      </w:r>
      <w:r w:rsidR="00B16A1D">
        <w:rPr>
          <w:szCs w:val="26"/>
        </w:rPr>
        <w:t xml:space="preserve"> </w:t>
      </w:r>
      <w:r>
        <w:rPr>
          <w:szCs w:val="26"/>
        </w:rPr>
        <w:t>trên</w:t>
      </w:r>
      <w:r w:rsidR="00B16A1D">
        <w:rPr>
          <w:szCs w:val="26"/>
        </w:rPr>
        <w:t xml:space="preserve"> </w:t>
      </w:r>
      <w:r>
        <w:rPr>
          <w:szCs w:val="26"/>
        </w:rPr>
        <w:t>đề</w:t>
      </w:r>
      <w:r w:rsidR="00B16A1D">
        <w:rPr>
          <w:szCs w:val="26"/>
        </w:rPr>
        <w:t xml:space="preserve"> </w:t>
      </w:r>
      <w:r>
        <w:rPr>
          <w:szCs w:val="26"/>
        </w:rPr>
        <w:t>tài:</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AF4014">
      <w:pPr>
        <w:tabs>
          <w:tab w:val="left" w:pos="2340"/>
          <w:tab w:val="right" w:leader="dot" w:pos="9360"/>
        </w:tabs>
        <w:spacing w:line="300" w:lineRule="auto"/>
        <w:ind w:left="360"/>
        <w:rPr>
          <w:szCs w:val="26"/>
        </w:rPr>
      </w:pPr>
      <w:r>
        <w:rPr>
          <w:szCs w:val="26"/>
        </w:rPr>
        <w:t>7.</w:t>
      </w:r>
      <w:r w:rsidR="00B16A1D">
        <w:rPr>
          <w:szCs w:val="26"/>
        </w:rPr>
        <w:t xml:space="preserve"> </w:t>
      </w:r>
      <w:r>
        <w:rPr>
          <w:szCs w:val="26"/>
        </w:rPr>
        <w:t>Đề</w:t>
      </w:r>
      <w:r w:rsidR="00B16A1D">
        <w:rPr>
          <w:szCs w:val="26"/>
        </w:rPr>
        <w:t xml:space="preserve"> </w:t>
      </w:r>
      <w:r>
        <w:rPr>
          <w:szCs w:val="26"/>
        </w:rPr>
        <w:t>nghị</w:t>
      </w:r>
      <w:r w:rsidR="00B16A1D">
        <w:rPr>
          <w:szCs w:val="26"/>
        </w:rPr>
        <w:t xml:space="preserve"> </w:t>
      </w:r>
      <w:r>
        <w:rPr>
          <w:szCs w:val="26"/>
        </w:rPr>
        <w:t>sửa</w:t>
      </w:r>
      <w:r w:rsidR="00B16A1D">
        <w:rPr>
          <w:szCs w:val="26"/>
        </w:rPr>
        <w:t xml:space="preserve"> </w:t>
      </w:r>
      <w:r>
        <w:rPr>
          <w:szCs w:val="26"/>
        </w:rPr>
        <w:t>chữa</w:t>
      </w:r>
      <w:r w:rsidR="00B16A1D">
        <w:rPr>
          <w:szCs w:val="26"/>
        </w:rPr>
        <w:t xml:space="preserve"> </w:t>
      </w:r>
      <w:r>
        <w:rPr>
          <w:szCs w:val="26"/>
        </w:rPr>
        <w:t>bổ</w:t>
      </w:r>
      <w:r w:rsidR="00B16A1D">
        <w:rPr>
          <w:szCs w:val="26"/>
        </w:rPr>
        <w:t xml:space="preserve"> </w:t>
      </w:r>
      <w:r>
        <w:rPr>
          <w:szCs w:val="26"/>
        </w:rPr>
        <w:t>sung:</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AF4014" w:rsidP="00AF4014">
      <w:pPr>
        <w:tabs>
          <w:tab w:val="left" w:pos="2340"/>
          <w:tab w:val="right" w:leader="dot" w:pos="9360"/>
        </w:tabs>
        <w:spacing w:line="300" w:lineRule="auto"/>
        <w:ind w:left="360"/>
        <w:rPr>
          <w:szCs w:val="26"/>
        </w:rPr>
      </w:pPr>
      <w:r>
        <w:rPr>
          <w:szCs w:val="26"/>
        </w:rPr>
        <w:t>8.</w:t>
      </w:r>
      <w:r w:rsidR="00B16A1D">
        <w:rPr>
          <w:szCs w:val="26"/>
        </w:rPr>
        <w:t xml:space="preserve"> </w:t>
      </w:r>
      <w:r>
        <w:rPr>
          <w:szCs w:val="26"/>
        </w:rPr>
        <w:t>Đánh</w:t>
      </w:r>
      <w:r w:rsidR="00B16A1D">
        <w:rPr>
          <w:szCs w:val="26"/>
        </w:rPr>
        <w:t xml:space="preserve"> </w:t>
      </w:r>
      <w:r>
        <w:rPr>
          <w:szCs w:val="26"/>
        </w:rPr>
        <w:t>giá:</w:t>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right" w:leader="dot" w:pos="9360"/>
          <w:tab w:val="right" w:leader="dot" w:pos="9540"/>
        </w:tabs>
        <w:spacing w:line="300" w:lineRule="auto"/>
        <w:ind w:left="360"/>
        <w:rPr>
          <w:szCs w:val="26"/>
        </w:rPr>
      </w:pPr>
      <w:r>
        <w:rPr>
          <w:szCs w:val="26"/>
        </w:rPr>
        <w:t xml:space="preserve"> </w:t>
      </w:r>
      <w:r>
        <w:rPr>
          <w:szCs w:val="26"/>
        </w:rPr>
        <w:tab/>
      </w:r>
    </w:p>
    <w:p w:rsidR="00AF4014" w:rsidRDefault="00B16A1D" w:rsidP="00AF4014">
      <w:pPr>
        <w:tabs>
          <w:tab w:val="center" w:pos="6840"/>
        </w:tabs>
        <w:spacing w:before="240"/>
        <w:ind w:left="357"/>
        <w:rPr>
          <w:szCs w:val="26"/>
        </w:rPr>
      </w:pPr>
      <w:r>
        <w:rPr>
          <w:szCs w:val="26"/>
        </w:rPr>
        <w:t xml:space="preserve"> </w:t>
      </w:r>
      <w:r>
        <w:rPr>
          <w:szCs w:val="26"/>
        </w:rPr>
        <w:tab/>
      </w:r>
      <w:r w:rsidR="00AF4014">
        <w:rPr>
          <w:szCs w:val="26"/>
        </w:rPr>
        <w:t>Trà</w:t>
      </w:r>
      <w:r>
        <w:rPr>
          <w:szCs w:val="26"/>
        </w:rPr>
        <w:t xml:space="preserve"> </w:t>
      </w:r>
      <w:r w:rsidR="00AF4014">
        <w:rPr>
          <w:szCs w:val="26"/>
        </w:rPr>
        <w:t>Vinh</w:t>
      </w:r>
      <w:r w:rsidR="00AF4014">
        <w:rPr>
          <w:i/>
          <w:szCs w:val="26"/>
        </w:rPr>
        <w:t>,</w:t>
      </w:r>
      <w:r>
        <w:rPr>
          <w:i/>
          <w:szCs w:val="26"/>
        </w:rPr>
        <w:t xml:space="preserve"> </w:t>
      </w:r>
      <w:r w:rsidR="00AF4014">
        <w:rPr>
          <w:i/>
          <w:szCs w:val="26"/>
        </w:rPr>
        <w:t>ngày</w:t>
      </w:r>
      <w:r>
        <w:rPr>
          <w:i/>
          <w:szCs w:val="26"/>
        </w:rPr>
        <w:t xml:space="preserve"> </w:t>
      </w:r>
      <w:r w:rsidR="00AF4014">
        <w:rPr>
          <w:i/>
          <w:szCs w:val="26"/>
        </w:rPr>
        <w:t>……</w:t>
      </w:r>
      <w:r>
        <w:rPr>
          <w:i/>
          <w:szCs w:val="26"/>
        </w:rPr>
        <w:t xml:space="preserve"> </w:t>
      </w:r>
      <w:r w:rsidR="00AF4014">
        <w:rPr>
          <w:i/>
          <w:szCs w:val="26"/>
        </w:rPr>
        <w:t>tháng</w:t>
      </w:r>
      <w:r>
        <w:rPr>
          <w:i/>
          <w:szCs w:val="26"/>
        </w:rPr>
        <w:t xml:space="preserve"> </w:t>
      </w:r>
      <w:r w:rsidR="00AF4014">
        <w:rPr>
          <w:i/>
          <w:szCs w:val="26"/>
        </w:rPr>
        <w:t>……</w:t>
      </w:r>
      <w:r>
        <w:rPr>
          <w:i/>
          <w:szCs w:val="26"/>
        </w:rPr>
        <w:t xml:space="preserve"> </w:t>
      </w:r>
      <w:r w:rsidR="00AF4014">
        <w:rPr>
          <w:i/>
          <w:szCs w:val="26"/>
        </w:rPr>
        <w:t>năm</w:t>
      </w:r>
      <w:r>
        <w:rPr>
          <w:i/>
          <w:szCs w:val="26"/>
        </w:rPr>
        <w:t xml:space="preserve"> </w:t>
      </w:r>
      <w:r w:rsidR="00F26458">
        <w:rPr>
          <w:i/>
          <w:szCs w:val="26"/>
        </w:rPr>
        <w:t>2024</w:t>
      </w:r>
    </w:p>
    <w:p w:rsidR="00AF4014" w:rsidRDefault="00B16A1D" w:rsidP="00AF4014">
      <w:pPr>
        <w:tabs>
          <w:tab w:val="center" w:pos="6840"/>
        </w:tabs>
        <w:ind w:left="360"/>
        <w:rPr>
          <w:szCs w:val="26"/>
        </w:rPr>
      </w:pPr>
      <w:r>
        <w:rPr>
          <w:szCs w:val="26"/>
        </w:rPr>
        <w:tab/>
      </w:r>
      <w:r w:rsidR="00AF4014">
        <w:rPr>
          <w:szCs w:val="26"/>
        </w:rPr>
        <w:t>Giảng</w:t>
      </w:r>
      <w:r>
        <w:rPr>
          <w:szCs w:val="26"/>
        </w:rPr>
        <w:t xml:space="preserve"> </w:t>
      </w:r>
      <w:r w:rsidR="00AF4014">
        <w:rPr>
          <w:szCs w:val="26"/>
        </w:rPr>
        <w:t>viên</w:t>
      </w:r>
      <w:r>
        <w:rPr>
          <w:szCs w:val="26"/>
        </w:rPr>
        <w:t xml:space="preserve"> </w:t>
      </w:r>
      <w:r w:rsidR="00AF4014">
        <w:rPr>
          <w:szCs w:val="26"/>
        </w:rPr>
        <w:t>hướng</w:t>
      </w:r>
      <w:r>
        <w:rPr>
          <w:szCs w:val="26"/>
        </w:rPr>
        <w:t xml:space="preserve"> </w:t>
      </w:r>
      <w:r w:rsidR="00AF4014">
        <w:rPr>
          <w:szCs w:val="26"/>
        </w:rPr>
        <w:t>dẫn</w:t>
      </w:r>
      <w:r>
        <w:rPr>
          <w:szCs w:val="26"/>
        </w:rPr>
        <w:t xml:space="preserve"> </w:t>
      </w:r>
    </w:p>
    <w:p w:rsidR="00AF4014" w:rsidRDefault="00B16A1D" w:rsidP="00AF4014">
      <w:pPr>
        <w:tabs>
          <w:tab w:val="center" w:pos="6840"/>
        </w:tabs>
        <w:ind w:left="360"/>
        <w:rPr>
          <w:szCs w:val="26"/>
        </w:rPr>
      </w:pPr>
      <w:r>
        <w:rPr>
          <w:szCs w:val="26"/>
        </w:rPr>
        <w:t xml:space="preserve"> </w:t>
      </w:r>
      <w:r>
        <w:rPr>
          <w:szCs w:val="26"/>
        </w:rPr>
        <w:tab/>
      </w:r>
      <w:r w:rsidR="00AF4014">
        <w:rPr>
          <w:i/>
          <w:szCs w:val="26"/>
        </w:rPr>
        <w:t>(Ký</w:t>
      </w:r>
      <w:r>
        <w:rPr>
          <w:i/>
          <w:szCs w:val="26"/>
        </w:rPr>
        <w:t xml:space="preserve"> </w:t>
      </w:r>
      <w:r w:rsidR="00AF4014">
        <w:rPr>
          <w:i/>
          <w:szCs w:val="26"/>
        </w:rPr>
        <w:t>&amp;</w:t>
      </w:r>
      <w:r>
        <w:rPr>
          <w:i/>
          <w:szCs w:val="26"/>
        </w:rPr>
        <w:t xml:space="preserve"> </w:t>
      </w:r>
      <w:r w:rsidR="00AF4014">
        <w:rPr>
          <w:i/>
          <w:szCs w:val="26"/>
        </w:rPr>
        <w:t>ghi</w:t>
      </w:r>
      <w:r>
        <w:rPr>
          <w:i/>
          <w:szCs w:val="26"/>
        </w:rPr>
        <w:t xml:space="preserve"> </w:t>
      </w:r>
      <w:r w:rsidR="00AF4014">
        <w:rPr>
          <w:i/>
          <w:szCs w:val="26"/>
        </w:rPr>
        <w:t>rõ</w:t>
      </w:r>
      <w:r>
        <w:rPr>
          <w:i/>
          <w:szCs w:val="26"/>
        </w:rPr>
        <w:t xml:space="preserve"> </w:t>
      </w:r>
      <w:r w:rsidR="00AF4014">
        <w:rPr>
          <w:i/>
          <w:szCs w:val="26"/>
        </w:rPr>
        <w:t>họ</w:t>
      </w:r>
      <w:r>
        <w:rPr>
          <w:i/>
          <w:szCs w:val="26"/>
        </w:rPr>
        <w:t xml:space="preserve"> </w:t>
      </w:r>
      <w:r w:rsidR="00AF4014">
        <w:rPr>
          <w:i/>
          <w:szCs w:val="26"/>
        </w:rPr>
        <w:t>tên)</w:t>
      </w:r>
    </w:p>
    <w:p w:rsidR="00AF4014" w:rsidRDefault="00B16A1D" w:rsidP="00AF4014">
      <w:pPr>
        <w:jc w:val="center"/>
        <w:rPr>
          <w:b/>
          <w:i/>
        </w:rPr>
      </w:pPr>
      <w:r>
        <w:rPr>
          <w:b/>
          <w:i/>
        </w:rPr>
        <w:t xml:space="preserve"> </w:t>
      </w:r>
    </w:p>
    <w:p w:rsidR="00AF4014" w:rsidRPr="00B166F3" w:rsidRDefault="00AF4014" w:rsidP="00AF4014">
      <w:pPr>
        <w:spacing w:after="160" w:line="259" w:lineRule="auto"/>
        <w:rPr>
          <w:bCs/>
          <w:iCs/>
        </w:rPr>
      </w:pPr>
      <w:r>
        <w:rPr>
          <w:b/>
          <w:i/>
        </w:rPr>
        <w:br w:type="page"/>
      </w:r>
    </w:p>
    <w:p w:rsidR="00254D44" w:rsidRPr="00254D44" w:rsidRDefault="00254D44" w:rsidP="00254D44">
      <w:pPr>
        <w:spacing w:before="120" w:after="120" w:line="360" w:lineRule="auto"/>
        <w:jc w:val="center"/>
        <w:rPr>
          <w:b/>
          <w:sz w:val="28"/>
          <w:szCs w:val="28"/>
        </w:rPr>
      </w:pPr>
      <w:r w:rsidRPr="00254D44">
        <w:rPr>
          <w:b/>
          <w:sz w:val="28"/>
          <w:szCs w:val="28"/>
        </w:rPr>
        <w:lastRenderedPageBreak/>
        <w:t>MỤC</w:t>
      </w:r>
      <w:r w:rsidR="00B16A1D">
        <w:rPr>
          <w:b/>
          <w:sz w:val="28"/>
          <w:szCs w:val="28"/>
        </w:rPr>
        <w:t xml:space="preserve"> </w:t>
      </w:r>
      <w:r w:rsidRPr="00254D44">
        <w:rPr>
          <w:b/>
          <w:sz w:val="28"/>
          <w:szCs w:val="28"/>
        </w:rPr>
        <w:t>LỤC</w:t>
      </w:r>
    </w:p>
    <w:p w:rsidR="004612ED" w:rsidRDefault="00CC3C3A">
      <w:pPr>
        <w:pStyle w:val="TOC1"/>
        <w:rPr>
          <w:rFonts w:asciiTheme="minorHAnsi" w:eastAsiaTheme="minorEastAsia" w:hAnsiTheme="minorHAnsi" w:cstheme="minorBidi"/>
          <w:b w:val="0"/>
          <w:kern w:val="2"/>
          <w:sz w:val="24"/>
          <w:lang w:val="en-VN"/>
          <w14:ligatures w14:val="standardContextual"/>
        </w:rPr>
      </w:pPr>
      <w:r>
        <w:rPr>
          <w:b w:val="0"/>
        </w:rPr>
        <w:fldChar w:fldCharType="begin"/>
      </w:r>
      <w:r>
        <w:rPr>
          <w:b w:val="0"/>
        </w:rPr>
        <w:instrText xml:space="preserve"> TOC \o "1-3" \h \z \u </w:instrText>
      </w:r>
      <w:r>
        <w:rPr>
          <w:b w:val="0"/>
        </w:rPr>
        <w:fldChar w:fldCharType="separate"/>
      </w:r>
      <w:hyperlink w:anchor="_Toc182179829" w:history="1">
        <w:r w:rsidR="004612ED" w:rsidRPr="006E3FDC">
          <w:rPr>
            <w:rStyle w:val="Hyperlink"/>
          </w:rPr>
          <w:t>CHƯƠNG 1. ĐẶT VẤN ĐỀ</w:t>
        </w:r>
        <w:r w:rsidR="004612ED">
          <w:rPr>
            <w:webHidden/>
          </w:rPr>
          <w:tab/>
        </w:r>
        <w:r w:rsidR="004612ED">
          <w:rPr>
            <w:webHidden/>
          </w:rPr>
          <w:fldChar w:fldCharType="begin"/>
        </w:r>
        <w:r w:rsidR="004612ED">
          <w:rPr>
            <w:webHidden/>
          </w:rPr>
          <w:instrText xml:space="preserve"> PAGEREF _Toc182179829 \h </w:instrText>
        </w:r>
        <w:r w:rsidR="004612ED">
          <w:rPr>
            <w:webHidden/>
          </w:rPr>
        </w:r>
        <w:r w:rsidR="004612ED">
          <w:rPr>
            <w:webHidden/>
          </w:rPr>
          <w:fldChar w:fldCharType="separate"/>
        </w:r>
        <w:r w:rsidR="00927EB6">
          <w:rPr>
            <w:webHidden/>
          </w:rPr>
          <w:t>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0" w:history="1">
        <w:r w:rsidR="004612ED" w:rsidRPr="006E3FDC">
          <w:rPr>
            <w:rStyle w:val="Hyperlink"/>
          </w:rPr>
          <w:t>1.1. Lý do chọn đề tài</w:t>
        </w:r>
        <w:r w:rsidR="004612ED">
          <w:rPr>
            <w:webHidden/>
          </w:rPr>
          <w:tab/>
        </w:r>
        <w:r w:rsidR="004612ED">
          <w:rPr>
            <w:webHidden/>
          </w:rPr>
          <w:fldChar w:fldCharType="begin"/>
        </w:r>
        <w:r w:rsidR="004612ED">
          <w:rPr>
            <w:webHidden/>
          </w:rPr>
          <w:instrText xml:space="preserve"> PAGEREF _Toc182179830 \h </w:instrText>
        </w:r>
        <w:r w:rsidR="004612ED">
          <w:rPr>
            <w:webHidden/>
          </w:rPr>
        </w:r>
        <w:r w:rsidR="004612ED">
          <w:rPr>
            <w:webHidden/>
          </w:rPr>
          <w:fldChar w:fldCharType="separate"/>
        </w:r>
        <w:r w:rsidR="00927EB6">
          <w:rPr>
            <w:webHidden/>
          </w:rPr>
          <w:t>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1" w:history="1">
        <w:r w:rsidR="004612ED" w:rsidRPr="006E3FDC">
          <w:rPr>
            <w:rStyle w:val="Hyperlink"/>
          </w:rPr>
          <w:t>1.2. Mục tiêu</w:t>
        </w:r>
        <w:r w:rsidR="004612ED">
          <w:rPr>
            <w:webHidden/>
          </w:rPr>
          <w:tab/>
        </w:r>
        <w:r w:rsidR="004612ED">
          <w:rPr>
            <w:webHidden/>
          </w:rPr>
          <w:fldChar w:fldCharType="begin"/>
        </w:r>
        <w:r w:rsidR="004612ED">
          <w:rPr>
            <w:webHidden/>
          </w:rPr>
          <w:instrText xml:space="preserve"> PAGEREF _Toc182179831 \h </w:instrText>
        </w:r>
        <w:r w:rsidR="004612ED">
          <w:rPr>
            <w:webHidden/>
          </w:rPr>
        </w:r>
        <w:r w:rsidR="004612ED">
          <w:rPr>
            <w:webHidden/>
          </w:rPr>
          <w:fldChar w:fldCharType="separate"/>
        </w:r>
        <w:r w:rsidR="00927EB6">
          <w:rPr>
            <w:webHidden/>
          </w:rPr>
          <w:t>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2" w:history="1">
        <w:r w:rsidR="004612ED" w:rsidRPr="006E3FDC">
          <w:rPr>
            <w:rStyle w:val="Hyperlink"/>
          </w:rPr>
          <w:t>1.3. Nội dung cấu trúc báo cáo</w:t>
        </w:r>
        <w:r w:rsidR="004612ED">
          <w:rPr>
            <w:webHidden/>
          </w:rPr>
          <w:tab/>
        </w:r>
        <w:r w:rsidR="004612ED">
          <w:rPr>
            <w:webHidden/>
          </w:rPr>
          <w:fldChar w:fldCharType="begin"/>
        </w:r>
        <w:r w:rsidR="004612ED">
          <w:rPr>
            <w:webHidden/>
          </w:rPr>
          <w:instrText xml:space="preserve"> PAGEREF _Toc182179832 \h </w:instrText>
        </w:r>
        <w:r w:rsidR="004612ED">
          <w:rPr>
            <w:webHidden/>
          </w:rPr>
        </w:r>
        <w:r w:rsidR="004612ED">
          <w:rPr>
            <w:webHidden/>
          </w:rPr>
          <w:fldChar w:fldCharType="separate"/>
        </w:r>
        <w:r w:rsidR="00927EB6">
          <w:rPr>
            <w:webHidden/>
          </w:rPr>
          <w:t>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3" w:history="1">
        <w:r w:rsidR="004612ED" w:rsidRPr="006E3FDC">
          <w:rPr>
            <w:rStyle w:val="Hyperlink"/>
          </w:rPr>
          <w:t>1.4. Đối tượng và phạm vi nghiên cứu</w:t>
        </w:r>
        <w:r w:rsidR="004612ED">
          <w:rPr>
            <w:webHidden/>
          </w:rPr>
          <w:tab/>
        </w:r>
        <w:r w:rsidR="004612ED">
          <w:rPr>
            <w:webHidden/>
          </w:rPr>
          <w:fldChar w:fldCharType="begin"/>
        </w:r>
        <w:r w:rsidR="004612ED">
          <w:rPr>
            <w:webHidden/>
          </w:rPr>
          <w:instrText xml:space="preserve"> PAGEREF _Toc182179833 \h </w:instrText>
        </w:r>
        <w:r w:rsidR="004612ED">
          <w:rPr>
            <w:webHidden/>
          </w:rPr>
        </w:r>
        <w:r w:rsidR="004612ED">
          <w:rPr>
            <w:webHidden/>
          </w:rPr>
          <w:fldChar w:fldCharType="separate"/>
        </w:r>
        <w:r w:rsidR="00927EB6">
          <w:rPr>
            <w:webHidden/>
          </w:rPr>
          <w:t>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4" w:history="1">
        <w:r w:rsidR="004612ED" w:rsidRPr="006E3FDC">
          <w:rPr>
            <w:rStyle w:val="Hyperlink"/>
          </w:rPr>
          <w:t>1.5. Phương pháp nghiên cứu</w:t>
        </w:r>
        <w:r w:rsidR="004612ED">
          <w:rPr>
            <w:webHidden/>
          </w:rPr>
          <w:tab/>
        </w:r>
        <w:r w:rsidR="004612ED">
          <w:rPr>
            <w:webHidden/>
          </w:rPr>
          <w:fldChar w:fldCharType="begin"/>
        </w:r>
        <w:r w:rsidR="004612ED">
          <w:rPr>
            <w:webHidden/>
          </w:rPr>
          <w:instrText xml:space="preserve"> PAGEREF _Toc182179834 \h </w:instrText>
        </w:r>
        <w:r w:rsidR="004612ED">
          <w:rPr>
            <w:webHidden/>
          </w:rPr>
        </w:r>
        <w:r w:rsidR="004612ED">
          <w:rPr>
            <w:webHidden/>
          </w:rPr>
          <w:fldChar w:fldCharType="separate"/>
        </w:r>
        <w:r w:rsidR="00927EB6">
          <w:rPr>
            <w:webHidden/>
          </w:rPr>
          <w:t>2</w:t>
        </w:r>
        <w:r w:rsidR="004612ED">
          <w:rPr>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835" w:history="1">
        <w:r w:rsidR="004612ED" w:rsidRPr="006E3FDC">
          <w:rPr>
            <w:rStyle w:val="Hyperlink"/>
          </w:rPr>
          <w:t>CHƯƠNG 2. CƠ SỞ LÝ THUYẾT</w:t>
        </w:r>
        <w:r w:rsidR="004612ED">
          <w:rPr>
            <w:webHidden/>
          </w:rPr>
          <w:tab/>
        </w:r>
        <w:r w:rsidR="004612ED">
          <w:rPr>
            <w:webHidden/>
          </w:rPr>
          <w:fldChar w:fldCharType="begin"/>
        </w:r>
        <w:r w:rsidR="004612ED">
          <w:rPr>
            <w:webHidden/>
          </w:rPr>
          <w:instrText xml:space="preserve"> PAGEREF _Toc182179835 \h </w:instrText>
        </w:r>
        <w:r w:rsidR="004612ED">
          <w:rPr>
            <w:webHidden/>
          </w:rPr>
        </w:r>
        <w:r w:rsidR="004612ED">
          <w:rPr>
            <w:webHidden/>
          </w:rPr>
          <w:fldChar w:fldCharType="separate"/>
        </w:r>
        <w:r w:rsidR="00927EB6">
          <w:rPr>
            <w:webHidden/>
          </w:rPr>
          <w:t>3</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36" w:history="1">
        <w:r w:rsidR="004612ED" w:rsidRPr="006E3FDC">
          <w:rPr>
            <w:rStyle w:val="Hyperlink"/>
          </w:rPr>
          <w:t>2.1. Saleor</w:t>
        </w:r>
        <w:r w:rsidR="004612ED">
          <w:rPr>
            <w:webHidden/>
          </w:rPr>
          <w:tab/>
        </w:r>
        <w:r w:rsidR="004612ED">
          <w:rPr>
            <w:webHidden/>
          </w:rPr>
          <w:fldChar w:fldCharType="begin"/>
        </w:r>
        <w:r w:rsidR="004612ED">
          <w:rPr>
            <w:webHidden/>
          </w:rPr>
          <w:instrText xml:space="preserve"> PAGEREF _Toc182179836 \h </w:instrText>
        </w:r>
        <w:r w:rsidR="004612ED">
          <w:rPr>
            <w:webHidden/>
          </w:rPr>
        </w:r>
        <w:r w:rsidR="004612ED">
          <w:rPr>
            <w:webHidden/>
          </w:rPr>
          <w:fldChar w:fldCharType="separate"/>
        </w:r>
        <w:r w:rsidR="00927EB6">
          <w:rPr>
            <w:webHidden/>
          </w:rPr>
          <w:t>3</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37" w:history="1">
        <w:r w:rsidR="004612ED" w:rsidRPr="006E3FDC">
          <w:rPr>
            <w:rStyle w:val="Hyperlink"/>
            <w:noProof/>
          </w:rPr>
          <w:t>2.1.1. Giới thiệu Saleor</w:t>
        </w:r>
        <w:r w:rsidR="004612ED">
          <w:rPr>
            <w:noProof/>
            <w:webHidden/>
          </w:rPr>
          <w:tab/>
        </w:r>
        <w:r w:rsidR="004612ED">
          <w:rPr>
            <w:noProof/>
            <w:webHidden/>
          </w:rPr>
          <w:fldChar w:fldCharType="begin"/>
        </w:r>
        <w:r w:rsidR="004612ED">
          <w:rPr>
            <w:noProof/>
            <w:webHidden/>
          </w:rPr>
          <w:instrText xml:space="preserve"> PAGEREF _Toc182179837 \h </w:instrText>
        </w:r>
        <w:r w:rsidR="004612ED">
          <w:rPr>
            <w:noProof/>
            <w:webHidden/>
          </w:rPr>
        </w:r>
        <w:r w:rsidR="004612ED">
          <w:rPr>
            <w:noProof/>
            <w:webHidden/>
          </w:rPr>
          <w:fldChar w:fldCharType="separate"/>
        </w:r>
        <w:r w:rsidR="00927EB6">
          <w:rPr>
            <w:noProof/>
            <w:webHidden/>
          </w:rPr>
          <w:t>3</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38" w:history="1">
        <w:r w:rsidR="004612ED" w:rsidRPr="006E3FDC">
          <w:rPr>
            <w:rStyle w:val="Hyperlink"/>
            <w:noProof/>
          </w:rPr>
          <w:t>2.1.2. Kiến trúc của Saleor</w:t>
        </w:r>
        <w:r w:rsidR="004612ED">
          <w:rPr>
            <w:noProof/>
            <w:webHidden/>
          </w:rPr>
          <w:tab/>
        </w:r>
        <w:r w:rsidR="004612ED">
          <w:rPr>
            <w:noProof/>
            <w:webHidden/>
          </w:rPr>
          <w:fldChar w:fldCharType="begin"/>
        </w:r>
        <w:r w:rsidR="004612ED">
          <w:rPr>
            <w:noProof/>
            <w:webHidden/>
          </w:rPr>
          <w:instrText xml:space="preserve"> PAGEREF _Toc182179838 \h </w:instrText>
        </w:r>
        <w:r w:rsidR="004612ED">
          <w:rPr>
            <w:noProof/>
            <w:webHidden/>
          </w:rPr>
        </w:r>
        <w:r w:rsidR="004612ED">
          <w:rPr>
            <w:noProof/>
            <w:webHidden/>
          </w:rPr>
          <w:fldChar w:fldCharType="separate"/>
        </w:r>
        <w:r w:rsidR="00927EB6">
          <w:rPr>
            <w:noProof/>
            <w:webHidden/>
          </w:rPr>
          <w:t>3</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39" w:history="1">
        <w:r w:rsidR="004612ED" w:rsidRPr="006E3FDC">
          <w:rPr>
            <w:rStyle w:val="Hyperlink"/>
            <w:noProof/>
          </w:rPr>
          <w:t>2.1.3. Các tính năng của Saleor</w:t>
        </w:r>
        <w:r w:rsidR="004612ED">
          <w:rPr>
            <w:noProof/>
            <w:webHidden/>
          </w:rPr>
          <w:tab/>
        </w:r>
        <w:r w:rsidR="004612ED">
          <w:rPr>
            <w:noProof/>
            <w:webHidden/>
          </w:rPr>
          <w:fldChar w:fldCharType="begin"/>
        </w:r>
        <w:r w:rsidR="004612ED">
          <w:rPr>
            <w:noProof/>
            <w:webHidden/>
          </w:rPr>
          <w:instrText xml:space="preserve"> PAGEREF _Toc182179839 \h </w:instrText>
        </w:r>
        <w:r w:rsidR="004612ED">
          <w:rPr>
            <w:noProof/>
            <w:webHidden/>
          </w:rPr>
        </w:r>
        <w:r w:rsidR="004612ED">
          <w:rPr>
            <w:noProof/>
            <w:webHidden/>
          </w:rPr>
          <w:fldChar w:fldCharType="separate"/>
        </w:r>
        <w:r w:rsidR="00927EB6">
          <w:rPr>
            <w:noProof/>
            <w:webHidden/>
          </w:rPr>
          <w:t>4</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0" w:history="1">
        <w:r w:rsidR="004612ED" w:rsidRPr="006E3FDC">
          <w:rPr>
            <w:rStyle w:val="Hyperlink"/>
            <w:noProof/>
          </w:rPr>
          <w:t>2.1.4. Xác thực người dùng trong Saleor</w:t>
        </w:r>
        <w:r w:rsidR="004612ED">
          <w:rPr>
            <w:noProof/>
            <w:webHidden/>
          </w:rPr>
          <w:tab/>
        </w:r>
        <w:r w:rsidR="004612ED">
          <w:rPr>
            <w:noProof/>
            <w:webHidden/>
          </w:rPr>
          <w:fldChar w:fldCharType="begin"/>
        </w:r>
        <w:r w:rsidR="004612ED">
          <w:rPr>
            <w:noProof/>
            <w:webHidden/>
          </w:rPr>
          <w:instrText xml:space="preserve"> PAGEREF _Toc182179840 \h </w:instrText>
        </w:r>
        <w:r w:rsidR="004612ED">
          <w:rPr>
            <w:noProof/>
            <w:webHidden/>
          </w:rPr>
        </w:r>
        <w:r w:rsidR="004612ED">
          <w:rPr>
            <w:noProof/>
            <w:webHidden/>
          </w:rPr>
          <w:fldChar w:fldCharType="separate"/>
        </w:r>
        <w:r w:rsidR="00927EB6">
          <w:rPr>
            <w:noProof/>
            <w:webHidden/>
          </w:rPr>
          <w:t>7</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41" w:history="1">
        <w:r w:rsidR="004612ED" w:rsidRPr="006E3FDC">
          <w:rPr>
            <w:rStyle w:val="Hyperlink"/>
          </w:rPr>
          <w:t>2.2. GraphQL</w:t>
        </w:r>
        <w:r w:rsidR="004612ED">
          <w:rPr>
            <w:webHidden/>
          </w:rPr>
          <w:tab/>
        </w:r>
        <w:r w:rsidR="004612ED">
          <w:rPr>
            <w:webHidden/>
          </w:rPr>
          <w:fldChar w:fldCharType="begin"/>
        </w:r>
        <w:r w:rsidR="004612ED">
          <w:rPr>
            <w:webHidden/>
          </w:rPr>
          <w:instrText xml:space="preserve"> PAGEREF _Toc182179841 \h </w:instrText>
        </w:r>
        <w:r w:rsidR="004612ED">
          <w:rPr>
            <w:webHidden/>
          </w:rPr>
        </w:r>
        <w:r w:rsidR="004612ED">
          <w:rPr>
            <w:webHidden/>
          </w:rPr>
          <w:fldChar w:fldCharType="separate"/>
        </w:r>
        <w:r w:rsidR="00927EB6">
          <w:rPr>
            <w:webHidden/>
          </w:rPr>
          <w:t>8</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2" w:history="1">
        <w:r w:rsidR="004612ED" w:rsidRPr="006E3FDC">
          <w:rPr>
            <w:rStyle w:val="Hyperlink"/>
            <w:noProof/>
          </w:rPr>
          <w:t>2.2.1. Giới thiệu GraphQL</w:t>
        </w:r>
        <w:r w:rsidR="004612ED">
          <w:rPr>
            <w:noProof/>
            <w:webHidden/>
          </w:rPr>
          <w:tab/>
        </w:r>
        <w:r w:rsidR="004612ED">
          <w:rPr>
            <w:noProof/>
            <w:webHidden/>
          </w:rPr>
          <w:fldChar w:fldCharType="begin"/>
        </w:r>
        <w:r w:rsidR="004612ED">
          <w:rPr>
            <w:noProof/>
            <w:webHidden/>
          </w:rPr>
          <w:instrText xml:space="preserve"> PAGEREF _Toc182179842 \h </w:instrText>
        </w:r>
        <w:r w:rsidR="004612ED">
          <w:rPr>
            <w:noProof/>
            <w:webHidden/>
          </w:rPr>
        </w:r>
        <w:r w:rsidR="004612ED">
          <w:rPr>
            <w:noProof/>
            <w:webHidden/>
          </w:rPr>
          <w:fldChar w:fldCharType="separate"/>
        </w:r>
        <w:r w:rsidR="00927EB6">
          <w:rPr>
            <w:noProof/>
            <w:webHidden/>
          </w:rPr>
          <w:t>8</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3" w:history="1">
        <w:r w:rsidR="004612ED" w:rsidRPr="006E3FDC">
          <w:rPr>
            <w:rStyle w:val="Hyperlink"/>
            <w:noProof/>
          </w:rPr>
          <w:t>2.2.2. Các thành phần của GraphQL</w:t>
        </w:r>
        <w:r w:rsidR="004612ED">
          <w:rPr>
            <w:noProof/>
            <w:webHidden/>
          </w:rPr>
          <w:tab/>
        </w:r>
        <w:r w:rsidR="004612ED">
          <w:rPr>
            <w:noProof/>
            <w:webHidden/>
          </w:rPr>
          <w:fldChar w:fldCharType="begin"/>
        </w:r>
        <w:r w:rsidR="004612ED">
          <w:rPr>
            <w:noProof/>
            <w:webHidden/>
          </w:rPr>
          <w:instrText xml:space="preserve"> PAGEREF _Toc182179843 \h </w:instrText>
        </w:r>
        <w:r w:rsidR="004612ED">
          <w:rPr>
            <w:noProof/>
            <w:webHidden/>
          </w:rPr>
        </w:r>
        <w:r w:rsidR="004612ED">
          <w:rPr>
            <w:noProof/>
            <w:webHidden/>
          </w:rPr>
          <w:fldChar w:fldCharType="separate"/>
        </w:r>
        <w:r w:rsidR="00927EB6">
          <w:rPr>
            <w:noProof/>
            <w:webHidden/>
          </w:rPr>
          <w:t>9</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4" w:history="1">
        <w:r w:rsidR="004612ED" w:rsidRPr="006E3FDC">
          <w:rPr>
            <w:rStyle w:val="Hyperlink"/>
            <w:noProof/>
          </w:rPr>
          <w:t>2.2.3. So sánh GraphQL với REST API</w:t>
        </w:r>
        <w:r w:rsidR="004612ED">
          <w:rPr>
            <w:noProof/>
            <w:webHidden/>
          </w:rPr>
          <w:tab/>
        </w:r>
        <w:r w:rsidR="004612ED">
          <w:rPr>
            <w:noProof/>
            <w:webHidden/>
          </w:rPr>
          <w:fldChar w:fldCharType="begin"/>
        </w:r>
        <w:r w:rsidR="004612ED">
          <w:rPr>
            <w:noProof/>
            <w:webHidden/>
          </w:rPr>
          <w:instrText xml:space="preserve"> PAGEREF _Toc182179844 \h </w:instrText>
        </w:r>
        <w:r w:rsidR="004612ED">
          <w:rPr>
            <w:noProof/>
            <w:webHidden/>
          </w:rPr>
        </w:r>
        <w:r w:rsidR="004612ED">
          <w:rPr>
            <w:noProof/>
            <w:webHidden/>
          </w:rPr>
          <w:fldChar w:fldCharType="separate"/>
        </w:r>
        <w:r w:rsidR="00927EB6">
          <w:rPr>
            <w:noProof/>
            <w:webHidden/>
          </w:rPr>
          <w:t>12</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45" w:history="1">
        <w:r w:rsidR="004612ED" w:rsidRPr="006E3FDC">
          <w:rPr>
            <w:rStyle w:val="Hyperlink"/>
          </w:rPr>
          <w:t>2.3. Flutter</w:t>
        </w:r>
        <w:r w:rsidR="004612ED">
          <w:rPr>
            <w:webHidden/>
          </w:rPr>
          <w:tab/>
        </w:r>
        <w:r w:rsidR="004612ED">
          <w:rPr>
            <w:webHidden/>
          </w:rPr>
          <w:fldChar w:fldCharType="begin"/>
        </w:r>
        <w:r w:rsidR="004612ED">
          <w:rPr>
            <w:webHidden/>
          </w:rPr>
          <w:instrText xml:space="preserve"> PAGEREF _Toc182179845 \h </w:instrText>
        </w:r>
        <w:r w:rsidR="004612ED">
          <w:rPr>
            <w:webHidden/>
          </w:rPr>
        </w:r>
        <w:r w:rsidR="004612ED">
          <w:rPr>
            <w:webHidden/>
          </w:rPr>
          <w:fldChar w:fldCharType="separate"/>
        </w:r>
        <w:r w:rsidR="00927EB6">
          <w:rPr>
            <w:webHidden/>
          </w:rPr>
          <w:t>14</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6" w:history="1">
        <w:r w:rsidR="004612ED" w:rsidRPr="006E3FDC">
          <w:rPr>
            <w:rStyle w:val="Hyperlink"/>
            <w:noProof/>
          </w:rPr>
          <w:t>2.3.1. Giới thiệu chung Flutter</w:t>
        </w:r>
        <w:r w:rsidR="004612ED">
          <w:rPr>
            <w:noProof/>
            <w:webHidden/>
          </w:rPr>
          <w:tab/>
        </w:r>
        <w:r w:rsidR="004612ED">
          <w:rPr>
            <w:noProof/>
            <w:webHidden/>
          </w:rPr>
          <w:fldChar w:fldCharType="begin"/>
        </w:r>
        <w:r w:rsidR="004612ED">
          <w:rPr>
            <w:noProof/>
            <w:webHidden/>
          </w:rPr>
          <w:instrText xml:space="preserve"> PAGEREF _Toc182179846 \h </w:instrText>
        </w:r>
        <w:r w:rsidR="004612ED">
          <w:rPr>
            <w:noProof/>
            <w:webHidden/>
          </w:rPr>
        </w:r>
        <w:r w:rsidR="004612ED">
          <w:rPr>
            <w:noProof/>
            <w:webHidden/>
          </w:rPr>
          <w:fldChar w:fldCharType="separate"/>
        </w:r>
        <w:r w:rsidR="00927EB6">
          <w:rPr>
            <w:noProof/>
            <w:webHidden/>
          </w:rPr>
          <w:t>14</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7" w:history="1">
        <w:r w:rsidR="004612ED" w:rsidRPr="006E3FDC">
          <w:rPr>
            <w:rStyle w:val="Hyperlink"/>
            <w:noProof/>
          </w:rPr>
          <w:t>2.3.2. Kiến trúc của Flutter</w:t>
        </w:r>
        <w:r w:rsidR="004612ED">
          <w:rPr>
            <w:noProof/>
            <w:webHidden/>
          </w:rPr>
          <w:tab/>
        </w:r>
        <w:r w:rsidR="004612ED">
          <w:rPr>
            <w:noProof/>
            <w:webHidden/>
          </w:rPr>
          <w:fldChar w:fldCharType="begin"/>
        </w:r>
        <w:r w:rsidR="004612ED">
          <w:rPr>
            <w:noProof/>
            <w:webHidden/>
          </w:rPr>
          <w:instrText xml:space="preserve"> PAGEREF _Toc182179847 \h </w:instrText>
        </w:r>
        <w:r w:rsidR="004612ED">
          <w:rPr>
            <w:noProof/>
            <w:webHidden/>
          </w:rPr>
        </w:r>
        <w:r w:rsidR="004612ED">
          <w:rPr>
            <w:noProof/>
            <w:webHidden/>
          </w:rPr>
          <w:fldChar w:fldCharType="separate"/>
        </w:r>
        <w:r w:rsidR="00927EB6">
          <w:rPr>
            <w:noProof/>
            <w:webHidden/>
          </w:rPr>
          <w:t>15</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8" w:history="1">
        <w:r w:rsidR="004612ED" w:rsidRPr="006E3FDC">
          <w:rPr>
            <w:rStyle w:val="Hyperlink"/>
            <w:noProof/>
          </w:rPr>
          <w:t>2.3.3. Ngôn ngữ lập trình Dart</w:t>
        </w:r>
        <w:r w:rsidR="004612ED">
          <w:rPr>
            <w:noProof/>
            <w:webHidden/>
          </w:rPr>
          <w:tab/>
        </w:r>
        <w:r w:rsidR="004612ED">
          <w:rPr>
            <w:noProof/>
            <w:webHidden/>
          </w:rPr>
          <w:fldChar w:fldCharType="begin"/>
        </w:r>
        <w:r w:rsidR="004612ED">
          <w:rPr>
            <w:noProof/>
            <w:webHidden/>
          </w:rPr>
          <w:instrText xml:space="preserve"> PAGEREF _Toc182179848 \h </w:instrText>
        </w:r>
        <w:r w:rsidR="004612ED">
          <w:rPr>
            <w:noProof/>
            <w:webHidden/>
          </w:rPr>
        </w:r>
        <w:r w:rsidR="004612ED">
          <w:rPr>
            <w:noProof/>
            <w:webHidden/>
          </w:rPr>
          <w:fldChar w:fldCharType="separate"/>
        </w:r>
        <w:r w:rsidR="00927EB6">
          <w:rPr>
            <w:noProof/>
            <w:webHidden/>
          </w:rPr>
          <w:t>17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49" w:history="1">
        <w:r w:rsidR="004612ED" w:rsidRPr="006E3FDC">
          <w:rPr>
            <w:rStyle w:val="Hyperlink"/>
            <w:noProof/>
          </w:rPr>
          <w:t>2.3.4. Quản lý trang thái ứng dụng</w:t>
        </w:r>
        <w:r w:rsidR="004612ED">
          <w:rPr>
            <w:noProof/>
            <w:webHidden/>
          </w:rPr>
          <w:tab/>
        </w:r>
        <w:r w:rsidR="004612ED">
          <w:rPr>
            <w:noProof/>
            <w:webHidden/>
          </w:rPr>
          <w:fldChar w:fldCharType="begin"/>
        </w:r>
        <w:r w:rsidR="004612ED">
          <w:rPr>
            <w:noProof/>
            <w:webHidden/>
          </w:rPr>
          <w:instrText xml:space="preserve"> PAGEREF _Toc182179849 \h </w:instrText>
        </w:r>
        <w:r w:rsidR="004612ED">
          <w:rPr>
            <w:noProof/>
            <w:webHidden/>
          </w:rPr>
        </w:r>
        <w:r w:rsidR="004612ED">
          <w:rPr>
            <w:noProof/>
            <w:webHidden/>
          </w:rPr>
          <w:fldChar w:fldCharType="separate"/>
        </w:r>
        <w:r w:rsidR="00927EB6">
          <w:rPr>
            <w:noProof/>
            <w:webHidden/>
          </w:rPr>
          <w:t>19</w:t>
        </w:r>
        <w:r w:rsidR="004612ED">
          <w:rPr>
            <w:noProof/>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850" w:history="1">
        <w:r w:rsidR="004612ED" w:rsidRPr="006E3FDC">
          <w:rPr>
            <w:rStyle w:val="Hyperlink"/>
          </w:rPr>
          <w:t>CHƯƠNG 3. HIỆN THỰC HÓA NGHIÊN CỨU</w:t>
        </w:r>
        <w:r w:rsidR="004612ED">
          <w:rPr>
            <w:webHidden/>
          </w:rPr>
          <w:tab/>
        </w:r>
        <w:r w:rsidR="004612ED">
          <w:rPr>
            <w:webHidden/>
          </w:rPr>
          <w:fldChar w:fldCharType="begin"/>
        </w:r>
        <w:r w:rsidR="004612ED">
          <w:rPr>
            <w:webHidden/>
          </w:rPr>
          <w:instrText xml:space="preserve"> PAGEREF _Toc182179850 \h </w:instrText>
        </w:r>
        <w:r w:rsidR="004612ED">
          <w:rPr>
            <w:webHidden/>
          </w:rPr>
        </w:r>
        <w:r w:rsidR="004612ED">
          <w:rPr>
            <w:webHidden/>
          </w:rPr>
          <w:fldChar w:fldCharType="separate"/>
        </w:r>
        <w:r w:rsidR="00927EB6">
          <w:rPr>
            <w:webHidden/>
          </w:rPr>
          <w:t>21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51" w:history="1">
        <w:r w:rsidR="004612ED" w:rsidRPr="006E3FDC">
          <w:rPr>
            <w:rStyle w:val="Hyperlink"/>
          </w:rPr>
          <w:t>3.1. Quy trình thực hiện</w:t>
        </w:r>
        <w:r w:rsidR="004612ED">
          <w:rPr>
            <w:webHidden/>
          </w:rPr>
          <w:tab/>
        </w:r>
        <w:r w:rsidR="004612ED">
          <w:rPr>
            <w:webHidden/>
          </w:rPr>
          <w:fldChar w:fldCharType="begin"/>
        </w:r>
        <w:r w:rsidR="004612ED">
          <w:rPr>
            <w:webHidden/>
          </w:rPr>
          <w:instrText xml:space="preserve"> PAGEREF _Toc182179851 \h </w:instrText>
        </w:r>
        <w:r w:rsidR="004612ED">
          <w:rPr>
            <w:webHidden/>
          </w:rPr>
        </w:r>
        <w:r w:rsidR="004612ED">
          <w:rPr>
            <w:webHidden/>
          </w:rPr>
          <w:fldChar w:fldCharType="separate"/>
        </w:r>
        <w:r w:rsidR="00927EB6">
          <w:rPr>
            <w:webHidden/>
          </w:rPr>
          <w:t>21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52" w:history="1">
        <w:r w:rsidR="004612ED" w:rsidRPr="006E3FDC">
          <w:rPr>
            <w:rStyle w:val="Hyperlink"/>
          </w:rPr>
          <w:t>3.2. Cài đặt môi trường</w:t>
        </w:r>
        <w:r w:rsidR="004612ED">
          <w:rPr>
            <w:webHidden/>
          </w:rPr>
          <w:tab/>
        </w:r>
        <w:r w:rsidR="004612ED">
          <w:rPr>
            <w:webHidden/>
          </w:rPr>
          <w:fldChar w:fldCharType="begin"/>
        </w:r>
        <w:r w:rsidR="004612ED">
          <w:rPr>
            <w:webHidden/>
          </w:rPr>
          <w:instrText xml:space="preserve"> PAGEREF _Toc182179852 \h </w:instrText>
        </w:r>
        <w:r w:rsidR="004612ED">
          <w:rPr>
            <w:webHidden/>
          </w:rPr>
        </w:r>
        <w:r w:rsidR="004612ED">
          <w:rPr>
            <w:webHidden/>
          </w:rPr>
          <w:fldChar w:fldCharType="separate"/>
        </w:r>
        <w:r w:rsidR="00927EB6">
          <w:rPr>
            <w:webHidden/>
          </w:rPr>
          <w:t>21</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53" w:history="1">
        <w:r w:rsidR="004612ED" w:rsidRPr="006E3FDC">
          <w:rPr>
            <w:rStyle w:val="Hyperlink"/>
            <w:noProof/>
          </w:rPr>
          <w:t>3.2.1. Saleor backend</w:t>
        </w:r>
        <w:r w:rsidR="004612ED">
          <w:rPr>
            <w:noProof/>
            <w:webHidden/>
          </w:rPr>
          <w:tab/>
        </w:r>
        <w:r w:rsidR="004612ED">
          <w:rPr>
            <w:noProof/>
            <w:webHidden/>
          </w:rPr>
          <w:fldChar w:fldCharType="begin"/>
        </w:r>
        <w:r w:rsidR="004612ED">
          <w:rPr>
            <w:noProof/>
            <w:webHidden/>
          </w:rPr>
          <w:instrText xml:space="preserve"> PAGEREF _Toc182179853 \h </w:instrText>
        </w:r>
        <w:r w:rsidR="004612ED">
          <w:rPr>
            <w:noProof/>
            <w:webHidden/>
          </w:rPr>
        </w:r>
        <w:r w:rsidR="004612ED">
          <w:rPr>
            <w:noProof/>
            <w:webHidden/>
          </w:rPr>
          <w:fldChar w:fldCharType="separate"/>
        </w:r>
        <w:r w:rsidR="00927EB6">
          <w:rPr>
            <w:noProof/>
            <w:webHidden/>
          </w:rPr>
          <w:t>21</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54" w:history="1">
        <w:r w:rsidR="004612ED" w:rsidRPr="006E3FDC">
          <w:rPr>
            <w:rStyle w:val="Hyperlink"/>
            <w:noProof/>
          </w:rPr>
          <w:t>3.2.2. Flutter</w:t>
        </w:r>
        <w:r w:rsidR="004612ED">
          <w:rPr>
            <w:noProof/>
            <w:webHidden/>
          </w:rPr>
          <w:tab/>
        </w:r>
        <w:r w:rsidR="004612ED">
          <w:rPr>
            <w:noProof/>
            <w:webHidden/>
          </w:rPr>
          <w:fldChar w:fldCharType="begin"/>
        </w:r>
        <w:r w:rsidR="004612ED">
          <w:rPr>
            <w:noProof/>
            <w:webHidden/>
          </w:rPr>
          <w:instrText xml:space="preserve"> PAGEREF _Toc182179854 \h </w:instrText>
        </w:r>
        <w:r w:rsidR="004612ED">
          <w:rPr>
            <w:noProof/>
            <w:webHidden/>
          </w:rPr>
        </w:r>
        <w:r w:rsidR="004612ED">
          <w:rPr>
            <w:noProof/>
            <w:webHidden/>
          </w:rPr>
          <w:fldChar w:fldCharType="separate"/>
        </w:r>
        <w:r w:rsidR="00927EB6">
          <w:rPr>
            <w:noProof/>
            <w:webHidden/>
          </w:rPr>
          <w:t>26</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55" w:history="1">
        <w:r w:rsidR="004612ED" w:rsidRPr="006E3FDC">
          <w:rPr>
            <w:rStyle w:val="Hyperlink"/>
          </w:rPr>
          <w:t>3.3. Xây dựng giao diện</w:t>
        </w:r>
        <w:r w:rsidR="004612ED">
          <w:rPr>
            <w:webHidden/>
          </w:rPr>
          <w:tab/>
        </w:r>
        <w:r w:rsidR="004612ED">
          <w:rPr>
            <w:webHidden/>
          </w:rPr>
          <w:fldChar w:fldCharType="begin"/>
        </w:r>
        <w:r w:rsidR="004612ED">
          <w:rPr>
            <w:webHidden/>
          </w:rPr>
          <w:instrText xml:space="preserve"> PAGEREF _Toc182179855 \h </w:instrText>
        </w:r>
        <w:r w:rsidR="004612ED">
          <w:rPr>
            <w:webHidden/>
          </w:rPr>
        </w:r>
        <w:r w:rsidR="004612ED">
          <w:rPr>
            <w:webHidden/>
          </w:rPr>
          <w:fldChar w:fldCharType="separate"/>
        </w:r>
        <w:r w:rsidR="00927EB6">
          <w:rPr>
            <w:webHidden/>
          </w:rPr>
          <w:t>26</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56" w:history="1">
        <w:r w:rsidR="004612ED" w:rsidRPr="006E3FDC">
          <w:rPr>
            <w:rStyle w:val="Hyperlink"/>
          </w:rPr>
          <w:t>3.4. Thiết kế API</w:t>
        </w:r>
        <w:r w:rsidR="004612ED">
          <w:rPr>
            <w:webHidden/>
          </w:rPr>
          <w:tab/>
        </w:r>
        <w:r w:rsidR="004612ED">
          <w:rPr>
            <w:webHidden/>
          </w:rPr>
          <w:fldChar w:fldCharType="begin"/>
        </w:r>
        <w:r w:rsidR="004612ED">
          <w:rPr>
            <w:webHidden/>
          </w:rPr>
          <w:instrText xml:space="preserve"> PAGEREF _Toc182179856 \h </w:instrText>
        </w:r>
        <w:r w:rsidR="004612ED">
          <w:rPr>
            <w:webHidden/>
          </w:rPr>
        </w:r>
        <w:r w:rsidR="004612ED">
          <w:rPr>
            <w:webHidden/>
          </w:rPr>
          <w:fldChar w:fldCharType="separate"/>
        </w:r>
        <w:r w:rsidR="00927EB6">
          <w:rPr>
            <w:webHidden/>
          </w:rPr>
          <w:t>26</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57" w:history="1">
        <w:r w:rsidR="004612ED" w:rsidRPr="006E3FDC">
          <w:rPr>
            <w:rStyle w:val="Hyperlink"/>
            <w:noProof/>
          </w:rPr>
          <w:t>3.4.1. API đăng ký</w:t>
        </w:r>
        <w:r w:rsidR="004612ED">
          <w:rPr>
            <w:noProof/>
            <w:webHidden/>
          </w:rPr>
          <w:tab/>
        </w:r>
        <w:r w:rsidR="004612ED">
          <w:rPr>
            <w:noProof/>
            <w:webHidden/>
          </w:rPr>
          <w:fldChar w:fldCharType="begin"/>
        </w:r>
        <w:r w:rsidR="004612ED">
          <w:rPr>
            <w:noProof/>
            <w:webHidden/>
          </w:rPr>
          <w:instrText xml:space="preserve"> PAGEREF _Toc182179857 \h </w:instrText>
        </w:r>
        <w:r w:rsidR="004612ED">
          <w:rPr>
            <w:noProof/>
            <w:webHidden/>
          </w:rPr>
        </w:r>
        <w:r w:rsidR="004612ED">
          <w:rPr>
            <w:noProof/>
            <w:webHidden/>
          </w:rPr>
          <w:fldChar w:fldCharType="separate"/>
        </w:r>
        <w:r w:rsidR="00927EB6">
          <w:rPr>
            <w:noProof/>
            <w:webHidden/>
          </w:rPr>
          <w:t>26</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58" w:history="1">
        <w:r w:rsidR="004612ED" w:rsidRPr="006E3FDC">
          <w:rPr>
            <w:rStyle w:val="Hyperlink"/>
            <w:noProof/>
          </w:rPr>
          <w:t>3.4.2. API đăng nhập</w:t>
        </w:r>
        <w:r w:rsidR="004612ED">
          <w:rPr>
            <w:noProof/>
            <w:webHidden/>
          </w:rPr>
          <w:tab/>
        </w:r>
        <w:r w:rsidR="004612ED">
          <w:rPr>
            <w:noProof/>
            <w:webHidden/>
          </w:rPr>
          <w:fldChar w:fldCharType="begin"/>
        </w:r>
        <w:r w:rsidR="004612ED">
          <w:rPr>
            <w:noProof/>
            <w:webHidden/>
          </w:rPr>
          <w:instrText xml:space="preserve"> PAGEREF _Toc182179858 \h </w:instrText>
        </w:r>
        <w:r w:rsidR="004612ED">
          <w:rPr>
            <w:noProof/>
            <w:webHidden/>
          </w:rPr>
        </w:r>
        <w:r w:rsidR="004612ED">
          <w:rPr>
            <w:noProof/>
            <w:webHidden/>
          </w:rPr>
          <w:fldChar w:fldCharType="separate"/>
        </w:r>
        <w:r w:rsidR="00927EB6">
          <w:rPr>
            <w:noProof/>
            <w:webHidden/>
          </w:rPr>
          <w:t>26</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59" w:history="1">
        <w:r w:rsidR="004612ED" w:rsidRPr="006E3FDC">
          <w:rPr>
            <w:rStyle w:val="Hyperlink"/>
            <w:noProof/>
          </w:rPr>
          <w:t>3.4.3. API đăng xuất</w:t>
        </w:r>
        <w:r w:rsidR="004612ED">
          <w:rPr>
            <w:noProof/>
            <w:webHidden/>
          </w:rPr>
          <w:tab/>
        </w:r>
        <w:r w:rsidR="004612ED">
          <w:rPr>
            <w:noProof/>
            <w:webHidden/>
          </w:rPr>
          <w:fldChar w:fldCharType="begin"/>
        </w:r>
        <w:r w:rsidR="004612ED">
          <w:rPr>
            <w:noProof/>
            <w:webHidden/>
          </w:rPr>
          <w:instrText xml:space="preserve"> PAGEREF _Toc182179859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0" w:history="1">
        <w:r w:rsidR="004612ED" w:rsidRPr="006E3FDC">
          <w:rPr>
            <w:rStyle w:val="Hyperlink"/>
            <w:noProof/>
          </w:rPr>
          <w:t>3.4.4. API lấy danh sách category</w:t>
        </w:r>
        <w:r w:rsidR="004612ED">
          <w:rPr>
            <w:noProof/>
            <w:webHidden/>
          </w:rPr>
          <w:tab/>
        </w:r>
        <w:r w:rsidR="004612ED">
          <w:rPr>
            <w:noProof/>
            <w:webHidden/>
          </w:rPr>
          <w:fldChar w:fldCharType="begin"/>
        </w:r>
        <w:r w:rsidR="004612ED">
          <w:rPr>
            <w:noProof/>
            <w:webHidden/>
          </w:rPr>
          <w:instrText xml:space="preserve"> PAGEREF _Toc182179860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1" w:history="1">
        <w:r w:rsidR="004612ED" w:rsidRPr="006E3FDC">
          <w:rPr>
            <w:rStyle w:val="Hyperlink"/>
            <w:noProof/>
          </w:rPr>
          <w:t>3.4.5. API lấy danh sách sản phẩm theo category</w:t>
        </w:r>
        <w:r w:rsidR="004612ED">
          <w:rPr>
            <w:noProof/>
            <w:webHidden/>
          </w:rPr>
          <w:tab/>
        </w:r>
        <w:r w:rsidR="004612ED">
          <w:rPr>
            <w:noProof/>
            <w:webHidden/>
          </w:rPr>
          <w:fldChar w:fldCharType="begin"/>
        </w:r>
        <w:r w:rsidR="004612ED">
          <w:rPr>
            <w:noProof/>
            <w:webHidden/>
          </w:rPr>
          <w:instrText xml:space="preserve"> PAGEREF _Toc182179861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2" w:history="1">
        <w:r w:rsidR="004612ED" w:rsidRPr="006E3FDC">
          <w:rPr>
            <w:rStyle w:val="Hyperlink"/>
            <w:noProof/>
          </w:rPr>
          <w:t>3.4.6. API tạo phiếu thanh toán</w:t>
        </w:r>
        <w:r w:rsidR="004612ED">
          <w:rPr>
            <w:noProof/>
            <w:webHidden/>
          </w:rPr>
          <w:tab/>
        </w:r>
        <w:r w:rsidR="004612ED">
          <w:rPr>
            <w:noProof/>
            <w:webHidden/>
          </w:rPr>
          <w:fldChar w:fldCharType="begin"/>
        </w:r>
        <w:r w:rsidR="004612ED">
          <w:rPr>
            <w:noProof/>
            <w:webHidden/>
          </w:rPr>
          <w:instrText xml:space="preserve"> PAGEREF _Toc182179862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3" w:history="1">
        <w:r w:rsidR="004612ED" w:rsidRPr="006E3FDC">
          <w:rPr>
            <w:rStyle w:val="Hyperlink"/>
            <w:noProof/>
          </w:rPr>
          <w:t>3.4.7. API thêm sản phẩm vào giỏ hàng</w:t>
        </w:r>
        <w:r w:rsidR="004612ED">
          <w:rPr>
            <w:noProof/>
            <w:webHidden/>
          </w:rPr>
          <w:tab/>
        </w:r>
        <w:r w:rsidR="004612ED">
          <w:rPr>
            <w:noProof/>
            <w:webHidden/>
          </w:rPr>
          <w:fldChar w:fldCharType="begin"/>
        </w:r>
        <w:r w:rsidR="004612ED">
          <w:rPr>
            <w:noProof/>
            <w:webHidden/>
          </w:rPr>
          <w:instrText xml:space="preserve"> PAGEREF _Toc182179863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4" w:history="1">
        <w:r w:rsidR="004612ED" w:rsidRPr="006E3FDC">
          <w:rPr>
            <w:rStyle w:val="Hyperlink"/>
            <w:noProof/>
          </w:rPr>
          <w:t>3.4.8. API lấy thông tin người dùng đăng nhập</w:t>
        </w:r>
        <w:r w:rsidR="004612ED">
          <w:rPr>
            <w:noProof/>
            <w:webHidden/>
          </w:rPr>
          <w:tab/>
        </w:r>
        <w:r w:rsidR="004612ED">
          <w:rPr>
            <w:noProof/>
            <w:webHidden/>
          </w:rPr>
          <w:fldChar w:fldCharType="begin"/>
        </w:r>
        <w:r w:rsidR="004612ED">
          <w:rPr>
            <w:noProof/>
            <w:webHidden/>
          </w:rPr>
          <w:instrText xml:space="preserve"> PAGEREF _Toc182179864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5" w:history="1">
        <w:r w:rsidR="004612ED" w:rsidRPr="006E3FDC">
          <w:rPr>
            <w:rStyle w:val="Hyperlink"/>
            <w:noProof/>
          </w:rPr>
          <w:t>3.4.9. API lấy thông tin giỏ hàng</w:t>
        </w:r>
        <w:r w:rsidR="004612ED">
          <w:rPr>
            <w:noProof/>
            <w:webHidden/>
          </w:rPr>
          <w:tab/>
        </w:r>
        <w:r w:rsidR="004612ED">
          <w:rPr>
            <w:noProof/>
            <w:webHidden/>
          </w:rPr>
          <w:fldChar w:fldCharType="begin"/>
        </w:r>
        <w:r w:rsidR="004612ED">
          <w:rPr>
            <w:noProof/>
            <w:webHidden/>
          </w:rPr>
          <w:instrText xml:space="preserve"> PAGEREF _Toc182179865 \h </w:instrText>
        </w:r>
        <w:r w:rsidR="004612ED">
          <w:rPr>
            <w:noProof/>
            <w:webHidden/>
          </w:rPr>
        </w:r>
        <w:r w:rsidR="004612ED">
          <w:rPr>
            <w:noProof/>
            <w:webHidden/>
          </w:rPr>
          <w:fldChar w:fldCharType="separate"/>
        </w:r>
        <w:r w:rsidR="00927EB6">
          <w:rPr>
            <w:noProof/>
            <w:webHidden/>
          </w:rPr>
          <w:t>27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6" w:history="1">
        <w:r w:rsidR="004612ED" w:rsidRPr="006E3FDC">
          <w:rPr>
            <w:rStyle w:val="Hyperlink"/>
            <w:noProof/>
          </w:rPr>
          <w:t>3.4.10. API cập nhật thông tin tài khoản</w:t>
        </w:r>
        <w:r w:rsidR="004612ED">
          <w:rPr>
            <w:noProof/>
            <w:webHidden/>
          </w:rPr>
          <w:tab/>
        </w:r>
        <w:r w:rsidR="004612ED">
          <w:rPr>
            <w:noProof/>
            <w:webHidden/>
          </w:rPr>
          <w:fldChar w:fldCharType="begin"/>
        </w:r>
        <w:r w:rsidR="004612ED">
          <w:rPr>
            <w:noProof/>
            <w:webHidden/>
          </w:rPr>
          <w:instrText xml:space="preserve"> PAGEREF _Toc182179866 \h </w:instrText>
        </w:r>
        <w:r w:rsidR="004612ED">
          <w:rPr>
            <w:noProof/>
            <w:webHidden/>
          </w:rPr>
        </w:r>
        <w:r w:rsidR="004612ED">
          <w:rPr>
            <w:noProof/>
            <w:webHidden/>
          </w:rPr>
          <w:fldChar w:fldCharType="separate"/>
        </w:r>
        <w:r w:rsidR="00927EB6">
          <w:rPr>
            <w:noProof/>
            <w:webHidden/>
          </w:rPr>
          <w:t>28</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7" w:history="1">
        <w:r w:rsidR="004612ED" w:rsidRPr="006E3FDC">
          <w:rPr>
            <w:rStyle w:val="Hyperlink"/>
            <w:noProof/>
          </w:rPr>
          <w:t>3.4.11. API thêm địa chỉ</w:t>
        </w:r>
        <w:r w:rsidR="004612ED">
          <w:rPr>
            <w:noProof/>
            <w:webHidden/>
          </w:rPr>
          <w:tab/>
        </w:r>
        <w:r w:rsidR="004612ED">
          <w:rPr>
            <w:noProof/>
            <w:webHidden/>
          </w:rPr>
          <w:fldChar w:fldCharType="begin"/>
        </w:r>
        <w:r w:rsidR="004612ED">
          <w:rPr>
            <w:noProof/>
            <w:webHidden/>
          </w:rPr>
          <w:instrText xml:space="preserve"> PAGEREF _Toc182179867 \h </w:instrText>
        </w:r>
        <w:r w:rsidR="004612ED">
          <w:rPr>
            <w:noProof/>
            <w:webHidden/>
          </w:rPr>
        </w:r>
        <w:r w:rsidR="004612ED">
          <w:rPr>
            <w:noProof/>
            <w:webHidden/>
          </w:rPr>
          <w:fldChar w:fldCharType="separate"/>
        </w:r>
        <w:r w:rsidR="00927EB6">
          <w:rPr>
            <w:noProof/>
            <w:webHidden/>
          </w:rPr>
          <w:t>28</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68" w:history="1">
        <w:r w:rsidR="004612ED" w:rsidRPr="006E3FDC">
          <w:rPr>
            <w:rStyle w:val="Hyperlink"/>
            <w:noProof/>
          </w:rPr>
          <w:t>3.4.12. API cập nhật địa chỉ giao hàng và địa chỉ thanh toán</w:t>
        </w:r>
        <w:r w:rsidR="004612ED">
          <w:rPr>
            <w:noProof/>
            <w:webHidden/>
          </w:rPr>
          <w:tab/>
        </w:r>
        <w:r w:rsidR="004612ED">
          <w:rPr>
            <w:noProof/>
            <w:webHidden/>
          </w:rPr>
          <w:fldChar w:fldCharType="begin"/>
        </w:r>
        <w:r w:rsidR="004612ED">
          <w:rPr>
            <w:noProof/>
            <w:webHidden/>
          </w:rPr>
          <w:instrText xml:space="preserve"> PAGEREF _Toc182179868 \h </w:instrText>
        </w:r>
        <w:r w:rsidR="004612ED">
          <w:rPr>
            <w:noProof/>
            <w:webHidden/>
          </w:rPr>
        </w:r>
        <w:r w:rsidR="004612ED">
          <w:rPr>
            <w:noProof/>
            <w:webHidden/>
          </w:rPr>
          <w:fldChar w:fldCharType="separate"/>
        </w:r>
        <w:r w:rsidR="00927EB6">
          <w:rPr>
            <w:noProof/>
            <w:webHidden/>
          </w:rPr>
          <w:t>28</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69" w:history="1">
        <w:r w:rsidR="004612ED" w:rsidRPr="006E3FDC">
          <w:rPr>
            <w:rStyle w:val="Hyperlink"/>
          </w:rPr>
          <w:t>3.5. Tích hợp Flutter với Saleor qua GraphQL</w:t>
        </w:r>
        <w:r w:rsidR="004612ED">
          <w:rPr>
            <w:webHidden/>
          </w:rPr>
          <w:tab/>
        </w:r>
        <w:r w:rsidR="004612ED">
          <w:rPr>
            <w:webHidden/>
          </w:rPr>
          <w:fldChar w:fldCharType="begin"/>
        </w:r>
        <w:r w:rsidR="004612ED">
          <w:rPr>
            <w:webHidden/>
          </w:rPr>
          <w:instrText xml:space="preserve"> PAGEREF _Toc182179869 \h </w:instrText>
        </w:r>
        <w:r w:rsidR="004612ED">
          <w:rPr>
            <w:webHidden/>
          </w:rPr>
        </w:r>
        <w:r w:rsidR="004612ED">
          <w:rPr>
            <w:webHidden/>
          </w:rPr>
          <w:fldChar w:fldCharType="separate"/>
        </w:r>
        <w:r w:rsidR="00927EB6">
          <w:rPr>
            <w:webHidden/>
          </w:rPr>
          <w:t>28</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0" w:history="1">
        <w:r w:rsidR="004612ED" w:rsidRPr="006E3FDC">
          <w:rPr>
            <w:rStyle w:val="Hyperlink"/>
            <w:noProof/>
          </w:rPr>
          <w:t>3.5.1. Cấu hình GraphQL Client</w:t>
        </w:r>
        <w:r w:rsidR="004612ED">
          <w:rPr>
            <w:noProof/>
            <w:webHidden/>
          </w:rPr>
          <w:tab/>
        </w:r>
        <w:r w:rsidR="004612ED">
          <w:rPr>
            <w:noProof/>
            <w:webHidden/>
          </w:rPr>
          <w:fldChar w:fldCharType="begin"/>
        </w:r>
        <w:r w:rsidR="004612ED">
          <w:rPr>
            <w:noProof/>
            <w:webHidden/>
          </w:rPr>
          <w:instrText xml:space="preserve"> PAGEREF _Toc182179870 \h </w:instrText>
        </w:r>
        <w:r w:rsidR="004612ED">
          <w:rPr>
            <w:noProof/>
            <w:webHidden/>
          </w:rPr>
        </w:r>
        <w:r w:rsidR="004612ED">
          <w:rPr>
            <w:noProof/>
            <w:webHidden/>
          </w:rPr>
          <w:fldChar w:fldCharType="separate"/>
        </w:r>
        <w:r w:rsidR="00927EB6">
          <w:rPr>
            <w:noProof/>
            <w:webHidden/>
          </w:rPr>
          <w:t>29</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1" w:history="1">
        <w:r w:rsidR="004612ED" w:rsidRPr="006E3FDC">
          <w:rPr>
            <w:rStyle w:val="Hyperlink"/>
            <w:noProof/>
          </w:rPr>
          <w:t>3.5.2. Sử dụng GraphQL Client</w:t>
        </w:r>
        <w:r w:rsidR="004612ED">
          <w:rPr>
            <w:noProof/>
            <w:webHidden/>
          </w:rPr>
          <w:tab/>
        </w:r>
        <w:r w:rsidR="004612ED">
          <w:rPr>
            <w:noProof/>
            <w:webHidden/>
          </w:rPr>
          <w:fldChar w:fldCharType="begin"/>
        </w:r>
        <w:r w:rsidR="004612ED">
          <w:rPr>
            <w:noProof/>
            <w:webHidden/>
          </w:rPr>
          <w:instrText xml:space="preserve"> PAGEREF _Toc182179871 \h </w:instrText>
        </w:r>
        <w:r w:rsidR="004612ED">
          <w:rPr>
            <w:noProof/>
            <w:webHidden/>
          </w:rPr>
        </w:r>
        <w:r w:rsidR="004612ED">
          <w:rPr>
            <w:noProof/>
            <w:webHidden/>
          </w:rPr>
          <w:fldChar w:fldCharType="separate"/>
        </w:r>
        <w:r w:rsidR="00927EB6">
          <w:rPr>
            <w:noProof/>
            <w:webHidden/>
          </w:rPr>
          <w:t>29</w:t>
        </w:r>
        <w:r w:rsidR="004612ED">
          <w:rPr>
            <w:noProof/>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872" w:history="1">
        <w:r w:rsidR="004612ED" w:rsidRPr="006E3FDC">
          <w:rPr>
            <w:rStyle w:val="Hyperlink"/>
          </w:rPr>
          <w:t>CHƯƠNG 4. KẾT QUẢ NGHIÊN CỨU</w:t>
        </w:r>
        <w:r w:rsidR="004612ED">
          <w:rPr>
            <w:webHidden/>
          </w:rPr>
          <w:tab/>
        </w:r>
        <w:r w:rsidR="004612ED">
          <w:rPr>
            <w:webHidden/>
          </w:rPr>
          <w:fldChar w:fldCharType="begin"/>
        </w:r>
        <w:r w:rsidR="004612ED">
          <w:rPr>
            <w:webHidden/>
          </w:rPr>
          <w:instrText xml:space="preserve"> PAGEREF _Toc182179872 \h </w:instrText>
        </w:r>
        <w:r w:rsidR="004612ED">
          <w:rPr>
            <w:webHidden/>
          </w:rPr>
        </w:r>
        <w:r w:rsidR="004612ED">
          <w:rPr>
            <w:webHidden/>
          </w:rPr>
          <w:fldChar w:fldCharType="separate"/>
        </w:r>
        <w:r w:rsidR="00927EB6">
          <w:rPr>
            <w:webHidden/>
          </w:rPr>
          <w:t>30</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73" w:history="1">
        <w:r w:rsidR="004612ED" w:rsidRPr="006E3FDC">
          <w:rPr>
            <w:rStyle w:val="Hyperlink"/>
          </w:rPr>
          <w:t>4.1. Lưu token và sử dụng token của người dùng</w:t>
        </w:r>
        <w:r w:rsidR="004612ED">
          <w:rPr>
            <w:webHidden/>
          </w:rPr>
          <w:tab/>
        </w:r>
        <w:r w:rsidR="004612ED">
          <w:rPr>
            <w:webHidden/>
          </w:rPr>
          <w:fldChar w:fldCharType="begin"/>
        </w:r>
        <w:r w:rsidR="004612ED">
          <w:rPr>
            <w:webHidden/>
          </w:rPr>
          <w:instrText xml:space="preserve"> PAGEREF _Toc182179873 \h </w:instrText>
        </w:r>
        <w:r w:rsidR="004612ED">
          <w:rPr>
            <w:webHidden/>
          </w:rPr>
        </w:r>
        <w:r w:rsidR="004612ED">
          <w:rPr>
            <w:webHidden/>
          </w:rPr>
          <w:fldChar w:fldCharType="separate"/>
        </w:r>
        <w:r w:rsidR="00927EB6">
          <w:rPr>
            <w:webHidden/>
          </w:rPr>
          <w:t>30</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4" w:history="1">
        <w:r w:rsidR="004612ED" w:rsidRPr="006E3FDC">
          <w:rPr>
            <w:rStyle w:val="Hyperlink"/>
            <w:noProof/>
          </w:rPr>
          <w:t>4.1.1. Đăng nhập và nhận token</w:t>
        </w:r>
        <w:r w:rsidR="004612ED">
          <w:rPr>
            <w:noProof/>
            <w:webHidden/>
          </w:rPr>
          <w:tab/>
        </w:r>
        <w:r w:rsidR="004612ED">
          <w:rPr>
            <w:noProof/>
            <w:webHidden/>
          </w:rPr>
          <w:fldChar w:fldCharType="begin"/>
        </w:r>
        <w:r w:rsidR="004612ED">
          <w:rPr>
            <w:noProof/>
            <w:webHidden/>
          </w:rPr>
          <w:instrText xml:space="preserve"> PAGEREF _Toc182179874 \h </w:instrText>
        </w:r>
        <w:r w:rsidR="004612ED">
          <w:rPr>
            <w:noProof/>
            <w:webHidden/>
          </w:rPr>
        </w:r>
        <w:r w:rsidR="004612ED">
          <w:rPr>
            <w:noProof/>
            <w:webHidden/>
          </w:rPr>
          <w:fldChar w:fldCharType="separate"/>
        </w:r>
        <w:r w:rsidR="00927EB6">
          <w:rPr>
            <w:noProof/>
            <w:webHidden/>
          </w:rPr>
          <w:t>30</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5" w:history="1">
        <w:r w:rsidR="004612ED" w:rsidRPr="006E3FDC">
          <w:rPr>
            <w:rStyle w:val="Hyperlink"/>
            <w:noProof/>
          </w:rPr>
          <w:t>4.1.2. Lưu token vào SharedPreferences</w:t>
        </w:r>
        <w:r w:rsidR="004612ED">
          <w:rPr>
            <w:noProof/>
            <w:webHidden/>
          </w:rPr>
          <w:tab/>
        </w:r>
        <w:r w:rsidR="004612ED">
          <w:rPr>
            <w:noProof/>
            <w:webHidden/>
          </w:rPr>
          <w:fldChar w:fldCharType="begin"/>
        </w:r>
        <w:r w:rsidR="004612ED">
          <w:rPr>
            <w:noProof/>
            <w:webHidden/>
          </w:rPr>
          <w:instrText xml:space="preserve"> PAGEREF _Toc182179875 \h </w:instrText>
        </w:r>
        <w:r w:rsidR="004612ED">
          <w:rPr>
            <w:noProof/>
            <w:webHidden/>
          </w:rPr>
        </w:r>
        <w:r w:rsidR="004612ED">
          <w:rPr>
            <w:noProof/>
            <w:webHidden/>
          </w:rPr>
          <w:fldChar w:fldCharType="separate"/>
        </w:r>
        <w:r w:rsidR="00927EB6">
          <w:rPr>
            <w:noProof/>
            <w:webHidden/>
          </w:rPr>
          <w:t>30</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6" w:history="1">
        <w:r w:rsidR="004612ED" w:rsidRPr="006E3FDC">
          <w:rPr>
            <w:rStyle w:val="Hyperlink"/>
            <w:noProof/>
          </w:rPr>
          <w:t>4.1.3. Sử dụng token để xác thực yêu cầu tiếp theo</w:t>
        </w:r>
        <w:r w:rsidR="004612ED">
          <w:rPr>
            <w:noProof/>
            <w:webHidden/>
          </w:rPr>
          <w:tab/>
        </w:r>
        <w:r w:rsidR="004612ED">
          <w:rPr>
            <w:noProof/>
            <w:webHidden/>
          </w:rPr>
          <w:fldChar w:fldCharType="begin"/>
        </w:r>
        <w:r w:rsidR="004612ED">
          <w:rPr>
            <w:noProof/>
            <w:webHidden/>
          </w:rPr>
          <w:instrText xml:space="preserve"> PAGEREF _Toc182179876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7" w:history="1">
        <w:r w:rsidR="004612ED" w:rsidRPr="006E3FDC">
          <w:rPr>
            <w:rStyle w:val="Hyperlink"/>
            <w:noProof/>
          </w:rPr>
          <w:t>4.1.4. Làm mới token (Refresh Token)</w:t>
        </w:r>
        <w:r w:rsidR="004612ED">
          <w:rPr>
            <w:noProof/>
            <w:webHidden/>
          </w:rPr>
          <w:tab/>
        </w:r>
        <w:r w:rsidR="004612ED">
          <w:rPr>
            <w:noProof/>
            <w:webHidden/>
          </w:rPr>
          <w:fldChar w:fldCharType="begin"/>
        </w:r>
        <w:r w:rsidR="004612ED">
          <w:rPr>
            <w:noProof/>
            <w:webHidden/>
          </w:rPr>
          <w:instrText xml:space="preserve"> PAGEREF _Toc182179877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78" w:history="1">
        <w:r w:rsidR="004612ED" w:rsidRPr="006E3FDC">
          <w:rPr>
            <w:rStyle w:val="Hyperlink"/>
            <w:noProof/>
          </w:rPr>
          <w:t>4.1.5. Đăng xuất</w:t>
        </w:r>
        <w:r w:rsidR="004612ED">
          <w:rPr>
            <w:noProof/>
            <w:webHidden/>
          </w:rPr>
          <w:tab/>
        </w:r>
        <w:r w:rsidR="004612ED">
          <w:rPr>
            <w:noProof/>
            <w:webHidden/>
          </w:rPr>
          <w:fldChar w:fldCharType="begin"/>
        </w:r>
        <w:r w:rsidR="004612ED">
          <w:rPr>
            <w:noProof/>
            <w:webHidden/>
          </w:rPr>
          <w:instrText xml:space="preserve"> PAGEREF _Toc182179878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79" w:history="1">
        <w:r w:rsidR="004612ED" w:rsidRPr="006E3FDC">
          <w:rPr>
            <w:rStyle w:val="Hyperlink"/>
          </w:rPr>
          <w:t>4.2. Giao diện trên web</w:t>
        </w:r>
        <w:r w:rsidR="004612ED">
          <w:rPr>
            <w:webHidden/>
          </w:rPr>
          <w:tab/>
        </w:r>
        <w:r w:rsidR="004612ED">
          <w:rPr>
            <w:webHidden/>
          </w:rPr>
          <w:fldChar w:fldCharType="begin"/>
        </w:r>
        <w:r w:rsidR="004612ED">
          <w:rPr>
            <w:webHidden/>
          </w:rPr>
          <w:instrText xml:space="preserve"> PAGEREF _Toc182179879 \h </w:instrText>
        </w:r>
        <w:r w:rsidR="004612ED">
          <w:rPr>
            <w:webHidden/>
          </w:rPr>
        </w:r>
        <w:r w:rsidR="004612ED">
          <w:rPr>
            <w:webHidden/>
          </w:rPr>
          <w:fldChar w:fldCharType="separate"/>
        </w:r>
        <w:r w:rsidR="00927EB6">
          <w:rPr>
            <w:webHidden/>
          </w:rPr>
          <w:t>32</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80" w:history="1">
        <w:r w:rsidR="004612ED" w:rsidRPr="006E3FDC">
          <w:rPr>
            <w:rStyle w:val="Hyperlink"/>
          </w:rPr>
          <w:t>4.3. Giao diện trên Android</w:t>
        </w:r>
        <w:r w:rsidR="004612ED">
          <w:rPr>
            <w:webHidden/>
          </w:rPr>
          <w:tab/>
        </w:r>
        <w:r w:rsidR="004612ED">
          <w:rPr>
            <w:webHidden/>
          </w:rPr>
          <w:fldChar w:fldCharType="begin"/>
        </w:r>
        <w:r w:rsidR="004612ED">
          <w:rPr>
            <w:webHidden/>
          </w:rPr>
          <w:instrText xml:space="preserve"> PAGEREF _Toc182179880 \h </w:instrText>
        </w:r>
        <w:r w:rsidR="004612ED">
          <w:rPr>
            <w:webHidden/>
          </w:rPr>
        </w:r>
        <w:r w:rsidR="004612ED">
          <w:rPr>
            <w:webHidden/>
          </w:rPr>
          <w:fldChar w:fldCharType="separate"/>
        </w:r>
        <w:r w:rsidR="00927EB6">
          <w:rPr>
            <w:webHidden/>
          </w:rPr>
          <w:t>33</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81" w:history="1">
        <w:r w:rsidR="004612ED" w:rsidRPr="006E3FDC">
          <w:rPr>
            <w:rStyle w:val="Hyperlink"/>
            <w:rFonts w:eastAsia="SimSun"/>
          </w:rPr>
          <w:t>4.4. Giao diện trên IOS</w:t>
        </w:r>
        <w:r w:rsidR="004612ED">
          <w:rPr>
            <w:webHidden/>
          </w:rPr>
          <w:tab/>
        </w:r>
        <w:r w:rsidR="004612ED">
          <w:rPr>
            <w:webHidden/>
          </w:rPr>
          <w:fldChar w:fldCharType="begin"/>
        </w:r>
        <w:r w:rsidR="004612ED">
          <w:rPr>
            <w:webHidden/>
          </w:rPr>
          <w:instrText xml:space="preserve"> PAGEREF _Toc182179881 \h </w:instrText>
        </w:r>
        <w:r w:rsidR="004612ED">
          <w:rPr>
            <w:webHidden/>
          </w:rPr>
        </w:r>
        <w:r w:rsidR="004612ED">
          <w:rPr>
            <w:webHidden/>
          </w:rPr>
          <w:fldChar w:fldCharType="separate"/>
        </w:r>
        <w:r w:rsidR="00927EB6">
          <w:rPr>
            <w:webHidden/>
          </w:rPr>
          <w:t>34</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2" w:history="1">
        <w:r w:rsidR="004612ED" w:rsidRPr="006E3FDC">
          <w:rPr>
            <w:rStyle w:val="Hyperlink"/>
            <w:rFonts w:eastAsia="SimSun"/>
            <w:noProof/>
          </w:rPr>
          <w:t>4.4.1. Đăng nhập</w:t>
        </w:r>
        <w:r w:rsidR="004612ED">
          <w:rPr>
            <w:noProof/>
            <w:webHidden/>
          </w:rPr>
          <w:tab/>
        </w:r>
        <w:r w:rsidR="004612ED">
          <w:rPr>
            <w:noProof/>
            <w:webHidden/>
          </w:rPr>
          <w:fldChar w:fldCharType="begin"/>
        </w:r>
        <w:r w:rsidR="004612ED">
          <w:rPr>
            <w:noProof/>
            <w:webHidden/>
          </w:rPr>
          <w:instrText xml:space="preserve"> PAGEREF _Toc182179882 \h </w:instrText>
        </w:r>
        <w:r w:rsidR="004612ED">
          <w:rPr>
            <w:noProof/>
            <w:webHidden/>
          </w:rPr>
        </w:r>
        <w:r w:rsidR="004612ED">
          <w:rPr>
            <w:noProof/>
            <w:webHidden/>
          </w:rPr>
          <w:fldChar w:fldCharType="separate"/>
        </w:r>
        <w:r w:rsidR="00927EB6">
          <w:rPr>
            <w:noProof/>
            <w:webHidden/>
          </w:rPr>
          <w:t>34</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3" w:history="1">
        <w:r w:rsidR="004612ED" w:rsidRPr="006E3FDC">
          <w:rPr>
            <w:rStyle w:val="Hyperlink"/>
            <w:rFonts w:eastAsia="SimSun"/>
            <w:noProof/>
          </w:rPr>
          <w:t>4.4.2. Đăng ký</w:t>
        </w:r>
        <w:r w:rsidR="004612ED">
          <w:rPr>
            <w:noProof/>
            <w:webHidden/>
          </w:rPr>
          <w:tab/>
        </w:r>
        <w:r w:rsidR="004612ED">
          <w:rPr>
            <w:noProof/>
            <w:webHidden/>
          </w:rPr>
          <w:fldChar w:fldCharType="begin"/>
        </w:r>
        <w:r w:rsidR="004612ED">
          <w:rPr>
            <w:noProof/>
            <w:webHidden/>
          </w:rPr>
          <w:instrText xml:space="preserve"> PAGEREF _Toc182179883 \h </w:instrText>
        </w:r>
        <w:r w:rsidR="004612ED">
          <w:rPr>
            <w:noProof/>
            <w:webHidden/>
          </w:rPr>
        </w:r>
        <w:r w:rsidR="004612ED">
          <w:rPr>
            <w:noProof/>
            <w:webHidden/>
          </w:rPr>
          <w:fldChar w:fldCharType="separate"/>
        </w:r>
        <w:r w:rsidR="00927EB6">
          <w:rPr>
            <w:noProof/>
            <w:webHidden/>
          </w:rPr>
          <w:t>35</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4" w:history="1">
        <w:r w:rsidR="004612ED" w:rsidRPr="006E3FDC">
          <w:rPr>
            <w:rStyle w:val="Hyperlink"/>
            <w:rFonts w:eastAsia="SimSun"/>
            <w:noProof/>
          </w:rPr>
          <w:t>4.4.3. Trang chủ</w:t>
        </w:r>
        <w:r w:rsidR="004612ED">
          <w:rPr>
            <w:noProof/>
            <w:webHidden/>
          </w:rPr>
          <w:tab/>
        </w:r>
        <w:r w:rsidR="004612ED">
          <w:rPr>
            <w:noProof/>
            <w:webHidden/>
          </w:rPr>
          <w:fldChar w:fldCharType="begin"/>
        </w:r>
        <w:r w:rsidR="004612ED">
          <w:rPr>
            <w:noProof/>
            <w:webHidden/>
          </w:rPr>
          <w:instrText xml:space="preserve"> PAGEREF _Toc182179884 \h </w:instrText>
        </w:r>
        <w:r w:rsidR="004612ED">
          <w:rPr>
            <w:noProof/>
            <w:webHidden/>
          </w:rPr>
        </w:r>
        <w:r w:rsidR="004612ED">
          <w:rPr>
            <w:noProof/>
            <w:webHidden/>
          </w:rPr>
          <w:fldChar w:fldCharType="separate"/>
        </w:r>
        <w:r w:rsidR="00927EB6">
          <w:rPr>
            <w:noProof/>
            <w:webHidden/>
          </w:rPr>
          <w:t>36</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5" w:history="1">
        <w:r w:rsidR="004612ED" w:rsidRPr="006E3FDC">
          <w:rPr>
            <w:rStyle w:val="Hyperlink"/>
            <w:rFonts w:eastAsia="SimSun"/>
            <w:noProof/>
          </w:rPr>
          <w:t>4.4.4. Chi tiết sản phẩm</w:t>
        </w:r>
        <w:r w:rsidR="004612ED">
          <w:rPr>
            <w:noProof/>
            <w:webHidden/>
          </w:rPr>
          <w:tab/>
        </w:r>
        <w:r w:rsidR="004612ED">
          <w:rPr>
            <w:noProof/>
            <w:webHidden/>
          </w:rPr>
          <w:fldChar w:fldCharType="begin"/>
        </w:r>
        <w:r w:rsidR="004612ED">
          <w:rPr>
            <w:noProof/>
            <w:webHidden/>
          </w:rPr>
          <w:instrText xml:space="preserve"> PAGEREF _Toc182179885 \h </w:instrText>
        </w:r>
        <w:r w:rsidR="004612ED">
          <w:rPr>
            <w:noProof/>
            <w:webHidden/>
          </w:rPr>
        </w:r>
        <w:r w:rsidR="004612ED">
          <w:rPr>
            <w:noProof/>
            <w:webHidden/>
          </w:rPr>
          <w:fldChar w:fldCharType="separate"/>
        </w:r>
        <w:r w:rsidR="00927EB6">
          <w:rPr>
            <w:noProof/>
            <w:webHidden/>
          </w:rPr>
          <w:t>37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6" w:history="1">
        <w:r w:rsidR="004612ED" w:rsidRPr="006E3FDC">
          <w:rPr>
            <w:rStyle w:val="Hyperlink"/>
            <w:rFonts w:eastAsia="SimSun"/>
            <w:noProof/>
          </w:rPr>
          <w:t>4.4.5. Giỏ hàng</w:t>
        </w:r>
        <w:r w:rsidR="004612ED">
          <w:rPr>
            <w:noProof/>
            <w:webHidden/>
          </w:rPr>
          <w:tab/>
        </w:r>
        <w:r w:rsidR="004612ED">
          <w:rPr>
            <w:noProof/>
            <w:webHidden/>
          </w:rPr>
          <w:fldChar w:fldCharType="begin"/>
        </w:r>
        <w:r w:rsidR="004612ED">
          <w:rPr>
            <w:noProof/>
            <w:webHidden/>
          </w:rPr>
          <w:instrText xml:space="preserve"> PAGEREF _Toc182179886 \h </w:instrText>
        </w:r>
        <w:r w:rsidR="004612ED">
          <w:rPr>
            <w:noProof/>
            <w:webHidden/>
          </w:rPr>
        </w:r>
        <w:r w:rsidR="004612ED">
          <w:rPr>
            <w:noProof/>
            <w:webHidden/>
          </w:rPr>
          <w:fldChar w:fldCharType="separate"/>
        </w:r>
        <w:r w:rsidR="00927EB6">
          <w:rPr>
            <w:noProof/>
            <w:webHidden/>
          </w:rPr>
          <w:t>38</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7" w:history="1">
        <w:r w:rsidR="004612ED" w:rsidRPr="006E3FDC">
          <w:rPr>
            <w:rStyle w:val="Hyperlink"/>
            <w:rFonts w:eastAsia="SimSun"/>
            <w:noProof/>
          </w:rPr>
          <w:t>4.4.6. Lịch sử đơn hàng</w:t>
        </w:r>
        <w:r w:rsidR="004612ED">
          <w:rPr>
            <w:noProof/>
            <w:webHidden/>
          </w:rPr>
          <w:tab/>
        </w:r>
        <w:r w:rsidR="004612ED">
          <w:rPr>
            <w:noProof/>
            <w:webHidden/>
          </w:rPr>
          <w:fldChar w:fldCharType="begin"/>
        </w:r>
        <w:r w:rsidR="004612ED">
          <w:rPr>
            <w:noProof/>
            <w:webHidden/>
          </w:rPr>
          <w:instrText xml:space="preserve"> PAGEREF _Toc182179887 \h </w:instrText>
        </w:r>
        <w:r w:rsidR="004612ED">
          <w:rPr>
            <w:noProof/>
            <w:webHidden/>
          </w:rPr>
        </w:r>
        <w:r w:rsidR="004612ED">
          <w:rPr>
            <w:noProof/>
            <w:webHidden/>
          </w:rPr>
          <w:fldChar w:fldCharType="separate"/>
        </w:r>
        <w:r w:rsidR="00927EB6">
          <w:rPr>
            <w:noProof/>
            <w:webHidden/>
          </w:rPr>
          <w:t>39</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88" w:history="1">
        <w:r w:rsidR="004612ED" w:rsidRPr="006E3FDC">
          <w:rPr>
            <w:rStyle w:val="Hyperlink"/>
            <w:rFonts w:eastAsia="SimSun"/>
            <w:noProof/>
          </w:rPr>
          <w:t>4.4.7. Thông tin cá nhân</w:t>
        </w:r>
        <w:r w:rsidR="004612ED">
          <w:rPr>
            <w:noProof/>
            <w:webHidden/>
          </w:rPr>
          <w:tab/>
        </w:r>
        <w:r w:rsidR="004612ED">
          <w:rPr>
            <w:noProof/>
            <w:webHidden/>
          </w:rPr>
          <w:fldChar w:fldCharType="begin"/>
        </w:r>
        <w:r w:rsidR="004612ED">
          <w:rPr>
            <w:noProof/>
            <w:webHidden/>
          </w:rPr>
          <w:instrText xml:space="preserve"> PAGEREF _Toc182179888 \h </w:instrText>
        </w:r>
        <w:r w:rsidR="004612ED">
          <w:rPr>
            <w:noProof/>
            <w:webHidden/>
          </w:rPr>
        </w:r>
        <w:r w:rsidR="004612ED">
          <w:rPr>
            <w:noProof/>
            <w:webHidden/>
          </w:rPr>
          <w:fldChar w:fldCharType="separate"/>
        </w:r>
        <w:r w:rsidR="00927EB6">
          <w:rPr>
            <w:noProof/>
            <w:webHidden/>
          </w:rPr>
          <w:t>40</w:t>
        </w:r>
        <w:r w:rsidR="004612ED">
          <w:rPr>
            <w:noProof/>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89" w:history="1">
        <w:r w:rsidR="004612ED" w:rsidRPr="006E3FDC">
          <w:rPr>
            <w:rStyle w:val="Hyperlink"/>
            <w:rFonts w:eastAsia="SimSun"/>
          </w:rPr>
          <w:t>4.5. Chức năng</w:t>
        </w:r>
        <w:r w:rsidR="004612ED">
          <w:rPr>
            <w:webHidden/>
          </w:rPr>
          <w:tab/>
        </w:r>
        <w:r w:rsidR="004612ED">
          <w:rPr>
            <w:webHidden/>
          </w:rPr>
          <w:fldChar w:fldCharType="begin"/>
        </w:r>
        <w:r w:rsidR="004612ED">
          <w:rPr>
            <w:webHidden/>
          </w:rPr>
          <w:instrText xml:space="preserve"> PAGEREF _Toc182179889 \h </w:instrText>
        </w:r>
        <w:r w:rsidR="004612ED">
          <w:rPr>
            <w:webHidden/>
          </w:rPr>
        </w:r>
        <w:r w:rsidR="004612ED">
          <w:rPr>
            <w:webHidden/>
          </w:rPr>
          <w:fldChar w:fldCharType="separate"/>
        </w:r>
        <w:r w:rsidR="00927EB6">
          <w:rPr>
            <w:webHidden/>
          </w:rPr>
          <w:t>41</w:t>
        </w:r>
        <w:r w:rsidR="004612ED">
          <w:rPr>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0" w:history="1">
        <w:r w:rsidR="004612ED" w:rsidRPr="006E3FDC">
          <w:rPr>
            <w:rStyle w:val="Hyperlink"/>
            <w:rFonts w:eastAsia="SimSun"/>
            <w:noProof/>
          </w:rPr>
          <w:t>4.5.1. Đăng nhập</w:t>
        </w:r>
        <w:r w:rsidR="004612ED">
          <w:rPr>
            <w:noProof/>
            <w:webHidden/>
          </w:rPr>
          <w:tab/>
        </w:r>
        <w:r w:rsidR="004612ED">
          <w:rPr>
            <w:noProof/>
            <w:webHidden/>
          </w:rPr>
          <w:fldChar w:fldCharType="begin"/>
        </w:r>
        <w:r w:rsidR="004612ED">
          <w:rPr>
            <w:noProof/>
            <w:webHidden/>
          </w:rPr>
          <w:instrText xml:space="preserve"> PAGEREF _Toc182179890 \h </w:instrText>
        </w:r>
        <w:r w:rsidR="004612ED">
          <w:rPr>
            <w:noProof/>
            <w:webHidden/>
          </w:rPr>
        </w:r>
        <w:r w:rsidR="004612ED">
          <w:rPr>
            <w:noProof/>
            <w:webHidden/>
          </w:rPr>
          <w:fldChar w:fldCharType="separate"/>
        </w:r>
        <w:r w:rsidR="00927EB6">
          <w:rPr>
            <w:noProof/>
            <w:webHidden/>
          </w:rPr>
          <w:t>41</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1" w:history="1">
        <w:r w:rsidR="004612ED" w:rsidRPr="006E3FDC">
          <w:rPr>
            <w:rStyle w:val="Hyperlink"/>
            <w:rFonts w:eastAsia="SimSun"/>
            <w:noProof/>
          </w:rPr>
          <w:t>4.5.2. Đăng ký</w:t>
        </w:r>
        <w:r w:rsidR="004612ED">
          <w:rPr>
            <w:noProof/>
            <w:webHidden/>
          </w:rPr>
          <w:tab/>
        </w:r>
        <w:r w:rsidR="004612ED">
          <w:rPr>
            <w:noProof/>
            <w:webHidden/>
          </w:rPr>
          <w:fldChar w:fldCharType="begin"/>
        </w:r>
        <w:r w:rsidR="004612ED">
          <w:rPr>
            <w:noProof/>
            <w:webHidden/>
          </w:rPr>
          <w:instrText xml:space="preserve"> PAGEREF _Toc182179891 \h </w:instrText>
        </w:r>
        <w:r w:rsidR="004612ED">
          <w:rPr>
            <w:noProof/>
            <w:webHidden/>
          </w:rPr>
        </w:r>
        <w:r w:rsidR="004612ED">
          <w:rPr>
            <w:noProof/>
            <w:webHidden/>
          </w:rPr>
          <w:fldChar w:fldCharType="separate"/>
        </w:r>
        <w:r w:rsidR="00927EB6">
          <w:rPr>
            <w:noProof/>
            <w:webHidden/>
          </w:rPr>
          <w:t>42</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2" w:history="1">
        <w:r w:rsidR="004612ED" w:rsidRPr="006E3FDC">
          <w:rPr>
            <w:rStyle w:val="Hyperlink"/>
            <w:rFonts w:eastAsia="SimSun"/>
            <w:noProof/>
          </w:rPr>
          <w:t>4.5.3. Trang chủ</w:t>
        </w:r>
        <w:r w:rsidR="004612ED">
          <w:rPr>
            <w:noProof/>
            <w:webHidden/>
          </w:rPr>
          <w:tab/>
        </w:r>
        <w:r w:rsidR="004612ED">
          <w:rPr>
            <w:noProof/>
            <w:webHidden/>
          </w:rPr>
          <w:fldChar w:fldCharType="begin"/>
        </w:r>
        <w:r w:rsidR="004612ED">
          <w:rPr>
            <w:noProof/>
            <w:webHidden/>
          </w:rPr>
          <w:instrText xml:space="preserve"> PAGEREF _Toc182179892 \h </w:instrText>
        </w:r>
        <w:r w:rsidR="004612ED">
          <w:rPr>
            <w:noProof/>
            <w:webHidden/>
          </w:rPr>
        </w:r>
        <w:r w:rsidR="004612ED">
          <w:rPr>
            <w:noProof/>
            <w:webHidden/>
          </w:rPr>
          <w:fldChar w:fldCharType="separate"/>
        </w:r>
        <w:r w:rsidR="00927EB6">
          <w:rPr>
            <w:noProof/>
            <w:webHidden/>
          </w:rPr>
          <w:t>44</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3" w:history="1">
        <w:r w:rsidR="004612ED" w:rsidRPr="006E3FDC">
          <w:rPr>
            <w:rStyle w:val="Hyperlink"/>
            <w:rFonts w:eastAsia="SimSun"/>
            <w:noProof/>
          </w:rPr>
          <w:t>4.5.4. Chi tiết sản phẩm</w:t>
        </w:r>
        <w:r w:rsidR="004612ED">
          <w:rPr>
            <w:noProof/>
            <w:webHidden/>
          </w:rPr>
          <w:tab/>
        </w:r>
        <w:r w:rsidR="004612ED">
          <w:rPr>
            <w:noProof/>
            <w:webHidden/>
          </w:rPr>
          <w:fldChar w:fldCharType="begin"/>
        </w:r>
        <w:r w:rsidR="004612ED">
          <w:rPr>
            <w:noProof/>
            <w:webHidden/>
          </w:rPr>
          <w:instrText xml:space="preserve"> PAGEREF _Toc182179893 \h </w:instrText>
        </w:r>
        <w:r w:rsidR="004612ED">
          <w:rPr>
            <w:noProof/>
            <w:webHidden/>
          </w:rPr>
        </w:r>
        <w:r w:rsidR="004612ED">
          <w:rPr>
            <w:noProof/>
            <w:webHidden/>
          </w:rPr>
          <w:fldChar w:fldCharType="separate"/>
        </w:r>
        <w:r w:rsidR="00927EB6">
          <w:rPr>
            <w:noProof/>
            <w:webHidden/>
          </w:rPr>
          <w:t>46</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4" w:history="1">
        <w:r w:rsidR="004612ED" w:rsidRPr="006E3FDC">
          <w:rPr>
            <w:rStyle w:val="Hyperlink"/>
            <w:rFonts w:eastAsia="SimSun"/>
            <w:noProof/>
          </w:rPr>
          <w:t>4.5.5. Giỏ hàng</w:t>
        </w:r>
        <w:r w:rsidR="004612ED">
          <w:rPr>
            <w:noProof/>
            <w:webHidden/>
          </w:rPr>
          <w:tab/>
        </w:r>
        <w:r w:rsidR="004612ED">
          <w:rPr>
            <w:noProof/>
            <w:webHidden/>
          </w:rPr>
          <w:fldChar w:fldCharType="begin"/>
        </w:r>
        <w:r w:rsidR="004612ED">
          <w:rPr>
            <w:noProof/>
            <w:webHidden/>
          </w:rPr>
          <w:instrText xml:space="preserve"> PAGEREF _Toc182179894 \h </w:instrText>
        </w:r>
        <w:r w:rsidR="004612ED">
          <w:rPr>
            <w:noProof/>
            <w:webHidden/>
          </w:rPr>
        </w:r>
        <w:r w:rsidR="004612ED">
          <w:rPr>
            <w:noProof/>
            <w:webHidden/>
          </w:rPr>
          <w:fldChar w:fldCharType="separate"/>
        </w:r>
        <w:r w:rsidR="00927EB6">
          <w:rPr>
            <w:noProof/>
            <w:webHidden/>
          </w:rPr>
          <w:t>47</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5" w:history="1">
        <w:r w:rsidR="004612ED" w:rsidRPr="006E3FDC">
          <w:rPr>
            <w:rStyle w:val="Hyperlink"/>
            <w:rFonts w:eastAsia="SimSun"/>
            <w:noProof/>
          </w:rPr>
          <w:t>4.5.6. Lịch sử đơn hàng</w:t>
        </w:r>
        <w:r w:rsidR="004612ED">
          <w:rPr>
            <w:noProof/>
            <w:webHidden/>
          </w:rPr>
          <w:tab/>
        </w:r>
        <w:r w:rsidR="004612ED">
          <w:rPr>
            <w:noProof/>
            <w:webHidden/>
          </w:rPr>
          <w:fldChar w:fldCharType="begin"/>
        </w:r>
        <w:r w:rsidR="004612ED">
          <w:rPr>
            <w:noProof/>
            <w:webHidden/>
          </w:rPr>
          <w:instrText xml:space="preserve"> PAGEREF _Toc182179895 \h </w:instrText>
        </w:r>
        <w:r w:rsidR="004612ED">
          <w:rPr>
            <w:noProof/>
            <w:webHidden/>
          </w:rPr>
        </w:r>
        <w:r w:rsidR="004612ED">
          <w:rPr>
            <w:noProof/>
            <w:webHidden/>
          </w:rPr>
          <w:fldChar w:fldCharType="separate"/>
        </w:r>
        <w:r w:rsidR="00927EB6">
          <w:rPr>
            <w:noProof/>
            <w:webHidden/>
          </w:rPr>
          <w:t>48</w:t>
        </w:r>
        <w:r w:rsidR="004612ED">
          <w:rPr>
            <w:noProof/>
            <w:webHidden/>
          </w:rPr>
          <w:fldChar w:fldCharType="end"/>
        </w:r>
      </w:hyperlink>
    </w:p>
    <w:p w:rsidR="004612ED" w:rsidRDefault="00000000">
      <w:pPr>
        <w:pStyle w:val="TOC3"/>
        <w:rPr>
          <w:rFonts w:asciiTheme="minorHAnsi" w:eastAsiaTheme="minorEastAsia" w:hAnsiTheme="minorHAnsi" w:cstheme="minorBidi"/>
          <w:noProof/>
          <w:kern w:val="2"/>
          <w:sz w:val="24"/>
          <w:lang w:val="en-VN"/>
          <w14:ligatures w14:val="standardContextual"/>
        </w:rPr>
      </w:pPr>
      <w:hyperlink w:anchor="_Toc182179896" w:history="1">
        <w:r w:rsidR="004612ED" w:rsidRPr="006E3FDC">
          <w:rPr>
            <w:rStyle w:val="Hyperlink"/>
            <w:rFonts w:eastAsia="SimSun"/>
            <w:noProof/>
          </w:rPr>
          <w:t>4.5.7. Thông tin cá nhân</w:t>
        </w:r>
        <w:r w:rsidR="004612ED">
          <w:rPr>
            <w:noProof/>
            <w:webHidden/>
          </w:rPr>
          <w:tab/>
        </w:r>
        <w:r w:rsidR="004612ED">
          <w:rPr>
            <w:noProof/>
            <w:webHidden/>
          </w:rPr>
          <w:fldChar w:fldCharType="begin"/>
        </w:r>
        <w:r w:rsidR="004612ED">
          <w:rPr>
            <w:noProof/>
            <w:webHidden/>
          </w:rPr>
          <w:instrText xml:space="preserve"> PAGEREF _Toc182179896 \h </w:instrText>
        </w:r>
        <w:r w:rsidR="004612ED">
          <w:rPr>
            <w:noProof/>
            <w:webHidden/>
          </w:rPr>
        </w:r>
        <w:r w:rsidR="004612ED">
          <w:rPr>
            <w:noProof/>
            <w:webHidden/>
          </w:rPr>
          <w:fldChar w:fldCharType="separate"/>
        </w:r>
        <w:r w:rsidR="00927EB6">
          <w:rPr>
            <w:noProof/>
            <w:webHidden/>
          </w:rPr>
          <w:t>49</w:t>
        </w:r>
        <w:r w:rsidR="004612ED">
          <w:rPr>
            <w:noProof/>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897" w:history="1">
        <w:r w:rsidR="004612ED" w:rsidRPr="006E3FDC">
          <w:rPr>
            <w:rStyle w:val="Hyperlink"/>
          </w:rPr>
          <w:t>CHƯƠNG 5. KẾT LUẬN VÀ HƯỚNG PHÁT TRIỂN</w:t>
        </w:r>
        <w:r w:rsidR="004612ED">
          <w:rPr>
            <w:webHidden/>
          </w:rPr>
          <w:tab/>
        </w:r>
        <w:r w:rsidR="004612ED">
          <w:rPr>
            <w:webHidden/>
          </w:rPr>
          <w:fldChar w:fldCharType="begin"/>
        </w:r>
        <w:r w:rsidR="004612ED">
          <w:rPr>
            <w:webHidden/>
          </w:rPr>
          <w:instrText xml:space="preserve"> PAGEREF _Toc182179897 \h </w:instrText>
        </w:r>
        <w:r w:rsidR="004612ED">
          <w:rPr>
            <w:webHidden/>
          </w:rPr>
        </w:r>
        <w:r w:rsidR="004612ED">
          <w:rPr>
            <w:webHidden/>
          </w:rPr>
          <w:fldChar w:fldCharType="separate"/>
        </w:r>
        <w:r w:rsidR="00927EB6">
          <w:rPr>
            <w:webHidden/>
          </w:rPr>
          <w:t>51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98" w:history="1">
        <w:r w:rsidR="004612ED" w:rsidRPr="006E3FDC">
          <w:rPr>
            <w:rStyle w:val="Hyperlink"/>
          </w:rPr>
          <w:t>5.1. Kết luận</w:t>
        </w:r>
        <w:r w:rsidR="004612ED">
          <w:rPr>
            <w:webHidden/>
          </w:rPr>
          <w:tab/>
        </w:r>
        <w:r w:rsidR="004612ED">
          <w:rPr>
            <w:webHidden/>
          </w:rPr>
          <w:fldChar w:fldCharType="begin"/>
        </w:r>
        <w:r w:rsidR="004612ED">
          <w:rPr>
            <w:webHidden/>
          </w:rPr>
          <w:instrText xml:space="preserve"> PAGEREF _Toc182179898 \h </w:instrText>
        </w:r>
        <w:r w:rsidR="004612ED">
          <w:rPr>
            <w:webHidden/>
          </w:rPr>
        </w:r>
        <w:r w:rsidR="004612ED">
          <w:rPr>
            <w:webHidden/>
          </w:rPr>
          <w:fldChar w:fldCharType="separate"/>
        </w:r>
        <w:r w:rsidR="00927EB6">
          <w:rPr>
            <w:webHidden/>
          </w:rPr>
          <w:t>51</w:t>
        </w:r>
        <w:r w:rsidR="004612ED">
          <w:rPr>
            <w:webHidden/>
          </w:rPr>
          <w:fldChar w:fldCharType="end"/>
        </w:r>
      </w:hyperlink>
    </w:p>
    <w:p w:rsidR="004612ED" w:rsidRDefault="00000000">
      <w:pPr>
        <w:pStyle w:val="TOC2"/>
        <w:rPr>
          <w:rFonts w:asciiTheme="minorHAnsi" w:eastAsiaTheme="minorEastAsia" w:hAnsiTheme="minorHAnsi" w:cstheme="minorBidi"/>
          <w:kern w:val="2"/>
          <w:sz w:val="24"/>
          <w:lang w:val="en-VN"/>
          <w14:ligatures w14:val="standardContextual"/>
        </w:rPr>
      </w:pPr>
      <w:hyperlink w:anchor="_Toc182179899" w:history="1">
        <w:r w:rsidR="004612ED" w:rsidRPr="006E3FDC">
          <w:rPr>
            <w:rStyle w:val="Hyperlink"/>
          </w:rPr>
          <w:t>5.2. Hướng phát triển</w:t>
        </w:r>
        <w:r w:rsidR="004612ED">
          <w:rPr>
            <w:webHidden/>
          </w:rPr>
          <w:tab/>
        </w:r>
        <w:r w:rsidR="004612ED">
          <w:rPr>
            <w:webHidden/>
          </w:rPr>
          <w:fldChar w:fldCharType="begin"/>
        </w:r>
        <w:r w:rsidR="004612ED">
          <w:rPr>
            <w:webHidden/>
          </w:rPr>
          <w:instrText xml:space="preserve"> PAGEREF _Toc182179899 \h </w:instrText>
        </w:r>
        <w:r w:rsidR="004612ED">
          <w:rPr>
            <w:webHidden/>
          </w:rPr>
        </w:r>
        <w:r w:rsidR="004612ED">
          <w:rPr>
            <w:webHidden/>
          </w:rPr>
          <w:fldChar w:fldCharType="separate"/>
        </w:r>
        <w:r w:rsidR="00927EB6">
          <w:rPr>
            <w:webHidden/>
          </w:rPr>
          <w:t>51</w:t>
        </w:r>
        <w:r w:rsidR="004612ED">
          <w:rPr>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900" w:history="1">
        <w:r w:rsidR="004612ED" w:rsidRPr="006E3FDC">
          <w:rPr>
            <w:rStyle w:val="Hyperlink"/>
          </w:rPr>
          <w:t>DANH MỤC TÀI LIỆU THAM KHẢO</w:t>
        </w:r>
        <w:r w:rsidR="004612ED">
          <w:rPr>
            <w:webHidden/>
          </w:rPr>
          <w:tab/>
        </w:r>
        <w:r w:rsidR="004612ED">
          <w:rPr>
            <w:webHidden/>
          </w:rPr>
          <w:fldChar w:fldCharType="begin"/>
        </w:r>
        <w:r w:rsidR="004612ED">
          <w:rPr>
            <w:webHidden/>
          </w:rPr>
          <w:instrText xml:space="preserve"> PAGEREF _Toc182179900 \h </w:instrText>
        </w:r>
        <w:r w:rsidR="004612ED">
          <w:rPr>
            <w:webHidden/>
          </w:rPr>
        </w:r>
        <w:r w:rsidR="004612ED">
          <w:rPr>
            <w:webHidden/>
          </w:rPr>
          <w:fldChar w:fldCharType="separate"/>
        </w:r>
        <w:r w:rsidR="00927EB6">
          <w:rPr>
            <w:webHidden/>
          </w:rPr>
          <w:t>52</w:t>
        </w:r>
        <w:r w:rsidR="004612ED">
          <w:rPr>
            <w:webHidden/>
          </w:rPr>
          <w:fldChar w:fldCharType="end"/>
        </w:r>
      </w:hyperlink>
    </w:p>
    <w:p w:rsidR="004612ED" w:rsidRDefault="00000000">
      <w:pPr>
        <w:pStyle w:val="TOC1"/>
        <w:rPr>
          <w:rFonts w:asciiTheme="minorHAnsi" w:eastAsiaTheme="minorEastAsia" w:hAnsiTheme="minorHAnsi" w:cstheme="minorBidi"/>
          <w:b w:val="0"/>
          <w:kern w:val="2"/>
          <w:sz w:val="24"/>
          <w:lang w:val="en-VN"/>
          <w14:ligatures w14:val="standardContextual"/>
        </w:rPr>
      </w:pPr>
      <w:hyperlink w:anchor="_Toc182179901" w:history="1">
        <w:r w:rsidR="004612ED" w:rsidRPr="006E3FDC">
          <w:rPr>
            <w:rStyle w:val="Hyperlink"/>
          </w:rPr>
          <w:t>PHỤ LỤC</w:t>
        </w:r>
        <w:r w:rsidR="004612ED">
          <w:rPr>
            <w:webHidden/>
          </w:rPr>
          <w:tab/>
        </w:r>
        <w:r w:rsidR="004612ED">
          <w:rPr>
            <w:webHidden/>
          </w:rPr>
          <w:fldChar w:fldCharType="begin"/>
        </w:r>
        <w:r w:rsidR="004612ED">
          <w:rPr>
            <w:webHidden/>
          </w:rPr>
          <w:instrText xml:space="preserve"> PAGEREF _Toc182179901 \h </w:instrText>
        </w:r>
        <w:r w:rsidR="004612ED">
          <w:rPr>
            <w:webHidden/>
          </w:rPr>
        </w:r>
        <w:r w:rsidR="004612ED">
          <w:rPr>
            <w:webHidden/>
          </w:rPr>
          <w:fldChar w:fldCharType="separate"/>
        </w:r>
        <w:r w:rsidR="00927EB6">
          <w:rPr>
            <w:webHidden/>
          </w:rPr>
          <w:t>53</w:t>
        </w:r>
        <w:r w:rsidR="004612ED">
          <w:rPr>
            <w:webHidden/>
          </w:rPr>
          <w:fldChar w:fldCharType="end"/>
        </w:r>
      </w:hyperlink>
    </w:p>
    <w:p w:rsidR="00AF4014" w:rsidRDefault="00CC3C3A" w:rsidP="00AF4014">
      <w:r>
        <w:rPr>
          <w:b/>
          <w:noProof/>
        </w:rPr>
        <w:fldChar w:fldCharType="end"/>
      </w:r>
    </w:p>
    <w:p w:rsidR="00AF4014" w:rsidRDefault="00AF4014" w:rsidP="00A2235E">
      <w:pPr>
        <w:pStyle w:val="TOCHeading"/>
      </w:pPr>
    </w:p>
    <w:p w:rsidR="00AF4014" w:rsidRDefault="00AF4014" w:rsidP="00AF4014">
      <w:pPr>
        <w:spacing w:after="160" w:line="259" w:lineRule="auto"/>
        <w:rPr>
          <w:b/>
          <w:sz w:val="28"/>
          <w:szCs w:val="28"/>
        </w:rPr>
      </w:pPr>
      <w:r>
        <w:rPr>
          <w:b/>
          <w:sz w:val="28"/>
          <w:szCs w:val="28"/>
        </w:rPr>
        <w:br w:type="page"/>
      </w:r>
    </w:p>
    <w:p w:rsidR="00AF4014" w:rsidRDefault="00AF4014" w:rsidP="00737BBF">
      <w:pPr>
        <w:spacing w:before="120" w:after="120" w:line="360" w:lineRule="auto"/>
        <w:ind w:left="720"/>
        <w:jc w:val="center"/>
        <w:rPr>
          <w:b/>
          <w:sz w:val="28"/>
          <w:szCs w:val="28"/>
        </w:rPr>
      </w:pPr>
      <w:r>
        <w:rPr>
          <w:b/>
          <w:sz w:val="28"/>
          <w:szCs w:val="28"/>
        </w:rPr>
        <w:lastRenderedPageBreak/>
        <w:t>DANH</w:t>
      </w:r>
      <w:r w:rsidR="00B16A1D">
        <w:rPr>
          <w:b/>
          <w:sz w:val="28"/>
          <w:szCs w:val="28"/>
        </w:rPr>
        <w:t xml:space="preserve"> </w:t>
      </w:r>
      <w:r>
        <w:rPr>
          <w:b/>
          <w:sz w:val="28"/>
          <w:szCs w:val="28"/>
        </w:rPr>
        <w:t>MỤC</w:t>
      </w:r>
      <w:r w:rsidR="00B16A1D">
        <w:rPr>
          <w:b/>
          <w:sz w:val="28"/>
          <w:szCs w:val="28"/>
        </w:rPr>
        <w:t xml:space="preserve"> </w:t>
      </w:r>
      <w:r>
        <w:rPr>
          <w:b/>
          <w:sz w:val="28"/>
          <w:szCs w:val="28"/>
        </w:rPr>
        <w:t>CÁC</w:t>
      </w:r>
      <w:r w:rsidR="00B16A1D">
        <w:rPr>
          <w:b/>
          <w:sz w:val="28"/>
          <w:szCs w:val="28"/>
        </w:rPr>
        <w:t xml:space="preserve"> </w:t>
      </w:r>
      <w:r>
        <w:rPr>
          <w:b/>
          <w:sz w:val="28"/>
          <w:szCs w:val="28"/>
        </w:rPr>
        <w:t>BẢNG,</w:t>
      </w:r>
      <w:r w:rsidR="00B16A1D">
        <w:rPr>
          <w:b/>
          <w:sz w:val="28"/>
          <w:szCs w:val="28"/>
        </w:rPr>
        <w:t xml:space="preserve"> </w:t>
      </w:r>
      <w:r>
        <w:rPr>
          <w:b/>
          <w:sz w:val="28"/>
          <w:szCs w:val="28"/>
        </w:rPr>
        <w:t>SƠ</w:t>
      </w:r>
      <w:r w:rsidR="00B16A1D">
        <w:rPr>
          <w:b/>
          <w:sz w:val="28"/>
          <w:szCs w:val="28"/>
        </w:rPr>
        <w:t xml:space="preserve"> </w:t>
      </w:r>
      <w:r>
        <w:rPr>
          <w:b/>
          <w:sz w:val="28"/>
          <w:szCs w:val="28"/>
        </w:rPr>
        <w:t>ĐỒ,</w:t>
      </w:r>
      <w:r w:rsidR="00B16A1D">
        <w:rPr>
          <w:b/>
          <w:sz w:val="28"/>
          <w:szCs w:val="28"/>
        </w:rPr>
        <w:t xml:space="preserve"> </w:t>
      </w:r>
      <w:r>
        <w:rPr>
          <w:b/>
          <w:sz w:val="28"/>
          <w:szCs w:val="28"/>
        </w:rPr>
        <w:t>HÌNH</w:t>
      </w:r>
    </w:p>
    <w:p w:rsidR="004612ED" w:rsidRDefault="00940697">
      <w:pPr>
        <w:pStyle w:val="TableofFigures"/>
        <w:tabs>
          <w:tab w:val="right" w:leader="dot" w:pos="9345"/>
        </w:tabs>
        <w:rPr>
          <w:rFonts w:asciiTheme="minorHAnsi" w:eastAsiaTheme="minorEastAsia" w:hAnsiTheme="minorHAnsi" w:cstheme="minorBidi"/>
          <w:noProof/>
          <w:kern w:val="2"/>
          <w:sz w:val="24"/>
          <w:lang w:val="en-VN"/>
          <w14:ligatures w14:val="standardContextual"/>
        </w:rPr>
      </w:pPr>
      <w:r>
        <w:fldChar w:fldCharType="begin"/>
      </w:r>
      <w:r>
        <w:instrText xml:space="preserve"> TOC \h \z \c "Hình 2." </w:instrText>
      </w:r>
      <w:r>
        <w:fldChar w:fldCharType="separate"/>
      </w:r>
      <w:hyperlink w:anchor="_Toc182179902" w:history="1">
        <w:r w:rsidR="004612ED" w:rsidRPr="00C10660">
          <w:rPr>
            <w:rStyle w:val="Hyperlink"/>
            <w:noProof/>
          </w:rPr>
          <w:t>Hình 2. 1. Kiến trúc Saleor</w:t>
        </w:r>
        <w:r w:rsidR="004612ED">
          <w:rPr>
            <w:noProof/>
            <w:webHidden/>
          </w:rPr>
          <w:tab/>
        </w:r>
        <w:r w:rsidR="004612ED">
          <w:rPr>
            <w:noProof/>
            <w:webHidden/>
          </w:rPr>
          <w:fldChar w:fldCharType="begin"/>
        </w:r>
        <w:r w:rsidR="004612ED">
          <w:rPr>
            <w:noProof/>
            <w:webHidden/>
          </w:rPr>
          <w:instrText xml:space="preserve"> PAGEREF _Toc182179902 \h </w:instrText>
        </w:r>
        <w:r w:rsidR="004612ED">
          <w:rPr>
            <w:noProof/>
            <w:webHidden/>
          </w:rPr>
        </w:r>
        <w:r w:rsidR="004612ED">
          <w:rPr>
            <w:noProof/>
            <w:webHidden/>
          </w:rPr>
          <w:fldChar w:fldCharType="separate"/>
        </w:r>
        <w:r w:rsidR="00927EB6">
          <w:rPr>
            <w:noProof/>
            <w:webHidden/>
          </w:rPr>
          <w:t>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3" w:history="1">
        <w:r w:rsidR="004612ED" w:rsidRPr="00C10660">
          <w:rPr>
            <w:rStyle w:val="Hyperlink"/>
            <w:noProof/>
          </w:rPr>
          <w:t>Hình 2. 2. GraphQL</w:t>
        </w:r>
        <w:r w:rsidR="004612ED">
          <w:rPr>
            <w:noProof/>
            <w:webHidden/>
          </w:rPr>
          <w:tab/>
        </w:r>
        <w:r w:rsidR="004612ED">
          <w:rPr>
            <w:noProof/>
            <w:webHidden/>
          </w:rPr>
          <w:fldChar w:fldCharType="begin"/>
        </w:r>
        <w:r w:rsidR="004612ED">
          <w:rPr>
            <w:noProof/>
            <w:webHidden/>
          </w:rPr>
          <w:instrText xml:space="preserve"> PAGEREF _Toc182179903 \h </w:instrText>
        </w:r>
        <w:r w:rsidR="004612ED">
          <w:rPr>
            <w:noProof/>
            <w:webHidden/>
          </w:rPr>
        </w:r>
        <w:r w:rsidR="004612ED">
          <w:rPr>
            <w:noProof/>
            <w:webHidden/>
          </w:rPr>
          <w:fldChar w:fldCharType="separate"/>
        </w:r>
        <w:r w:rsidR="00927EB6">
          <w:rPr>
            <w:noProof/>
            <w:webHidden/>
          </w:rPr>
          <w:t>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4" w:history="1">
        <w:r w:rsidR="004612ED" w:rsidRPr="00C10660">
          <w:rPr>
            <w:rStyle w:val="Hyperlink"/>
            <w:noProof/>
          </w:rPr>
          <w:t>Hình 2. 3. Ví dụ Schema</w:t>
        </w:r>
        <w:r w:rsidR="004612ED">
          <w:rPr>
            <w:noProof/>
            <w:webHidden/>
          </w:rPr>
          <w:tab/>
        </w:r>
        <w:r w:rsidR="004612ED">
          <w:rPr>
            <w:noProof/>
            <w:webHidden/>
          </w:rPr>
          <w:fldChar w:fldCharType="begin"/>
        </w:r>
        <w:r w:rsidR="004612ED">
          <w:rPr>
            <w:noProof/>
            <w:webHidden/>
          </w:rPr>
          <w:instrText xml:space="preserve"> PAGEREF _Toc182179904 \h </w:instrText>
        </w:r>
        <w:r w:rsidR="004612ED">
          <w:rPr>
            <w:noProof/>
            <w:webHidden/>
          </w:rPr>
        </w:r>
        <w:r w:rsidR="004612ED">
          <w:rPr>
            <w:noProof/>
            <w:webHidden/>
          </w:rPr>
          <w:fldChar w:fldCharType="separate"/>
        </w:r>
        <w:r w:rsidR="00927EB6">
          <w:rPr>
            <w:noProof/>
            <w:webHidden/>
          </w:rPr>
          <w:t>10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5" w:history="1">
        <w:r w:rsidR="004612ED" w:rsidRPr="00C10660">
          <w:rPr>
            <w:rStyle w:val="Hyperlink"/>
            <w:noProof/>
          </w:rPr>
          <w:t>Hình 2. 4. Ví dụ Resolver</w:t>
        </w:r>
        <w:r w:rsidR="004612ED">
          <w:rPr>
            <w:noProof/>
            <w:webHidden/>
          </w:rPr>
          <w:tab/>
        </w:r>
        <w:r w:rsidR="004612ED">
          <w:rPr>
            <w:noProof/>
            <w:webHidden/>
          </w:rPr>
          <w:fldChar w:fldCharType="begin"/>
        </w:r>
        <w:r w:rsidR="004612ED">
          <w:rPr>
            <w:noProof/>
            <w:webHidden/>
          </w:rPr>
          <w:instrText xml:space="preserve"> PAGEREF _Toc182179905 \h </w:instrText>
        </w:r>
        <w:r w:rsidR="004612ED">
          <w:rPr>
            <w:noProof/>
            <w:webHidden/>
          </w:rPr>
        </w:r>
        <w:r w:rsidR="004612ED">
          <w:rPr>
            <w:noProof/>
            <w:webHidden/>
          </w:rPr>
          <w:fldChar w:fldCharType="separate"/>
        </w:r>
        <w:r w:rsidR="00927EB6">
          <w:rPr>
            <w:noProof/>
            <w:webHidden/>
          </w:rPr>
          <w:t>10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6" w:history="1">
        <w:r w:rsidR="004612ED" w:rsidRPr="00C10660">
          <w:rPr>
            <w:rStyle w:val="Hyperlink"/>
            <w:noProof/>
          </w:rPr>
          <w:t>Hình 2. 5. Ví dụ Query</w:t>
        </w:r>
        <w:r w:rsidR="004612ED">
          <w:rPr>
            <w:noProof/>
            <w:webHidden/>
          </w:rPr>
          <w:tab/>
        </w:r>
        <w:r w:rsidR="004612ED">
          <w:rPr>
            <w:noProof/>
            <w:webHidden/>
          </w:rPr>
          <w:fldChar w:fldCharType="begin"/>
        </w:r>
        <w:r w:rsidR="004612ED">
          <w:rPr>
            <w:noProof/>
            <w:webHidden/>
          </w:rPr>
          <w:instrText xml:space="preserve"> PAGEREF _Toc182179906 \h </w:instrText>
        </w:r>
        <w:r w:rsidR="004612ED">
          <w:rPr>
            <w:noProof/>
            <w:webHidden/>
          </w:rPr>
        </w:r>
        <w:r w:rsidR="004612ED">
          <w:rPr>
            <w:noProof/>
            <w:webHidden/>
          </w:rPr>
          <w:fldChar w:fldCharType="separate"/>
        </w:r>
        <w:r w:rsidR="00927EB6">
          <w:rPr>
            <w:noProof/>
            <w:webHidden/>
          </w:rPr>
          <w:t>11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7" w:history="1">
        <w:r w:rsidR="004612ED" w:rsidRPr="00C10660">
          <w:rPr>
            <w:rStyle w:val="Hyperlink"/>
            <w:noProof/>
          </w:rPr>
          <w:t>Hình 2. 6. Ví dụ Mutation</w:t>
        </w:r>
        <w:r w:rsidR="004612ED">
          <w:rPr>
            <w:noProof/>
            <w:webHidden/>
          </w:rPr>
          <w:tab/>
        </w:r>
        <w:r w:rsidR="004612ED">
          <w:rPr>
            <w:noProof/>
            <w:webHidden/>
          </w:rPr>
          <w:fldChar w:fldCharType="begin"/>
        </w:r>
        <w:r w:rsidR="004612ED">
          <w:rPr>
            <w:noProof/>
            <w:webHidden/>
          </w:rPr>
          <w:instrText xml:space="preserve"> PAGEREF _Toc182179907 \h </w:instrText>
        </w:r>
        <w:r w:rsidR="004612ED">
          <w:rPr>
            <w:noProof/>
            <w:webHidden/>
          </w:rPr>
        </w:r>
        <w:r w:rsidR="004612ED">
          <w:rPr>
            <w:noProof/>
            <w:webHidden/>
          </w:rPr>
          <w:fldChar w:fldCharType="separate"/>
        </w:r>
        <w:r w:rsidR="00927EB6">
          <w:rPr>
            <w:noProof/>
            <w:webHidden/>
          </w:rPr>
          <w:t>11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8" w:history="1">
        <w:r w:rsidR="004612ED" w:rsidRPr="00C10660">
          <w:rPr>
            <w:rStyle w:val="Hyperlink"/>
            <w:noProof/>
          </w:rPr>
          <w:t>Hình 2. 7. Ví dụ Subscription</w:t>
        </w:r>
        <w:r w:rsidR="004612ED">
          <w:rPr>
            <w:noProof/>
            <w:webHidden/>
          </w:rPr>
          <w:tab/>
        </w:r>
        <w:r w:rsidR="004612ED">
          <w:rPr>
            <w:noProof/>
            <w:webHidden/>
          </w:rPr>
          <w:fldChar w:fldCharType="begin"/>
        </w:r>
        <w:r w:rsidR="004612ED">
          <w:rPr>
            <w:noProof/>
            <w:webHidden/>
          </w:rPr>
          <w:instrText xml:space="preserve"> PAGEREF _Toc182179908 \h </w:instrText>
        </w:r>
        <w:r w:rsidR="004612ED">
          <w:rPr>
            <w:noProof/>
            <w:webHidden/>
          </w:rPr>
        </w:r>
        <w:r w:rsidR="004612ED">
          <w:rPr>
            <w:noProof/>
            <w:webHidden/>
          </w:rPr>
          <w:fldChar w:fldCharType="separate"/>
        </w:r>
        <w:r w:rsidR="00927EB6">
          <w:rPr>
            <w:noProof/>
            <w:webHidden/>
          </w:rPr>
          <w:t>12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09" w:history="1">
        <w:r w:rsidR="004612ED" w:rsidRPr="00C10660">
          <w:rPr>
            <w:rStyle w:val="Hyperlink"/>
            <w:noProof/>
          </w:rPr>
          <w:t>Hình 2. 8. Truy vấn dữ liệu của GraphQL và REST</w:t>
        </w:r>
        <w:r w:rsidR="004612ED">
          <w:rPr>
            <w:noProof/>
            <w:webHidden/>
          </w:rPr>
          <w:tab/>
        </w:r>
        <w:r w:rsidR="004612ED">
          <w:rPr>
            <w:noProof/>
            <w:webHidden/>
          </w:rPr>
          <w:fldChar w:fldCharType="begin"/>
        </w:r>
        <w:r w:rsidR="004612ED">
          <w:rPr>
            <w:noProof/>
            <w:webHidden/>
          </w:rPr>
          <w:instrText xml:space="preserve"> PAGEREF _Toc182179909 \h </w:instrText>
        </w:r>
        <w:r w:rsidR="004612ED">
          <w:rPr>
            <w:noProof/>
            <w:webHidden/>
          </w:rPr>
        </w:r>
        <w:r w:rsidR="004612ED">
          <w:rPr>
            <w:noProof/>
            <w:webHidden/>
          </w:rPr>
          <w:fldChar w:fldCharType="separate"/>
        </w:r>
        <w:r w:rsidR="00927EB6">
          <w:rPr>
            <w:noProof/>
            <w:webHidden/>
          </w:rPr>
          <w:t>12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0" w:history="1">
        <w:r w:rsidR="004612ED" w:rsidRPr="00C10660">
          <w:rPr>
            <w:rStyle w:val="Hyperlink"/>
            <w:noProof/>
          </w:rPr>
          <w:t>Hình 2. 9. Flutter</w:t>
        </w:r>
        <w:r w:rsidR="004612ED">
          <w:rPr>
            <w:noProof/>
            <w:webHidden/>
          </w:rPr>
          <w:tab/>
        </w:r>
        <w:r w:rsidR="004612ED">
          <w:rPr>
            <w:noProof/>
            <w:webHidden/>
          </w:rPr>
          <w:fldChar w:fldCharType="begin"/>
        </w:r>
        <w:r w:rsidR="004612ED">
          <w:rPr>
            <w:noProof/>
            <w:webHidden/>
          </w:rPr>
          <w:instrText xml:space="preserve"> PAGEREF _Toc182179910 \h </w:instrText>
        </w:r>
        <w:r w:rsidR="004612ED">
          <w:rPr>
            <w:noProof/>
            <w:webHidden/>
          </w:rPr>
        </w:r>
        <w:r w:rsidR="004612ED">
          <w:rPr>
            <w:noProof/>
            <w:webHidden/>
          </w:rPr>
          <w:fldChar w:fldCharType="separate"/>
        </w:r>
        <w:r w:rsidR="00927EB6">
          <w:rPr>
            <w:noProof/>
            <w:webHidden/>
          </w:rPr>
          <w:t>14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1" w:history="1">
        <w:r w:rsidR="004612ED" w:rsidRPr="00C10660">
          <w:rPr>
            <w:rStyle w:val="Hyperlink"/>
            <w:noProof/>
          </w:rPr>
          <w:t>Hình 2. 10. Kiến trúc của Flutter</w:t>
        </w:r>
        <w:r w:rsidR="004612ED">
          <w:rPr>
            <w:noProof/>
            <w:webHidden/>
          </w:rPr>
          <w:tab/>
        </w:r>
        <w:r w:rsidR="004612ED">
          <w:rPr>
            <w:noProof/>
            <w:webHidden/>
          </w:rPr>
          <w:fldChar w:fldCharType="begin"/>
        </w:r>
        <w:r w:rsidR="004612ED">
          <w:rPr>
            <w:noProof/>
            <w:webHidden/>
          </w:rPr>
          <w:instrText xml:space="preserve"> PAGEREF _Toc182179911 \h </w:instrText>
        </w:r>
        <w:r w:rsidR="004612ED">
          <w:rPr>
            <w:noProof/>
            <w:webHidden/>
          </w:rPr>
        </w:r>
        <w:r w:rsidR="004612ED">
          <w:rPr>
            <w:noProof/>
            <w:webHidden/>
          </w:rPr>
          <w:fldChar w:fldCharType="separate"/>
        </w:r>
        <w:r w:rsidR="00927EB6">
          <w:rPr>
            <w:noProof/>
            <w:webHidden/>
          </w:rPr>
          <w:t>15</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2" w:history="1">
        <w:r w:rsidR="004612ED" w:rsidRPr="00C10660">
          <w:rPr>
            <w:rStyle w:val="Hyperlink"/>
            <w:noProof/>
          </w:rPr>
          <w:t>Hình 2. 11. Dart</w:t>
        </w:r>
        <w:r w:rsidR="004612ED">
          <w:rPr>
            <w:noProof/>
            <w:webHidden/>
          </w:rPr>
          <w:tab/>
        </w:r>
        <w:r w:rsidR="004612ED">
          <w:rPr>
            <w:noProof/>
            <w:webHidden/>
          </w:rPr>
          <w:fldChar w:fldCharType="begin"/>
        </w:r>
        <w:r w:rsidR="004612ED">
          <w:rPr>
            <w:noProof/>
            <w:webHidden/>
          </w:rPr>
          <w:instrText xml:space="preserve"> PAGEREF _Toc182179912 \h </w:instrText>
        </w:r>
        <w:r w:rsidR="004612ED">
          <w:rPr>
            <w:noProof/>
            <w:webHidden/>
          </w:rPr>
        </w:r>
        <w:r w:rsidR="004612ED">
          <w:rPr>
            <w:noProof/>
            <w:webHidden/>
          </w:rPr>
          <w:fldChar w:fldCharType="separate"/>
        </w:r>
        <w:r w:rsidR="00927EB6">
          <w:rPr>
            <w:noProof/>
            <w:webHidden/>
          </w:rPr>
          <w:t>17</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3" w:history="1">
        <w:r w:rsidR="004612ED" w:rsidRPr="00C10660">
          <w:rPr>
            <w:rStyle w:val="Hyperlink"/>
            <w:noProof/>
          </w:rPr>
          <w:t>Hình 2. 12. Cấu trúc thư mục dự án Flutter</w:t>
        </w:r>
        <w:r w:rsidR="004612ED">
          <w:rPr>
            <w:noProof/>
            <w:webHidden/>
          </w:rPr>
          <w:tab/>
        </w:r>
        <w:r w:rsidR="004612ED">
          <w:rPr>
            <w:noProof/>
            <w:webHidden/>
          </w:rPr>
          <w:fldChar w:fldCharType="begin"/>
        </w:r>
        <w:r w:rsidR="004612ED">
          <w:rPr>
            <w:noProof/>
            <w:webHidden/>
          </w:rPr>
          <w:instrText xml:space="preserve"> PAGEREF _Toc182179913 \h </w:instrText>
        </w:r>
        <w:r w:rsidR="004612ED">
          <w:rPr>
            <w:noProof/>
            <w:webHidden/>
          </w:rPr>
        </w:r>
        <w:r w:rsidR="004612ED">
          <w:rPr>
            <w:noProof/>
            <w:webHidden/>
          </w:rPr>
          <w:fldChar w:fldCharType="separate"/>
        </w:r>
        <w:r w:rsidR="00927EB6">
          <w:rPr>
            <w:noProof/>
            <w:webHidden/>
          </w:rPr>
          <w:t>17</w:t>
        </w:r>
        <w:r w:rsidR="004612ED">
          <w:rPr>
            <w:noProof/>
            <w:webHidden/>
          </w:rPr>
          <w:fldChar w:fldCharType="end"/>
        </w:r>
      </w:hyperlink>
    </w:p>
    <w:p w:rsidR="004612ED" w:rsidRDefault="00940697" w:rsidP="001407A1">
      <w:pPr>
        <w:rPr>
          <w:noProof/>
        </w:rPr>
      </w:pPr>
      <w:r>
        <w:fldChar w:fldCharType="end"/>
      </w:r>
      <w:r>
        <w:fldChar w:fldCharType="begin"/>
      </w:r>
      <w:r>
        <w:instrText xml:space="preserve"> TOC \h \z \c "Hình 3." </w:instrText>
      </w:r>
      <w:r>
        <w:fldChar w:fldCharType="separate"/>
      </w:r>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4" w:history="1">
        <w:r w:rsidR="004612ED" w:rsidRPr="00DE7615">
          <w:rPr>
            <w:rStyle w:val="Hyperlink"/>
            <w:noProof/>
          </w:rPr>
          <w:t>Hình 3. 1. Quy trình thực hiện nghiên cứu</w:t>
        </w:r>
        <w:r w:rsidR="004612ED">
          <w:rPr>
            <w:noProof/>
            <w:webHidden/>
          </w:rPr>
          <w:tab/>
        </w:r>
        <w:r w:rsidR="004612ED">
          <w:rPr>
            <w:noProof/>
            <w:webHidden/>
          </w:rPr>
          <w:fldChar w:fldCharType="begin"/>
        </w:r>
        <w:r w:rsidR="004612ED">
          <w:rPr>
            <w:noProof/>
            <w:webHidden/>
          </w:rPr>
          <w:instrText xml:space="preserve"> PAGEREF _Toc182179914 \h </w:instrText>
        </w:r>
        <w:r w:rsidR="004612ED">
          <w:rPr>
            <w:noProof/>
            <w:webHidden/>
          </w:rPr>
        </w:r>
        <w:r w:rsidR="004612ED">
          <w:rPr>
            <w:noProof/>
            <w:webHidden/>
          </w:rPr>
          <w:fldChar w:fldCharType="separate"/>
        </w:r>
        <w:r w:rsidR="00927EB6">
          <w:rPr>
            <w:noProof/>
            <w:webHidden/>
          </w:rPr>
          <w:t>21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5" w:history="1">
        <w:r w:rsidR="004612ED" w:rsidRPr="00DE7615">
          <w:rPr>
            <w:rStyle w:val="Hyperlink"/>
            <w:noProof/>
          </w:rPr>
          <w:t>Hình 3. 2. Đăng ký Saleor Cloud</w:t>
        </w:r>
        <w:r w:rsidR="004612ED">
          <w:rPr>
            <w:noProof/>
            <w:webHidden/>
          </w:rPr>
          <w:tab/>
        </w:r>
        <w:r w:rsidR="004612ED">
          <w:rPr>
            <w:noProof/>
            <w:webHidden/>
          </w:rPr>
          <w:fldChar w:fldCharType="begin"/>
        </w:r>
        <w:r w:rsidR="004612ED">
          <w:rPr>
            <w:noProof/>
            <w:webHidden/>
          </w:rPr>
          <w:instrText xml:space="preserve"> PAGEREF _Toc182179915 \h </w:instrText>
        </w:r>
        <w:r w:rsidR="004612ED">
          <w:rPr>
            <w:noProof/>
            <w:webHidden/>
          </w:rPr>
        </w:r>
        <w:r w:rsidR="004612ED">
          <w:rPr>
            <w:noProof/>
            <w:webHidden/>
          </w:rPr>
          <w:fldChar w:fldCharType="separate"/>
        </w:r>
        <w:r w:rsidR="00927EB6">
          <w:rPr>
            <w:noProof/>
            <w:webHidden/>
          </w:rPr>
          <w:t>22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6" w:history="1">
        <w:r w:rsidR="004612ED" w:rsidRPr="00DE7615">
          <w:rPr>
            <w:rStyle w:val="Hyperlink"/>
            <w:noProof/>
          </w:rPr>
          <w:t>Hình 3. 3. Tạo dự án mới</w:t>
        </w:r>
        <w:r w:rsidR="004612ED">
          <w:rPr>
            <w:noProof/>
            <w:webHidden/>
          </w:rPr>
          <w:tab/>
        </w:r>
        <w:r w:rsidR="004612ED">
          <w:rPr>
            <w:noProof/>
            <w:webHidden/>
          </w:rPr>
          <w:fldChar w:fldCharType="begin"/>
        </w:r>
        <w:r w:rsidR="004612ED">
          <w:rPr>
            <w:noProof/>
            <w:webHidden/>
          </w:rPr>
          <w:instrText xml:space="preserve"> PAGEREF _Toc182179916 \h </w:instrText>
        </w:r>
        <w:r w:rsidR="004612ED">
          <w:rPr>
            <w:noProof/>
            <w:webHidden/>
          </w:rPr>
        </w:r>
        <w:r w:rsidR="004612ED">
          <w:rPr>
            <w:noProof/>
            <w:webHidden/>
          </w:rPr>
          <w:fldChar w:fldCharType="separate"/>
        </w:r>
        <w:r w:rsidR="00927EB6">
          <w:rPr>
            <w:noProof/>
            <w:webHidden/>
          </w:rPr>
          <w:t>22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7" w:history="1">
        <w:r w:rsidR="004612ED" w:rsidRPr="00DE7615">
          <w:rPr>
            <w:rStyle w:val="Hyperlink"/>
            <w:noProof/>
          </w:rPr>
          <w:t>Hình 3. 4. Cấu hình dự án</w:t>
        </w:r>
        <w:r w:rsidR="004612ED">
          <w:rPr>
            <w:noProof/>
            <w:webHidden/>
          </w:rPr>
          <w:tab/>
        </w:r>
        <w:r w:rsidR="004612ED">
          <w:rPr>
            <w:noProof/>
            <w:webHidden/>
          </w:rPr>
          <w:fldChar w:fldCharType="begin"/>
        </w:r>
        <w:r w:rsidR="004612ED">
          <w:rPr>
            <w:noProof/>
            <w:webHidden/>
          </w:rPr>
          <w:instrText xml:space="preserve"> PAGEREF _Toc182179917 \h </w:instrText>
        </w:r>
        <w:r w:rsidR="004612ED">
          <w:rPr>
            <w:noProof/>
            <w:webHidden/>
          </w:rPr>
        </w:r>
        <w:r w:rsidR="004612ED">
          <w:rPr>
            <w:noProof/>
            <w:webHidden/>
          </w:rPr>
          <w:fldChar w:fldCharType="separate"/>
        </w:r>
        <w:r w:rsidR="00927EB6">
          <w:rPr>
            <w:noProof/>
            <w:webHidden/>
          </w:rPr>
          <w:t>23</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8" w:history="1">
        <w:r w:rsidR="004612ED" w:rsidRPr="00DE7615">
          <w:rPr>
            <w:rStyle w:val="Hyperlink"/>
            <w:noProof/>
          </w:rPr>
          <w:t>Hình 3. 5. Saleor API URL</w:t>
        </w:r>
        <w:r w:rsidR="004612ED">
          <w:rPr>
            <w:noProof/>
            <w:webHidden/>
          </w:rPr>
          <w:tab/>
        </w:r>
        <w:r w:rsidR="004612ED">
          <w:rPr>
            <w:noProof/>
            <w:webHidden/>
          </w:rPr>
          <w:fldChar w:fldCharType="begin"/>
        </w:r>
        <w:r w:rsidR="004612ED">
          <w:rPr>
            <w:noProof/>
            <w:webHidden/>
          </w:rPr>
          <w:instrText xml:space="preserve"> PAGEREF _Toc182179918 \h </w:instrText>
        </w:r>
        <w:r w:rsidR="004612ED">
          <w:rPr>
            <w:noProof/>
            <w:webHidden/>
          </w:rPr>
        </w:r>
        <w:r w:rsidR="004612ED">
          <w:rPr>
            <w:noProof/>
            <w:webHidden/>
          </w:rPr>
          <w:fldChar w:fldCharType="separate"/>
        </w:r>
        <w:r w:rsidR="00927EB6">
          <w:rPr>
            <w:noProof/>
            <w:webHidden/>
          </w:rPr>
          <w:t>23</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19" w:history="1">
        <w:r w:rsidR="004612ED" w:rsidRPr="00DE7615">
          <w:rPr>
            <w:rStyle w:val="Hyperlink"/>
            <w:noProof/>
          </w:rPr>
          <w:t>Hình 3. 6. Saleor dashboard</w:t>
        </w:r>
        <w:r w:rsidR="004612ED">
          <w:rPr>
            <w:noProof/>
            <w:webHidden/>
          </w:rPr>
          <w:tab/>
        </w:r>
        <w:r w:rsidR="004612ED">
          <w:rPr>
            <w:noProof/>
            <w:webHidden/>
          </w:rPr>
          <w:fldChar w:fldCharType="begin"/>
        </w:r>
        <w:r w:rsidR="004612ED">
          <w:rPr>
            <w:noProof/>
            <w:webHidden/>
          </w:rPr>
          <w:instrText xml:space="preserve"> PAGEREF _Toc182179919 \h </w:instrText>
        </w:r>
        <w:r w:rsidR="004612ED">
          <w:rPr>
            <w:noProof/>
            <w:webHidden/>
          </w:rPr>
        </w:r>
        <w:r w:rsidR="004612ED">
          <w:rPr>
            <w:noProof/>
            <w:webHidden/>
          </w:rPr>
          <w:fldChar w:fldCharType="separate"/>
        </w:r>
        <w:r w:rsidR="00927EB6">
          <w:rPr>
            <w:noProof/>
            <w:webHidden/>
          </w:rPr>
          <w:t>24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0" w:history="1">
        <w:r w:rsidR="004612ED" w:rsidRPr="00DE7615">
          <w:rPr>
            <w:rStyle w:val="Hyperlink"/>
            <w:noProof/>
          </w:rPr>
          <w:t>Hình 3. 7. Saleor Playground</w:t>
        </w:r>
        <w:r w:rsidR="004612ED">
          <w:rPr>
            <w:noProof/>
            <w:webHidden/>
          </w:rPr>
          <w:tab/>
        </w:r>
        <w:r w:rsidR="004612ED">
          <w:rPr>
            <w:noProof/>
            <w:webHidden/>
          </w:rPr>
          <w:fldChar w:fldCharType="begin"/>
        </w:r>
        <w:r w:rsidR="004612ED">
          <w:rPr>
            <w:noProof/>
            <w:webHidden/>
          </w:rPr>
          <w:instrText xml:space="preserve"> PAGEREF _Toc182179920 \h </w:instrText>
        </w:r>
        <w:r w:rsidR="004612ED">
          <w:rPr>
            <w:noProof/>
            <w:webHidden/>
          </w:rPr>
        </w:r>
        <w:r w:rsidR="004612ED">
          <w:rPr>
            <w:noProof/>
            <w:webHidden/>
          </w:rPr>
          <w:fldChar w:fldCharType="separate"/>
        </w:r>
        <w:r w:rsidR="00927EB6">
          <w:rPr>
            <w:noProof/>
            <w:webHidden/>
          </w:rPr>
          <w:t>24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1" w:history="1">
        <w:r w:rsidR="004612ED" w:rsidRPr="00DE7615">
          <w:rPr>
            <w:rStyle w:val="Hyperlink"/>
            <w:noProof/>
          </w:rPr>
          <w:t>Hình 3. 8. Thêm dependencies</w:t>
        </w:r>
        <w:r w:rsidR="004612ED">
          <w:rPr>
            <w:noProof/>
            <w:webHidden/>
          </w:rPr>
          <w:tab/>
        </w:r>
        <w:r w:rsidR="004612ED">
          <w:rPr>
            <w:noProof/>
            <w:webHidden/>
          </w:rPr>
          <w:fldChar w:fldCharType="begin"/>
        </w:r>
        <w:r w:rsidR="004612ED">
          <w:rPr>
            <w:noProof/>
            <w:webHidden/>
          </w:rPr>
          <w:instrText xml:space="preserve"> PAGEREF _Toc182179921 \h </w:instrText>
        </w:r>
        <w:r w:rsidR="004612ED">
          <w:rPr>
            <w:noProof/>
            <w:webHidden/>
          </w:rPr>
        </w:r>
        <w:r w:rsidR="004612ED">
          <w:rPr>
            <w:noProof/>
            <w:webHidden/>
          </w:rPr>
          <w:fldChar w:fldCharType="separate"/>
        </w:r>
        <w:r w:rsidR="00927EB6">
          <w:rPr>
            <w:noProof/>
            <w:webHidden/>
          </w:rPr>
          <w:t>28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2" w:history="1">
        <w:r w:rsidR="004612ED" w:rsidRPr="00DE7615">
          <w:rPr>
            <w:rStyle w:val="Hyperlink"/>
            <w:noProof/>
          </w:rPr>
          <w:t>Hình 3. 9. Cấu hình GraphQL Client</w:t>
        </w:r>
        <w:r w:rsidR="004612ED">
          <w:rPr>
            <w:noProof/>
            <w:webHidden/>
          </w:rPr>
          <w:tab/>
        </w:r>
        <w:r w:rsidR="004612ED">
          <w:rPr>
            <w:noProof/>
            <w:webHidden/>
          </w:rPr>
          <w:fldChar w:fldCharType="begin"/>
        </w:r>
        <w:r w:rsidR="004612ED">
          <w:rPr>
            <w:noProof/>
            <w:webHidden/>
          </w:rPr>
          <w:instrText xml:space="preserve"> PAGEREF _Toc182179922 \h </w:instrText>
        </w:r>
        <w:r w:rsidR="004612ED">
          <w:rPr>
            <w:noProof/>
            <w:webHidden/>
          </w:rPr>
        </w:r>
        <w:r w:rsidR="004612ED">
          <w:rPr>
            <w:noProof/>
            <w:webHidden/>
          </w:rPr>
          <w:fldChar w:fldCharType="separate"/>
        </w:r>
        <w:r w:rsidR="00927EB6">
          <w:rPr>
            <w:noProof/>
            <w:webHidden/>
          </w:rPr>
          <w:t>29</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3" w:history="1">
        <w:r w:rsidR="004612ED" w:rsidRPr="00DE7615">
          <w:rPr>
            <w:rStyle w:val="Hyperlink"/>
            <w:noProof/>
          </w:rPr>
          <w:t>Hình 3. 10. Sử dụng GraphQL Client</w:t>
        </w:r>
        <w:r w:rsidR="004612ED">
          <w:rPr>
            <w:noProof/>
            <w:webHidden/>
          </w:rPr>
          <w:tab/>
        </w:r>
        <w:r w:rsidR="004612ED">
          <w:rPr>
            <w:noProof/>
            <w:webHidden/>
          </w:rPr>
          <w:fldChar w:fldCharType="begin"/>
        </w:r>
        <w:r w:rsidR="004612ED">
          <w:rPr>
            <w:noProof/>
            <w:webHidden/>
          </w:rPr>
          <w:instrText xml:space="preserve"> PAGEREF _Toc182179923 \h </w:instrText>
        </w:r>
        <w:r w:rsidR="004612ED">
          <w:rPr>
            <w:noProof/>
            <w:webHidden/>
          </w:rPr>
        </w:r>
        <w:r w:rsidR="004612ED">
          <w:rPr>
            <w:noProof/>
            <w:webHidden/>
          </w:rPr>
          <w:fldChar w:fldCharType="separate"/>
        </w:r>
        <w:r w:rsidR="00927EB6">
          <w:rPr>
            <w:noProof/>
            <w:webHidden/>
          </w:rPr>
          <w:t>29</w:t>
        </w:r>
        <w:r w:rsidR="004612ED">
          <w:rPr>
            <w:noProof/>
            <w:webHidden/>
          </w:rPr>
          <w:fldChar w:fldCharType="end"/>
        </w:r>
      </w:hyperlink>
    </w:p>
    <w:p w:rsidR="004612ED" w:rsidRDefault="00940697" w:rsidP="001407A1">
      <w:pPr>
        <w:rPr>
          <w:noProof/>
        </w:rPr>
      </w:pPr>
      <w:r>
        <w:fldChar w:fldCharType="end"/>
      </w:r>
      <w:r>
        <w:fldChar w:fldCharType="begin"/>
      </w:r>
      <w:r>
        <w:instrText xml:space="preserve"> TOC \h \z \c "Hình 4." </w:instrText>
      </w:r>
      <w:r>
        <w:fldChar w:fldCharType="separate"/>
      </w:r>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4" w:history="1">
        <w:r w:rsidR="004612ED" w:rsidRPr="00103B85">
          <w:rPr>
            <w:rStyle w:val="Hyperlink"/>
            <w:noProof/>
          </w:rPr>
          <w:t>Hình 4. 1. Đăng nhập và nhận token</w:t>
        </w:r>
        <w:r w:rsidR="004612ED">
          <w:rPr>
            <w:noProof/>
            <w:webHidden/>
          </w:rPr>
          <w:tab/>
        </w:r>
        <w:r w:rsidR="004612ED">
          <w:rPr>
            <w:noProof/>
            <w:webHidden/>
          </w:rPr>
          <w:fldChar w:fldCharType="begin"/>
        </w:r>
        <w:r w:rsidR="004612ED">
          <w:rPr>
            <w:noProof/>
            <w:webHidden/>
          </w:rPr>
          <w:instrText xml:space="preserve"> PAGEREF _Toc182179924 \h </w:instrText>
        </w:r>
        <w:r w:rsidR="004612ED">
          <w:rPr>
            <w:noProof/>
            <w:webHidden/>
          </w:rPr>
        </w:r>
        <w:r w:rsidR="004612ED">
          <w:rPr>
            <w:noProof/>
            <w:webHidden/>
          </w:rPr>
          <w:fldChar w:fldCharType="separate"/>
        </w:r>
        <w:r w:rsidR="00927EB6">
          <w:rPr>
            <w:noProof/>
            <w:webHidden/>
          </w:rPr>
          <w:t>30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5" w:history="1">
        <w:r w:rsidR="004612ED" w:rsidRPr="00103B85">
          <w:rPr>
            <w:rStyle w:val="Hyperlink"/>
            <w:noProof/>
          </w:rPr>
          <w:t>Hình 4. 2. Lưu token vào bộ nhớ cục bộ</w:t>
        </w:r>
        <w:r w:rsidR="004612ED">
          <w:rPr>
            <w:noProof/>
            <w:webHidden/>
          </w:rPr>
          <w:tab/>
        </w:r>
        <w:r w:rsidR="004612ED">
          <w:rPr>
            <w:noProof/>
            <w:webHidden/>
          </w:rPr>
          <w:fldChar w:fldCharType="begin"/>
        </w:r>
        <w:r w:rsidR="004612ED">
          <w:rPr>
            <w:noProof/>
            <w:webHidden/>
          </w:rPr>
          <w:instrText xml:space="preserve"> PAGEREF _Toc182179925 \h </w:instrText>
        </w:r>
        <w:r w:rsidR="004612ED">
          <w:rPr>
            <w:noProof/>
            <w:webHidden/>
          </w:rPr>
        </w:r>
        <w:r w:rsidR="004612ED">
          <w:rPr>
            <w:noProof/>
            <w:webHidden/>
          </w:rPr>
          <w:fldChar w:fldCharType="separate"/>
        </w:r>
        <w:r w:rsidR="00927EB6">
          <w:rPr>
            <w:noProof/>
            <w:webHidden/>
          </w:rPr>
          <w:t>30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6" w:history="1">
        <w:r w:rsidR="004612ED" w:rsidRPr="00103B85">
          <w:rPr>
            <w:rStyle w:val="Hyperlink"/>
            <w:noProof/>
          </w:rPr>
          <w:t>Hình 4. 3. Sử dụng token để xác thực các yêu cầu tiếp theo</w:t>
        </w:r>
        <w:r w:rsidR="004612ED">
          <w:rPr>
            <w:noProof/>
            <w:webHidden/>
          </w:rPr>
          <w:tab/>
        </w:r>
        <w:r w:rsidR="004612ED">
          <w:rPr>
            <w:noProof/>
            <w:webHidden/>
          </w:rPr>
          <w:fldChar w:fldCharType="begin"/>
        </w:r>
        <w:r w:rsidR="004612ED">
          <w:rPr>
            <w:noProof/>
            <w:webHidden/>
          </w:rPr>
          <w:instrText xml:space="preserve"> PAGEREF _Toc182179926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7" w:history="1">
        <w:r w:rsidR="004612ED" w:rsidRPr="00103B85">
          <w:rPr>
            <w:rStyle w:val="Hyperlink"/>
            <w:noProof/>
          </w:rPr>
          <w:t>Hình 4. 4. Làm mới token</w:t>
        </w:r>
        <w:r w:rsidR="004612ED">
          <w:rPr>
            <w:noProof/>
            <w:webHidden/>
          </w:rPr>
          <w:tab/>
        </w:r>
        <w:r w:rsidR="004612ED">
          <w:rPr>
            <w:noProof/>
            <w:webHidden/>
          </w:rPr>
          <w:fldChar w:fldCharType="begin"/>
        </w:r>
        <w:r w:rsidR="004612ED">
          <w:rPr>
            <w:noProof/>
            <w:webHidden/>
          </w:rPr>
          <w:instrText xml:space="preserve"> PAGEREF _Toc182179927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8" w:history="1">
        <w:r w:rsidR="004612ED" w:rsidRPr="00103B85">
          <w:rPr>
            <w:rStyle w:val="Hyperlink"/>
            <w:noProof/>
          </w:rPr>
          <w:t>Hình 4. 5. Xóa token</w:t>
        </w:r>
        <w:r w:rsidR="004612ED">
          <w:rPr>
            <w:noProof/>
            <w:webHidden/>
          </w:rPr>
          <w:tab/>
        </w:r>
        <w:r w:rsidR="004612ED">
          <w:rPr>
            <w:noProof/>
            <w:webHidden/>
          </w:rPr>
          <w:fldChar w:fldCharType="begin"/>
        </w:r>
        <w:r w:rsidR="004612ED">
          <w:rPr>
            <w:noProof/>
            <w:webHidden/>
          </w:rPr>
          <w:instrText xml:space="preserve"> PAGEREF _Toc182179928 \h </w:instrText>
        </w:r>
        <w:r w:rsidR="004612ED">
          <w:rPr>
            <w:noProof/>
            <w:webHidden/>
          </w:rPr>
        </w:r>
        <w:r w:rsidR="004612ED">
          <w:rPr>
            <w:noProof/>
            <w:webHidden/>
          </w:rPr>
          <w:fldChar w:fldCharType="separate"/>
        </w:r>
        <w:r w:rsidR="00927EB6">
          <w:rPr>
            <w:noProof/>
            <w:webHidden/>
          </w:rPr>
          <w:t>31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29" w:history="1">
        <w:r w:rsidR="004612ED" w:rsidRPr="00103B85">
          <w:rPr>
            <w:rStyle w:val="Hyperlink"/>
            <w:noProof/>
          </w:rPr>
          <w:t>Hình 4. 6.Giao diện trên web</w:t>
        </w:r>
        <w:r w:rsidR="004612ED">
          <w:rPr>
            <w:noProof/>
            <w:webHidden/>
          </w:rPr>
          <w:tab/>
        </w:r>
        <w:r w:rsidR="004612ED">
          <w:rPr>
            <w:noProof/>
            <w:webHidden/>
          </w:rPr>
          <w:fldChar w:fldCharType="begin"/>
        </w:r>
        <w:r w:rsidR="004612ED">
          <w:rPr>
            <w:noProof/>
            <w:webHidden/>
          </w:rPr>
          <w:instrText xml:space="preserve"> PAGEREF _Toc182179929 \h </w:instrText>
        </w:r>
        <w:r w:rsidR="004612ED">
          <w:rPr>
            <w:noProof/>
            <w:webHidden/>
          </w:rPr>
        </w:r>
        <w:r w:rsidR="004612ED">
          <w:rPr>
            <w:noProof/>
            <w:webHidden/>
          </w:rPr>
          <w:fldChar w:fldCharType="separate"/>
        </w:r>
        <w:r w:rsidR="00927EB6">
          <w:rPr>
            <w:noProof/>
            <w:webHidden/>
          </w:rPr>
          <w:t>32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0" w:history="1">
        <w:r w:rsidR="004612ED" w:rsidRPr="00103B85">
          <w:rPr>
            <w:rStyle w:val="Hyperlink"/>
            <w:noProof/>
          </w:rPr>
          <w:t>Hình 4. 7. Giao diện trên Android</w:t>
        </w:r>
        <w:r w:rsidR="004612ED">
          <w:rPr>
            <w:noProof/>
            <w:webHidden/>
          </w:rPr>
          <w:tab/>
        </w:r>
        <w:r w:rsidR="004612ED">
          <w:rPr>
            <w:noProof/>
            <w:webHidden/>
          </w:rPr>
          <w:fldChar w:fldCharType="begin"/>
        </w:r>
        <w:r w:rsidR="004612ED">
          <w:rPr>
            <w:noProof/>
            <w:webHidden/>
          </w:rPr>
          <w:instrText xml:space="preserve"> PAGEREF _Toc182179930 \h </w:instrText>
        </w:r>
        <w:r w:rsidR="004612ED">
          <w:rPr>
            <w:noProof/>
            <w:webHidden/>
          </w:rPr>
        </w:r>
        <w:r w:rsidR="004612ED">
          <w:rPr>
            <w:noProof/>
            <w:webHidden/>
          </w:rPr>
          <w:fldChar w:fldCharType="separate"/>
        </w:r>
        <w:r w:rsidR="00927EB6">
          <w:rPr>
            <w:noProof/>
            <w:webHidden/>
          </w:rPr>
          <w:t>33</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1" w:history="1">
        <w:r w:rsidR="004612ED" w:rsidRPr="00103B85">
          <w:rPr>
            <w:rStyle w:val="Hyperlink"/>
            <w:noProof/>
          </w:rPr>
          <w:t>Hình 4. 8. Giao diện đăng nhập</w:t>
        </w:r>
        <w:r w:rsidR="004612ED">
          <w:rPr>
            <w:noProof/>
            <w:webHidden/>
          </w:rPr>
          <w:tab/>
        </w:r>
        <w:r w:rsidR="004612ED">
          <w:rPr>
            <w:noProof/>
            <w:webHidden/>
          </w:rPr>
          <w:fldChar w:fldCharType="begin"/>
        </w:r>
        <w:r w:rsidR="004612ED">
          <w:rPr>
            <w:noProof/>
            <w:webHidden/>
          </w:rPr>
          <w:instrText xml:space="preserve"> PAGEREF _Toc182179931 \h </w:instrText>
        </w:r>
        <w:r w:rsidR="004612ED">
          <w:rPr>
            <w:noProof/>
            <w:webHidden/>
          </w:rPr>
        </w:r>
        <w:r w:rsidR="004612ED">
          <w:rPr>
            <w:noProof/>
            <w:webHidden/>
          </w:rPr>
          <w:fldChar w:fldCharType="separate"/>
        </w:r>
        <w:r w:rsidR="00927EB6">
          <w:rPr>
            <w:noProof/>
            <w:webHidden/>
          </w:rPr>
          <w:t>34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2" w:history="1">
        <w:r w:rsidR="004612ED" w:rsidRPr="00103B85">
          <w:rPr>
            <w:rStyle w:val="Hyperlink"/>
            <w:noProof/>
          </w:rPr>
          <w:t>Hình 4. 9. Giao diện đăng ký</w:t>
        </w:r>
        <w:r w:rsidR="004612ED">
          <w:rPr>
            <w:noProof/>
            <w:webHidden/>
          </w:rPr>
          <w:tab/>
        </w:r>
        <w:r w:rsidR="004612ED">
          <w:rPr>
            <w:noProof/>
            <w:webHidden/>
          </w:rPr>
          <w:fldChar w:fldCharType="begin"/>
        </w:r>
        <w:r w:rsidR="004612ED">
          <w:rPr>
            <w:noProof/>
            <w:webHidden/>
          </w:rPr>
          <w:instrText xml:space="preserve"> PAGEREF _Toc182179932 \h </w:instrText>
        </w:r>
        <w:r w:rsidR="004612ED">
          <w:rPr>
            <w:noProof/>
            <w:webHidden/>
          </w:rPr>
        </w:r>
        <w:r w:rsidR="004612ED">
          <w:rPr>
            <w:noProof/>
            <w:webHidden/>
          </w:rPr>
          <w:fldChar w:fldCharType="separate"/>
        </w:r>
        <w:r w:rsidR="00927EB6">
          <w:rPr>
            <w:noProof/>
            <w:webHidden/>
          </w:rPr>
          <w:t>35</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3" w:history="1">
        <w:r w:rsidR="004612ED" w:rsidRPr="00103B85">
          <w:rPr>
            <w:rStyle w:val="Hyperlink"/>
            <w:noProof/>
          </w:rPr>
          <w:t>Hình 4. 10. Giao diện trang chủ</w:t>
        </w:r>
        <w:r w:rsidR="004612ED">
          <w:rPr>
            <w:noProof/>
            <w:webHidden/>
          </w:rPr>
          <w:tab/>
        </w:r>
        <w:r w:rsidR="004612ED">
          <w:rPr>
            <w:noProof/>
            <w:webHidden/>
          </w:rPr>
          <w:fldChar w:fldCharType="begin"/>
        </w:r>
        <w:r w:rsidR="004612ED">
          <w:rPr>
            <w:noProof/>
            <w:webHidden/>
          </w:rPr>
          <w:instrText xml:space="preserve"> PAGEREF _Toc182179933 \h </w:instrText>
        </w:r>
        <w:r w:rsidR="004612ED">
          <w:rPr>
            <w:noProof/>
            <w:webHidden/>
          </w:rPr>
        </w:r>
        <w:r w:rsidR="004612ED">
          <w:rPr>
            <w:noProof/>
            <w:webHidden/>
          </w:rPr>
          <w:fldChar w:fldCharType="separate"/>
        </w:r>
        <w:r w:rsidR="00927EB6">
          <w:rPr>
            <w:noProof/>
            <w:webHidden/>
          </w:rPr>
          <w:t>36</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4" w:history="1">
        <w:r w:rsidR="004612ED" w:rsidRPr="00103B85">
          <w:rPr>
            <w:rStyle w:val="Hyperlink"/>
            <w:noProof/>
          </w:rPr>
          <w:t>Hình 4. 11. Giao diện chi tiết sản phẩm</w:t>
        </w:r>
        <w:r w:rsidR="004612ED">
          <w:rPr>
            <w:noProof/>
            <w:webHidden/>
          </w:rPr>
          <w:tab/>
        </w:r>
        <w:r w:rsidR="004612ED">
          <w:rPr>
            <w:noProof/>
            <w:webHidden/>
          </w:rPr>
          <w:fldChar w:fldCharType="begin"/>
        </w:r>
        <w:r w:rsidR="004612ED">
          <w:rPr>
            <w:noProof/>
            <w:webHidden/>
          </w:rPr>
          <w:instrText xml:space="preserve"> PAGEREF _Toc182179934 \h </w:instrText>
        </w:r>
        <w:r w:rsidR="004612ED">
          <w:rPr>
            <w:noProof/>
            <w:webHidden/>
          </w:rPr>
        </w:r>
        <w:r w:rsidR="004612ED">
          <w:rPr>
            <w:noProof/>
            <w:webHidden/>
          </w:rPr>
          <w:fldChar w:fldCharType="separate"/>
        </w:r>
        <w:r w:rsidR="00927EB6">
          <w:rPr>
            <w:noProof/>
            <w:webHidden/>
          </w:rPr>
          <w:t>37</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5" w:history="1">
        <w:r w:rsidR="004612ED" w:rsidRPr="00103B85">
          <w:rPr>
            <w:rStyle w:val="Hyperlink"/>
            <w:noProof/>
          </w:rPr>
          <w:t>Hình 4. 12.Giao diện giỏ hàng</w:t>
        </w:r>
        <w:r w:rsidR="004612ED">
          <w:rPr>
            <w:noProof/>
            <w:webHidden/>
          </w:rPr>
          <w:tab/>
        </w:r>
        <w:r w:rsidR="004612ED">
          <w:rPr>
            <w:noProof/>
            <w:webHidden/>
          </w:rPr>
          <w:fldChar w:fldCharType="begin"/>
        </w:r>
        <w:r w:rsidR="004612ED">
          <w:rPr>
            <w:noProof/>
            <w:webHidden/>
          </w:rPr>
          <w:instrText xml:space="preserve"> PAGEREF _Toc182179935 \h </w:instrText>
        </w:r>
        <w:r w:rsidR="004612ED">
          <w:rPr>
            <w:noProof/>
            <w:webHidden/>
          </w:rPr>
        </w:r>
        <w:r w:rsidR="004612ED">
          <w:rPr>
            <w:noProof/>
            <w:webHidden/>
          </w:rPr>
          <w:fldChar w:fldCharType="separate"/>
        </w:r>
        <w:r w:rsidR="00927EB6">
          <w:rPr>
            <w:noProof/>
            <w:webHidden/>
          </w:rPr>
          <w:t>38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6" w:history="1">
        <w:r w:rsidR="004612ED" w:rsidRPr="00103B85">
          <w:rPr>
            <w:rStyle w:val="Hyperlink"/>
            <w:noProof/>
          </w:rPr>
          <w:t>Hình 4. 13. Giao diện lịch sử đơn hàng</w:t>
        </w:r>
        <w:r w:rsidR="004612ED">
          <w:rPr>
            <w:noProof/>
            <w:webHidden/>
          </w:rPr>
          <w:tab/>
        </w:r>
        <w:r w:rsidR="004612ED">
          <w:rPr>
            <w:noProof/>
            <w:webHidden/>
          </w:rPr>
          <w:fldChar w:fldCharType="begin"/>
        </w:r>
        <w:r w:rsidR="004612ED">
          <w:rPr>
            <w:noProof/>
            <w:webHidden/>
          </w:rPr>
          <w:instrText xml:space="preserve"> PAGEREF _Toc182179936 \h </w:instrText>
        </w:r>
        <w:r w:rsidR="004612ED">
          <w:rPr>
            <w:noProof/>
            <w:webHidden/>
          </w:rPr>
        </w:r>
        <w:r w:rsidR="004612ED">
          <w:rPr>
            <w:noProof/>
            <w:webHidden/>
          </w:rPr>
          <w:fldChar w:fldCharType="separate"/>
        </w:r>
        <w:r w:rsidR="00927EB6">
          <w:rPr>
            <w:noProof/>
            <w:webHidden/>
          </w:rPr>
          <w:t>39</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7" w:history="1">
        <w:r w:rsidR="004612ED" w:rsidRPr="00103B85">
          <w:rPr>
            <w:rStyle w:val="Hyperlink"/>
            <w:noProof/>
          </w:rPr>
          <w:t>Hình 4. 14. Giao diện thông tin cá nhân</w:t>
        </w:r>
        <w:r w:rsidR="004612ED">
          <w:rPr>
            <w:noProof/>
            <w:webHidden/>
          </w:rPr>
          <w:tab/>
        </w:r>
        <w:r w:rsidR="004612ED">
          <w:rPr>
            <w:noProof/>
            <w:webHidden/>
          </w:rPr>
          <w:fldChar w:fldCharType="begin"/>
        </w:r>
        <w:r w:rsidR="004612ED">
          <w:rPr>
            <w:noProof/>
            <w:webHidden/>
          </w:rPr>
          <w:instrText xml:space="preserve"> PAGEREF _Toc182179937 \h </w:instrText>
        </w:r>
        <w:r w:rsidR="004612ED">
          <w:rPr>
            <w:noProof/>
            <w:webHidden/>
          </w:rPr>
        </w:r>
        <w:r w:rsidR="004612ED">
          <w:rPr>
            <w:noProof/>
            <w:webHidden/>
          </w:rPr>
          <w:fldChar w:fldCharType="separate"/>
        </w:r>
        <w:r w:rsidR="00927EB6">
          <w:rPr>
            <w:noProof/>
            <w:webHidden/>
          </w:rPr>
          <w:t>40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8" w:history="1">
        <w:r w:rsidR="004612ED" w:rsidRPr="00103B85">
          <w:rPr>
            <w:rStyle w:val="Hyperlink"/>
            <w:noProof/>
          </w:rPr>
          <w:t>Hình 4. 15. Chức năng đăng nhập</w:t>
        </w:r>
        <w:r w:rsidR="004612ED">
          <w:rPr>
            <w:noProof/>
            <w:webHidden/>
          </w:rPr>
          <w:tab/>
        </w:r>
        <w:r w:rsidR="004612ED">
          <w:rPr>
            <w:noProof/>
            <w:webHidden/>
          </w:rPr>
          <w:fldChar w:fldCharType="begin"/>
        </w:r>
        <w:r w:rsidR="004612ED">
          <w:rPr>
            <w:noProof/>
            <w:webHidden/>
          </w:rPr>
          <w:instrText xml:space="preserve"> PAGEREF _Toc182179938 \h </w:instrText>
        </w:r>
        <w:r w:rsidR="004612ED">
          <w:rPr>
            <w:noProof/>
            <w:webHidden/>
          </w:rPr>
        </w:r>
        <w:r w:rsidR="004612ED">
          <w:rPr>
            <w:noProof/>
            <w:webHidden/>
          </w:rPr>
          <w:fldChar w:fldCharType="separate"/>
        </w:r>
        <w:r w:rsidR="00927EB6">
          <w:rPr>
            <w:noProof/>
            <w:webHidden/>
          </w:rPr>
          <w:t>41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39" w:history="1">
        <w:r w:rsidR="004612ED" w:rsidRPr="00103B85">
          <w:rPr>
            <w:rStyle w:val="Hyperlink"/>
            <w:noProof/>
          </w:rPr>
          <w:t>Hình 4. 16. Chức năng đăng ký</w:t>
        </w:r>
        <w:r w:rsidR="004612ED">
          <w:rPr>
            <w:noProof/>
            <w:webHidden/>
          </w:rPr>
          <w:tab/>
        </w:r>
        <w:r w:rsidR="004612ED">
          <w:rPr>
            <w:noProof/>
            <w:webHidden/>
          </w:rPr>
          <w:fldChar w:fldCharType="begin"/>
        </w:r>
        <w:r w:rsidR="004612ED">
          <w:rPr>
            <w:noProof/>
            <w:webHidden/>
          </w:rPr>
          <w:instrText xml:space="preserve"> PAGEREF _Toc182179939 \h </w:instrText>
        </w:r>
        <w:r w:rsidR="004612ED">
          <w:rPr>
            <w:noProof/>
            <w:webHidden/>
          </w:rPr>
        </w:r>
        <w:r w:rsidR="004612ED">
          <w:rPr>
            <w:noProof/>
            <w:webHidden/>
          </w:rPr>
          <w:fldChar w:fldCharType="separate"/>
        </w:r>
        <w:r w:rsidR="00927EB6">
          <w:rPr>
            <w:noProof/>
            <w:webHidden/>
          </w:rPr>
          <w:t>42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0" w:history="1">
        <w:r w:rsidR="004612ED" w:rsidRPr="00103B85">
          <w:rPr>
            <w:rStyle w:val="Hyperlink"/>
            <w:noProof/>
          </w:rPr>
          <w:t>Hình 4. 17. Chức năng trang chủ</w:t>
        </w:r>
        <w:r w:rsidR="004612ED">
          <w:rPr>
            <w:noProof/>
            <w:webHidden/>
          </w:rPr>
          <w:tab/>
        </w:r>
        <w:r w:rsidR="004612ED">
          <w:rPr>
            <w:noProof/>
            <w:webHidden/>
          </w:rPr>
          <w:fldChar w:fldCharType="begin"/>
        </w:r>
        <w:r w:rsidR="004612ED">
          <w:rPr>
            <w:noProof/>
            <w:webHidden/>
          </w:rPr>
          <w:instrText xml:space="preserve"> PAGEREF _Toc182179940 \h </w:instrText>
        </w:r>
        <w:r w:rsidR="004612ED">
          <w:rPr>
            <w:noProof/>
            <w:webHidden/>
          </w:rPr>
        </w:r>
        <w:r w:rsidR="004612ED">
          <w:rPr>
            <w:noProof/>
            <w:webHidden/>
          </w:rPr>
          <w:fldChar w:fldCharType="separate"/>
        </w:r>
        <w:r w:rsidR="00927EB6">
          <w:rPr>
            <w:noProof/>
            <w:webHidden/>
          </w:rPr>
          <w:t>44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1" w:history="1">
        <w:r w:rsidR="004612ED" w:rsidRPr="00103B85">
          <w:rPr>
            <w:rStyle w:val="Hyperlink"/>
            <w:noProof/>
          </w:rPr>
          <w:t>Hình 4. 18.Chức năng chi tiết sản phẩm</w:t>
        </w:r>
        <w:r w:rsidR="004612ED">
          <w:rPr>
            <w:noProof/>
            <w:webHidden/>
          </w:rPr>
          <w:tab/>
        </w:r>
        <w:r w:rsidR="004612ED">
          <w:rPr>
            <w:noProof/>
            <w:webHidden/>
          </w:rPr>
          <w:fldChar w:fldCharType="begin"/>
        </w:r>
        <w:r w:rsidR="004612ED">
          <w:rPr>
            <w:noProof/>
            <w:webHidden/>
          </w:rPr>
          <w:instrText xml:space="preserve"> PAGEREF _Toc182179941 \h </w:instrText>
        </w:r>
        <w:r w:rsidR="004612ED">
          <w:rPr>
            <w:noProof/>
            <w:webHidden/>
          </w:rPr>
        </w:r>
        <w:r w:rsidR="004612ED">
          <w:rPr>
            <w:noProof/>
            <w:webHidden/>
          </w:rPr>
          <w:fldChar w:fldCharType="separate"/>
        </w:r>
        <w:r w:rsidR="00927EB6">
          <w:rPr>
            <w:noProof/>
            <w:webHidden/>
          </w:rPr>
          <w:t>46</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2" w:history="1">
        <w:r w:rsidR="004612ED" w:rsidRPr="00103B85">
          <w:rPr>
            <w:rStyle w:val="Hyperlink"/>
            <w:noProof/>
          </w:rPr>
          <w:t>Hình 4. 19. Chức năng giỏ hàng</w:t>
        </w:r>
        <w:r w:rsidR="004612ED">
          <w:rPr>
            <w:noProof/>
            <w:webHidden/>
          </w:rPr>
          <w:tab/>
        </w:r>
        <w:r w:rsidR="004612ED">
          <w:rPr>
            <w:noProof/>
            <w:webHidden/>
          </w:rPr>
          <w:fldChar w:fldCharType="begin"/>
        </w:r>
        <w:r w:rsidR="004612ED">
          <w:rPr>
            <w:noProof/>
            <w:webHidden/>
          </w:rPr>
          <w:instrText xml:space="preserve"> PAGEREF _Toc182179942 \h </w:instrText>
        </w:r>
        <w:r w:rsidR="004612ED">
          <w:rPr>
            <w:noProof/>
            <w:webHidden/>
          </w:rPr>
        </w:r>
        <w:r w:rsidR="004612ED">
          <w:rPr>
            <w:noProof/>
            <w:webHidden/>
          </w:rPr>
          <w:fldChar w:fldCharType="separate"/>
        </w:r>
        <w:r w:rsidR="00927EB6">
          <w:rPr>
            <w:noProof/>
            <w:webHidden/>
          </w:rPr>
          <w:t>47</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3" w:history="1">
        <w:r w:rsidR="004612ED" w:rsidRPr="00103B85">
          <w:rPr>
            <w:rStyle w:val="Hyperlink"/>
            <w:noProof/>
          </w:rPr>
          <w:t>Hình 4. 20. Chức năng lịch sử đơn hàng</w:t>
        </w:r>
        <w:r w:rsidR="004612ED">
          <w:rPr>
            <w:noProof/>
            <w:webHidden/>
          </w:rPr>
          <w:tab/>
        </w:r>
        <w:r w:rsidR="004612ED">
          <w:rPr>
            <w:noProof/>
            <w:webHidden/>
          </w:rPr>
          <w:fldChar w:fldCharType="begin"/>
        </w:r>
        <w:r w:rsidR="004612ED">
          <w:rPr>
            <w:noProof/>
            <w:webHidden/>
          </w:rPr>
          <w:instrText xml:space="preserve"> PAGEREF _Toc182179943 \h </w:instrText>
        </w:r>
        <w:r w:rsidR="004612ED">
          <w:rPr>
            <w:noProof/>
            <w:webHidden/>
          </w:rPr>
        </w:r>
        <w:r w:rsidR="004612ED">
          <w:rPr>
            <w:noProof/>
            <w:webHidden/>
          </w:rPr>
          <w:fldChar w:fldCharType="separate"/>
        </w:r>
        <w:r w:rsidR="00927EB6">
          <w:rPr>
            <w:noProof/>
            <w:webHidden/>
          </w:rPr>
          <w:t>48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4" w:history="1">
        <w:r w:rsidR="004612ED" w:rsidRPr="00103B85">
          <w:rPr>
            <w:rStyle w:val="Hyperlink"/>
            <w:noProof/>
          </w:rPr>
          <w:t>Hình 4. 21. Chức năng thông tin cá nhân</w:t>
        </w:r>
        <w:r w:rsidR="004612ED">
          <w:rPr>
            <w:noProof/>
            <w:webHidden/>
          </w:rPr>
          <w:tab/>
        </w:r>
        <w:r w:rsidR="004612ED">
          <w:rPr>
            <w:noProof/>
            <w:webHidden/>
          </w:rPr>
          <w:fldChar w:fldCharType="begin"/>
        </w:r>
        <w:r w:rsidR="004612ED">
          <w:rPr>
            <w:noProof/>
            <w:webHidden/>
          </w:rPr>
          <w:instrText xml:space="preserve"> PAGEREF _Toc182179944 \h </w:instrText>
        </w:r>
        <w:r w:rsidR="004612ED">
          <w:rPr>
            <w:noProof/>
            <w:webHidden/>
          </w:rPr>
        </w:r>
        <w:r w:rsidR="004612ED">
          <w:rPr>
            <w:noProof/>
            <w:webHidden/>
          </w:rPr>
          <w:fldChar w:fldCharType="separate"/>
        </w:r>
        <w:r w:rsidR="00927EB6">
          <w:rPr>
            <w:noProof/>
            <w:webHidden/>
          </w:rPr>
          <w:t>49</w:t>
        </w:r>
        <w:r w:rsidR="004612ED">
          <w:rPr>
            <w:noProof/>
            <w:webHidden/>
          </w:rPr>
          <w:fldChar w:fldCharType="end"/>
        </w:r>
      </w:hyperlink>
    </w:p>
    <w:p w:rsidR="0007078F" w:rsidRDefault="00940697" w:rsidP="00166799">
      <w:pPr>
        <w:pStyle w:val="BodyText"/>
      </w:pPr>
      <w:r>
        <w:fldChar w:fldCharType="end"/>
      </w:r>
    </w:p>
    <w:p w:rsidR="00AF4014" w:rsidRPr="00662A66" w:rsidRDefault="0007078F" w:rsidP="00662A66">
      <w:pPr>
        <w:spacing w:before="120" w:after="120" w:line="360" w:lineRule="auto"/>
        <w:jc w:val="center"/>
        <w:rPr>
          <w:b/>
          <w:color w:val="000000" w:themeColor="text1"/>
          <w:sz w:val="28"/>
          <w:szCs w:val="28"/>
        </w:rPr>
      </w:pPr>
      <w:r w:rsidRPr="0007078F">
        <w:rPr>
          <w:b/>
          <w:color w:val="000000" w:themeColor="text1"/>
          <w:sz w:val="28"/>
          <w:szCs w:val="28"/>
        </w:rPr>
        <w:lastRenderedPageBreak/>
        <w:t>DANH</w:t>
      </w:r>
      <w:r w:rsidR="00B16A1D">
        <w:rPr>
          <w:b/>
          <w:color w:val="000000" w:themeColor="text1"/>
          <w:sz w:val="28"/>
          <w:szCs w:val="28"/>
        </w:rPr>
        <w:t xml:space="preserve"> </w:t>
      </w:r>
      <w:r w:rsidRPr="0007078F">
        <w:rPr>
          <w:b/>
          <w:color w:val="000000" w:themeColor="text1"/>
          <w:sz w:val="28"/>
          <w:szCs w:val="28"/>
        </w:rPr>
        <w:t>MỤC</w:t>
      </w:r>
      <w:r w:rsidR="00B16A1D">
        <w:rPr>
          <w:b/>
          <w:color w:val="000000" w:themeColor="text1"/>
          <w:sz w:val="28"/>
          <w:szCs w:val="28"/>
        </w:rPr>
        <w:t xml:space="preserve"> </w:t>
      </w:r>
      <w:r w:rsidRPr="0007078F">
        <w:rPr>
          <w:b/>
          <w:color w:val="000000" w:themeColor="text1"/>
          <w:sz w:val="28"/>
          <w:szCs w:val="28"/>
        </w:rPr>
        <w:t>TỪ</w:t>
      </w:r>
      <w:r w:rsidR="00B16A1D">
        <w:rPr>
          <w:b/>
          <w:color w:val="000000" w:themeColor="text1"/>
          <w:sz w:val="28"/>
          <w:szCs w:val="28"/>
        </w:rPr>
        <w:t xml:space="preserve"> </w:t>
      </w:r>
      <w:r w:rsidRPr="0007078F">
        <w:rPr>
          <w:b/>
          <w:color w:val="000000" w:themeColor="text1"/>
          <w:sz w:val="28"/>
          <w:szCs w:val="28"/>
        </w:rPr>
        <w:t>VIẾT</w:t>
      </w:r>
      <w:r w:rsidR="00B16A1D">
        <w:rPr>
          <w:b/>
          <w:color w:val="000000" w:themeColor="text1"/>
          <w:sz w:val="28"/>
          <w:szCs w:val="28"/>
        </w:rPr>
        <w:t xml:space="preserve"> </w:t>
      </w:r>
      <w:r w:rsidRPr="0007078F">
        <w:rPr>
          <w:b/>
          <w:color w:val="000000" w:themeColor="text1"/>
          <w:sz w:val="28"/>
          <w:szCs w:val="28"/>
        </w:rPr>
        <w:t>TẮT</w:t>
      </w:r>
      <w:r w:rsidR="00B16A1D">
        <w:rPr>
          <w:b/>
          <w:color w:val="000000" w:themeColor="text1"/>
          <w:sz w:val="28"/>
          <w:szCs w:val="28"/>
        </w:rPr>
        <w:t xml:space="preserve"> </w:t>
      </w:r>
    </w:p>
    <w:tbl>
      <w:tblPr>
        <w:tblStyle w:val="TableGrid"/>
        <w:tblW w:w="0" w:type="auto"/>
        <w:tblLook w:val="04A0" w:firstRow="1" w:lastRow="0" w:firstColumn="1" w:lastColumn="0" w:noHBand="0" w:noVBand="1"/>
      </w:tblPr>
      <w:tblGrid>
        <w:gridCol w:w="2689"/>
        <w:gridCol w:w="6372"/>
      </w:tblGrid>
      <w:tr w:rsidR="0007078F" w:rsidTr="0099737D">
        <w:tc>
          <w:tcPr>
            <w:tcW w:w="2689" w:type="dxa"/>
            <w:vAlign w:val="center"/>
          </w:tcPr>
          <w:p w:rsidR="0007078F" w:rsidRPr="0007078F" w:rsidRDefault="0007078F" w:rsidP="0099737D">
            <w:pPr>
              <w:spacing w:before="120" w:after="120"/>
            </w:pPr>
            <w:r w:rsidRPr="0007078F">
              <w:t>Từ</w:t>
            </w:r>
            <w:r w:rsidR="00B16A1D">
              <w:t xml:space="preserve"> </w:t>
            </w:r>
            <w:r w:rsidRPr="0007078F">
              <w:t>viết</w:t>
            </w:r>
            <w:r w:rsidR="00B16A1D">
              <w:t xml:space="preserve"> </w:t>
            </w:r>
            <w:r w:rsidRPr="0007078F">
              <w:t>tắt</w:t>
            </w:r>
          </w:p>
        </w:tc>
        <w:tc>
          <w:tcPr>
            <w:tcW w:w="6372" w:type="dxa"/>
            <w:vAlign w:val="center"/>
          </w:tcPr>
          <w:p w:rsidR="0007078F" w:rsidRPr="0007078F" w:rsidRDefault="0007078F" w:rsidP="0099737D">
            <w:pPr>
              <w:spacing w:before="120" w:after="120"/>
            </w:pPr>
            <w:r w:rsidRPr="0007078F">
              <w:t>Ý</w:t>
            </w:r>
            <w:r w:rsidR="00B16A1D">
              <w:t xml:space="preserve"> </w:t>
            </w:r>
            <w:r w:rsidRPr="0007078F">
              <w:t>nghĩa</w:t>
            </w:r>
          </w:p>
        </w:tc>
      </w:tr>
      <w:tr w:rsidR="000647B4" w:rsidTr="0099737D">
        <w:tc>
          <w:tcPr>
            <w:tcW w:w="2689" w:type="dxa"/>
          </w:tcPr>
          <w:p w:rsidR="000647B4" w:rsidRPr="00E27612" w:rsidRDefault="000647B4" w:rsidP="0099737D">
            <w:pPr>
              <w:spacing w:before="120" w:after="120"/>
            </w:pPr>
            <w:r w:rsidRPr="002D70F2">
              <w:t>AOT</w:t>
            </w:r>
          </w:p>
        </w:tc>
        <w:tc>
          <w:tcPr>
            <w:tcW w:w="6372" w:type="dxa"/>
          </w:tcPr>
          <w:p w:rsidR="000647B4" w:rsidRPr="002D70F2" w:rsidRDefault="000647B4" w:rsidP="0099737D">
            <w:pPr>
              <w:spacing w:before="120" w:after="120"/>
            </w:pPr>
            <w:r w:rsidRPr="002D70F2">
              <w:t>Ahead-of-Time</w:t>
            </w:r>
          </w:p>
        </w:tc>
      </w:tr>
      <w:tr w:rsidR="000647B4" w:rsidTr="0099737D">
        <w:tc>
          <w:tcPr>
            <w:tcW w:w="2689" w:type="dxa"/>
          </w:tcPr>
          <w:p w:rsidR="000647B4" w:rsidRDefault="000647B4" w:rsidP="0099737D">
            <w:pPr>
              <w:spacing w:before="120" w:after="120"/>
            </w:pPr>
            <w:r>
              <w:t>API</w:t>
            </w:r>
          </w:p>
        </w:tc>
        <w:tc>
          <w:tcPr>
            <w:tcW w:w="6372" w:type="dxa"/>
          </w:tcPr>
          <w:p w:rsidR="000647B4" w:rsidRPr="002D70F2" w:rsidRDefault="000647B4" w:rsidP="0099737D">
            <w:pPr>
              <w:spacing w:before="120" w:after="120"/>
            </w:pPr>
            <w:r w:rsidRPr="002D70F2">
              <w:t>Application</w:t>
            </w:r>
            <w:r w:rsidR="00B16A1D">
              <w:t xml:space="preserve"> </w:t>
            </w:r>
            <w:r w:rsidRPr="002D70F2">
              <w:t>Programming</w:t>
            </w:r>
            <w:r w:rsidR="00B16A1D">
              <w:t xml:space="preserve"> </w:t>
            </w:r>
            <w:r w:rsidRPr="002D70F2">
              <w:t>Interface</w:t>
            </w:r>
          </w:p>
        </w:tc>
      </w:tr>
      <w:tr w:rsidR="000647B4" w:rsidTr="0099737D">
        <w:tc>
          <w:tcPr>
            <w:tcW w:w="2689" w:type="dxa"/>
          </w:tcPr>
          <w:p w:rsidR="000647B4" w:rsidRDefault="000647B4" w:rsidP="0099737D">
            <w:pPr>
              <w:spacing w:before="120" w:after="120"/>
            </w:pPr>
            <w:r>
              <w:t>HTTP</w:t>
            </w:r>
          </w:p>
        </w:tc>
        <w:tc>
          <w:tcPr>
            <w:tcW w:w="6372" w:type="dxa"/>
          </w:tcPr>
          <w:p w:rsidR="000647B4" w:rsidRPr="002D70F2" w:rsidRDefault="000647B4" w:rsidP="0099737D">
            <w:pPr>
              <w:spacing w:before="120" w:after="120"/>
            </w:pPr>
            <w:bookmarkStart w:id="4" w:name="OLE_LINK15"/>
            <w:bookmarkStart w:id="5" w:name="OLE_LINK16"/>
            <w:r w:rsidRPr="002D70F2">
              <w:t>Hypertext</w:t>
            </w:r>
            <w:r w:rsidR="00B16A1D">
              <w:t xml:space="preserve"> </w:t>
            </w:r>
            <w:r w:rsidRPr="002D70F2">
              <w:t>Transfer</w:t>
            </w:r>
            <w:r w:rsidR="00B16A1D">
              <w:t xml:space="preserve"> </w:t>
            </w:r>
            <w:r w:rsidRPr="002D70F2">
              <w:t>Protocol</w:t>
            </w:r>
            <w:bookmarkEnd w:id="4"/>
            <w:bookmarkEnd w:id="5"/>
          </w:p>
        </w:tc>
      </w:tr>
      <w:tr w:rsidR="00F9774F" w:rsidTr="0099737D">
        <w:tc>
          <w:tcPr>
            <w:tcW w:w="2689" w:type="dxa"/>
          </w:tcPr>
          <w:p w:rsidR="00F9774F" w:rsidRDefault="00F9774F" w:rsidP="0099737D">
            <w:pPr>
              <w:spacing w:before="120" w:after="120"/>
            </w:pPr>
            <w:r>
              <w:t>HTTPS</w:t>
            </w:r>
          </w:p>
        </w:tc>
        <w:tc>
          <w:tcPr>
            <w:tcW w:w="6372" w:type="dxa"/>
          </w:tcPr>
          <w:p w:rsidR="00F9774F" w:rsidRPr="002D70F2" w:rsidRDefault="00F9774F" w:rsidP="0099737D">
            <w:pPr>
              <w:spacing w:before="120" w:after="120"/>
            </w:pPr>
            <w:r w:rsidRPr="002D70F2">
              <w:t>Hypertext</w:t>
            </w:r>
            <w:r>
              <w:t xml:space="preserve"> </w:t>
            </w:r>
            <w:r w:rsidRPr="002D70F2">
              <w:t>Transfer</w:t>
            </w:r>
            <w:r>
              <w:t xml:space="preserve"> </w:t>
            </w:r>
            <w:r w:rsidRPr="002D70F2">
              <w:t>Protocol</w:t>
            </w:r>
            <w:r>
              <w:t xml:space="preserve"> </w:t>
            </w:r>
            <w:r w:rsidRPr="00583829">
              <w:t>Secure</w:t>
            </w:r>
          </w:p>
        </w:tc>
      </w:tr>
      <w:tr w:rsidR="0099737D" w:rsidTr="0099737D">
        <w:tc>
          <w:tcPr>
            <w:tcW w:w="2689" w:type="dxa"/>
          </w:tcPr>
          <w:p w:rsidR="0099737D" w:rsidRDefault="0099737D" w:rsidP="0099737D">
            <w:pPr>
              <w:spacing w:before="120" w:after="120"/>
            </w:pPr>
            <w:r>
              <w:t>ID</w:t>
            </w:r>
          </w:p>
        </w:tc>
        <w:tc>
          <w:tcPr>
            <w:tcW w:w="6372" w:type="dxa"/>
          </w:tcPr>
          <w:p w:rsidR="0099737D" w:rsidRPr="002D70F2" w:rsidRDefault="0099737D" w:rsidP="0099737D">
            <w:pPr>
              <w:spacing w:before="120" w:after="120"/>
            </w:pPr>
            <w:r w:rsidRPr="0099737D">
              <w:t>Identifier</w:t>
            </w:r>
          </w:p>
        </w:tc>
      </w:tr>
      <w:tr w:rsidR="0099737D" w:rsidTr="0099737D">
        <w:tc>
          <w:tcPr>
            <w:tcW w:w="2689" w:type="dxa"/>
          </w:tcPr>
          <w:p w:rsidR="0099737D" w:rsidRDefault="0099737D" w:rsidP="0099737D">
            <w:pPr>
              <w:spacing w:before="120" w:after="120"/>
            </w:pPr>
            <w:r>
              <w:t>IOS</w:t>
            </w:r>
          </w:p>
        </w:tc>
        <w:tc>
          <w:tcPr>
            <w:tcW w:w="6372" w:type="dxa"/>
          </w:tcPr>
          <w:p w:rsidR="0099737D" w:rsidRPr="002D70F2" w:rsidRDefault="0099737D" w:rsidP="0099737D">
            <w:pPr>
              <w:spacing w:before="120" w:after="120"/>
            </w:pPr>
            <w:r>
              <w:t>iPhone Operating System</w:t>
            </w:r>
          </w:p>
        </w:tc>
      </w:tr>
      <w:tr w:rsidR="000647B4" w:rsidTr="0099737D">
        <w:tc>
          <w:tcPr>
            <w:tcW w:w="2689" w:type="dxa"/>
          </w:tcPr>
          <w:p w:rsidR="000647B4" w:rsidRDefault="000647B4" w:rsidP="0099737D">
            <w:pPr>
              <w:spacing w:before="120" w:after="120"/>
            </w:pPr>
            <w:r>
              <w:t>JIT</w:t>
            </w:r>
          </w:p>
        </w:tc>
        <w:tc>
          <w:tcPr>
            <w:tcW w:w="6372" w:type="dxa"/>
          </w:tcPr>
          <w:p w:rsidR="000647B4" w:rsidRPr="002D70F2" w:rsidRDefault="000647B4" w:rsidP="0099737D">
            <w:pPr>
              <w:spacing w:before="120" w:after="120"/>
            </w:pPr>
            <w:r w:rsidRPr="002D70F2">
              <w:t>Just-in-Time</w:t>
            </w:r>
          </w:p>
        </w:tc>
      </w:tr>
      <w:tr w:rsidR="000647B4" w:rsidTr="0099737D">
        <w:tc>
          <w:tcPr>
            <w:tcW w:w="2689" w:type="dxa"/>
          </w:tcPr>
          <w:p w:rsidR="000647B4" w:rsidRDefault="000647B4" w:rsidP="0099737D">
            <w:pPr>
              <w:spacing w:before="120" w:after="120"/>
            </w:pPr>
            <w:r>
              <w:t>JSON</w:t>
            </w:r>
          </w:p>
        </w:tc>
        <w:tc>
          <w:tcPr>
            <w:tcW w:w="6372" w:type="dxa"/>
          </w:tcPr>
          <w:p w:rsidR="000647B4" w:rsidRPr="002D70F2" w:rsidRDefault="000647B4" w:rsidP="0099737D">
            <w:pPr>
              <w:spacing w:before="120" w:after="120"/>
            </w:pPr>
            <w:r w:rsidRPr="002D70F2">
              <w:t>JavaScript</w:t>
            </w:r>
            <w:r w:rsidR="00B16A1D">
              <w:t xml:space="preserve"> </w:t>
            </w:r>
            <w:r w:rsidRPr="002D70F2">
              <w:t>Object</w:t>
            </w:r>
            <w:r w:rsidR="00B16A1D">
              <w:t xml:space="preserve"> </w:t>
            </w:r>
            <w:r w:rsidRPr="002D70F2">
              <w:t>Notation</w:t>
            </w:r>
          </w:p>
        </w:tc>
      </w:tr>
      <w:tr w:rsidR="005D6588" w:rsidTr="0099737D">
        <w:tc>
          <w:tcPr>
            <w:tcW w:w="2689" w:type="dxa"/>
          </w:tcPr>
          <w:p w:rsidR="005D6588" w:rsidRDefault="005D6588" w:rsidP="0099737D">
            <w:pPr>
              <w:spacing w:before="120" w:after="120"/>
            </w:pPr>
            <w:r>
              <w:t>JWT</w:t>
            </w:r>
          </w:p>
        </w:tc>
        <w:tc>
          <w:tcPr>
            <w:tcW w:w="6372" w:type="dxa"/>
          </w:tcPr>
          <w:p w:rsidR="005D6588" w:rsidRPr="002D70F2" w:rsidRDefault="005D6588" w:rsidP="0099737D">
            <w:pPr>
              <w:spacing w:before="120" w:after="120"/>
            </w:pPr>
            <w:r>
              <w:t>JSON Web Token</w:t>
            </w:r>
          </w:p>
        </w:tc>
      </w:tr>
      <w:tr w:rsidR="000647B4" w:rsidTr="0099737D">
        <w:tc>
          <w:tcPr>
            <w:tcW w:w="2689" w:type="dxa"/>
          </w:tcPr>
          <w:p w:rsidR="000647B4" w:rsidRDefault="000647B4" w:rsidP="0099737D">
            <w:pPr>
              <w:spacing w:before="120" w:after="120"/>
            </w:pPr>
            <w:r>
              <w:t>OOP</w:t>
            </w:r>
          </w:p>
        </w:tc>
        <w:tc>
          <w:tcPr>
            <w:tcW w:w="6372" w:type="dxa"/>
          </w:tcPr>
          <w:p w:rsidR="000647B4" w:rsidRPr="002D70F2" w:rsidRDefault="000647B4" w:rsidP="0099737D">
            <w:pPr>
              <w:spacing w:before="120" w:after="120"/>
            </w:pPr>
            <w:r w:rsidRPr="002D70F2">
              <w:t>Object-Oriented</w:t>
            </w:r>
            <w:r w:rsidR="00B16A1D">
              <w:t xml:space="preserve"> </w:t>
            </w:r>
            <w:r w:rsidRPr="002D70F2">
              <w:t>Programming</w:t>
            </w:r>
          </w:p>
        </w:tc>
      </w:tr>
      <w:tr w:rsidR="000647B4" w:rsidTr="0099737D">
        <w:tc>
          <w:tcPr>
            <w:tcW w:w="2689" w:type="dxa"/>
          </w:tcPr>
          <w:p w:rsidR="000647B4" w:rsidRDefault="000647B4" w:rsidP="0099737D">
            <w:pPr>
              <w:spacing w:before="120" w:after="120"/>
            </w:pPr>
            <w:r>
              <w:t>REST</w:t>
            </w:r>
          </w:p>
        </w:tc>
        <w:tc>
          <w:tcPr>
            <w:tcW w:w="6372" w:type="dxa"/>
          </w:tcPr>
          <w:p w:rsidR="000647B4" w:rsidRPr="002D70F2" w:rsidRDefault="000647B4" w:rsidP="0099737D">
            <w:pPr>
              <w:spacing w:before="120" w:after="120"/>
            </w:pPr>
            <w:r w:rsidRPr="002D70F2">
              <w:t>Representational</w:t>
            </w:r>
            <w:r w:rsidR="00B16A1D">
              <w:t xml:space="preserve"> </w:t>
            </w:r>
            <w:r w:rsidRPr="002D70F2">
              <w:t>State</w:t>
            </w:r>
            <w:r w:rsidR="00B16A1D">
              <w:t xml:space="preserve"> </w:t>
            </w:r>
            <w:r w:rsidRPr="002D70F2">
              <w:t>Transfer</w:t>
            </w:r>
          </w:p>
        </w:tc>
      </w:tr>
      <w:tr w:rsidR="000647B4" w:rsidTr="0099737D">
        <w:tc>
          <w:tcPr>
            <w:tcW w:w="2689" w:type="dxa"/>
          </w:tcPr>
          <w:p w:rsidR="000647B4" w:rsidRDefault="000647B4" w:rsidP="0099737D">
            <w:pPr>
              <w:spacing w:before="120" w:after="120"/>
            </w:pPr>
            <w:r>
              <w:t>SDK</w:t>
            </w:r>
          </w:p>
        </w:tc>
        <w:tc>
          <w:tcPr>
            <w:tcW w:w="6372" w:type="dxa"/>
          </w:tcPr>
          <w:p w:rsidR="000647B4" w:rsidRPr="002D70F2" w:rsidRDefault="000647B4" w:rsidP="0099737D">
            <w:pPr>
              <w:spacing w:before="120" w:after="120"/>
            </w:pPr>
            <w:r w:rsidRPr="002D70F2">
              <w:t>Software</w:t>
            </w:r>
            <w:r w:rsidR="00B16A1D">
              <w:t xml:space="preserve"> </w:t>
            </w:r>
            <w:r w:rsidRPr="002D70F2">
              <w:t>Development</w:t>
            </w:r>
            <w:r w:rsidR="00B16A1D">
              <w:t xml:space="preserve"> </w:t>
            </w:r>
            <w:r w:rsidRPr="002D70F2">
              <w:t>Kit</w:t>
            </w:r>
          </w:p>
        </w:tc>
      </w:tr>
      <w:tr w:rsidR="000647B4" w:rsidTr="0099737D">
        <w:tc>
          <w:tcPr>
            <w:tcW w:w="2689" w:type="dxa"/>
          </w:tcPr>
          <w:p w:rsidR="000647B4" w:rsidRDefault="000647B4" w:rsidP="0099737D">
            <w:pPr>
              <w:spacing w:before="120" w:after="120"/>
            </w:pPr>
            <w:r>
              <w:t>SDL</w:t>
            </w:r>
          </w:p>
        </w:tc>
        <w:tc>
          <w:tcPr>
            <w:tcW w:w="6372" w:type="dxa"/>
          </w:tcPr>
          <w:p w:rsidR="000647B4" w:rsidRPr="002D70F2" w:rsidRDefault="0099737D" w:rsidP="0099737D">
            <w:pPr>
              <w:spacing w:before="120" w:after="120"/>
            </w:pPr>
            <w:r>
              <w:t>Schema Definition Language</w:t>
            </w:r>
          </w:p>
        </w:tc>
      </w:tr>
      <w:tr w:rsidR="000647B4" w:rsidTr="0099737D">
        <w:tc>
          <w:tcPr>
            <w:tcW w:w="2689" w:type="dxa"/>
          </w:tcPr>
          <w:p w:rsidR="000647B4" w:rsidRDefault="000647B4" w:rsidP="0099737D">
            <w:pPr>
              <w:spacing w:before="120" w:after="120"/>
            </w:pPr>
            <w:r>
              <w:t>UI</w:t>
            </w:r>
          </w:p>
        </w:tc>
        <w:tc>
          <w:tcPr>
            <w:tcW w:w="6372" w:type="dxa"/>
          </w:tcPr>
          <w:p w:rsidR="000647B4" w:rsidRPr="002D70F2" w:rsidRDefault="000647B4" w:rsidP="0099737D">
            <w:pPr>
              <w:spacing w:before="120" w:after="120"/>
            </w:pPr>
            <w:r w:rsidRPr="002D70F2">
              <w:t>User</w:t>
            </w:r>
            <w:r w:rsidR="00B16A1D">
              <w:t xml:space="preserve"> </w:t>
            </w:r>
            <w:r w:rsidRPr="002D70F2">
              <w:t>Interface</w:t>
            </w:r>
          </w:p>
        </w:tc>
      </w:tr>
      <w:tr w:rsidR="000647B4" w:rsidTr="0099737D">
        <w:tc>
          <w:tcPr>
            <w:tcW w:w="2689" w:type="dxa"/>
          </w:tcPr>
          <w:p w:rsidR="000647B4" w:rsidRDefault="000647B4" w:rsidP="0099737D">
            <w:pPr>
              <w:spacing w:before="120" w:after="120"/>
            </w:pPr>
            <w:r>
              <w:t>URL</w:t>
            </w:r>
          </w:p>
        </w:tc>
        <w:tc>
          <w:tcPr>
            <w:tcW w:w="6372" w:type="dxa"/>
          </w:tcPr>
          <w:p w:rsidR="000647B4" w:rsidRPr="002D70F2" w:rsidRDefault="000647B4" w:rsidP="0099737D">
            <w:pPr>
              <w:spacing w:before="120" w:after="120"/>
            </w:pPr>
            <w:r w:rsidRPr="002D70F2">
              <w:t>Uniform</w:t>
            </w:r>
            <w:r w:rsidR="00B16A1D">
              <w:t xml:space="preserve"> </w:t>
            </w:r>
            <w:r w:rsidRPr="002D70F2">
              <w:t>Resource</w:t>
            </w:r>
            <w:r w:rsidR="00B16A1D">
              <w:t xml:space="preserve"> </w:t>
            </w:r>
            <w:r w:rsidRPr="002D70F2">
              <w:t>Locator</w:t>
            </w:r>
          </w:p>
        </w:tc>
      </w:tr>
      <w:tr w:rsidR="000647B4" w:rsidTr="0099737D">
        <w:tc>
          <w:tcPr>
            <w:tcW w:w="2689" w:type="dxa"/>
          </w:tcPr>
          <w:p w:rsidR="000647B4" w:rsidRDefault="000647B4" w:rsidP="0099737D">
            <w:pPr>
              <w:spacing w:before="120" w:after="120"/>
            </w:pPr>
            <w:r>
              <w:t>VM</w:t>
            </w:r>
          </w:p>
        </w:tc>
        <w:tc>
          <w:tcPr>
            <w:tcW w:w="6372" w:type="dxa"/>
          </w:tcPr>
          <w:p w:rsidR="000647B4" w:rsidRDefault="000647B4" w:rsidP="0099737D">
            <w:pPr>
              <w:spacing w:before="120" w:after="120"/>
            </w:pPr>
            <w:r w:rsidRPr="002D70F2">
              <w:t>Virtual</w:t>
            </w:r>
            <w:r w:rsidR="00B16A1D">
              <w:t xml:space="preserve"> </w:t>
            </w:r>
            <w:r w:rsidRPr="002D70F2">
              <w:t>Machine</w:t>
            </w:r>
          </w:p>
        </w:tc>
      </w:tr>
    </w:tbl>
    <w:p w:rsidR="0007078F" w:rsidRPr="0007078F" w:rsidRDefault="0007078F" w:rsidP="00790365">
      <w:pPr>
        <w:pStyle w:val="BodyText"/>
      </w:pPr>
    </w:p>
    <w:p w:rsidR="00AF4014" w:rsidRPr="0007078F" w:rsidRDefault="00AF4014" w:rsidP="00790365">
      <w:pPr>
        <w:pStyle w:val="BodyText"/>
      </w:pPr>
    </w:p>
    <w:p w:rsidR="00AF4014" w:rsidRPr="003A3218" w:rsidRDefault="00AF4014" w:rsidP="00AF4014">
      <w:pPr>
        <w:rPr>
          <w:color w:val="000000" w:themeColor="text1"/>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spacing w:after="160" w:line="259" w:lineRule="auto"/>
        <w:rPr>
          <w:b/>
          <w:color w:val="000000" w:themeColor="text1"/>
          <w:sz w:val="28"/>
          <w:szCs w:val="28"/>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rPr>
          <w:color w:val="000000" w:themeColor="text1"/>
          <w:szCs w:val="26"/>
        </w:rPr>
      </w:pPr>
    </w:p>
    <w:p w:rsidR="00AF4014" w:rsidRPr="003A3218" w:rsidRDefault="00AF4014" w:rsidP="00AF4014">
      <w:pPr>
        <w:tabs>
          <w:tab w:val="left" w:pos="5565"/>
        </w:tabs>
        <w:rPr>
          <w:color w:val="000000" w:themeColor="text1"/>
          <w:szCs w:val="26"/>
        </w:rPr>
      </w:pPr>
    </w:p>
    <w:p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w:t>
      </w:r>
      <w:r w:rsidR="00B16A1D">
        <w:rPr>
          <w:rFonts w:ascii="ff8" w:hAnsi="ff8"/>
          <w:color w:val="000000"/>
          <w:sz w:val="54"/>
          <w:szCs w:val="54"/>
        </w:rPr>
        <w:t xml:space="preserve"> </w:t>
      </w:r>
      <w:r>
        <w:rPr>
          <w:rFonts w:ascii="ff8" w:hAnsi="ff8"/>
          <w:color w:val="000000"/>
          <w:sz w:val="54"/>
          <w:szCs w:val="54"/>
        </w:rPr>
        <w:t>gian</w:t>
      </w:r>
      <w:r w:rsidR="00B16A1D">
        <w:rPr>
          <w:rFonts w:ascii="ff8" w:hAnsi="ff8"/>
          <w:color w:val="000000"/>
          <w:sz w:val="54"/>
          <w:szCs w:val="54"/>
        </w:rPr>
        <w:t xml:space="preserve"> </w:t>
      </w:r>
      <w:r>
        <w:rPr>
          <w:rFonts w:ascii="ff8" w:hAnsi="ff8"/>
          <w:color w:val="000000"/>
          <w:sz w:val="54"/>
          <w:szCs w:val="54"/>
        </w:rPr>
        <w:t>trung</w:t>
      </w:r>
      <w:r w:rsidR="00B16A1D">
        <w:rPr>
          <w:rFonts w:ascii="ff8" w:hAnsi="ff8"/>
          <w:color w:val="000000"/>
          <w:sz w:val="54"/>
          <w:szCs w:val="54"/>
        </w:rPr>
        <w:t xml:space="preserve"> </w:t>
      </w:r>
      <w:r>
        <w:rPr>
          <w:rFonts w:ascii="ff8" w:hAnsi="ff8"/>
          <w:color w:val="000000"/>
          <w:sz w:val="54"/>
          <w:szCs w:val="54"/>
        </w:rPr>
        <w:t>bình</w:t>
      </w:r>
    </w:p>
    <w:p w:rsidR="00AF4014" w:rsidRDefault="00AF4014" w:rsidP="00AF4014">
      <w:pPr>
        <w:spacing w:before="120" w:after="120" w:line="360" w:lineRule="auto"/>
        <w:ind w:firstLine="720"/>
        <w:jc w:val="both"/>
        <w:rPr>
          <w:szCs w:val="26"/>
        </w:rPr>
        <w:sectPr w:rsidR="00AF4014" w:rsidSect="006D33F5">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720" w:footer="720" w:gutter="0"/>
          <w:cols w:space="720"/>
          <w:docGrid w:linePitch="360"/>
        </w:sectPr>
      </w:pPr>
    </w:p>
    <w:p w:rsidR="00AF4014" w:rsidRPr="00B6695D" w:rsidRDefault="00AF4014" w:rsidP="00E606D0">
      <w:pPr>
        <w:pStyle w:val="H1"/>
      </w:pPr>
      <w:bookmarkStart w:id="6" w:name="_Toc127730468"/>
      <w:bookmarkStart w:id="7" w:name="_Toc164766699"/>
      <w:bookmarkStart w:id="8" w:name="_Toc182179829"/>
      <w:bookmarkStart w:id="9" w:name="_Toc123494279"/>
      <w:bookmarkStart w:id="10" w:name="_Toc123494445"/>
      <w:r w:rsidRPr="00B6695D">
        <w:lastRenderedPageBreak/>
        <w:t>ĐẶT</w:t>
      </w:r>
      <w:r w:rsidR="00B16A1D">
        <w:t xml:space="preserve"> </w:t>
      </w:r>
      <w:r w:rsidRPr="00B6695D">
        <w:t>VẤN</w:t>
      </w:r>
      <w:r w:rsidR="00B16A1D">
        <w:t xml:space="preserve"> </w:t>
      </w:r>
      <w:r w:rsidRPr="00B6695D">
        <w:t>ĐỀ</w:t>
      </w:r>
      <w:bookmarkEnd w:id="6"/>
      <w:bookmarkEnd w:id="7"/>
      <w:bookmarkEnd w:id="8"/>
    </w:p>
    <w:p w:rsidR="00B6695D" w:rsidRPr="00B219C6" w:rsidRDefault="00AF4014" w:rsidP="007F3496">
      <w:pPr>
        <w:pStyle w:val="H2"/>
      </w:pPr>
      <w:bookmarkStart w:id="11" w:name="_Toc164766700"/>
      <w:bookmarkStart w:id="12" w:name="_Toc182179830"/>
      <w:r w:rsidRPr="00B219C6">
        <w:t>Lý</w:t>
      </w:r>
      <w:r w:rsidR="00B16A1D">
        <w:t xml:space="preserve"> </w:t>
      </w:r>
      <w:r w:rsidRPr="00B219C6">
        <w:t>do</w:t>
      </w:r>
      <w:r w:rsidR="00B16A1D">
        <w:t xml:space="preserve"> </w:t>
      </w:r>
      <w:r w:rsidRPr="00B219C6">
        <w:t>chọn</w:t>
      </w:r>
      <w:r w:rsidR="00B16A1D">
        <w:t xml:space="preserve"> </w:t>
      </w:r>
      <w:r w:rsidRPr="00B219C6">
        <w:t>đề</w:t>
      </w:r>
      <w:r w:rsidR="00B16A1D">
        <w:t xml:space="preserve"> </w:t>
      </w:r>
      <w:r w:rsidRPr="00B219C6">
        <w:t>tài</w:t>
      </w:r>
      <w:bookmarkEnd w:id="11"/>
      <w:bookmarkEnd w:id="12"/>
    </w:p>
    <w:bookmarkEnd w:id="9"/>
    <w:bookmarkEnd w:id="10"/>
    <w:p w:rsidR="009166CD" w:rsidRDefault="009166CD" w:rsidP="00790365">
      <w:pPr>
        <w:pStyle w:val="BodyText"/>
      </w:pPr>
      <w:r w:rsidRPr="009166CD">
        <w:t>Trong</w:t>
      </w:r>
      <w:r w:rsidR="00B16A1D">
        <w:t xml:space="preserve"> </w:t>
      </w:r>
      <w:r w:rsidRPr="009166CD">
        <w:t>bối</w:t>
      </w:r>
      <w:r w:rsidR="00B16A1D">
        <w:t xml:space="preserve"> </w:t>
      </w:r>
      <w:r w:rsidRPr="009166CD">
        <w:t>cảnh</w:t>
      </w:r>
      <w:r w:rsidR="00B16A1D">
        <w:t xml:space="preserve"> </w:t>
      </w:r>
      <w:r w:rsidRPr="009166CD">
        <w:t>phát</w:t>
      </w:r>
      <w:r w:rsidR="00B16A1D">
        <w:t xml:space="preserve"> </w:t>
      </w:r>
      <w:r w:rsidRPr="009166CD">
        <w:t>triển</w:t>
      </w:r>
      <w:r w:rsidR="00B16A1D">
        <w:t xml:space="preserve"> </w:t>
      </w:r>
      <w:r w:rsidRPr="009166CD">
        <w:t>nhanh</w:t>
      </w:r>
      <w:r w:rsidR="00B16A1D">
        <w:t xml:space="preserve"> </w:t>
      </w:r>
      <w:r w:rsidRPr="009166CD">
        <w:t>chóng</w:t>
      </w:r>
      <w:r w:rsidR="00B16A1D">
        <w:t xml:space="preserve"> </w:t>
      </w:r>
      <w:r w:rsidRPr="009166CD">
        <w:t>của</w:t>
      </w:r>
      <w:r w:rsidR="00B16A1D">
        <w:t xml:space="preserve"> </w:t>
      </w:r>
      <w:r w:rsidRPr="009166CD">
        <w:t>thương</w:t>
      </w:r>
      <w:r w:rsidR="00B16A1D">
        <w:t xml:space="preserve"> </w:t>
      </w:r>
      <w:r w:rsidRPr="009166CD">
        <w:t>mại</w:t>
      </w:r>
      <w:r w:rsidR="00B16A1D">
        <w:t xml:space="preserve"> </w:t>
      </w:r>
      <w:r w:rsidRPr="009166CD">
        <w:t>điện</w:t>
      </w:r>
      <w:r w:rsidR="00B16A1D">
        <w:t xml:space="preserve"> </w:t>
      </w:r>
      <w:r w:rsidRPr="009166CD">
        <w:t>tử,</w:t>
      </w:r>
      <w:r w:rsidR="00B16A1D">
        <w:t xml:space="preserve"> </w:t>
      </w:r>
      <w:r w:rsidRPr="009166CD">
        <w:t>việc</w:t>
      </w:r>
      <w:r w:rsidR="00B16A1D">
        <w:t xml:space="preserve"> </w:t>
      </w:r>
      <w:r w:rsidRPr="009166CD">
        <w:t>xây</w:t>
      </w:r>
      <w:r w:rsidR="00B16A1D">
        <w:t xml:space="preserve"> </w:t>
      </w:r>
      <w:r w:rsidRPr="009166CD">
        <w:t>dựng</w:t>
      </w:r>
      <w:r w:rsidR="00B16A1D">
        <w:t xml:space="preserve"> </w:t>
      </w:r>
      <w:r w:rsidRPr="009166CD">
        <w:t>các</w:t>
      </w:r>
      <w:r w:rsidR="00B16A1D">
        <w:t xml:space="preserve"> </w:t>
      </w:r>
      <w:r w:rsidRPr="009166CD">
        <w:t>nền</w:t>
      </w:r>
      <w:r w:rsidR="00B16A1D">
        <w:t xml:space="preserve"> </w:t>
      </w:r>
      <w:r w:rsidRPr="009166CD">
        <w:t>tảng</w:t>
      </w:r>
      <w:r w:rsidR="00B16A1D">
        <w:t xml:space="preserve"> </w:t>
      </w:r>
      <w:r w:rsidRPr="009166CD">
        <w:t>bán</w:t>
      </w:r>
      <w:r w:rsidR="00B16A1D">
        <w:t xml:space="preserve"> </w:t>
      </w:r>
      <w:r w:rsidRPr="009166CD">
        <w:t>hàng</w:t>
      </w:r>
      <w:r w:rsidR="00B16A1D">
        <w:t xml:space="preserve"> </w:t>
      </w:r>
      <w:r w:rsidRPr="009166CD">
        <w:t>trực</w:t>
      </w:r>
      <w:r w:rsidR="00B16A1D">
        <w:t xml:space="preserve"> </w:t>
      </w:r>
      <w:r w:rsidRPr="009166CD">
        <w:t>tuyến</w:t>
      </w:r>
      <w:r w:rsidR="00B16A1D">
        <w:t xml:space="preserve"> </w:t>
      </w:r>
      <w:r w:rsidRPr="009166CD">
        <w:t>hiệu</w:t>
      </w:r>
      <w:r w:rsidR="00B16A1D">
        <w:t xml:space="preserve"> </w:t>
      </w:r>
      <w:r w:rsidRPr="009166CD">
        <w:t>quả,</w:t>
      </w:r>
      <w:r w:rsidR="00B16A1D">
        <w:t xml:space="preserve"> </w:t>
      </w:r>
      <w:r w:rsidRPr="009166CD">
        <w:t>linh</w:t>
      </w:r>
      <w:r w:rsidR="00B16A1D">
        <w:t xml:space="preserve"> </w:t>
      </w:r>
      <w:r w:rsidRPr="009166CD">
        <w:t>hoạt</w:t>
      </w:r>
      <w:r w:rsidR="00B16A1D">
        <w:t xml:space="preserve"> </w:t>
      </w:r>
      <w:r w:rsidRPr="009166CD">
        <w:t>và</w:t>
      </w:r>
      <w:r w:rsidR="00B16A1D">
        <w:t xml:space="preserve"> </w:t>
      </w:r>
      <w:r w:rsidRPr="009166CD">
        <w:t>dễ</w:t>
      </w:r>
      <w:r w:rsidR="00B16A1D">
        <w:t xml:space="preserve"> </w:t>
      </w:r>
      <w:r w:rsidRPr="009166CD">
        <w:t>dàng</w:t>
      </w:r>
      <w:r w:rsidR="00B16A1D">
        <w:t xml:space="preserve"> </w:t>
      </w:r>
      <w:r w:rsidRPr="009166CD">
        <w:t>mở</w:t>
      </w:r>
      <w:r w:rsidR="00B16A1D">
        <w:t xml:space="preserve"> </w:t>
      </w:r>
      <w:r w:rsidRPr="009166CD">
        <w:t>rộng</w:t>
      </w:r>
      <w:r w:rsidR="00B16A1D">
        <w:t xml:space="preserve"> </w:t>
      </w:r>
      <w:r w:rsidRPr="009166CD">
        <w:t>trở</w:t>
      </w:r>
      <w:r w:rsidR="00B16A1D">
        <w:t xml:space="preserve"> </w:t>
      </w:r>
      <w:r w:rsidRPr="009166CD">
        <w:t>nên</w:t>
      </w:r>
      <w:r w:rsidR="00B16A1D">
        <w:t xml:space="preserve"> </w:t>
      </w:r>
      <w:r w:rsidRPr="009166CD">
        <w:t>vô</w:t>
      </w:r>
      <w:r w:rsidR="00B16A1D">
        <w:t xml:space="preserve"> </w:t>
      </w:r>
      <w:r w:rsidRPr="009166CD">
        <w:t>cùng</w:t>
      </w:r>
      <w:r w:rsidR="00B16A1D">
        <w:t xml:space="preserve"> </w:t>
      </w:r>
      <w:r w:rsidRPr="009166CD">
        <w:t>quan</w:t>
      </w:r>
      <w:r w:rsidR="00B16A1D">
        <w:t xml:space="preserve"> </w:t>
      </w:r>
      <w:r w:rsidRPr="009166CD">
        <w:t>trọng.</w:t>
      </w:r>
      <w:r w:rsidR="00B16A1D">
        <w:t xml:space="preserve"> </w:t>
      </w:r>
      <w:r w:rsidRPr="009166CD">
        <w:t>Headless</w:t>
      </w:r>
      <w:r w:rsidR="00B16A1D">
        <w:t xml:space="preserve"> </w:t>
      </w:r>
      <w:r w:rsidR="00864B84">
        <w:t>Ec</w:t>
      </w:r>
      <w:r w:rsidRPr="009166CD">
        <w:t>ommerce</w:t>
      </w:r>
      <w:r w:rsidR="00B16A1D">
        <w:t xml:space="preserve"> </w:t>
      </w:r>
      <w:r w:rsidRPr="009166CD">
        <w:t>là</w:t>
      </w:r>
      <w:r w:rsidR="00B16A1D">
        <w:t xml:space="preserve"> </w:t>
      </w:r>
      <w:r w:rsidRPr="009166CD">
        <w:t>một</w:t>
      </w:r>
      <w:r w:rsidR="00B16A1D">
        <w:t xml:space="preserve"> </w:t>
      </w:r>
      <w:r w:rsidRPr="009166CD">
        <w:t>xu</w:t>
      </w:r>
      <w:r w:rsidR="00B16A1D">
        <w:t xml:space="preserve"> </w:t>
      </w:r>
      <w:r w:rsidRPr="009166CD">
        <w:t>hướng</w:t>
      </w:r>
      <w:r w:rsidR="00B16A1D">
        <w:t xml:space="preserve"> </w:t>
      </w:r>
      <w:r w:rsidRPr="009166CD">
        <w:t>mới,</w:t>
      </w:r>
      <w:r w:rsidR="00B16A1D">
        <w:t xml:space="preserve"> </w:t>
      </w:r>
      <w:r w:rsidRPr="009166CD">
        <w:t>tách</w:t>
      </w:r>
      <w:r w:rsidR="00B16A1D">
        <w:t xml:space="preserve"> </w:t>
      </w:r>
      <w:r w:rsidRPr="009166CD">
        <w:t>biệt</w:t>
      </w:r>
      <w:r w:rsidR="00B16A1D">
        <w:t xml:space="preserve"> </w:t>
      </w:r>
      <w:r w:rsidRPr="009166CD">
        <w:t>giữa</w:t>
      </w:r>
      <w:r w:rsidR="00B16A1D">
        <w:t xml:space="preserve"> </w:t>
      </w:r>
      <w:r w:rsidRPr="009166CD">
        <w:t>backend</w:t>
      </w:r>
      <w:r w:rsidR="00B16A1D">
        <w:t xml:space="preserve"> </w:t>
      </w:r>
      <w:r w:rsidRPr="009166CD">
        <w:t>và</w:t>
      </w:r>
      <w:r w:rsidR="00B16A1D">
        <w:t xml:space="preserve"> </w:t>
      </w:r>
      <w:r w:rsidRPr="009166CD">
        <w:t>frontend,</w:t>
      </w:r>
      <w:r w:rsidR="00B16A1D">
        <w:t xml:space="preserve"> </w:t>
      </w:r>
      <w:r w:rsidRPr="009166CD">
        <w:t>mang</w:t>
      </w:r>
      <w:r w:rsidR="00B16A1D">
        <w:t xml:space="preserve"> </w:t>
      </w:r>
      <w:r w:rsidRPr="009166CD">
        <w:t>lại</w:t>
      </w:r>
      <w:r w:rsidR="00B16A1D">
        <w:t xml:space="preserve"> </w:t>
      </w:r>
      <w:r w:rsidRPr="009166CD">
        <w:t>nhiều</w:t>
      </w:r>
      <w:r w:rsidR="00B16A1D">
        <w:t xml:space="preserve"> </w:t>
      </w:r>
      <w:r w:rsidRPr="009166CD">
        <w:t>lợi</w:t>
      </w:r>
      <w:r w:rsidR="00B16A1D">
        <w:t xml:space="preserve"> </w:t>
      </w:r>
      <w:r w:rsidRPr="009166CD">
        <w:t>ích</w:t>
      </w:r>
      <w:r w:rsidR="00B16A1D">
        <w:t xml:space="preserve"> </w:t>
      </w:r>
      <w:r w:rsidRPr="009166CD">
        <w:t>như</w:t>
      </w:r>
      <w:r w:rsidR="00B16A1D">
        <w:t xml:space="preserve"> </w:t>
      </w:r>
      <w:r w:rsidRPr="009166CD">
        <w:t>tính</w:t>
      </w:r>
      <w:r w:rsidR="00B16A1D">
        <w:t xml:space="preserve"> </w:t>
      </w:r>
      <w:r w:rsidRPr="009166CD">
        <w:t>linh</w:t>
      </w:r>
      <w:r w:rsidR="00B16A1D">
        <w:t xml:space="preserve"> </w:t>
      </w:r>
      <w:r w:rsidRPr="009166CD">
        <w:t>hoạt,</w:t>
      </w:r>
      <w:r w:rsidR="00B16A1D">
        <w:t xml:space="preserve"> </w:t>
      </w:r>
      <w:r w:rsidRPr="009166CD">
        <w:t>dễ</w:t>
      </w:r>
      <w:r w:rsidR="00B16A1D">
        <w:t xml:space="preserve"> </w:t>
      </w:r>
      <w:r w:rsidRPr="009166CD">
        <w:t>dàng</w:t>
      </w:r>
      <w:r w:rsidR="00B16A1D">
        <w:t xml:space="preserve"> </w:t>
      </w:r>
      <w:r w:rsidRPr="009166CD">
        <w:t>tùy</w:t>
      </w:r>
      <w:r w:rsidR="00B16A1D">
        <w:t xml:space="preserve"> </w:t>
      </w:r>
      <w:r w:rsidRPr="009166CD">
        <w:t>chỉnh</w:t>
      </w:r>
      <w:r w:rsidR="00B16A1D">
        <w:t xml:space="preserve"> </w:t>
      </w:r>
      <w:r w:rsidRPr="009166CD">
        <w:t>giao</w:t>
      </w:r>
      <w:r w:rsidR="00B16A1D">
        <w:t xml:space="preserve"> </w:t>
      </w:r>
      <w:r w:rsidRPr="009166CD">
        <w:t>diện</w:t>
      </w:r>
      <w:r w:rsidR="00B16A1D">
        <w:t xml:space="preserve"> </w:t>
      </w:r>
      <w:r w:rsidRPr="009166CD">
        <w:t>người</w:t>
      </w:r>
      <w:r w:rsidR="00B16A1D">
        <w:t xml:space="preserve"> </w:t>
      </w:r>
      <w:r w:rsidRPr="009166CD">
        <w:t>dùng</w:t>
      </w:r>
      <w:r w:rsidR="00B16A1D">
        <w:t xml:space="preserve"> </w:t>
      </w:r>
      <w:r w:rsidRPr="009166CD">
        <w:t>và</w:t>
      </w:r>
      <w:r w:rsidR="00B16A1D">
        <w:t xml:space="preserve"> </w:t>
      </w:r>
      <w:r w:rsidRPr="009166CD">
        <w:t>cải</w:t>
      </w:r>
      <w:r w:rsidR="00B16A1D">
        <w:t xml:space="preserve"> </w:t>
      </w:r>
      <w:r w:rsidRPr="009166CD">
        <w:t>thiện</w:t>
      </w:r>
      <w:r w:rsidR="00B16A1D">
        <w:t xml:space="preserve"> </w:t>
      </w:r>
      <w:r w:rsidRPr="009166CD">
        <w:t>hiệu</w:t>
      </w:r>
      <w:r w:rsidR="00B16A1D">
        <w:t xml:space="preserve"> </w:t>
      </w:r>
      <w:r w:rsidRPr="009166CD">
        <w:t>suất.</w:t>
      </w:r>
      <w:r w:rsidR="00B16A1D">
        <w:t xml:space="preserve"> </w:t>
      </w:r>
      <w:r w:rsidRPr="009166CD">
        <w:t>Saleor</w:t>
      </w:r>
      <w:r w:rsidR="00B16A1D">
        <w:t xml:space="preserve"> </w:t>
      </w:r>
      <w:r w:rsidRPr="009166CD">
        <w:t>là</w:t>
      </w:r>
      <w:r w:rsidR="00B16A1D">
        <w:t xml:space="preserve"> </w:t>
      </w:r>
      <w:r w:rsidRPr="009166CD">
        <w:t>một</w:t>
      </w:r>
      <w:r w:rsidR="00B16A1D">
        <w:t xml:space="preserve"> </w:t>
      </w:r>
      <w:r w:rsidRPr="009166CD">
        <w:t>trong</w:t>
      </w:r>
      <w:r w:rsidR="00B16A1D">
        <w:t xml:space="preserve"> </w:t>
      </w:r>
      <w:r w:rsidRPr="009166CD">
        <w:t>những</w:t>
      </w:r>
      <w:r w:rsidR="00B16A1D">
        <w:t xml:space="preserve"> </w:t>
      </w:r>
      <w:r w:rsidRPr="009166CD">
        <w:t>nền</w:t>
      </w:r>
      <w:r w:rsidR="00B16A1D">
        <w:t xml:space="preserve"> </w:t>
      </w:r>
      <w:r w:rsidRPr="003D67B4">
        <w:t>tảng</w:t>
      </w:r>
      <w:r w:rsidR="00B16A1D">
        <w:t xml:space="preserve"> </w:t>
      </w:r>
      <w:r w:rsidR="00864B84">
        <w:t>H</w:t>
      </w:r>
      <w:r w:rsidRPr="009166CD">
        <w:t>eadless</w:t>
      </w:r>
      <w:r w:rsidR="00B16A1D">
        <w:t xml:space="preserve"> </w:t>
      </w:r>
      <w:r w:rsidR="00864B84">
        <w:t>Ec</w:t>
      </w:r>
      <w:r w:rsidRPr="009166CD">
        <w:t>ommerce</w:t>
      </w:r>
      <w:r w:rsidR="00B16A1D">
        <w:t xml:space="preserve"> </w:t>
      </w:r>
      <w:r w:rsidRPr="009166CD">
        <w:t>tiên</w:t>
      </w:r>
      <w:r w:rsidR="00B16A1D">
        <w:t xml:space="preserve"> </w:t>
      </w:r>
      <w:r w:rsidRPr="009166CD">
        <w:t>tiến,</w:t>
      </w:r>
      <w:r w:rsidR="00B16A1D">
        <w:t xml:space="preserve"> </w:t>
      </w:r>
      <w:r w:rsidRPr="009166CD">
        <w:t>kết</w:t>
      </w:r>
      <w:r w:rsidR="00B16A1D">
        <w:t xml:space="preserve"> </w:t>
      </w:r>
      <w:r w:rsidRPr="009166CD">
        <w:t>hợp</w:t>
      </w:r>
      <w:r w:rsidR="00B16A1D">
        <w:t xml:space="preserve"> </w:t>
      </w:r>
      <w:r w:rsidRPr="009166CD">
        <w:t>với</w:t>
      </w:r>
      <w:r w:rsidR="00B16A1D">
        <w:t xml:space="preserve"> </w:t>
      </w:r>
      <w:r w:rsidRPr="009166CD">
        <w:t>ngôn</w:t>
      </w:r>
      <w:r w:rsidR="00B16A1D">
        <w:t xml:space="preserve"> </w:t>
      </w:r>
      <w:r w:rsidRPr="009166CD">
        <w:t>ngữ</w:t>
      </w:r>
      <w:r w:rsidR="00B16A1D">
        <w:t xml:space="preserve"> </w:t>
      </w:r>
      <w:r w:rsidRPr="009166CD">
        <w:t>GraphQL</w:t>
      </w:r>
      <w:r w:rsidR="00B16A1D">
        <w:t xml:space="preserve"> </w:t>
      </w:r>
      <w:r w:rsidRPr="009166CD">
        <w:t>để</w:t>
      </w:r>
      <w:r w:rsidR="00B16A1D">
        <w:t xml:space="preserve"> </w:t>
      </w:r>
      <w:r w:rsidRPr="009166CD">
        <w:t>cung</w:t>
      </w:r>
      <w:r w:rsidR="00B16A1D">
        <w:t xml:space="preserve"> </w:t>
      </w:r>
      <w:r w:rsidRPr="009166CD">
        <w:t>cấp</w:t>
      </w:r>
      <w:r w:rsidR="00B16A1D">
        <w:t xml:space="preserve"> </w:t>
      </w:r>
      <w:r w:rsidRPr="009166CD">
        <w:t>API</w:t>
      </w:r>
      <w:r w:rsidR="00B16A1D">
        <w:t xml:space="preserve"> </w:t>
      </w:r>
      <w:r w:rsidRPr="009166CD">
        <w:t>mạnh</w:t>
      </w:r>
      <w:r w:rsidR="00B16A1D">
        <w:t xml:space="preserve"> </w:t>
      </w:r>
      <w:r w:rsidRPr="009166CD">
        <w:t>mẽ</w:t>
      </w:r>
      <w:r w:rsidR="00B16A1D">
        <w:t xml:space="preserve"> </w:t>
      </w:r>
      <w:r w:rsidRPr="009166CD">
        <w:t>và</w:t>
      </w:r>
      <w:r w:rsidR="00B16A1D">
        <w:t xml:space="preserve"> </w:t>
      </w:r>
      <w:r w:rsidRPr="009166CD">
        <w:t>linh</w:t>
      </w:r>
      <w:r w:rsidR="00B16A1D">
        <w:t xml:space="preserve"> </w:t>
      </w:r>
      <w:r w:rsidRPr="009166CD">
        <w:t>hoạt.</w:t>
      </w:r>
      <w:r w:rsidR="00B16A1D">
        <w:t xml:space="preserve"> </w:t>
      </w:r>
      <w:r w:rsidRPr="009166CD">
        <w:t>Việc</w:t>
      </w:r>
      <w:r w:rsidR="00B16A1D">
        <w:t xml:space="preserve"> </w:t>
      </w:r>
      <w:r w:rsidRPr="009166CD">
        <w:t>nghiên</w:t>
      </w:r>
      <w:r w:rsidR="00B16A1D">
        <w:t xml:space="preserve"> </w:t>
      </w:r>
      <w:r w:rsidRPr="009166CD">
        <w:t>cứu</w:t>
      </w:r>
      <w:r w:rsidR="00B16A1D">
        <w:t xml:space="preserve"> </w:t>
      </w:r>
      <w:r w:rsidRPr="009166CD">
        <w:t>và</w:t>
      </w:r>
      <w:r w:rsidR="00B16A1D">
        <w:t xml:space="preserve"> </w:t>
      </w:r>
      <w:r w:rsidRPr="009166CD">
        <w:t>ứng</w:t>
      </w:r>
      <w:r w:rsidR="00B16A1D">
        <w:t xml:space="preserve"> </w:t>
      </w:r>
      <w:r w:rsidRPr="009166CD">
        <w:t>dụng</w:t>
      </w:r>
      <w:r w:rsidR="00B16A1D">
        <w:t xml:space="preserve"> </w:t>
      </w:r>
      <w:r w:rsidRPr="009166CD">
        <w:t>Saleor</w:t>
      </w:r>
      <w:r w:rsidR="00B16A1D">
        <w:t xml:space="preserve"> </w:t>
      </w:r>
      <w:r w:rsidRPr="009166CD">
        <w:t>cùng</w:t>
      </w:r>
      <w:r w:rsidR="00B16A1D">
        <w:t xml:space="preserve"> </w:t>
      </w:r>
      <w:r w:rsidRPr="009166CD">
        <w:t>GraphQL</w:t>
      </w:r>
      <w:r w:rsidR="00B16A1D">
        <w:t xml:space="preserve"> </w:t>
      </w:r>
      <w:r w:rsidRPr="009166CD">
        <w:t>trong</w:t>
      </w:r>
      <w:r w:rsidR="00B16A1D">
        <w:t xml:space="preserve"> </w:t>
      </w:r>
      <w:r w:rsidRPr="009166CD">
        <w:t>việc</w:t>
      </w:r>
      <w:r w:rsidR="00B16A1D">
        <w:t xml:space="preserve"> </w:t>
      </w:r>
      <w:r w:rsidRPr="009166CD">
        <w:t>xây</w:t>
      </w:r>
      <w:r w:rsidR="00B16A1D">
        <w:t xml:space="preserve"> </w:t>
      </w:r>
      <w:r w:rsidRPr="009166CD">
        <w:t>dựng</w:t>
      </w:r>
      <w:r w:rsidR="00B16A1D">
        <w:t xml:space="preserve"> </w:t>
      </w:r>
      <w:r w:rsidRPr="009166CD">
        <w:t>trang</w:t>
      </w:r>
      <w:r w:rsidR="00B16A1D">
        <w:t xml:space="preserve"> </w:t>
      </w:r>
      <w:r w:rsidRPr="009166CD">
        <w:t>thương</w:t>
      </w:r>
      <w:r w:rsidR="00B16A1D">
        <w:t xml:space="preserve"> </w:t>
      </w:r>
      <w:r w:rsidRPr="009166CD">
        <w:t>mại</w:t>
      </w:r>
      <w:r w:rsidR="00B16A1D">
        <w:t xml:space="preserve"> </w:t>
      </w:r>
      <w:r w:rsidRPr="009166CD">
        <w:t>điện</w:t>
      </w:r>
      <w:r w:rsidR="00B16A1D">
        <w:t xml:space="preserve"> </w:t>
      </w:r>
      <w:r w:rsidRPr="009166CD">
        <w:t>tử</w:t>
      </w:r>
      <w:r w:rsidR="00B16A1D">
        <w:t xml:space="preserve"> </w:t>
      </w:r>
      <w:r w:rsidRPr="009166CD">
        <w:t>không</w:t>
      </w:r>
      <w:r w:rsidR="00B16A1D">
        <w:t xml:space="preserve"> </w:t>
      </w:r>
      <w:r w:rsidRPr="009166CD">
        <w:t>chỉ</w:t>
      </w:r>
      <w:r w:rsidR="00B16A1D">
        <w:t xml:space="preserve"> </w:t>
      </w:r>
      <w:r w:rsidRPr="009166CD">
        <w:t>giúp</w:t>
      </w:r>
      <w:r w:rsidR="00B16A1D">
        <w:t xml:space="preserve"> </w:t>
      </w:r>
      <w:r w:rsidRPr="009166CD">
        <w:t>nâng</w:t>
      </w:r>
      <w:r w:rsidR="00B16A1D">
        <w:t xml:space="preserve"> </w:t>
      </w:r>
      <w:r w:rsidRPr="009166CD">
        <w:t>cao</w:t>
      </w:r>
      <w:r w:rsidR="00B16A1D">
        <w:t xml:space="preserve"> </w:t>
      </w:r>
      <w:r w:rsidRPr="009166CD">
        <w:t>kiến</w:t>
      </w:r>
      <w:r w:rsidR="00B16A1D">
        <w:t xml:space="preserve"> </w:t>
      </w:r>
      <w:r w:rsidRPr="009166CD">
        <w:t>thức</w:t>
      </w:r>
      <w:r w:rsidR="00B16A1D">
        <w:t xml:space="preserve"> </w:t>
      </w:r>
      <w:r w:rsidRPr="009166CD">
        <w:t>chuyên</w:t>
      </w:r>
      <w:r w:rsidR="00B16A1D">
        <w:t xml:space="preserve"> </w:t>
      </w:r>
      <w:r w:rsidRPr="009166CD">
        <w:t>môn</w:t>
      </w:r>
      <w:r w:rsidR="00B16A1D">
        <w:t xml:space="preserve"> </w:t>
      </w:r>
      <w:r w:rsidRPr="009166CD">
        <w:t>mà</w:t>
      </w:r>
      <w:r w:rsidR="00B16A1D">
        <w:t xml:space="preserve"> </w:t>
      </w:r>
      <w:r w:rsidRPr="009166CD">
        <w:t>còn</w:t>
      </w:r>
      <w:r w:rsidR="00B16A1D">
        <w:t xml:space="preserve"> </w:t>
      </w:r>
      <w:r w:rsidRPr="009166CD">
        <w:t>đáp</w:t>
      </w:r>
      <w:r w:rsidR="00B16A1D">
        <w:t xml:space="preserve"> </w:t>
      </w:r>
      <w:r w:rsidRPr="009166CD">
        <w:t>ứng</w:t>
      </w:r>
      <w:r w:rsidR="00B16A1D">
        <w:t xml:space="preserve"> </w:t>
      </w:r>
      <w:r>
        <w:t>yêu</w:t>
      </w:r>
      <w:r w:rsidR="00B16A1D">
        <w:t xml:space="preserve"> </w:t>
      </w:r>
      <w:r w:rsidRPr="009166CD">
        <w:t>cầu</w:t>
      </w:r>
      <w:r w:rsidR="00B16A1D">
        <w:t xml:space="preserve"> </w:t>
      </w:r>
      <w:r w:rsidRPr="009166CD">
        <w:t>thực</w:t>
      </w:r>
      <w:r w:rsidR="00B16A1D">
        <w:t xml:space="preserve"> </w:t>
      </w:r>
      <w:r w:rsidRPr="009166CD">
        <w:t>tế</w:t>
      </w:r>
      <w:r w:rsidR="00B16A1D">
        <w:t xml:space="preserve"> </w:t>
      </w:r>
      <w:r w:rsidRPr="009166CD">
        <w:t>của</w:t>
      </w:r>
      <w:r w:rsidR="00B16A1D">
        <w:t xml:space="preserve"> </w:t>
      </w:r>
      <w:r w:rsidRPr="009166CD">
        <w:t>thị</w:t>
      </w:r>
      <w:r w:rsidR="00B16A1D">
        <w:t xml:space="preserve"> </w:t>
      </w:r>
      <w:r w:rsidRPr="009166CD">
        <w:t>trường.</w:t>
      </w:r>
      <w:r w:rsidR="00B16A1D">
        <w:t xml:space="preserve"> </w:t>
      </w:r>
      <w:r w:rsidRPr="009166CD">
        <w:t>Flutter,</w:t>
      </w:r>
      <w:r w:rsidR="00B16A1D">
        <w:t xml:space="preserve"> </w:t>
      </w:r>
      <w:r w:rsidRPr="009166CD">
        <w:t>một</w:t>
      </w:r>
      <w:r w:rsidR="00B16A1D">
        <w:t xml:space="preserve"> </w:t>
      </w:r>
      <w:r w:rsidRPr="009166CD">
        <w:t>framework</w:t>
      </w:r>
      <w:r w:rsidR="00B16A1D">
        <w:t xml:space="preserve"> </w:t>
      </w:r>
      <w:r w:rsidRPr="009166CD">
        <w:t>phát</w:t>
      </w:r>
      <w:r w:rsidR="00B16A1D">
        <w:t xml:space="preserve"> </w:t>
      </w:r>
      <w:r w:rsidRPr="009166CD">
        <w:t>triển</w:t>
      </w:r>
      <w:r w:rsidR="00B16A1D">
        <w:t xml:space="preserve"> </w:t>
      </w:r>
      <w:r w:rsidRPr="009166CD">
        <w:t>frontend</w:t>
      </w:r>
      <w:r w:rsidR="00B16A1D">
        <w:t xml:space="preserve"> </w:t>
      </w:r>
      <w:r w:rsidRPr="009166CD">
        <w:t>mạnh</w:t>
      </w:r>
      <w:r w:rsidR="00B16A1D">
        <w:t xml:space="preserve"> </w:t>
      </w:r>
      <w:r w:rsidRPr="009166CD">
        <w:t>mẽ,</w:t>
      </w:r>
      <w:r w:rsidR="00B16A1D">
        <w:t xml:space="preserve"> </w:t>
      </w:r>
      <w:r w:rsidRPr="009166CD">
        <w:t>giúp</w:t>
      </w:r>
      <w:r w:rsidR="00B16A1D">
        <w:t xml:space="preserve"> </w:t>
      </w:r>
      <w:r w:rsidRPr="009166CD">
        <w:t>hiện</w:t>
      </w:r>
      <w:r w:rsidR="00B16A1D">
        <w:t xml:space="preserve"> </w:t>
      </w:r>
      <w:r w:rsidRPr="009166CD">
        <w:t>thực</w:t>
      </w:r>
      <w:r w:rsidR="00B16A1D">
        <w:t xml:space="preserve"> </w:t>
      </w:r>
      <w:r w:rsidRPr="009166CD">
        <w:t>hóa</w:t>
      </w:r>
      <w:r w:rsidR="00B16A1D">
        <w:t xml:space="preserve"> </w:t>
      </w:r>
      <w:r w:rsidRPr="009166CD">
        <w:t>các</w:t>
      </w:r>
      <w:r w:rsidR="00B16A1D">
        <w:t xml:space="preserve"> </w:t>
      </w:r>
      <w:r w:rsidRPr="009166CD">
        <w:t>lợi</w:t>
      </w:r>
      <w:r w:rsidR="00B16A1D">
        <w:t xml:space="preserve"> </w:t>
      </w:r>
      <w:r w:rsidRPr="009166CD">
        <w:t>ích</w:t>
      </w:r>
      <w:r w:rsidR="00B16A1D">
        <w:t xml:space="preserve"> </w:t>
      </w:r>
      <w:r w:rsidRPr="009166CD">
        <w:t>của</w:t>
      </w:r>
      <w:r w:rsidR="00B16A1D">
        <w:t xml:space="preserve"> </w:t>
      </w:r>
      <w:r w:rsidRPr="009166CD">
        <w:t>headless</w:t>
      </w:r>
      <w:r w:rsidR="00B16A1D">
        <w:t xml:space="preserve"> </w:t>
      </w:r>
      <w:r w:rsidRPr="009166CD">
        <w:t>eCommerce</w:t>
      </w:r>
      <w:r w:rsidR="00B16A1D">
        <w:t xml:space="preserve"> </w:t>
      </w:r>
      <w:r w:rsidRPr="009166CD">
        <w:t>bằng</w:t>
      </w:r>
      <w:r w:rsidR="00B16A1D">
        <w:t xml:space="preserve"> </w:t>
      </w:r>
      <w:r w:rsidRPr="009166CD">
        <w:t>cách</w:t>
      </w:r>
      <w:r w:rsidR="00B16A1D">
        <w:t xml:space="preserve"> </w:t>
      </w:r>
      <w:r w:rsidRPr="009166CD">
        <w:t>tạo</w:t>
      </w:r>
      <w:r w:rsidR="00B16A1D">
        <w:t xml:space="preserve"> </w:t>
      </w:r>
      <w:r w:rsidRPr="009166CD">
        <w:t>ra</w:t>
      </w:r>
      <w:r w:rsidR="00B16A1D">
        <w:t xml:space="preserve"> </w:t>
      </w:r>
      <w:r w:rsidRPr="009166CD">
        <w:t>giao</w:t>
      </w:r>
      <w:r w:rsidR="00B16A1D">
        <w:t xml:space="preserve"> </w:t>
      </w:r>
      <w:r w:rsidRPr="009166CD">
        <w:t>diện</w:t>
      </w:r>
      <w:r w:rsidR="00B16A1D">
        <w:t xml:space="preserve"> </w:t>
      </w:r>
      <w:r w:rsidRPr="009166CD">
        <w:t>người</w:t>
      </w:r>
      <w:r w:rsidR="00B16A1D">
        <w:t xml:space="preserve"> </w:t>
      </w:r>
      <w:r w:rsidRPr="009166CD">
        <w:t>dùng</w:t>
      </w:r>
      <w:r w:rsidR="00B16A1D">
        <w:t xml:space="preserve"> </w:t>
      </w:r>
      <w:r w:rsidRPr="009166CD">
        <w:t>mượt</w:t>
      </w:r>
      <w:r w:rsidR="00B16A1D">
        <w:t xml:space="preserve"> </w:t>
      </w:r>
      <w:r w:rsidRPr="009166CD">
        <w:t>mà</w:t>
      </w:r>
      <w:r w:rsidR="00B16A1D">
        <w:t xml:space="preserve"> </w:t>
      </w:r>
      <w:r w:rsidRPr="009166CD">
        <w:t>và</w:t>
      </w:r>
      <w:r w:rsidR="00B16A1D">
        <w:t xml:space="preserve"> </w:t>
      </w:r>
      <w:r w:rsidRPr="009166CD">
        <w:t>hiệu</w:t>
      </w:r>
      <w:r w:rsidR="00B16A1D">
        <w:t xml:space="preserve"> </w:t>
      </w:r>
      <w:r w:rsidRPr="009166CD">
        <w:t>quả.</w:t>
      </w:r>
    </w:p>
    <w:p w:rsidR="00864B84" w:rsidRDefault="00864B84" w:rsidP="00864B84">
      <w:pPr>
        <w:pStyle w:val="H2"/>
      </w:pPr>
      <w:bookmarkStart w:id="13" w:name="_Toc182179831"/>
      <w:r>
        <w:t>Mục tiêu</w:t>
      </w:r>
      <w:bookmarkEnd w:id="13"/>
    </w:p>
    <w:p w:rsidR="00864B84" w:rsidRPr="00F26458" w:rsidRDefault="00864B84" w:rsidP="00790365">
      <w:pPr>
        <w:pStyle w:val="BodyText"/>
      </w:pPr>
      <w:r>
        <w:t>Sử dụng backend sẵn có của H</w:t>
      </w:r>
      <w:r w:rsidRPr="009166CD">
        <w:t>eadless</w:t>
      </w:r>
      <w:r>
        <w:t xml:space="preserve"> Ec</w:t>
      </w:r>
      <w:r w:rsidRPr="009166CD">
        <w:t>ommerce</w:t>
      </w:r>
      <w:r>
        <w:t xml:space="preserve"> Saleor</w:t>
      </w:r>
      <w:r w:rsidR="00AA36C4">
        <w:t>, thiết kế API bằng GraphQL và kết nối với giao diện ứng dụng được xây dựng bằng Flutter phát triển ứng dụng thương mại điện tử bán các sản phẩm cho thú cưng.</w:t>
      </w:r>
    </w:p>
    <w:p w:rsidR="00AF4014" w:rsidRDefault="00864B84" w:rsidP="007F3496">
      <w:pPr>
        <w:pStyle w:val="H2"/>
      </w:pPr>
      <w:bookmarkStart w:id="14" w:name="_Toc182179832"/>
      <w:r>
        <w:t>Nội dung cấu trúc báo cáo</w:t>
      </w:r>
      <w:bookmarkEnd w:id="14"/>
    </w:p>
    <w:p w:rsidR="009166CD" w:rsidRPr="00C04FCD" w:rsidRDefault="009166CD" w:rsidP="00790365">
      <w:pPr>
        <w:pStyle w:val="BodyText"/>
      </w:pPr>
      <w:r>
        <w:t>Khóa</w:t>
      </w:r>
      <w:r w:rsidR="00B16A1D">
        <w:t xml:space="preserve"> </w:t>
      </w:r>
      <w:r>
        <w:t>luận</w:t>
      </w:r>
      <w:r w:rsidR="00B16A1D">
        <w:t xml:space="preserve"> </w:t>
      </w:r>
      <w:r>
        <w:t>này</w:t>
      </w:r>
      <w:r w:rsidR="00B16A1D">
        <w:t xml:space="preserve"> </w:t>
      </w:r>
      <w:r>
        <w:t>bao</w:t>
      </w:r>
      <w:r w:rsidR="00B16A1D">
        <w:t xml:space="preserve"> </w:t>
      </w:r>
      <w:r>
        <w:t>gồm</w:t>
      </w:r>
      <w:r w:rsidR="00B16A1D">
        <w:t xml:space="preserve"> </w:t>
      </w:r>
      <w:r>
        <w:t>các</w:t>
      </w:r>
      <w:r w:rsidR="00B16A1D">
        <w:t xml:space="preserve"> </w:t>
      </w:r>
      <w:r>
        <w:t>nội</w:t>
      </w:r>
      <w:r w:rsidR="00B16A1D">
        <w:t xml:space="preserve"> </w:t>
      </w:r>
      <w:r>
        <w:t>dung</w:t>
      </w:r>
      <w:r w:rsidR="00B16A1D">
        <w:t xml:space="preserve"> </w:t>
      </w:r>
      <w:r>
        <w:t>chính</w:t>
      </w:r>
      <w:r w:rsidR="00B16A1D">
        <w:t xml:space="preserve"> </w:t>
      </w:r>
      <w:r>
        <w:t>sau:</w:t>
      </w:r>
    </w:p>
    <w:p w:rsidR="009166CD" w:rsidRDefault="009166CD" w:rsidP="00790365">
      <w:pPr>
        <w:pStyle w:val="BodyText"/>
      </w:pPr>
      <w:r>
        <w:t>Chương</w:t>
      </w:r>
      <w:r w:rsidR="00B16A1D">
        <w:t xml:space="preserve"> </w:t>
      </w:r>
      <w:r>
        <w:t>1:</w:t>
      </w:r>
      <w:r w:rsidR="00B16A1D">
        <w:t xml:space="preserve"> </w:t>
      </w:r>
      <w:r>
        <w:t>Tổng</w:t>
      </w:r>
      <w:r w:rsidR="00B16A1D">
        <w:t xml:space="preserve"> </w:t>
      </w:r>
      <w:r>
        <w:t>quan</w:t>
      </w:r>
      <w:r w:rsidR="00B16A1D">
        <w:t xml:space="preserve"> </w:t>
      </w:r>
      <w:r>
        <w:t>về</w:t>
      </w:r>
      <w:r w:rsidR="00B16A1D">
        <w:t xml:space="preserve"> </w:t>
      </w:r>
      <w:r>
        <w:t>headless</w:t>
      </w:r>
      <w:r w:rsidR="00B16A1D">
        <w:t xml:space="preserve"> </w:t>
      </w:r>
      <w:r>
        <w:t>eCommerce</w:t>
      </w:r>
      <w:r w:rsidR="00B16A1D">
        <w:t xml:space="preserve"> </w:t>
      </w:r>
      <w:r>
        <w:t>và</w:t>
      </w:r>
      <w:r w:rsidR="00B16A1D">
        <w:t xml:space="preserve"> </w:t>
      </w:r>
      <w:r>
        <w:t>tầm</w:t>
      </w:r>
      <w:r w:rsidR="00B16A1D">
        <w:t xml:space="preserve"> </w:t>
      </w:r>
      <w:r>
        <w:t>quan</w:t>
      </w:r>
      <w:r w:rsidR="00B16A1D">
        <w:t xml:space="preserve"> </w:t>
      </w:r>
      <w:r>
        <w:t>trọng</w:t>
      </w:r>
      <w:r w:rsidR="00B16A1D">
        <w:t xml:space="preserve"> </w:t>
      </w:r>
      <w:r>
        <w:t>của</w:t>
      </w:r>
      <w:r w:rsidR="00B16A1D">
        <w:t xml:space="preserve"> </w:t>
      </w:r>
      <w:r>
        <w:t>nó</w:t>
      </w:r>
      <w:r w:rsidR="00B16A1D">
        <w:t xml:space="preserve"> </w:t>
      </w:r>
      <w:r>
        <w:t>trong</w:t>
      </w:r>
      <w:r w:rsidR="00B16A1D">
        <w:t xml:space="preserve"> </w:t>
      </w:r>
      <w:r>
        <w:t>lĩnh</w:t>
      </w:r>
      <w:r w:rsidR="00B16A1D">
        <w:t xml:space="preserve"> </w:t>
      </w:r>
      <w:r>
        <w:t>vực</w:t>
      </w:r>
      <w:r w:rsidR="00B16A1D">
        <w:t xml:space="preserve"> </w:t>
      </w:r>
      <w:r>
        <w:t>thương</w:t>
      </w:r>
      <w:r w:rsidR="00B16A1D">
        <w:t xml:space="preserve"> </w:t>
      </w:r>
      <w:r>
        <w:t>mại</w:t>
      </w:r>
      <w:r w:rsidR="00B16A1D">
        <w:t xml:space="preserve"> </w:t>
      </w:r>
      <w:r>
        <w:t>điện</w:t>
      </w:r>
      <w:r w:rsidR="00B16A1D">
        <w:t xml:space="preserve"> </w:t>
      </w:r>
      <w:r>
        <w:t>tử.</w:t>
      </w:r>
    </w:p>
    <w:p w:rsidR="009166CD" w:rsidRPr="00C04FCD" w:rsidRDefault="009166CD" w:rsidP="00790365">
      <w:pPr>
        <w:pStyle w:val="BodyText"/>
      </w:pPr>
      <w:r>
        <w:t>Chương</w:t>
      </w:r>
      <w:r w:rsidR="00B16A1D">
        <w:t xml:space="preserve"> </w:t>
      </w:r>
      <w:r>
        <w:t>2:</w:t>
      </w:r>
      <w:r w:rsidR="00B16A1D">
        <w:t xml:space="preserve"> </w:t>
      </w:r>
      <w:r>
        <w:t>Giới</w:t>
      </w:r>
      <w:r w:rsidR="00B16A1D">
        <w:t xml:space="preserve"> </w:t>
      </w:r>
      <w:r>
        <w:t>thiệu</w:t>
      </w:r>
      <w:r w:rsidR="00B16A1D">
        <w:t xml:space="preserve"> </w:t>
      </w:r>
      <w:r>
        <w:t>và</w:t>
      </w:r>
      <w:r w:rsidR="00B16A1D">
        <w:t xml:space="preserve"> </w:t>
      </w:r>
      <w:r>
        <w:t>phân</w:t>
      </w:r>
      <w:r w:rsidR="00B16A1D">
        <w:t xml:space="preserve"> </w:t>
      </w:r>
      <w:r>
        <w:t>tích</w:t>
      </w:r>
      <w:r w:rsidR="00B16A1D">
        <w:t xml:space="preserve"> </w:t>
      </w:r>
      <w:r>
        <w:t>nền</w:t>
      </w:r>
      <w:r w:rsidR="00B16A1D">
        <w:t xml:space="preserve"> </w:t>
      </w:r>
      <w:r>
        <w:t>tảng</w:t>
      </w:r>
      <w:r w:rsidR="00B16A1D">
        <w:t xml:space="preserve"> </w:t>
      </w:r>
      <w:r>
        <w:t>Saleor</w:t>
      </w:r>
      <w:r w:rsidR="00B16A1D">
        <w:t xml:space="preserve"> </w:t>
      </w:r>
      <w:r>
        <w:t>cùng</w:t>
      </w:r>
      <w:r w:rsidR="00B16A1D">
        <w:t xml:space="preserve"> </w:t>
      </w:r>
      <w:r>
        <w:t>ngôn</w:t>
      </w:r>
      <w:r w:rsidR="00B16A1D">
        <w:t xml:space="preserve"> </w:t>
      </w:r>
      <w:r>
        <w:t>ngữ</w:t>
      </w:r>
      <w:r w:rsidR="00B16A1D">
        <w:t xml:space="preserve"> </w:t>
      </w:r>
      <w:r>
        <w:t>GraphQL</w:t>
      </w:r>
      <w:r w:rsidR="00C04FCD">
        <w:t>,</w:t>
      </w:r>
      <w:r w:rsidR="00B16A1D">
        <w:t xml:space="preserve"> </w:t>
      </w:r>
      <w:r w:rsidR="00C04FCD">
        <w:t>Flutter</w:t>
      </w:r>
    </w:p>
    <w:p w:rsidR="009166CD" w:rsidRDefault="009166CD" w:rsidP="00790365">
      <w:pPr>
        <w:pStyle w:val="BodyText"/>
      </w:pPr>
      <w:r>
        <w:t>Chương</w:t>
      </w:r>
      <w:r w:rsidR="00B16A1D">
        <w:t xml:space="preserve"> </w:t>
      </w:r>
      <w:r>
        <w:t>3:</w:t>
      </w:r>
      <w:r w:rsidR="00B16A1D">
        <w:t xml:space="preserve"> </w:t>
      </w:r>
      <w:r>
        <w:t>Quy</w:t>
      </w:r>
      <w:r w:rsidR="00B16A1D">
        <w:t xml:space="preserve"> </w:t>
      </w:r>
      <w:r>
        <w:t>trình</w:t>
      </w:r>
      <w:r w:rsidR="00B16A1D">
        <w:t xml:space="preserve"> </w:t>
      </w:r>
      <w:r>
        <w:t>và</w:t>
      </w:r>
      <w:r w:rsidR="00B16A1D">
        <w:t xml:space="preserve"> </w:t>
      </w:r>
      <w:r>
        <w:t>phương</w:t>
      </w:r>
      <w:r w:rsidR="00B16A1D">
        <w:t xml:space="preserve"> </w:t>
      </w:r>
      <w:r>
        <w:t>pháp</w:t>
      </w:r>
      <w:r w:rsidR="00B16A1D">
        <w:t xml:space="preserve"> </w:t>
      </w:r>
      <w:r>
        <w:t>xây</w:t>
      </w:r>
      <w:r w:rsidR="00B16A1D">
        <w:t xml:space="preserve"> </w:t>
      </w:r>
      <w:r>
        <w:t>dựng</w:t>
      </w:r>
      <w:r w:rsidR="00B16A1D">
        <w:t xml:space="preserve"> </w:t>
      </w:r>
      <w:r>
        <w:t>trang</w:t>
      </w:r>
      <w:r w:rsidR="00B16A1D">
        <w:t xml:space="preserve"> </w:t>
      </w:r>
      <w:r>
        <w:t>thương</w:t>
      </w:r>
      <w:r w:rsidR="00B16A1D">
        <w:t xml:space="preserve"> </w:t>
      </w:r>
      <w:r>
        <w:t>mại</w:t>
      </w:r>
      <w:r w:rsidR="00B16A1D">
        <w:t xml:space="preserve"> </w:t>
      </w:r>
      <w:r>
        <w:t>điện</w:t>
      </w:r>
      <w:r w:rsidR="00B16A1D">
        <w:t xml:space="preserve"> </w:t>
      </w:r>
      <w:r>
        <w:t>tử</w:t>
      </w:r>
      <w:r w:rsidR="00B16A1D">
        <w:t xml:space="preserve"> </w:t>
      </w:r>
      <w:r>
        <w:t>sử</w:t>
      </w:r>
      <w:r w:rsidR="00B16A1D">
        <w:t xml:space="preserve"> </w:t>
      </w:r>
      <w:r>
        <w:t>dụng</w:t>
      </w:r>
      <w:r w:rsidR="00B16A1D">
        <w:t xml:space="preserve"> </w:t>
      </w:r>
      <w:r>
        <w:t>Saleor,</w:t>
      </w:r>
      <w:r w:rsidR="00B16A1D">
        <w:t xml:space="preserve"> </w:t>
      </w:r>
      <w:r>
        <w:t>GraphQL</w:t>
      </w:r>
      <w:r w:rsidR="00B16A1D">
        <w:t xml:space="preserve"> </w:t>
      </w:r>
      <w:r>
        <w:t>và</w:t>
      </w:r>
      <w:r w:rsidR="00B16A1D">
        <w:t xml:space="preserve"> </w:t>
      </w:r>
      <w:r>
        <w:t>Flutter.</w:t>
      </w:r>
    </w:p>
    <w:p w:rsidR="009166CD" w:rsidRDefault="009166CD" w:rsidP="00790365">
      <w:pPr>
        <w:pStyle w:val="BodyText"/>
      </w:pPr>
      <w:r>
        <w:t>Chương</w:t>
      </w:r>
      <w:r w:rsidR="00B16A1D">
        <w:t xml:space="preserve"> </w:t>
      </w:r>
      <w:r>
        <w:t>4:</w:t>
      </w:r>
      <w:r w:rsidR="00B16A1D">
        <w:t xml:space="preserve"> </w:t>
      </w:r>
      <w:r>
        <w:t>Thực</w:t>
      </w:r>
      <w:r w:rsidR="00B16A1D">
        <w:t xml:space="preserve"> </w:t>
      </w:r>
      <w:r>
        <w:t>nghiệm</w:t>
      </w:r>
      <w:r w:rsidR="00B16A1D">
        <w:t xml:space="preserve"> </w:t>
      </w:r>
      <w:r>
        <w:t>và</w:t>
      </w:r>
      <w:r w:rsidR="00B16A1D">
        <w:t xml:space="preserve"> </w:t>
      </w:r>
      <w:r>
        <w:t>đánh</w:t>
      </w:r>
      <w:r w:rsidR="00B16A1D">
        <w:t xml:space="preserve"> </w:t>
      </w:r>
      <w:r>
        <w:t>giá</w:t>
      </w:r>
      <w:r w:rsidR="00B16A1D">
        <w:t xml:space="preserve"> </w:t>
      </w:r>
      <w:r>
        <w:t>kết</w:t>
      </w:r>
      <w:r w:rsidR="00B16A1D">
        <w:t xml:space="preserve"> </w:t>
      </w:r>
      <w:r>
        <w:t>quả</w:t>
      </w:r>
      <w:r w:rsidR="00B16A1D">
        <w:t xml:space="preserve"> </w:t>
      </w:r>
      <w:r>
        <w:t>xây</w:t>
      </w:r>
      <w:r w:rsidR="00B16A1D">
        <w:t xml:space="preserve"> </w:t>
      </w:r>
      <w:r>
        <w:t>dựng</w:t>
      </w:r>
      <w:r w:rsidR="00B16A1D">
        <w:t xml:space="preserve"> </w:t>
      </w:r>
      <w:r>
        <w:t>trang</w:t>
      </w:r>
      <w:r w:rsidR="00B16A1D">
        <w:t xml:space="preserve"> </w:t>
      </w:r>
      <w:r>
        <w:t>thương</w:t>
      </w:r>
      <w:r w:rsidR="00B16A1D">
        <w:t xml:space="preserve"> </w:t>
      </w:r>
      <w:r>
        <w:t>mại</w:t>
      </w:r>
      <w:r w:rsidR="00B16A1D">
        <w:t xml:space="preserve"> </w:t>
      </w:r>
      <w:r>
        <w:t>điện</w:t>
      </w:r>
      <w:r w:rsidR="00B16A1D">
        <w:t xml:space="preserve"> </w:t>
      </w:r>
      <w:r>
        <w:t>tử.</w:t>
      </w:r>
    </w:p>
    <w:p w:rsidR="00AF4014" w:rsidRDefault="009166CD" w:rsidP="00790365">
      <w:pPr>
        <w:pStyle w:val="BodyText"/>
      </w:pPr>
      <w:r>
        <w:t>Chương</w:t>
      </w:r>
      <w:r w:rsidR="00B16A1D">
        <w:t xml:space="preserve"> </w:t>
      </w:r>
      <w:r>
        <w:t>5:</w:t>
      </w:r>
      <w:r w:rsidR="00B16A1D">
        <w:t xml:space="preserve"> </w:t>
      </w:r>
      <w:r>
        <w:t>Kết</w:t>
      </w:r>
      <w:r w:rsidR="00B16A1D">
        <w:t xml:space="preserve"> </w:t>
      </w:r>
      <w:r>
        <w:t>luận</w:t>
      </w:r>
      <w:r w:rsidR="00B16A1D">
        <w:t xml:space="preserve"> </w:t>
      </w:r>
      <w:r>
        <w:t>và</w:t>
      </w:r>
      <w:r w:rsidR="00B16A1D">
        <w:t xml:space="preserve"> </w:t>
      </w:r>
      <w:r>
        <w:t>đề</w:t>
      </w:r>
      <w:r w:rsidR="00B16A1D">
        <w:t xml:space="preserve"> </w:t>
      </w:r>
      <w:r>
        <w:t>xuất</w:t>
      </w:r>
      <w:r w:rsidR="00B16A1D">
        <w:t xml:space="preserve"> </w:t>
      </w:r>
      <w:r>
        <w:t>hướng</w:t>
      </w:r>
      <w:r w:rsidR="00B16A1D">
        <w:t xml:space="preserve"> </w:t>
      </w:r>
      <w:r>
        <w:t>phát</w:t>
      </w:r>
      <w:r w:rsidR="00B16A1D">
        <w:t xml:space="preserve"> </w:t>
      </w:r>
      <w:r>
        <w:t>triển.</w:t>
      </w:r>
    </w:p>
    <w:p w:rsidR="00AF4014" w:rsidRDefault="00F26458" w:rsidP="00CC3C3A">
      <w:pPr>
        <w:pStyle w:val="H2"/>
      </w:pPr>
      <w:bookmarkStart w:id="15" w:name="_Toc164766703"/>
      <w:bookmarkStart w:id="16" w:name="_Toc182179833"/>
      <w:r>
        <w:t>Đối</w:t>
      </w:r>
      <w:r w:rsidR="00B16A1D">
        <w:t xml:space="preserve"> </w:t>
      </w:r>
      <w:r>
        <w:t>tượng</w:t>
      </w:r>
      <w:r w:rsidR="00B16A1D">
        <w:t xml:space="preserve"> </w:t>
      </w:r>
      <w:r>
        <w:t>và</w:t>
      </w:r>
      <w:r w:rsidR="00B16A1D">
        <w:t xml:space="preserve"> </w:t>
      </w:r>
      <w:r>
        <w:t>phạm</w:t>
      </w:r>
      <w:r w:rsidR="00B16A1D">
        <w:t xml:space="preserve"> </w:t>
      </w:r>
      <w:r>
        <w:t>vi</w:t>
      </w:r>
      <w:r w:rsidR="00B16A1D">
        <w:t xml:space="preserve"> </w:t>
      </w:r>
      <w:r>
        <w:t>nghiên</w:t>
      </w:r>
      <w:r w:rsidR="00B16A1D">
        <w:t xml:space="preserve"> </w:t>
      </w:r>
      <w:r>
        <w:t>cứu</w:t>
      </w:r>
      <w:bookmarkEnd w:id="15"/>
      <w:bookmarkEnd w:id="16"/>
    </w:p>
    <w:p w:rsidR="00F26458" w:rsidRDefault="009166CD" w:rsidP="00790365">
      <w:pPr>
        <w:pStyle w:val="BodyText"/>
      </w:pPr>
      <w:r>
        <w:t>Đối</w:t>
      </w:r>
      <w:r w:rsidR="00B16A1D">
        <w:t xml:space="preserve"> </w:t>
      </w:r>
      <w:r>
        <w:t>tượng</w:t>
      </w:r>
      <w:r w:rsidR="00B16A1D">
        <w:t xml:space="preserve"> </w:t>
      </w:r>
      <w:r>
        <w:t>nghiên</w:t>
      </w:r>
      <w:r w:rsidR="00B16A1D">
        <w:t xml:space="preserve"> </w:t>
      </w:r>
      <w:r>
        <w:t>cứu:</w:t>
      </w:r>
      <w:r w:rsidR="00B16A1D">
        <w:t xml:space="preserve"> </w:t>
      </w:r>
      <w:r>
        <w:t>Nền</w:t>
      </w:r>
      <w:r w:rsidR="00B16A1D">
        <w:t xml:space="preserve"> </w:t>
      </w:r>
      <w:r>
        <w:t>tảng</w:t>
      </w:r>
      <w:r w:rsidR="00B16A1D">
        <w:t xml:space="preserve"> </w:t>
      </w:r>
      <w:r>
        <w:t>headless</w:t>
      </w:r>
      <w:r w:rsidR="00B16A1D">
        <w:t xml:space="preserve"> </w:t>
      </w:r>
      <w:r>
        <w:t>eCommerce</w:t>
      </w:r>
      <w:r w:rsidR="00B16A1D">
        <w:t xml:space="preserve"> </w:t>
      </w:r>
      <w:r>
        <w:t>Saleor,</w:t>
      </w:r>
      <w:r w:rsidR="00B16A1D">
        <w:t xml:space="preserve"> </w:t>
      </w:r>
      <w:r>
        <w:t>ngôn</w:t>
      </w:r>
      <w:r w:rsidR="00B16A1D">
        <w:t xml:space="preserve"> </w:t>
      </w:r>
      <w:r>
        <w:t>ngữ</w:t>
      </w:r>
      <w:r w:rsidR="00B16A1D">
        <w:t xml:space="preserve"> </w:t>
      </w:r>
      <w:r>
        <w:t>GraphQL</w:t>
      </w:r>
      <w:r w:rsidR="00B16A1D">
        <w:t xml:space="preserve"> </w:t>
      </w:r>
      <w:r>
        <w:t>và</w:t>
      </w:r>
      <w:r w:rsidR="00B16A1D">
        <w:t xml:space="preserve"> </w:t>
      </w:r>
      <w:r>
        <w:t>framework</w:t>
      </w:r>
      <w:r w:rsidR="00B16A1D">
        <w:t xml:space="preserve"> </w:t>
      </w:r>
      <w:r>
        <w:t>Flutter</w:t>
      </w:r>
      <w:r w:rsidR="00864B84">
        <w:t>.</w:t>
      </w:r>
    </w:p>
    <w:p w:rsidR="00CB2137" w:rsidRPr="00CB2137" w:rsidRDefault="009166CD" w:rsidP="00814205">
      <w:pPr>
        <w:pStyle w:val="BodyText"/>
      </w:pPr>
      <w:r>
        <w:t>Phạm</w:t>
      </w:r>
      <w:r w:rsidR="00B16A1D">
        <w:t xml:space="preserve"> </w:t>
      </w:r>
      <w:r>
        <w:t>vi</w:t>
      </w:r>
      <w:r w:rsidR="00B16A1D">
        <w:t xml:space="preserve"> </w:t>
      </w:r>
      <w:r>
        <w:t>nghiên</w:t>
      </w:r>
      <w:r w:rsidR="00B16A1D">
        <w:t xml:space="preserve"> </w:t>
      </w:r>
      <w:r>
        <w:t>cứu:</w:t>
      </w:r>
      <w:r w:rsidR="00B16A1D">
        <w:t xml:space="preserve"> </w:t>
      </w:r>
      <w:r>
        <w:t>Tập</w:t>
      </w:r>
      <w:r w:rsidR="00B16A1D">
        <w:t xml:space="preserve"> </w:t>
      </w:r>
      <w:r>
        <w:t>trung</w:t>
      </w:r>
      <w:r w:rsidR="00B16A1D">
        <w:t xml:space="preserve"> </w:t>
      </w:r>
      <w:r>
        <w:t>vào</w:t>
      </w:r>
      <w:r w:rsidR="00B16A1D">
        <w:t xml:space="preserve"> </w:t>
      </w:r>
      <w:r>
        <w:t>việc</w:t>
      </w:r>
      <w:r w:rsidR="00B16A1D">
        <w:t xml:space="preserve"> </w:t>
      </w:r>
      <w:r>
        <w:t>triển</w:t>
      </w:r>
      <w:r w:rsidR="00B16A1D">
        <w:t xml:space="preserve"> </w:t>
      </w:r>
      <w:r>
        <w:t>khai</w:t>
      </w:r>
      <w:r w:rsidR="00B16A1D">
        <w:t xml:space="preserve"> </w:t>
      </w:r>
      <w:r>
        <w:t>Saleor</w:t>
      </w:r>
      <w:r w:rsidR="00B16A1D">
        <w:t xml:space="preserve"> </w:t>
      </w:r>
      <w:r>
        <w:t>và</w:t>
      </w:r>
      <w:r w:rsidR="00B16A1D">
        <w:t xml:space="preserve"> </w:t>
      </w:r>
      <w:r w:rsidR="007D137C">
        <w:t>GraphQL</w:t>
      </w:r>
      <w:r w:rsidR="00B16A1D">
        <w:t xml:space="preserve"> </w:t>
      </w:r>
      <w:r>
        <w:t>để</w:t>
      </w:r>
      <w:r w:rsidR="00B16A1D">
        <w:t xml:space="preserve"> </w:t>
      </w:r>
      <w:r>
        <w:t>xây</w:t>
      </w:r>
      <w:r w:rsidR="00B16A1D">
        <w:t xml:space="preserve"> </w:t>
      </w:r>
      <w:r>
        <w:t>dựng</w:t>
      </w:r>
      <w:r w:rsidR="00B16A1D">
        <w:t xml:space="preserve"> </w:t>
      </w:r>
      <w:r w:rsidR="007D137C">
        <w:t>backend</w:t>
      </w:r>
      <w:r w:rsidR="00B16A1D">
        <w:t xml:space="preserve"> </w:t>
      </w:r>
      <w:r>
        <w:t>cho</w:t>
      </w:r>
      <w:r w:rsidR="00B16A1D">
        <w:t xml:space="preserve"> </w:t>
      </w:r>
      <w:r>
        <w:t>hệ</w:t>
      </w:r>
      <w:r w:rsidR="00B16A1D">
        <w:t xml:space="preserve"> </w:t>
      </w:r>
      <w:r>
        <w:t>thống</w:t>
      </w:r>
      <w:r w:rsidR="00B16A1D">
        <w:t xml:space="preserve"> </w:t>
      </w:r>
      <w:r w:rsidR="007D137C">
        <w:t>thương</w:t>
      </w:r>
      <w:r w:rsidR="00B16A1D">
        <w:t xml:space="preserve"> </w:t>
      </w:r>
      <w:r w:rsidR="007D137C">
        <w:t>mại</w:t>
      </w:r>
      <w:r w:rsidR="00B16A1D">
        <w:t xml:space="preserve"> </w:t>
      </w:r>
      <w:r w:rsidR="007D137C">
        <w:t>điện</w:t>
      </w:r>
      <w:r w:rsidR="00B16A1D">
        <w:t xml:space="preserve"> </w:t>
      </w:r>
      <w:r w:rsidR="007D137C">
        <w:t>tử,</w:t>
      </w:r>
      <w:r w:rsidR="00B16A1D">
        <w:t xml:space="preserve"> </w:t>
      </w:r>
      <w:r w:rsidR="007D137C">
        <w:t>sử</w:t>
      </w:r>
      <w:r w:rsidR="00B16A1D">
        <w:t xml:space="preserve"> </w:t>
      </w:r>
      <w:r w:rsidR="007D137C">
        <w:t>dụng</w:t>
      </w:r>
      <w:r w:rsidR="00B16A1D">
        <w:t xml:space="preserve"> </w:t>
      </w:r>
      <w:r w:rsidR="007D137C">
        <w:t>Flutter</w:t>
      </w:r>
      <w:r w:rsidR="00B16A1D">
        <w:t xml:space="preserve"> </w:t>
      </w:r>
      <w:r w:rsidR="007D137C">
        <w:t>để</w:t>
      </w:r>
      <w:r w:rsidR="00B16A1D">
        <w:t xml:space="preserve"> </w:t>
      </w:r>
      <w:r w:rsidR="007D137C">
        <w:t>phát</w:t>
      </w:r>
      <w:r w:rsidR="00B16A1D">
        <w:t xml:space="preserve"> </w:t>
      </w:r>
      <w:r w:rsidR="007D137C">
        <w:t>triển</w:t>
      </w:r>
      <w:r w:rsidR="00B16A1D">
        <w:t xml:space="preserve"> </w:t>
      </w:r>
      <w:r w:rsidR="007D137C">
        <w:t>frontend.</w:t>
      </w:r>
    </w:p>
    <w:p w:rsidR="00F26458" w:rsidRDefault="00F26458" w:rsidP="00CC3C3A">
      <w:pPr>
        <w:pStyle w:val="H2"/>
      </w:pPr>
      <w:bookmarkStart w:id="17" w:name="_Toc164766704"/>
      <w:bookmarkStart w:id="18" w:name="_Toc182179834"/>
      <w:r>
        <w:lastRenderedPageBreak/>
        <w:t>Phương</w:t>
      </w:r>
      <w:r w:rsidR="00B16A1D">
        <w:t xml:space="preserve"> </w:t>
      </w:r>
      <w:r>
        <w:t>pháp</w:t>
      </w:r>
      <w:r w:rsidR="00B16A1D">
        <w:t xml:space="preserve"> </w:t>
      </w:r>
      <w:r>
        <w:t>nghiên</w:t>
      </w:r>
      <w:r w:rsidR="00B16A1D">
        <w:t xml:space="preserve"> </w:t>
      </w:r>
      <w:r>
        <w:t>cứu</w:t>
      </w:r>
      <w:bookmarkEnd w:id="17"/>
      <w:bookmarkEnd w:id="18"/>
    </w:p>
    <w:p w:rsidR="00F26458" w:rsidRDefault="007D137C" w:rsidP="00790365">
      <w:pPr>
        <w:pStyle w:val="BodyText"/>
      </w:pPr>
      <w:r>
        <w:t>Phương</w:t>
      </w:r>
      <w:r w:rsidR="00B16A1D">
        <w:t xml:space="preserve"> </w:t>
      </w:r>
      <w:r>
        <w:t>pháp</w:t>
      </w:r>
      <w:r w:rsidR="00B16A1D">
        <w:t xml:space="preserve"> </w:t>
      </w:r>
      <w:r>
        <w:t>thu</w:t>
      </w:r>
      <w:r w:rsidR="00B16A1D">
        <w:t xml:space="preserve"> </w:t>
      </w:r>
      <w:r>
        <w:t>thập</w:t>
      </w:r>
      <w:r w:rsidR="00B16A1D">
        <w:t xml:space="preserve"> </w:t>
      </w:r>
      <w:r>
        <w:t>tài</w:t>
      </w:r>
      <w:r w:rsidR="00B16A1D">
        <w:t xml:space="preserve"> </w:t>
      </w:r>
      <w:r>
        <w:t>liệu:</w:t>
      </w:r>
      <w:r w:rsidR="00B16A1D">
        <w:t xml:space="preserve"> </w:t>
      </w:r>
      <w:r w:rsidR="00EF1F3D">
        <w:t>Tìm</w:t>
      </w:r>
      <w:r w:rsidR="00B16A1D">
        <w:t xml:space="preserve"> </w:t>
      </w:r>
      <w:r w:rsidR="00EF1F3D">
        <w:t>hiểu</w:t>
      </w:r>
      <w:r w:rsidR="00B16A1D">
        <w:t xml:space="preserve"> </w:t>
      </w:r>
      <w:r w:rsidR="00EF1F3D">
        <w:t>thông</w:t>
      </w:r>
      <w:r w:rsidR="00B16A1D">
        <w:t xml:space="preserve"> </w:t>
      </w:r>
      <w:r w:rsidR="00EF1F3D">
        <w:t>tin</w:t>
      </w:r>
      <w:r w:rsidR="00B16A1D">
        <w:t xml:space="preserve"> </w:t>
      </w:r>
      <w:r w:rsidR="00EF1F3D">
        <w:t>từ</w:t>
      </w:r>
      <w:r w:rsidR="00B16A1D">
        <w:t xml:space="preserve"> </w:t>
      </w:r>
      <w:r w:rsidR="00EF1F3D">
        <w:t>các</w:t>
      </w:r>
      <w:r w:rsidR="00B16A1D">
        <w:t xml:space="preserve"> </w:t>
      </w:r>
      <w:r w:rsidR="00EF1F3D">
        <w:t>tài</w:t>
      </w:r>
      <w:r w:rsidR="00B16A1D">
        <w:t xml:space="preserve"> </w:t>
      </w:r>
      <w:r w:rsidR="00EF1F3D">
        <w:t>liệu</w:t>
      </w:r>
      <w:r w:rsidR="00B16A1D">
        <w:t xml:space="preserve"> </w:t>
      </w:r>
      <w:r w:rsidR="00EF1F3D">
        <w:t>học</w:t>
      </w:r>
      <w:r w:rsidR="00B16A1D">
        <w:t xml:space="preserve"> </w:t>
      </w:r>
      <w:r w:rsidR="00EF1F3D">
        <w:t>thuật,</w:t>
      </w:r>
      <w:r w:rsidR="00B16A1D">
        <w:t xml:space="preserve"> </w:t>
      </w:r>
      <w:r w:rsidR="00EF1F3D">
        <w:t>bài</w:t>
      </w:r>
      <w:r w:rsidR="00B16A1D">
        <w:t xml:space="preserve"> </w:t>
      </w:r>
      <w:r w:rsidR="00EF1F3D">
        <w:t>báo</w:t>
      </w:r>
      <w:r w:rsidR="00B16A1D">
        <w:t xml:space="preserve"> </w:t>
      </w:r>
      <w:r w:rsidR="00EF1F3D">
        <w:t>khoa</w:t>
      </w:r>
      <w:r w:rsidR="00B16A1D">
        <w:t xml:space="preserve"> </w:t>
      </w:r>
      <w:r w:rsidR="00EF1F3D">
        <w:t>học,</w:t>
      </w:r>
      <w:r w:rsidR="00B16A1D">
        <w:t xml:space="preserve"> </w:t>
      </w:r>
      <w:r w:rsidR="00EF1F3D">
        <w:t>và</w:t>
      </w:r>
      <w:r w:rsidR="00B16A1D">
        <w:t xml:space="preserve"> </w:t>
      </w:r>
      <w:r w:rsidR="00EF1F3D">
        <w:t>tài</w:t>
      </w:r>
      <w:r w:rsidR="00B16A1D">
        <w:t xml:space="preserve"> </w:t>
      </w:r>
      <w:r w:rsidR="00EF1F3D">
        <w:t>liệu</w:t>
      </w:r>
      <w:r w:rsidR="00B16A1D">
        <w:t xml:space="preserve"> </w:t>
      </w:r>
      <w:r w:rsidR="00EF1F3D">
        <w:t>hướng</w:t>
      </w:r>
      <w:r w:rsidR="00B16A1D">
        <w:t xml:space="preserve"> </w:t>
      </w:r>
      <w:r w:rsidR="00EF1F3D">
        <w:t>dẫn</w:t>
      </w:r>
      <w:r w:rsidR="00B16A1D">
        <w:t xml:space="preserve"> </w:t>
      </w:r>
      <w:r w:rsidR="00EF1F3D">
        <w:t>của</w:t>
      </w:r>
      <w:r w:rsidR="00B16A1D">
        <w:t xml:space="preserve"> </w:t>
      </w:r>
      <w:r w:rsidR="00EF1F3D">
        <w:t>Saleor,</w:t>
      </w:r>
      <w:r w:rsidR="00B16A1D">
        <w:t xml:space="preserve"> </w:t>
      </w:r>
      <w:r w:rsidR="00EF1F3D">
        <w:t>GraphQL</w:t>
      </w:r>
      <w:r w:rsidR="00B16A1D">
        <w:t xml:space="preserve"> </w:t>
      </w:r>
      <w:r w:rsidR="00EF1F3D">
        <w:t>và</w:t>
      </w:r>
      <w:r w:rsidR="00B16A1D">
        <w:t xml:space="preserve"> </w:t>
      </w:r>
      <w:r w:rsidR="00EF1F3D">
        <w:t>Flutter.</w:t>
      </w:r>
    </w:p>
    <w:p w:rsidR="007D137C" w:rsidRPr="00EF1F3D" w:rsidRDefault="007D137C" w:rsidP="00790365">
      <w:pPr>
        <w:pStyle w:val="BodyText"/>
      </w:pPr>
      <w:r>
        <w:t>Phương</w:t>
      </w:r>
      <w:r w:rsidR="00B16A1D">
        <w:t xml:space="preserve"> </w:t>
      </w:r>
      <w:r>
        <w:t>pháp</w:t>
      </w:r>
      <w:r w:rsidR="00B16A1D">
        <w:t xml:space="preserve"> </w:t>
      </w:r>
      <w:r>
        <w:t>thực</w:t>
      </w:r>
      <w:r w:rsidR="00B16A1D">
        <w:t xml:space="preserve"> </w:t>
      </w:r>
      <w:r>
        <w:t>nghiệm:</w:t>
      </w:r>
      <w:r w:rsidR="00B16A1D">
        <w:t xml:space="preserve"> </w:t>
      </w:r>
      <w:r w:rsidR="00EF1F3D">
        <w:t>Tiến</w:t>
      </w:r>
      <w:r w:rsidR="00B16A1D">
        <w:t xml:space="preserve"> </w:t>
      </w:r>
      <w:r w:rsidR="00EF1F3D">
        <w:t>hành</w:t>
      </w:r>
      <w:r w:rsidR="00B16A1D">
        <w:t xml:space="preserve"> </w:t>
      </w:r>
      <w:r w:rsidR="00EF1F3D">
        <w:t>cài</w:t>
      </w:r>
      <w:r w:rsidR="00B16A1D">
        <w:t xml:space="preserve"> </w:t>
      </w:r>
      <w:r w:rsidR="00EF1F3D">
        <w:t>đặt</w:t>
      </w:r>
      <w:r w:rsidR="00B16A1D">
        <w:t xml:space="preserve"> </w:t>
      </w:r>
      <w:r w:rsidR="00EF1F3D">
        <w:t>và</w:t>
      </w:r>
      <w:r w:rsidR="00B16A1D">
        <w:t xml:space="preserve"> </w:t>
      </w:r>
      <w:r w:rsidR="00EF1F3D">
        <w:t>cấu</w:t>
      </w:r>
      <w:r w:rsidR="00B16A1D">
        <w:t xml:space="preserve"> </w:t>
      </w:r>
      <w:r w:rsidR="00EF1F3D">
        <w:t>hình</w:t>
      </w:r>
      <w:r w:rsidR="00B16A1D">
        <w:t xml:space="preserve"> </w:t>
      </w:r>
      <w:r w:rsidR="00EF1F3D">
        <w:t>Saleor,</w:t>
      </w:r>
      <w:r w:rsidR="00B16A1D">
        <w:t xml:space="preserve"> </w:t>
      </w:r>
      <w:r w:rsidR="00EF1F3D">
        <w:t>triển</w:t>
      </w:r>
      <w:r w:rsidR="00B16A1D">
        <w:t xml:space="preserve"> </w:t>
      </w:r>
      <w:r w:rsidR="00EF1F3D">
        <w:t>khai</w:t>
      </w:r>
      <w:r w:rsidR="00B16A1D">
        <w:t xml:space="preserve"> </w:t>
      </w:r>
      <w:r w:rsidR="00EF1F3D">
        <w:t>API</w:t>
      </w:r>
      <w:r w:rsidR="00B16A1D">
        <w:t xml:space="preserve"> </w:t>
      </w:r>
      <w:r w:rsidR="00EF1F3D">
        <w:t>sử</w:t>
      </w:r>
      <w:r w:rsidR="00B16A1D">
        <w:t xml:space="preserve"> </w:t>
      </w:r>
      <w:r w:rsidR="00EF1F3D">
        <w:t>dụng</w:t>
      </w:r>
      <w:r w:rsidR="00B16A1D">
        <w:t xml:space="preserve"> </w:t>
      </w:r>
      <w:r w:rsidR="00EF1F3D">
        <w:t>GraphQL</w:t>
      </w:r>
      <w:r w:rsidR="00B16A1D">
        <w:t xml:space="preserve"> </w:t>
      </w:r>
      <w:r w:rsidR="00EF1F3D">
        <w:t>và</w:t>
      </w:r>
      <w:r w:rsidR="00B16A1D">
        <w:t xml:space="preserve"> </w:t>
      </w:r>
      <w:r w:rsidR="00EF1F3D">
        <w:t>xây</w:t>
      </w:r>
      <w:r w:rsidR="00B16A1D">
        <w:t xml:space="preserve"> </w:t>
      </w:r>
      <w:r w:rsidR="00EF1F3D">
        <w:t>dựng</w:t>
      </w:r>
      <w:r w:rsidR="00B16A1D">
        <w:t xml:space="preserve"> </w:t>
      </w:r>
      <w:r w:rsidR="00EF1F3D">
        <w:t>frontend</w:t>
      </w:r>
      <w:r w:rsidR="00B16A1D">
        <w:t xml:space="preserve"> </w:t>
      </w:r>
      <w:r w:rsidR="00EF1F3D">
        <w:t>với</w:t>
      </w:r>
      <w:r w:rsidR="00B16A1D">
        <w:t xml:space="preserve"> </w:t>
      </w:r>
      <w:r w:rsidR="00EF1F3D">
        <w:t>Flutter.</w:t>
      </w:r>
    </w:p>
    <w:p w:rsidR="00AF4014" w:rsidRDefault="00AF4014" w:rsidP="00790365">
      <w:pPr>
        <w:pStyle w:val="BodyText"/>
      </w:pPr>
    </w:p>
    <w:p w:rsidR="00AF4014" w:rsidRDefault="00AF4014" w:rsidP="00AF4014">
      <w:pPr>
        <w:spacing w:after="160" w:line="259" w:lineRule="auto"/>
      </w:pPr>
      <w:r>
        <w:br w:type="page"/>
      </w:r>
    </w:p>
    <w:p w:rsidR="00AF4014" w:rsidRDefault="00AF4014" w:rsidP="00E606D0">
      <w:pPr>
        <w:pStyle w:val="H1"/>
      </w:pPr>
      <w:bookmarkStart w:id="19" w:name="_Toc123494282"/>
      <w:bookmarkStart w:id="20" w:name="_Toc123494448"/>
      <w:bookmarkStart w:id="21" w:name="_Toc127730469"/>
      <w:bookmarkStart w:id="22" w:name="_Toc164766705"/>
      <w:bookmarkStart w:id="23" w:name="_Toc182179835"/>
      <w:r>
        <w:lastRenderedPageBreak/>
        <w:t>CƠ</w:t>
      </w:r>
      <w:r w:rsidR="00B16A1D">
        <w:t xml:space="preserve"> </w:t>
      </w:r>
      <w:r>
        <w:t>SỞ</w:t>
      </w:r>
      <w:r w:rsidR="00B16A1D">
        <w:t xml:space="preserve"> </w:t>
      </w:r>
      <w:r w:rsidRPr="00155178">
        <w:t>LÝ</w:t>
      </w:r>
      <w:r w:rsidR="00B16A1D">
        <w:t xml:space="preserve"> </w:t>
      </w:r>
      <w:r>
        <w:t>THUYẾT</w:t>
      </w:r>
      <w:bookmarkEnd w:id="19"/>
      <w:bookmarkEnd w:id="20"/>
      <w:bookmarkEnd w:id="21"/>
      <w:bookmarkEnd w:id="22"/>
      <w:bookmarkEnd w:id="23"/>
    </w:p>
    <w:p w:rsidR="00AF4014" w:rsidRDefault="00EF1F3D" w:rsidP="007F3496">
      <w:pPr>
        <w:pStyle w:val="H2"/>
      </w:pPr>
      <w:bookmarkStart w:id="24" w:name="_Toc182179836"/>
      <w:bookmarkStart w:id="25" w:name="_Toc126865547"/>
      <w:bookmarkStart w:id="26" w:name="_Toc127730470"/>
      <w:r w:rsidRPr="00A30AAB">
        <w:t>Saleor</w:t>
      </w:r>
      <w:bookmarkEnd w:id="24"/>
    </w:p>
    <w:p w:rsidR="0090124D" w:rsidRPr="0090124D" w:rsidRDefault="0090124D" w:rsidP="0090124D">
      <w:pPr>
        <w:pStyle w:val="H3"/>
      </w:pPr>
      <w:bookmarkStart w:id="27" w:name="_Toc182179837"/>
      <w:r>
        <w:t>Giới</w:t>
      </w:r>
      <w:r w:rsidR="00B16A1D">
        <w:t xml:space="preserve"> </w:t>
      </w:r>
      <w:r>
        <w:t>thiệu</w:t>
      </w:r>
      <w:r w:rsidR="00B16A1D">
        <w:t xml:space="preserve"> </w:t>
      </w:r>
      <w:r>
        <w:t>Saleor</w:t>
      </w:r>
      <w:bookmarkEnd w:id="27"/>
    </w:p>
    <w:p w:rsidR="005B71D5" w:rsidRDefault="00E05BDD" w:rsidP="005B71D5">
      <w:pPr>
        <w:keepNext/>
        <w:jc w:val="center"/>
      </w:pPr>
      <w:r>
        <w:rPr>
          <w:noProof/>
        </w:rPr>
        <w:drawing>
          <wp:inline distT="0" distB="0" distL="0" distR="0">
            <wp:extent cx="3276600" cy="1723406"/>
            <wp:effectExtent l="0" t="0" r="0" b="3810"/>
            <wp:docPr id="1630425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425932" name="Picture 1630425932"/>
                    <pic:cNvPicPr/>
                  </pic:nvPicPr>
                  <pic:blipFill>
                    <a:blip r:embed="rId16">
                      <a:extLst>
                        <a:ext uri="{28A0092B-C50C-407E-A947-70E740481C1C}">
                          <a14:useLocalDpi xmlns:a14="http://schemas.microsoft.com/office/drawing/2010/main"/>
                        </a:ext>
                      </a:extLst>
                    </a:blip>
                    <a:stretch>
                      <a:fillRect/>
                    </a:stretch>
                  </pic:blipFill>
                  <pic:spPr>
                    <a:xfrm>
                      <a:off x="0" y="0"/>
                      <a:ext cx="3339338" cy="1756404"/>
                    </a:xfrm>
                    <a:prstGeom prst="rect">
                      <a:avLst/>
                    </a:prstGeom>
                  </pic:spPr>
                </pic:pic>
              </a:graphicData>
            </a:graphic>
          </wp:inline>
        </w:drawing>
      </w:r>
    </w:p>
    <w:p w:rsidR="00AA2E7E" w:rsidRDefault="005B71D5" w:rsidP="00056B77">
      <w:pPr>
        <w:pStyle w:val="Caption"/>
      </w:pPr>
      <w:bookmarkStart w:id="28" w:name="_Toc179726044"/>
      <w:r>
        <w:t>Hình</w:t>
      </w:r>
      <w:r w:rsidR="00B16A1D">
        <w:t xml:space="preserve"> </w:t>
      </w:r>
      <w:r>
        <w:t>2.</w:t>
      </w:r>
      <w:r w:rsidR="00B16A1D">
        <w:t xml:space="preserve">  </w:t>
      </w:r>
      <w:r>
        <w:t>Saleor</w:t>
      </w:r>
      <w:bookmarkEnd w:id="28"/>
    </w:p>
    <w:p w:rsidR="00E05BDD" w:rsidRDefault="00E05BDD" w:rsidP="00790365">
      <w:pPr>
        <w:pStyle w:val="BodyText"/>
      </w:pPr>
      <w:r w:rsidRPr="00E05BDD">
        <w:t>Saleor</w:t>
      </w:r>
      <w:r w:rsidR="00B16A1D">
        <w:t xml:space="preserve"> </w:t>
      </w:r>
      <w:r w:rsidRPr="00E05BDD">
        <w:t>là</w:t>
      </w:r>
      <w:r w:rsidR="00B16A1D">
        <w:t xml:space="preserve"> </w:t>
      </w:r>
      <w:r w:rsidRPr="00E05BDD">
        <w:t>một</w:t>
      </w:r>
      <w:r w:rsidR="00B16A1D">
        <w:t xml:space="preserve"> </w:t>
      </w:r>
      <w:r w:rsidRPr="00E05BDD">
        <w:t>nền</w:t>
      </w:r>
      <w:r w:rsidR="00B16A1D">
        <w:t xml:space="preserve"> </w:t>
      </w:r>
      <w:r w:rsidRPr="00E05BDD">
        <w:t>tảng</w:t>
      </w:r>
      <w:r w:rsidR="00B16A1D">
        <w:t xml:space="preserve"> </w:t>
      </w:r>
      <w:r w:rsidRPr="00E05BDD">
        <w:t>e-commerce</w:t>
      </w:r>
      <w:r w:rsidR="00B16A1D">
        <w:t xml:space="preserve"> </w:t>
      </w:r>
      <w:r w:rsidRPr="00E05BDD">
        <w:t>mã</w:t>
      </w:r>
      <w:r w:rsidR="00B16A1D">
        <w:t xml:space="preserve"> </w:t>
      </w:r>
      <w:r w:rsidRPr="00E05BDD">
        <w:t>nguồn</w:t>
      </w:r>
      <w:r w:rsidR="00B16A1D">
        <w:t xml:space="preserve"> </w:t>
      </w:r>
      <w:r w:rsidRPr="00E05BDD">
        <w:t>mở</w:t>
      </w:r>
      <w:r w:rsidR="00B16A1D">
        <w:t xml:space="preserve"> </w:t>
      </w:r>
      <w:r w:rsidRPr="00E05BDD">
        <w:t>được</w:t>
      </w:r>
      <w:r w:rsidR="00B16A1D">
        <w:t xml:space="preserve"> </w:t>
      </w:r>
      <w:r w:rsidRPr="00E05BDD">
        <w:t>thiết</w:t>
      </w:r>
      <w:r w:rsidR="00B16A1D">
        <w:t xml:space="preserve"> </w:t>
      </w:r>
      <w:r w:rsidRPr="00E05BDD">
        <w:t>kế</w:t>
      </w:r>
      <w:r w:rsidR="00B16A1D">
        <w:t xml:space="preserve"> </w:t>
      </w:r>
      <w:r w:rsidRPr="00E05BDD">
        <w:t>dưới</w:t>
      </w:r>
      <w:r w:rsidR="00B16A1D">
        <w:t xml:space="preserve"> </w:t>
      </w:r>
      <w:r w:rsidRPr="00E05BDD">
        <w:t>dạng</w:t>
      </w:r>
      <w:r w:rsidR="00B16A1D">
        <w:t xml:space="preserve"> </w:t>
      </w:r>
      <w:r w:rsidRPr="00E05BDD">
        <w:t>headless.</w:t>
      </w:r>
      <w:r w:rsidR="00B16A1D">
        <w:t xml:space="preserve"> </w:t>
      </w:r>
      <w:r w:rsidRPr="00E05BDD">
        <w:t>Điều</w:t>
      </w:r>
      <w:r w:rsidR="00B16A1D">
        <w:t xml:space="preserve"> </w:t>
      </w:r>
      <w:r w:rsidRPr="00E05BDD">
        <w:t>này</w:t>
      </w:r>
      <w:r w:rsidR="00B16A1D">
        <w:t xml:space="preserve"> </w:t>
      </w:r>
      <w:r w:rsidRPr="00E05BDD">
        <w:t>có</w:t>
      </w:r>
      <w:r w:rsidR="00B16A1D">
        <w:t xml:space="preserve"> </w:t>
      </w:r>
      <w:r w:rsidRPr="00E05BDD">
        <w:t>nghĩa</w:t>
      </w:r>
      <w:r w:rsidR="00B16A1D">
        <w:t xml:space="preserve"> </w:t>
      </w:r>
      <w:r w:rsidRPr="00E05BDD">
        <w:t>là</w:t>
      </w:r>
      <w:r w:rsidR="00B16A1D">
        <w:t xml:space="preserve"> </w:t>
      </w:r>
      <w:r w:rsidRPr="00E05BDD">
        <w:t>Saleor</w:t>
      </w:r>
      <w:r w:rsidR="00B16A1D">
        <w:t xml:space="preserve"> </w:t>
      </w:r>
      <w:r w:rsidRPr="00E05BDD">
        <w:t>tách</w:t>
      </w:r>
      <w:r w:rsidR="00B16A1D">
        <w:t xml:space="preserve"> </w:t>
      </w:r>
      <w:r w:rsidRPr="00E05BDD">
        <w:t>biệt</w:t>
      </w:r>
      <w:r w:rsidR="00B16A1D">
        <w:t xml:space="preserve"> </w:t>
      </w:r>
      <w:r w:rsidRPr="00E05BDD">
        <w:t>hoàn</w:t>
      </w:r>
      <w:r w:rsidR="00B16A1D">
        <w:t xml:space="preserve"> </w:t>
      </w:r>
      <w:r w:rsidRPr="00E05BDD">
        <w:t>toàn</w:t>
      </w:r>
      <w:r w:rsidR="00B16A1D">
        <w:t xml:space="preserve"> </w:t>
      </w:r>
      <w:r w:rsidRPr="00E05BDD">
        <w:t>phần</w:t>
      </w:r>
      <w:r w:rsidR="00B16A1D">
        <w:t xml:space="preserve"> </w:t>
      </w:r>
      <w:r w:rsidRPr="00E05BDD">
        <w:t>backend</w:t>
      </w:r>
      <w:r w:rsidR="00B16A1D">
        <w:t xml:space="preserve"> </w:t>
      </w:r>
      <w:r w:rsidRPr="00E05BDD">
        <w:t>và</w:t>
      </w:r>
      <w:r w:rsidR="00B16A1D">
        <w:t xml:space="preserve"> </w:t>
      </w:r>
      <w:r w:rsidRPr="00E05BDD">
        <w:t>frontend,</w:t>
      </w:r>
      <w:r w:rsidR="00B16A1D">
        <w:t xml:space="preserve"> </w:t>
      </w:r>
      <w:r w:rsidRPr="00E05BDD">
        <w:t>cho</w:t>
      </w:r>
      <w:r w:rsidR="00B16A1D">
        <w:t xml:space="preserve"> </w:t>
      </w:r>
      <w:r w:rsidRPr="00E05BDD">
        <w:t>phép</w:t>
      </w:r>
      <w:r w:rsidR="00B16A1D">
        <w:t xml:space="preserve"> </w:t>
      </w:r>
      <w:r w:rsidRPr="00E05BDD">
        <w:t>các</w:t>
      </w:r>
      <w:r w:rsidR="00B16A1D">
        <w:t xml:space="preserve"> </w:t>
      </w:r>
      <w:r w:rsidRPr="00E05BDD">
        <w:t>nhà</w:t>
      </w:r>
      <w:r w:rsidR="00B16A1D">
        <w:t xml:space="preserve"> </w:t>
      </w:r>
      <w:r w:rsidRPr="00E05BDD">
        <w:t>phát</w:t>
      </w:r>
      <w:r w:rsidR="00B16A1D">
        <w:t xml:space="preserve"> </w:t>
      </w:r>
      <w:r w:rsidRPr="00E05BDD">
        <w:t>triển</w:t>
      </w:r>
      <w:r w:rsidR="00B16A1D">
        <w:t xml:space="preserve"> </w:t>
      </w:r>
      <w:r w:rsidRPr="00E05BDD">
        <w:t>có</w:t>
      </w:r>
      <w:r w:rsidR="00B16A1D">
        <w:t xml:space="preserve"> </w:t>
      </w:r>
      <w:r w:rsidRPr="00E05BDD">
        <w:t>thể</w:t>
      </w:r>
      <w:r w:rsidR="00B16A1D">
        <w:t xml:space="preserve"> </w:t>
      </w:r>
      <w:r w:rsidRPr="00E05BDD">
        <w:t>xây</w:t>
      </w:r>
      <w:r w:rsidR="00B16A1D">
        <w:t xml:space="preserve"> </w:t>
      </w:r>
      <w:r w:rsidRPr="00E05BDD">
        <w:t>dựng</w:t>
      </w:r>
      <w:r w:rsidR="00B16A1D">
        <w:t xml:space="preserve"> </w:t>
      </w:r>
      <w:r w:rsidRPr="00E05BDD">
        <w:t>giao</w:t>
      </w:r>
      <w:r w:rsidR="00B16A1D">
        <w:t xml:space="preserve"> </w:t>
      </w:r>
      <w:r w:rsidRPr="00E05BDD">
        <w:t>diện</w:t>
      </w:r>
      <w:r w:rsidR="00B16A1D">
        <w:t xml:space="preserve"> </w:t>
      </w:r>
      <w:r w:rsidRPr="00E05BDD">
        <w:t>người</w:t>
      </w:r>
      <w:r w:rsidR="00B16A1D">
        <w:t xml:space="preserve"> </w:t>
      </w:r>
      <w:r w:rsidRPr="00E05BDD">
        <w:t>dùng</w:t>
      </w:r>
      <w:r w:rsidR="00B16A1D">
        <w:t xml:space="preserve"> </w:t>
      </w:r>
      <w:r w:rsidRPr="00E05BDD">
        <w:t>riêng</w:t>
      </w:r>
      <w:r w:rsidR="00B16A1D">
        <w:t xml:space="preserve"> </w:t>
      </w:r>
      <w:r w:rsidRPr="00E05BDD">
        <w:t>biệt</w:t>
      </w:r>
      <w:r w:rsidR="00B16A1D">
        <w:t xml:space="preserve"> </w:t>
      </w:r>
      <w:r w:rsidRPr="00E05BDD">
        <w:t>mà</w:t>
      </w:r>
      <w:r w:rsidR="00B16A1D">
        <w:t xml:space="preserve"> </w:t>
      </w:r>
      <w:r w:rsidRPr="00E05BDD">
        <w:t>vẫn</w:t>
      </w:r>
      <w:r w:rsidR="00B16A1D">
        <w:t xml:space="preserve"> </w:t>
      </w:r>
      <w:r w:rsidRPr="00E05BDD">
        <w:t>sử</w:t>
      </w:r>
      <w:r w:rsidR="00B16A1D">
        <w:t xml:space="preserve"> </w:t>
      </w:r>
      <w:r w:rsidRPr="00E05BDD">
        <w:t>dụng</w:t>
      </w:r>
      <w:r w:rsidR="00B16A1D">
        <w:t xml:space="preserve"> </w:t>
      </w:r>
      <w:r w:rsidRPr="00E05BDD">
        <w:t>hệ</w:t>
      </w:r>
      <w:r w:rsidR="00B16A1D">
        <w:t xml:space="preserve"> </w:t>
      </w:r>
      <w:r w:rsidRPr="00E05BDD">
        <w:t>thống</w:t>
      </w:r>
      <w:r w:rsidR="00B16A1D">
        <w:t xml:space="preserve"> </w:t>
      </w:r>
      <w:r w:rsidRPr="00E05BDD">
        <w:t>quản</w:t>
      </w:r>
      <w:r w:rsidR="00B16A1D">
        <w:t xml:space="preserve"> </w:t>
      </w:r>
      <w:r w:rsidRPr="00E05BDD">
        <w:t>lý</w:t>
      </w:r>
      <w:r w:rsidR="00B16A1D">
        <w:t xml:space="preserve"> </w:t>
      </w:r>
      <w:r w:rsidRPr="00E05BDD">
        <w:t>dữ</w:t>
      </w:r>
      <w:r w:rsidR="00B16A1D">
        <w:t xml:space="preserve"> </w:t>
      </w:r>
      <w:r w:rsidRPr="00E05BDD">
        <w:t>liệu</w:t>
      </w:r>
      <w:r w:rsidR="00B16A1D">
        <w:t xml:space="preserve"> </w:t>
      </w:r>
      <w:r w:rsidRPr="00E05BDD">
        <w:t>mạnh</w:t>
      </w:r>
      <w:r w:rsidR="00B16A1D">
        <w:t xml:space="preserve"> </w:t>
      </w:r>
      <w:r w:rsidRPr="00E05BDD">
        <w:t>mẽ</w:t>
      </w:r>
      <w:r w:rsidR="00B16A1D">
        <w:t xml:space="preserve"> </w:t>
      </w:r>
      <w:r w:rsidRPr="00E05BDD">
        <w:t>của</w:t>
      </w:r>
      <w:r w:rsidR="00B16A1D">
        <w:t xml:space="preserve"> </w:t>
      </w:r>
      <w:r w:rsidRPr="00E05BDD">
        <w:t>Saleor.</w:t>
      </w:r>
      <w:r w:rsidR="00B16A1D">
        <w:t xml:space="preserve"> </w:t>
      </w:r>
      <w:r w:rsidRPr="00E05BDD">
        <w:t>Được</w:t>
      </w:r>
      <w:r w:rsidR="00B16A1D">
        <w:t xml:space="preserve"> </w:t>
      </w:r>
      <w:r w:rsidRPr="00E05BDD">
        <w:t>xây</w:t>
      </w:r>
      <w:r w:rsidR="00B16A1D">
        <w:t xml:space="preserve"> </w:t>
      </w:r>
      <w:r w:rsidRPr="00E05BDD">
        <w:t>dựng</w:t>
      </w:r>
      <w:r w:rsidR="00B16A1D">
        <w:t xml:space="preserve"> </w:t>
      </w:r>
      <w:r w:rsidRPr="00E05BDD">
        <w:t>trên</w:t>
      </w:r>
      <w:r w:rsidR="00B16A1D">
        <w:t xml:space="preserve"> </w:t>
      </w:r>
      <w:r w:rsidRPr="00E05BDD">
        <w:t>Django</w:t>
      </w:r>
      <w:r w:rsidR="00B16A1D">
        <w:t xml:space="preserve"> </w:t>
      </w:r>
      <w:r w:rsidRPr="00E05BDD">
        <w:t>và</w:t>
      </w:r>
      <w:r w:rsidR="00B16A1D">
        <w:t xml:space="preserve"> </w:t>
      </w:r>
      <w:r w:rsidRPr="00E05BDD">
        <w:t>Python,</w:t>
      </w:r>
      <w:r w:rsidR="00B16A1D">
        <w:t xml:space="preserve"> </w:t>
      </w:r>
      <w:r w:rsidRPr="00E05BDD">
        <w:t>Saleor</w:t>
      </w:r>
      <w:r w:rsidR="00B16A1D">
        <w:t xml:space="preserve"> </w:t>
      </w:r>
      <w:r w:rsidRPr="00E05BDD">
        <w:t>tận</w:t>
      </w:r>
      <w:r w:rsidR="00B16A1D">
        <w:t xml:space="preserve"> </w:t>
      </w:r>
      <w:r w:rsidRPr="00E05BDD">
        <w:t>dụng</w:t>
      </w:r>
      <w:r w:rsidR="00B16A1D">
        <w:t xml:space="preserve"> </w:t>
      </w:r>
      <w:r w:rsidRPr="00E05BDD">
        <w:t>các</w:t>
      </w:r>
      <w:r w:rsidR="00B16A1D">
        <w:t xml:space="preserve"> </w:t>
      </w:r>
      <w:r w:rsidRPr="00E05BDD">
        <w:t>công</w:t>
      </w:r>
      <w:r w:rsidR="00B16A1D">
        <w:t xml:space="preserve"> </w:t>
      </w:r>
      <w:r w:rsidRPr="00E05BDD">
        <w:t>nghệ</w:t>
      </w:r>
      <w:r w:rsidR="00B16A1D">
        <w:t xml:space="preserve"> </w:t>
      </w:r>
      <w:r w:rsidRPr="00E05BDD">
        <w:t>tiên</w:t>
      </w:r>
      <w:r w:rsidR="00B16A1D">
        <w:t xml:space="preserve"> </w:t>
      </w:r>
      <w:r w:rsidRPr="00E05BDD">
        <w:t>tiến</w:t>
      </w:r>
      <w:r w:rsidR="00B16A1D">
        <w:t xml:space="preserve"> </w:t>
      </w:r>
      <w:r w:rsidRPr="00E05BDD">
        <w:t>để</w:t>
      </w:r>
      <w:r w:rsidR="00B16A1D">
        <w:t xml:space="preserve"> </w:t>
      </w:r>
      <w:r w:rsidRPr="00E05BDD">
        <w:t>cung</w:t>
      </w:r>
      <w:r w:rsidR="00B16A1D">
        <w:t xml:space="preserve"> </w:t>
      </w:r>
      <w:r w:rsidRPr="00E05BDD">
        <w:t>cấp</w:t>
      </w:r>
      <w:r w:rsidR="00B16A1D">
        <w:t xml:space="preserve"> </w:t>
      </w:r>
      <w:r w:rsidRPr="00E05BDD">
        <w:t>một</w:t>
      </w:r>
      <w:r w:rsidR="00B16A1D">
        <w:t xml:space="preserve"> </w:t>
      </w:r>
      <w:r w:rsidRPr="00E05BDD">
        <w:t>hệ</w:t>
      </w:r>
      <w:r w:rsidR="00B16A1D">
        <w:t xml:space="preserve"> </w:t>
      </w:r>
      <w:r w:rsidRPr="00E05BDD">
        <w:t>thống</w:t>
      </w:r>
      <w:r w:rsidR="00B16A1D">
        <w:t xml:space="preserve"> </w:t>
      </w:r>
      <w:r w:rsidRPr="00E05BDD">
        <w:t>quản</w:t>
      </w:r>
      <w:r w:rsidR="00B16A1D">
        <w:t xml:space="preserve"> </w:t>
      </w:r>
      <w:r w:rsidRPr="00E05BDD">
        <w:t>lý</w:t>
      </w:r>
      <w:r w:rsidR="00B16A1D">
        <w:t xml:space="preserve"> </w:t>
      </w:r>
      <w:r w:rsidRPr="00E05BDD">
        <w:t>thương</w:t>
      </w:r>
      <w:r w:rsidR="00B16A1D">
        <w:t xml:space="preserve"> </w:t>
      </w:r>
      <w:r w:rsidRPr="00E05BDD">
        <w:t>mại</w:t>
      </w:r>
      <w:r w:rsidR="00B16A1D">
        <w:t xml:space="preserve"> </w:t>
      </w:r>
      <w:r w:rsidRPr="00E05BDD">
        <w:t>điện</w:t>
      </w:r>
      <w:r w:rsidR="00B16A1D">
        <w:t xml:space="preserve"> </w:t>
      </w:r>
      <w:r w:rsidRPr="00E05BDD">
        <w:t>tử</w:t>
      </w:r>
      <w:r w:rsidR="00B16A1D">
        <w:t xml:space="preserve"> </w:t>
      </w:r>
      <w:r w:rsidRPr="00E05BDD">
        <w:t>linh</w:t>
      </w:r>
      <w:r w:rsidR="00B16A1D">
        <w:t xml:space="preserve"> </w:t>
      </w:r>
      <w:r w:rsidRPr="00E05BDD">
        <w:t>hoạt</w:t>
      </w:r>
      <w:r w:rsidR="00B16A1D">
        <w:t xml:space="preserve"> </w:t>
      </w:r>
      <w:r w:rsidRPr="00E05BDD">
        <w:t>và</w:t>
      </w:r>
      <w:r w:rsidR="00B16A1D">
        <w:t xml:space="preserve"> </w:t>
      </w:r>
      <w:r w:rsidRPr="00E05BDD">
        <w:t>dễ</w:t>
      </w:r>
      <w:r w:rsidR="00B16A1D">
        <w:t xml:space="preserve"> </w:t>
      </w:r>
      <w:r w:rsidRPr="00E05BDD">
        <w:t>mở</w:t>
      </w:r>
      <w:r w:rsidR="00B16A1D">
        <w:t xml:space="preserve"> </w:t>
      </w:r>
      <w:r w:rsidRPr="00E05BDD">
        <w:t>rộng</w:t>
      </w:r>
      <w:r w:rsidR="00321157">
        <w:fldChar w:fldCharType="begin"/>
      </w:r>
      <w:r w:rsidR="00321157">
        <w:instrText xml:space="preserve"> ADDIN ZOTERO_ITEM CSL_CITATION {"citationID":"SGnmtCem","properties":{"formattedCitation":"[1]","plainCitation":"[1]","noteIndex":0},"citationItems":[{"id":5,"uris":["http://zotero.org/users/15397071/items/WFPET3IA"],"itemData":{"id":5,"type":"webpage","abstract":"Highlights of the Saleor documentation. Learn about Saleor using tutorials, API reference, and developer guides.","language":"en","title":"Saleor Documentation | Saleor Commerce Documentation","URL":"https://docs.saleor.io/","accessed":{"date-parts":[["2024",10,14]]}}}],"schema":"https://github.com/citation-style-language/schema/raw/master/csl-citation.json"} </w:instrText>
      </w:r>
      <w:r w:rsidR="00321157">
        <w:fldChar w:fldCharType="separate"/>
      </w:r>
      <w:r w:rsidR="00321157">
        <w:rPr>
          <w:noProof/>
        </w:rPr>
        <w:t>[1]</w:t>
      </w:r>
      <w:r w:rsidR="00321157">
        <w:fldChar w:fldCharType="end"/>
      </w:r>
      <w:r w:rsidRPr="00E05BDD">
        <w:t>.</w:t>
      </w:r>
    </w:p>
    <w:p w:rsidR="00084BB3" w:rsidRDefault="00084BB3" w:rsidP="00790365">
      <w:pPr>
        <w:pStyle w:val="BodyText"/>
      </w:pPr>
      <w:r>
        <w:t>Headless</w:t>
      </w:r>
      <w:r w:rsidR="00B16A1D">
        <w:t xml:space="preserve"> </w:t>
      </w:r>
      <w:r w:rsidR="004A31BD">
        <w:t>là</w:t>
      </w:r>
      <w:r w:rsidR="00B16A1D">
        <w:t xml:space="preserve"> </w:t>
      </w:r>
      <w:r w:rsidR="004A31BD">
        <w:t>kiến</w:t>
      </w:r>
      <w:r w:rsidR="00B16A1D">
        <w:t xml:space="preserve"> </w:t>
      </w:r>
      <w:r w:rsidR="004A31BD">
        <w:t>trúc</w:t>
      </w:r>
      <w:r w:rsidR="00B16A1D">
        <w:t xml:space="preserve"> </w:t>
      </w:r>
      <w:r w:rsidR="004A31BD">
        <w:t>phầ</w:t>
      </w:r>
      <w:r w:rsidR="0099737D">
        <w:t>n</w:t>
      </w:r>
      <w:r w:rsidR="00B16A1D">
        <w:t xml:space="preserve"> </w:t>
      </w:r>
      <w:r w:rsidR="004A31BD">
        <w:t>mềm</w:t>
      </w:r>
      <w:r w:rsidR="00B16A1D">
        <w:t xml:space="preserve"> </w:t>
      </w:r>
      <w:r w:rsidR="004A31BD">
        <w:t>tác</w:t>
      </w:r>
      <w:r w:rsidR="0099737D">
        <w:t>h</w:t>
      </w:r>
      <w:r w:rsidR="00B16A1D">
        <w:t xml:space="preserve"> </w:t>
      </w:r>
      <w:r w:rsidR="004A31BD">
        <w:t>biệt</w:t>
      </w:r>
      <w:r w:rsidR="00B16A1D">
        <w:t xml:space="preserve"> </w:t>
      </w:r>
      <w:r>
        <w:t>phần</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(frontend)</w:t>
      </w:r>
      <w:r w:rsidR="00B16A1D">
        <w:t xml:space="preserve"> </w:t>
      </w:r>
      <w:r>
        <w:t>khỏi</w:t>
      </w:r>
      <w:r w:rsidR="00B16A1D">
        <w:t xml:space="preserve"> </w:t>
      </w:r>
      <w:r>
        <w:t>phần</w:t>
      </w:r>
      <w:r w:rsidR="00B16A1D">
        <w:t xml:space="preserve"> </w:t>
      </w:r>
      <w:r>
        <w:t>xử</w:t>
      </w:r>
      <w:r w:rsidR="00B16A1D">
        <w:t xml:space="preserve"> </w:t>
      </w:r>
      <w:r>
        <w:t>lý</w:t>
      </w:r>
      <w:r w:rsidR="00B16A1D">
        <w:t xml:space="preserve"> </w:t>
      </w:r>
      <w:r>
        <w:t>logic</w:t>
      </w:r>
      <w:r w:rsidR="00B16A1D">
        <w:t xml:space="preserve"> </w:t>
      </w:r>
      <w:r>
        <w:t>và</w:t>
      </w:r>
      <w:r w:rsidR="00B16A1D">
        <w:t xml:space="preserve"> </w:t>
      </w:r>
      <w:r>
        <w:t>dữ</w:t>
      </w:r>
      <w:r w:rsidR="00B16A1D">
        <w:t xml:space="preserve"> </w:t>
      </w:r>
      <w:r>
        <w:t>liệu</w:t>
      </w:r>
      <w:r w:rsidR="00B16A1D">
        <w:t xml:space="preserve"> </w:t>
      </w:r>
      <w:r>
        <w:t>(backend).</w:t>
      </w:r>
      <w:r w:rsidR="00B16A1D">
        <w:t xml:space="preserve"> </w:t>
      </w:r>
      <w:r>
        <w:t>Trong</w:t>
      </w:r>
      <w:r w:rsidR="00B16A1D">
        <w:t xml:space="preserve"> </w:t>
      </w:r>
      <w:r>
        <w:t>một</w:t>
      </w:r>
      <w:r w:rsidR="00B16A1D">
        <w:t xml:space="preserve"> </w:t>
      </w:r>
      <w:r>
        <w:t>hệ</w:t>
      </w:r>
      <w:r w:rsidR="00B16A1D">
        <w:t xml:space="preserve"> </w:t>
      </w:r>
      <w:r>
        <w:t>thống</w:t>
      </w:r>
      <w:r w:rsidR="00B16A1D">
        <w:t xml:space="preserve"> </w:t>
      </w:r>
      <w:r>
        <w:t>Headless,</w:t>
      </w:r>
      <w:r w:rsidR="00B16A1D">
        <w:t xml:space="preserve"> </w:t>
      </w:r>
      <w:r w:rsidR="004A31BD">
        <w:t>API</w:t>
      </w:r>
      <w:r w:rsidR="00B16A1D">
        <w:t xml:space="preserve"> </w:t>
      </w:r>
      <w:r w:rsidR="004A31BD">
        <w:t>là</w:t>
      </w:r>
      <w:r w:rsidR="00B16A1D">
        <w:t xml:space="preserve"> </w:t>
      </w:r>
      <w:r w:rsidR="004A31BD">
        <w:t>trung</w:t>
      </w:r>
      <w:r w:rsidR="00B16A1D">
        <w:t xml:space="preserve"> </w:t>
      </w:r>
      <w:r w:rsidR="004A31BD">
        <w:t>tâm</w:t>
      </w:r>
      <w:r w:rsidR="00B16A1D">
        <w:t xml:space="preserve"> </w:t>
      </w:r>
      <w:r w:rsidR="004A31BD">
        <w:t>kết</w:t>
      </w:r>
      <w:r w:rsidR="00B16A1D">
        <w:t xml:space="preserve"> </w:t>
      </w:r>
      <w:r w:rsidR="004A31BD">
        <w:t>nối</w:t>
      </w:r>
      <w:r w:rsidR="00B16A1D">
        <w:t xml:space="preserve"> </w:t>
      </w:r>
      <w:r w:rsidR="004A31BD">
        <w:t>mọi</w:t>
      </w:r>
      <w:r w:rsidR="00B16A1D">
        <w:t xml:space="preserve"> </w:t>
      </w:r>
      <w:r w:rsidR="004A31BD">
        <w:t>thành</w:t>
      </w:r>
      <w:r w:rsidR="00B16A1D">
        <w:t xml:space="preserve"> </w:t>
      </w:r>
      <w:r w:rsidR="004A31BD">
        <w:t>phần</w:t>
      </w:r>
      <w:r w:rsidR="00B16A1D">
        <w:t xml:space="preserve"> </w:t>
      </w:r>
      <w:r w:rsidR="004A31BD">
        <w:t>trong</w:t>
      </w:r>
      <w:r w:rsidR="00B16A1D">
        <w:t xml:space="preserve"> </w:t>
      </w:r>
      <w:r w:rsidR="004A31BD">
        <w:t>hệ</w:t>
      </w:r>
      <w:r w:rsidR="00B16A1D">
        <w:t xml:space="preserve"> </w:t>
      </w:r>
      <w:r w:rsidR="004A31BD">
        <w:t>thống,</w:t>
      </w:r>
      <w:r w:rsidR="00B16A1D">
        <w:t xml:space="preserve"> </w:t>
      </w:r>
      <w:r>
        <w:t>backend</w:t>
      </w:r>
      <w:r w:rsidR="00B16A1D">
        <w:t xml:space="preserve"> </w:t>
      </w:r>
      <w:r>
        <w:t>cung</w:t>
      </w:r>
      <w:r w:rsidR="00B16A1D">
        <w:t xml:space="preserve"> </w:t>
      </w:r>
      <w:r>
        <w:t>cấp</w:t>
      </w:r>
      <w:r w:rsidR="00B16A1D">
        <w:t xml:space="preserve"> </w:t>
      </w:r>
      <w:r>
        <w:t>các</w:t>
      </w:r>
      <w:r w:rsidR="00B16A1D">
        <w:t xml:space="preserve"> </w:t>
      </w:r>
      <w:r>
        <w:t>API</w:t>
      </w:r>
      <w:r w:rsidR="00B16A1D">
        <w:t xml:space="preserve"> </w:t>
      </w:r>
      <w:r>
        <w:t>để</w:t>
      </w:r>
      <w:r w:rsidR="00B16A1D">
        <w:t xml:space="preserve"> </w:t>
      </w:r>
      <w:r>
        <w:t>truy</w:t>
      </w:r>
      <w:r w:rsidR="00B16A1D">
        <w:t xml:space="preserve"> </w:t>
      </w:r>
      <w:r>
        <w:t>cập</w:t>
      </w:r>
      <w:r w:rsidR="00B16A1D">
        <w:t xml:space="preserve"> </w:t>
      </w:r>
      <w:r>
        <w:t>và</w:t>
      </w:r>
      <w:r w:rsidR="00B16A1D">
        <w:t xml:space="preserve"> </w:t>
      </w:r>
      <w:r>
        <w:t>quản</w:t>
      </w:r>
      <w:r w:rsidR="00B16A1D">
        <w:t xml:space="preserve"> </w:t>
      </w:r>
      <w:r>
        <w:t>lý</w:t>
      </w:r>
      <w:r w:rsidR="00B16A1D">
        <w:t xml:space="preserve"> </w:t>
      </w:r>
      <w:r>
        <w:t>dữ</w:t>
      </w:r>
      <w:r w:rsidR="00B16A1D">
        <w:t xml:space="preserve"> </w:t>
      </w:r>
      <w:r>
        <w:t>liệu,</w:t>
      </w:r>
      <w:r w:rsidR="00B16A1D">
        <w:t xml:space="preserve"> </w:t>
      </w:r>
      <w:r>
        <w:t>trong</w:t>
      </w:r>
      <w:r w:rsidR="00B16A1D">
        <w:t xml:space="preserve"> </w:t>
      </w:r>
      <w:r>
        <w:t>khi</w:t>
      </w:r>
      <w:r w:rsidR="00B16A1D">
        <w:t xml:space="preserve"> </w:t>
      </w:r>
      <w:r>
        <w:t>frontend</w:t>
      </w:r>
      <w:r w:rsidR="00B16A1D">
        <w:t xml:space="preserve"> </w:t>
      </w:r>
      <w:r>
        <w:t>có</w:t>
      </w:r>
      <w:r w:rsidR="00B16A1D">
        <w:t xml:space="preserve"> </w:t>
      </w:r>
      <w:r>
        <w:t>thể</w:t>
      </w:r>
      <w:r w:rsidR="00B16A1D">
        <w:t xml:space="preserve"> </w:t>
      </w:r>
      <w:r>
        <w:t>được</w:t>
      </w:r>
      <w:r w:rsidR="00B16A1D">
        <w:t xml:space="preserve"> </w:t>
      </w:r>
      <w:r>
        <w:t>xây</w:t>
      </w:r>
      <w:r w:rsidR="00B16A1D">
        <w:t xml:space="preserve"> </w:t>
      </w:r>
      <w:r>
        <w:t>dựng</w:t>
      </w:r>
      <w:r w:rsidR="00B16A1D">
        <w:t xml:space="preserve"> </w:t>
      </w:r>
      <w:r>
        <w:t>bằng</w:t>
      </w:r>
      <w:r w:rsidR="00B16A1D">
        <w:t xml:space="preserve"> </w:t>
      </w:r>
      <w:r>
        <w:t>bất</w:t>
      </w:r>
      <w:r w:rsidR="00B16A1D">
        <w:t xml:space="preserve"> </w:t>
      </w:r>
      <w:r>
        <w:t>kỳ</w:t>
      </w:r>
      <w:r w:rsidR="00B16A1D">
        <w:t xml:space="preserve"> </w:t>
      </w:r>
      <w:r>
        <w:t>công</w:t>
      </w:r>
      <w:r w:rsidR="00B16A1D">
        <w:t xml:space="preserve"> </w:t>
      </w:r>
      <w:r>
        <w:t>nghệ</w:t>
      </w:r>
      <w:r w:rsidR="00B16A1D">
        <w:t xml:space="preserve"> </w:t>
      </w:r>
      <w:r>
        <w:t>nào</w:t>
      </w:r>
      <w:r w:rsidR="00B16A1D">
        <w:t xml:space="preserve"> </w:t>
      </w:r>
      <w:r>
        <w:t>và</w:t>
      </w:r>
      <w:r w:rsidR="00B16A1D">
        <w:t xml:space="preserve"> </w:t>
      </w:r>
      <w:r>
        <w:t>kết</w:t>
      </w:r>
      <w:r w:rsidR="00B16A1D">
        <w:t xml:space="preserve"> </w:t>
      </w:r>
      <w:r>
        <w:t>nối</w:t>
      </w:r>
      <w:r w:rsidR="00B16A1D">
        <w:t xml:space="preserve"> </w:t>
      </w:r>
      <w:r>
        <w:t>với</w:t>
      </w:r>
      <w:r w:rsidR="00B16A1D">
        <w:t xml:space="preserve"> </w:t>
      </w:r>
      <w:r>
        <w:t>backend</w:t>
      </w:r>
      <w:r w:rsidR="00B16A1D">
        <w:t xml:space="preserve"> </w:t>
      </w:r>
      <w:r>
        <w:t>thông</w:t>
      </w:r>
      <w:r w:rsidR="00B16A1D">
        <w:t xml:space="preserve"> </w:t>
      </w:r>
      <w:r>
        <w:t>qua</w:t>
      </w:r>
      <w:r w:rsidR="00B16A1D">
        <w:t xml:space="preserve"> </w:t>
      </w:r>
      <w:r>
        <w:t>các</w:t>
      </w:r>
      <w:r w:rsidR="00B16A1D">
        <w:t xml:space="preserve"> </w:t>
      </w:r>
      <w:r>
        <w:t>API</w:t>
      </w:r>
      <w:r w:rsidR="00B16A1D">
        <w:t xml:space="preserve"> </w:t>
      </w:r>
      <w:r>
        <w:t>này.</w:t>
      </w:r>
    </w:p>
    <w:p w:rsidR="0027025A" w:rsidRPr="00D83361" w:rsidRDefault="004A31BD" w:rsidP="00790365">
      <w:pPr>
        <w:pStyle w:val="BodyText"/>
      </w:pPr>
      <w:r>
        <w:t>Thương</w:t>
      </w:r>
      <w:r w:rsidR="00B16A1D">
        <w:t xml:space="preserve"> </w:t>
      </w:r>
      <w:r>
        <w:t>mại</w:t>
      </w:r>
      <w:r w:rsidR="00B16A1D">
        <w:t xml:space="preserve"> </w:t>
      </w:r>
      <w:r>
        <w:t>điện</w:t>
      </w:r>
      <w:r w:rsidR="00B16A1D">
        <w:t xml:space="preserve"> </w:t>
      </w:r>
      <w:r>
        <w:t>tử</w:t>
      </w:r>
      <w:r w:rsidR="00B16A1D">
        <w:t xml:space="preserve"> </w:t>
      </w:r>
      <w:r>
        <w:t>headless</w:t>
      </w:r>
      <w:r w:rsidR="00B16A1D">
        <w:t xml:space="preserve"> </w:t>
      </w:r>
      <w:r>
        <w:t>đang</w:t>
      </w:r>
      <w:r w:rsidR="00B16A1D">
        <w:t xml:space="preserve"> </w:t>
      </w:r>
      <w:r>
        <w:t>trở</w:t>
      </w:r>
      <w:r w:rsidR="00B16A1D">
        <w:t xml:space="preserve"> </w:t>
      </w:r>
      <w:r>
        <w:t>thành</w:t>
      </w:r>
      <w:r w:rsidR="00B16A1D">
        <w:t xml:space="preserve"> </w:t>
      </w:r>
      <w:r>
        <w:t>xu</w:t>
      </w:r>
      <w:r w:rsidR="00B16A1D">
        <w:t xml:space="preserve"> </w:t>
      </w:r>
      <w:r>
        <w:t>hướng</w:t>
      </w:r>
      <w:r w:rsidR="00B16A1D">
        <w:t xml:space="preserve"> </w:t>
      </w:r>
      <w:r>
        <w:t>chủ</w:t>
      </w:r>
      <w:r w:rsidR="00B16A1D">
        <w:t xml:space="preserve"> </w:t>
      </w:r>
      <w:r>
        <w:t>đạo</w:t>
      </w:r>
      <w:r w:rsidR="00B16A1D">
        <w:t xml:space="preserve"> </w:t>
      </w:r>
      <w:r>
        <w:t>trong</w:t>
      </w:r>
      <w:r w:rsidR="00B16A1D">
        <w:t xml:space="preserve"> </w:t>
      </w:r>
      <w:r>
        <w:t>lĩnh</w:t>
      </w:r>
      <w:r w:rsidR="00B16A1D">
        <w:t xml:space="preserve"> </w:t>
      </w:r>
      <w:r>
        <w:t>vực</w:t>
      </w:r>
      <w:r w:rsidR="00B16A1D">
        <w:t xml:space="preserve"> </w:t>
      </w:r>
      <w:r>
        <w:t>bán</w:t>
      </w:r>
      <w:r w:rsidR="00B16A1D">
        <w:t xml:space="preserve"> </w:t>
      </w:r>
      <w:r>
        <w:t>lẻ</w:t>
      </w:r>
      <w:r w:rsidR="00B16A1D">
        <w:t xml:space="preserve"> </w:t>
      </w:r>
      <w:r>
        <w:t>trực</w:t>
      </w:r>
      <w:r w:rsidR="00B16A1D">
        <w:t xml:space="preserve"> </w:t>
      </w:r>
      <w:r>
        <w:t>tuyến.</w:t>
      </w:r>
      <w:r w:rsidR="00B16A1D">
        <w:t xml:space="preserve"> </w:t>
      </w:r>
      <w:r>
        <w:t>Sự</w:t>
      </w:r>
      <w:r w:rsidR="00B16A1D">
        <w:t xml:space="preserve"> </w:t>
      </w:r>
      <w:r>
        <w:t>phát</w:t>
      </w:r>
      <w:r w:rsidR="00B16A1D">
        <w:t xml:space="preserve"> </w:t>
      </w:r>
      <w:r>
        <w:t>triển</w:t>
      </w:r>
      <w:r w:rsidR="00B16A1D">
        <w:t xml:space="preserve"> </w:t>
      </w:r>
      <w:r>
        <w:t>của</w:t>
      </w:r>
      <w:r w:rsidR="00B16A1D">
        <w:t xml:space="preserve"> </w:t>
      </w:r>
      <w:r>
        <w:t>các</w:t>
      </w:r>
      <w:r w:rsidR="00B16A1D">
        <w:t xml:space="preserve"> </w:t>
      </w:r>
      <w:r>
        <w:t>công</w:t>
      </w:r>
      <w:r w:rsidR="00B16A1D">
        <w:t xml:space="preserve"> </w:t>
      </w:r>
      <w:r>
        <w:t>nghệ</w:t>
      </w:r>
      <w:r w:rsidR="00B16A1D">
        <w:t xml:space="preserve"> </w:t>
      </w:r>
      <w:r>
        <w:t>mới</w:t>
      </w:r>
      <w:r w:rsidR="00B16A1D">
        <w:t xml:space="preserve"> </w:t>
      </w:r>
      <w:r>
        <w:t>như</w:t>
      </w:r>
      <w:r w:rsidR="00B16A1D">
        <w:t xml:space="preserve"> </w:t>
      </w:r>
      <w:r>
        <w:t>Jamstack,</w:t>
      </w:r>
      <w:r w:rsidR="00B16A1D">
        <w:t xml:space="preserve"> </w:t>
      </w:r>
      <w:r>
        <w:t>serverless</w:t>
      </w:r>
      <w:r w:rsidR="00B16A1D">
        <w:t xml:space="preserve"> </w:t>
      </w:r>
      <w:r>
        <w:t>computing,</w:t>
      </w:r>
      <w:r w:rsidR="00B16A1D">
        <w:t xml:space="preserve"> </w:t>
      </w:r>
      <w:r>
        <w:t>và</w:t>
      </w:r>
      <w:r w:rsidR="00B16A1D">
        <w:t xml:space="preserve"> </w:t>
      </w:r>
      <w:r>
        <w:t>microservices</w:t>
      </w:r>
      <w:r w:rsidR="00B16A1D">
        <w:t xml:space="preserve"> </w:t>
      </w:r>
      <w:r>
        <w:t>càng</w:t>
      </w:r>
      <w:r w:rsidR="00B16A1D">
        <w:t xml:space="preserve"> </w:t>
      </w:r>
      <w:r>
        <w:t>thúc</w:t>
      </w:r>
      <w:r w:rsidR="00B16A1D">
        <w:t xml:space="preserve"> </w:t>
      </w:r>
      <w:r>
        <w:t>đẩy</w:t>
      </w:r>
      <w:r w:rsidR="00B16A1D">
        <w:t xml:space="preserve"> </w:t>
      </w:r>
      <w:r>
        <w:t>sự</w:t>
      </w:r>
      <w:r w:rsidR="00B16A1D">
        <w:t xml:space="preserve"> </w:t>
      </w:r>
      <w:r>
        <w:t>phổ</w:t>
      </w:r>
      <w:r w:rsidR="00B16A1D">
        <w:t xml:space="preserve"> </w:t>
      </w:r>
      <w:r>
        <w:t>biến</w:t>
      </w:r>
      <w:r w:rsidR="00B16A1D">
        <w:t xml:space="preserve"> </w:t>
      </w:r>
      <w:r>
        <w:t>của</w:t>
      </w:r>
      <w:r w:rsidR="00B16A1D">
        <w:t xml:space="preserve"> </w:t>
      </w:r>
      <w:r>
        <w:t>kiến</w:t>
      </w:r>
      <w:r w:rsidR="00B16A1D">
        <w:t xml:space="preserve"> </w:t>
      </w:r>
      <w:r>
        <w:t>trúc</w:t>
      </w:r>
      <w:r w:rsidR="00B16A1D">
        <w:t xml:space="preserve"> </w:t>
      </w:r>
      <w:r>
        <w:t>này.</w:t>
      </w:r>
      <w:r w:rsidR="00B16A1D">
        <w:t xml:space="preserve"> </w:t>
      </w:r>
      <w:r>
        <w:t>Dự</w:t>
      </w:r>
      <w:r w:rsidR="00B16A1D">
        <w:t xml:space="preserve"> </w:t>
      </w:r>
      <w:r>
        <w:t>đoán</w:t>
      </w:r>
      <w:r w:rsidR="00B16A1D">
        <w:t xml:space="preserve"> </w:t>
      </w:r>
      <w:r>
        <w:t>trong</w:t>
      </w:r>
      <w:r w:rsidR="00B16A1D">
        <w:t xml:space="preserve"> </w:t>
      </w:r>
      <w:r>
        <w:t>tương</w:t>
      </w:r>
      <w:r w:rsidR="00B16A1D">
        <w:t xml:space="preserve"> </w:t>
      </w:r>
      <w:r>
        <w:t>lai,</w:t>
      </w:r>
      <w:r w:rsidR="00B16A1D">
        <w:t xml:space="preserve"> </w:t>
      </w:r>
      <w:r>
        <w:t>headless</w:t>
      </w:r>
      <w:r w:rsidR="00B16A1D">
        <w:t xml:space="preserve"> </w:t>
      </w:r>
      <w:r>
        <w:t>commerce</w:t>
      </w:r>
      <w:r w:rsidR="00B16A1D">
        <w:t xml:space="preserve"> </w:t>
      </w:r>
      <w:r>
        <w:t>sẽ</w:t>
      </w:r>
      <w:r w:rsidR="00B16A1D">
        <w:t xml:space="preserve"> </w:t>
      </w:r>
      <w:r>
        <w:t>tiếp</w:t>
      </w:r>
      <w:r w:rsidR="00B16A1D">
        <w:t xml:space="preserve"> </w:t>
      </w:r>
      <w:r>
        <w:t>tục</w:t>
      </w:r>
      <w:r w:rsidR="00B16A1D">
        <w:t xml:space="preserve"> </w:t>
      </w:r>
      <w:r>
        <w:t>được</w:t>
      </w:r>
      <w:r w:rsidR="00B16A1D">
        <w:t xml:space="preserve"> </w:t>
      </w:r>
      <w:r>
        <w:t>hoàn</w:t>
      </w:r>
      <w:r w:rsidR="00B16A1D">
        <w:t xml:space="preserve"> </w:t>
      </w:r>
      <w:r>
        <w:t>thiện</w:t>
      </w:r>
      <w:r w:rsidR="00B16A1D">
        <w:t xml:space="preserve"> </w:t>
      </w:r>
      <w:r>
        <w:t>và</w:t>
      </w:r>
      <w:r w:rsidR="00B16A1D">
        <w:t xml:space="preserve"> </w:t>
      </w:r>
      <w:r>
        <w:t>ứng</w:t>
      </w:r>
      <w:r w:rsidR="00B16A1D">
        <w:t xml:space="preserve"> </w:t>
      </w:r>
      <w:r>
        <w:t>dụng</w:t>
      </w:r>
      <w:r w:rsidR="00B16A1D">
        <w:t xml:space="preserve"> </w:t>
      </w:r>
      <w:r>
        <w:t>rộng</w:t>
      </w:r>
      <w:r w:rsidR="00B16A1D">
        <w:t xml:space="preserve"> </w:t>
      </w:r>
      <w:r>
        <w:t>rãi</w:t>
      </w:r>
      <w:r w:rsidR="00B16A1D">
        <w:t xml:space="preserve"> </w:t>
      </w:r>
      <w:r>
        <w:t>hơn,</w:t>
      </w:r>
      <w:r w:rsidR="00B16A1D">
        <w:t xml:space="preserve"> </w:t>
      </w:r>
      <w:r>
        <w:t>đáp</w:t>
      </w:r>
      <w:r w:rsidR="00B16A1D">
        <w:t xml:space="preserve"> </w:t>
      </w:r>
      <w:r>
        <w:t>ứng</w:t>
      </w:r>
      <w:r w:rsidR="00B16A1D">
        <w:t xml:space="preserve"> </w:t>
      </w:r>
      <w:r>
        <w:t>nhu</w:t>
      </w:r>
      <w:r w:rsidR="00B16A1D">
        <w:t xml:space="preserve"> </w:t>
      </w:r>
      <w:r>
        <w:t>cầu</w:t>
      </w:r>
      <w:r w:rsidR="00B16A1D">
        <w:t xml:space="preserve"> </w:t>
      </w:r>
      <w:r>
        <w:t>ngày</w:t>
      </w:r>
      <w:r w:rsidR="00B16A1D">
        <w:t xml:space="preserve"> </w:t>
      </w:r>
      <w:r>
        <w:t>càng</w:t>
      </w:r>
      <w:r w:rsidR="00B16A1D">
        <w:t xml:space="preserve"> </w:t>
      </w:r>
      <w:r>
        <w:t>cao</w:t>
      </w:r>
      <w:r w:rsidR="00B16A1D">
        <w:t xml:space="preserve"> </w:t>
      </w:r>
      <w:r>
        <w:t>của</w:t>
      </w:r>
      <w:r w:rsidR="00B16A1D">
        <w:t xml:space="preserve"> </w:t>
      </w:r>
      <w:r>
        <w:t>người</w:t>
      </w:r>
      <w:r w:rsidR="00B16A1D">
        <w:t xml:space="preserve"> </w:t>
      </w:r>
      <w:r>
        <w:t>tiêu</w:t>
      </w:r>
      <w:r w:rsidR="00B16A1D">
        <w:t xml:space="preserve"> </w:t>
      </w:r>
      <w:r>
        <w:t>dùng</w:t>
      </w:r>
      <w:r w:rsidR="00B16A1D">
        <w:t xml:space="preserve"> </w:t>
      </w:r>
      <w:r>
        <w:t>và</w:t>
      </w:r>
      <w:r w:rsidR="00B16A1D">
        <w:t xml:space="preserve"> </w:t>
      </w:r>
      <w:r>
        <w:t>doanh</w:t>
      </w:r>
      <w:r w:rsidR="00B16A1D">
        <w:t xml:space="preserve"> </w:t>
      </w:r>
      <w:r>
        <w:t>nghiệp.</w:t>
      </w:r>
    </w:p>
    <w:p w:rsidR="00437465" w:rsidRDefault="00437465" w:rsidP="004846D0">
      <w:pPr>
        <w:pStyle w:val="H3"/>
      </w:pPr>
      <w:bookmarkStart w:id="29" w:name="_Toc182179838"/>
      <w:r>
        <w:t>Kiến</w:t>
      </w:r>
      <w:r w:rsidR="00B16A1D">
        <w:t xml:space="preserve"> </w:t>
      </w:r>
      <w:r>
        <w:t>trúc</w:t>
      </w:r>
      <w:r w:rsidR="00B16A1D">
        <w:t xml:space="preserve"> </w:t>
      </w:r>
      <w:r>
        <w:t>của</w:t>
      </w:r>
      <w:r w:rsidR="00B16A1D">
        <w:t xml:space="preserve"> </w:t>
      </w:r>
      <w:r>
        <w:t>Saleor</w:t>
      </w:r>
      <w:bookmarkEnd w:id="29"/>
    </w:p>
    <w:p w:rsidR="00D83361" w:rsidRPr="00D83361" w:rsidRDefault="00E05BDD" w:rsidP="00790365">
      <w:pPr>
        <w:pStyle w:val="BodyText"/>
        <w:rPr>
          <w:b/>
          <w:bCs/>
        </w:rPr>
      </w:pPr>
      <w:r w:rsidRPr="00D83361">
        <w:rPr>
          <w:b/>
          <w:bCs/>
        </w:rPr>
        <w:t>Microservices</w:t>
      </w:r>
      <w:r w:rsidR="00D83361">
        <w:rPr>
          <w:b/>
          <w:bCs/>
        </w:rPr>
        <w:t>:</w:t>
      </w:r>
      <w:r w:rsidR="00B16A1D">
        <w:rPr>
          <w:b/>
          <w:bCs/>
        </w:rPr>
        <w:t xml:space="preserve"> </w:t>
      </w:r>
      <w:r w:rsidR="00D83361">
        <w:t>Saleor</w:t>
      </w:r>
      <w:r w:rsidR="00B16A1D">
        <w:t xml:space="preserve"> </w:t>
      </w:r>
      <w:r w:rsidR="00D83361">
        <w:t>chia</w:t>
      </w:r>
      <w:r w:rsidR="00B16A1D">
        <w:t xml:space="preserve"> </w:t>
      </w:r>
      <w:r w:rsidR="00D83361">
        <w:t>nhỏ</w:t>
      </w:r>
      <w:r w:rsidR="00B16A1D">
        <w:t xml:space="preserve"> </w:t>
      </w:r>
      <w:r w:rsidR="00D83361">
        <w:t>các</w:t>
      </w:r>
      <w:r w:rsidR="00B16A1D">
        <w:t xml:space="preserve"> </w:t>
      </w:r>
      <w:r w:rsidR="00D83361">
        <w:t>chức</w:t>
      </w:r>
      <w:r w:rsidR="00B16A1D">
        <w:t xml:space="preserve"> </w:t>
      </w:r>
      <w:r w:rsidR="00D83361">
        <w:t>năng</w:t>
      </w:r>
      <w:r w:rsidR="00B16A1D">
        <w:t xml:space="preserve"> </w:t>
      </w:r>
      <w:r w:rsidR="00D83361">
        <w:t>thành</w:t>
      </w:r>
      <w:r w:rsidR="00B16A1D">
        <w:t xml:space="preserve"> </w:t>
      </w:r>
      <w:r w:rsidR="00D83361">
        <w:t>các</w:t>
      </w:r>
      <w:r w:rsidR="00B16A1D">
        <w:t xml:space="preserve"> </w:t>
      </w:r>
      <w:r w:rsidR="00D83361">
        <w:t>microservices</w:t>
      </w:r>
      <w:r w:rsidR="00B16A1D">
        <w:t xml:space="preserve"> </w:t>
      </w:r>
      <w:r w:rsidR="00D83361">
        <w:t>độc</w:t>
      </w:r>
      <w:r w:rsidR="00B16A1D">
        <w:t xml:space="preserve"> </w:t>
      </w:r>
      <w:r w:rsidR="00D83361">
        <w:t>lập,</w:t>
      </w:r>
      <w:r w:rsidR="00B16A1D">
        <w:t xml:space="preserve"> </w:t>
      </w:r>
      <w:r w:rsidR="00D83361">
        <w:t>giúp</w:t>
      </w:r>
      <w:r w:rsidR="00B16A1D">
        <w:t xml:space="preserve"> </w:t>
      </w:r>
      <w:r w:rsidR="00D83361">
        <w:t>hệ</w:t>
      </w:r>
      <w:r w:rsidR="00B16A1D">
        <w:t xml:space="preserve"> </w:t>
      </w:r>
      <w:r w:rsidR="00D83361">
        <w:t>thống</w:t>
      </w:r>
      <w:r w:rsidR="00B16A1D">
        <w:t xml:space="preserve"> </w:t>
      </w:r>
      <w:r w:rsidR="00D83361">
        <w:t>dễ</w:t>
      </w:r>
      <w:r w:rsidR="00B16A1D">
        <w:t xml:space="preserve"> </w:t>
      </w:r>
      <w:r w:rsidR="00D83361">
        <w:t>dàng</w:t>
      </w:r>
      <w:r w:rsidR="00B16A1D">
        <w:t xml:space="preserve"> </w:t>
      </w:r>
      <w:r w:rsidR="00D83361">
        <w:t>mở</w:t>
      </w:r>
      <w:r w:rsidR="00B16A1D">
        <w:t xml:space="preserve"> </w:t>
      </w:r>
      <w:r w:rsidR="00D83361">
        <w:t>rộng</w:t>
      </w:r>
      <w:r w:rsidR="00B16A1D">
        <w:t xml:space="preserve"> </w:t>
      </w:r>
      <w:r w:rsidR="00D83361">
        <w:t>và</w:t>
      </w:r>
      <w:r w:rsidR="00B16A1D">
        <w:t xml:space="preserve"> </w:t>
      </w:r>
      <w:r w:rsidR="00D83361">
        <w:t>bảo</w:t>
      </w:r>
      <w:r w:rsidR="00B16A1D">
        <w:t xml:space="preserve"> </w:t>
      </w:r>
      <w:r w:rsidR="00D83361">
        <w:t>trì.</w:t>
      </w:r>
      <w:r w:rsidR="00B16A1D">
        <w:rPr>
          <w:b/>
          <w:bCs/>
        </w:rPr>
        <w:t xml:space="preserve"> </w:t>
      </w:r>
      <w:r w:rsidR="00D83361">
        <w:t>Mỗi</w:t>
      </w:r>
      <w:r w:rsidR="00B16A1D">
        <w:t xml:space="preserve"> </w:t>
      </w:r>
      <w:r w:rsidR="00D83361">
        <w:t>microservice</w:t>
      </w:r>
      <w:r w:rsidR="00B16A1D">
        <w:t xml:space="preserve"> </w:t>
      </w:r>
      <w:r w:rsidR="00D83361">
        <w:t>chịu</w:t>
      </w:r>
      <w:r w:rsidR="00B16A1D">
        <w:t xml:space="preserve"> </w:t>
      </w:r>
      <w:r w:rsidR="00D83361">
        <w:t>trách</w:t>
      </w:r>
      <w:r w:rsidR="00B16A1D">
        <w:t xml:space="preserve"> </w:t>
      </w:r>
      <w:r w:rsidR="00D83361">
        <w:t>nhiệm</w:t>
      </w:r>
      <w:r w:rsidR="00B16A1D">
        <w:t xml:space="preserve"> </w:t>
      </w:r>
      <w:r w:rsidR="00D83361">
        <w:t>cho</w:t>
      </w:r>
      <w:r w:rsidR="00B16A1D">
        <w:t xml:space="preserve"> </w:t>
      </w:r>
      <w:r w:rsidR="00D83361">
        <w:t>một</w:t>
      </w:r>
      <w:r w:rsidR="00B16A1D">
        <w:t xml:space="preserve"> </w:t>
      </w:r>
      <w:r w:rsidR="00D83361">
        <w:t>phần</w:t>
      </w:r>
      <w:r w:rsidR="00B16A1D">
        <w:t xml:space="preserve"> </w:t>
      </w:r>
      <w:r w:rsidR="00D83361">
        <w:t>cụ</w:t>
      </w:r>
      <w:r w:rsidR="00B16A1D">
        <w:t xml:space="preserve"> </w:t>
      </w:r>
      <w:r w:rsidR="00D83361">
        <w:t>thể</w:t>
      </w:r>
      <w:r w:rsidR="00B16A1D">
        <w:t xml:space="preserve"> </w:t>
      </w:r>
      <w:r w:rsidR="00D83361">
        <w:t>của</w:t>
      </w:r>
      <w:r w:rsidR="00B16A1D">
        <w:t xml:space="preserve"> </w:t>
      </w:r>
      <w:r w:rsidR="00D83361">
        <w:t>hệ</w:t>
      </w:r>
      <w:r w:rsidR="00B16A1D">
        <w:t xml:space="preserve"> </w:t>
      </w:r>
      <w:r w:rsidR="00D83361">
        <w:t>thống,</w:t>
      </w:r>
      <w:r w:rsidR="00B16A1D">
        <w:t xml:space="preserve"> </w:t>
      </w:r>
      <w:r w:rsidR="00D83361">
        <w:t>ví</w:t>
      </w:r>
      <w:r w:rsidR="00B16A1D">
        <w:t xml:space="preserve"> </w:t>
      </w:r>
      <w:r w:rsidR="00D83361">
        <w:t>dụ</w:t>
      </w:r>
      <w:r w:rsidR="00B16A1D">
        <w:t xml:space="preserve"> </w:t>
      </w:r>
      <w:r w:rsidR="00D83361">
        <w:t>như</w:t>
      </w:r>
      <w:r w:rsidR="00B16A1D">
        <w:t xml:space="preserve"> </w:t>
      </w:r>
      <w:r w:rsidR="00D83361">
        <w:t>dịch</w:t>
      </w:r>
      <w:r w:rsidR="00B16A1D">
        <w:t xml:space="preserve"> </w:t>
      </w:r>
      <w:r w:rsidR="00D83361">
        <w:t>vụ</w:t>
      </w:r>
      <w:r w:rsidR="00B16A1D">
        <w:t xml:space="preserve"> </w:t>
      </w:r>
      <w:r w:rsidR="00D83361">
        <w:t>thanh</w:t>
      </w:r>
      <w:r w:rsidR="00B16A1D">
        <w:t xml:space="preserve"> </w:t>
      </w:r>
      <w:r w:rsidR="00D83361">
        <w:t>toán,</w:t>
      </w:r>
      <w:r w:rsidR="00B16A1D">
        <w:t xml:space="preserve"> </w:t>
      </w:r>
      <w:r w:rsidR="00D83361">
        <w:t>dịch</w:t>
      </w:r>
      <w:r w:rsidR="00B16A1D">
        <w:t xml:space="preserve"> </w:t>
      </w:r>
      <w:r w:rsidR="00D83361">
        <w:t>vụ</w:t>
      </w:r>
      <w:r w:rsidR="00B16A1D">
        <w:t xml:space="preserve"> </w:t>
      </w:r>
      <w:r w:rsidR="00D83361">
        <w:t>vận</w:t>
      </w:r>
      <w:r w:rsidR="00B16A1D">
        <w:t xml:space="preserve"> </w:t>
      </w:r>
      <w:r w:rsidR="00D83361">
        <w:t>chuyển,</w:t>
      </w:r>
      <w:r w:rsidR="00B16A1D">
        <w:t xml:space="preserve"> </w:t>
      </w:r>
      <w:r w:rsidR="00D83361">
        <w:t>dịch</w:t>
      </w:r>
      <w:r w:rsidR="00B16A1D">
        <w:t xml:space="preserve"> </w:t>
      </w:r>
      <w:r w:rsidR="00D83361">
        <w:t>vụ</w:t>
      </w:r>
      <w:r w:rsidR="00B16A1D">
        <w:t xml:space="preserve"> </w:t>
      </w:r>
      <w:r w:rsidR="00D83361">
        <w:t>email.</w:t>
      </w:r>
    </w:p>
    <w:p w:rsidR="00D83361" w:rsidRPr="00D83361" w:rsidRDefault="00E05BDD" w:rsidP="00790365">
      <w:pPr>
        <w:pStyle w:val="BodyText"/>
        <w:rPr>
          <w:b/>
          <w:bCs/>
        </w:rPr>
      </w:pPr>
      <w:r w:rsidRPr="00D83361">
        <w:rPr>
          <w:b/>
          <w:bCs/>
        </w:rPr>
        <w:lastRenderedPageBreak/>
        <w:t>GraphQL</w:t>
      </w:r>
      <w:r w:rsidR="00B16A1D">
        <w:rPr>
          <w:b/>
          <w:bCs/>
        </w:rPr>
        <w:t xml:space="preserve"> </w:t>
      </w:r>
      <w:r w:rsidRPr="00D83361">
        <w:rPr>
          <w:b/>
          <w:bCs/>
        </w:rPr>
        <w:t>API</w:t>
      </w:r>
      <w:r w:rsidR="00D83361">
        <w:rPr>
          <w:b/>
          <w:bCs/>
        </w:rPr>
        <w:t>:</w:t>
      </w:r>
      <w:r w:rsidR="00B16A1D">
        <w:rPr>
          <w:b/>
          <w:bCs/>
        </w:rPr>
        <w:t xml:space="preserve"> </w:t>
      </w:r>
      <w:r w:rsidR="00D83361">
        <w:t>GraphQL</w:t>
      </w:r>
      <w:r w:rsidR="00B16A1D">
        <w:t xml:space="preserve"> </w:t>
      </w:r>
      <w:r w:rsidR="00D83361">
        <w:t>là</w:t>
      </w:r>
      <w:r w:rsidR="00B16A1D">
        <w:t xml:space="preserve"> </w:t>
      </w:r>
      <w:r w:rsidR="00D83361">
        <w:t>một</w:t>
      </w:r>
      <w:r w:rsidR="00B16A1D">
        <w:t xml:space="preserve"> </w:t>
      </w:r>
      <w:r w:rsidR="00D83361">
        <w:t>ngôn</w:t>
      </w:r>
      <w:r w:rsidR="00B16A1D">
        <w:t xml:space="preserve"> </w:t>
      </w:r>
      <w:r w:rsidR="00D83361">
        <w:t>ngữ</w:t>
      </w:r>
      <w:r w:rsidR="00B16A1D">
        <w:t xml:space="preserve"> </w:t>
      </w:r>
      <w:r w:rsidR="00D83361">
        <w:t>truy</w:t>
      </w:r>
      <w:r w:rsidR="00B16A1D">
        <w:t xml:space="preserve"> </w:t>
      </w:r>
      <w:r w:rsidR="00D83361">
        <w:t>vấn</w:t>
      </w:r>
      <w:r w:rsidR="00B16A1D">
        <w:t xml:space="preserve"> </w:t>
      </w:r>
      <w:r w:rsidR="00D83361">
        <w:t>cho</w:t>
      </w:r>
      <w:r w:rsidR="00B16A1D">
        <w:t xml:space="preserve"> </w:t>
      </w:r>
      <w:r w:rsidR="00D83361">
        <w:t>API,</w:t>
      </w:r>
      <w:r w:rsidR="00B16A1D">
        <w:t xml:space="preserve"> </w:t>
      </w:r>
      <w:r w:rsidR="00D83361">
        <w:t>được</w:t>
      </w:r>
      <w:r w:rsidR="00B16A1D">
        <w:t xml:space="preserve"> </w:t>
      </w:r>
      <w:r w:rsidR="00D83361">
        <w:t>sử</w:t>
      </w:r>
      <w:r w:rsidR="00B16A1D">
        <w:t xml:space="preserve"> </w:t>
      </w:r>
      <w:r w:rsidR="00D83361">
        <w:t>dụng</w:t>
      </w:r>
      <w:r w:rsidR="00B16A1D">
        <w:t xml:space="preserve"> </w:t>
      </w:r>
      <w:r w:rsidR="00D83361">
        <w:t>để</w:t>
      </w:r>
      <w:r w:rsidR="00B16A1D">
        <w:t xml:space="preserve"> </w:t>
      </w:r>
      <w:r w:rsidR="00D83361">
        <w:t>tương</w:t>
      </w:r>
      <w:r w:rsidR="00B16A1D">
        <w:t xml:space="preserve"> </w:t>
      </w:r>
      <w:r w:rsidR="00D83361">
        <w:t>tác</w:t>
      </w:r>
      <w:r w:rsidR="00B16A1D">
        <w:t xml:space="preserve"> </w:t>
      </w:r>
      <w:r w:rsidR="00D83361">
        <w:t>với</w:t>
      </w:r>
      <w:r w:rsidR="00B16A1D">
        <w:t xml:space="preserve"> </w:t>
      </w:r>
      <w:r w:rsidR="00D83361">
        <w:t>dữ</w:t>
      </w:r>
      <w:r w:rsidR="00B16A1D">
        <w:t xml:space="preserve"> </w:t>
      </w:r>
      <w:r w:rsidR="00D83361">
        <w:t>liệu</w:t>
      </w:r>
      <w:r w:rsidR="00B16A1D">
        <w:t xml:space="preserve"> </w:t>
      </w:r>
      <w:r w:rsidR="00D83361">
        <w:t>của</w:t>
      </w:r>
      <w:r w:rsidR="00B16A1D">
        <w:t xml:space="preserve"> </w:t>
      </w:r>
      <w:r w:rsidR="00D83361">
        <w:t>Saleor.</w:t>
      </w:r>
      <w:r w:rsidR="00B16A1D">
        <w:t xml:space="preserve"> </w:t>
      </w:r>
      <w:r w:rsidR="00D83361">
        <w:t>GraphQL</w:t>
      </w:r>
      <w:r w:rsidR="00B16A1D">
        <w:t xml:space="preserve"> </w:t>
      </w:r>
      <w:r w:rsidR="00D83361">
        <w:t>cung</w:t>
      </w:r>
      <w:r w:rsidR="00B16A1D">
        <w:t xml:space="preserve"> </w:t>
      </w:r>
      <w:r w:rsidR="00D83361">
        <w:t>cấp</w:t>
      </w:r>
      <w:r w:rsidR="00B16A1D">
        <w:t xml:space="preserve"> </w:t>
      </w:r>
      <w:r w:rsidR="00D83361">
        <w:t>một</w:t>
      </w:r>
      <w:r w:rsidR="00B16A1D">
        <w:t xml:space="preserve"> </w:t>
      </w:r>
      <w:r w:rsidR="00D83361">
        <w:t>cách</w:t>
      </w:r>
      <w:r w:rsidR="00B16A1D">
        <w:t xml:space="preserve"> </w:t>
      </w:r>
      <w:r w:rsidR="00D83361">
        <w:t>linh</w:t>
      </w:r>
      <w:r w:rsidR="00B16A1D">
        <w:t xml:space="preserve"> </w:t>
      </w:r>
      <w:r w:rsidR="00D83361">
        <w:t>hoạt</w:t>
      </w:r>
      <w:r w:rsidR="00B16A1D">
        <w:t xml:space="preserve"> </w:t>
      </w:r>
      <w:r w:rsidR="00D83361">
        <w:t>để</w:t>
      </w:r>
      <w:r w:rsidR="00B16A1D">
        <w:t xml:space="preserve"> </w:t>
      </w:r>
      <w:r w:rsidR="00D83361">
        <w:t>truy</w:t>
      </w:r>
      <w:r w:rsidR="00B16A1D">
        <w:t xml:space="preserve"> </w:t>
      </w:r>
      <w:r w:rsidR="00D83361">
        <w:t>xuất</w:t>
      </w:r>
      <w:r w:rsidR="00B16A1D">
        <w:t xml:space="preserve"> </w:t>
      </w:r>
      <w:r w:rsidR="00D83361">
        <w:t>và</w:t>
      </w:r>
      <w:r w:rsidR="00B16A1D">
        <w:t xml:space="preserve"> </w:t>
      </w:r>
      <w:r w:rsidR="00D83361">
        <w:t>cập</w:t>
      </w:r>
      <w:r w:rsidR="00B16A1D">
        <w:t xml:space="preserve"> </w:t>
      </w:r>
      <w:r w:rsidR="00D83361">
        <w:t>nhật</w:t>
      </w:r>
      <w:r w:rsidR="00B16A1D">
        <w:t xml:space="preserve"> </w:t>
      </w:r>
      <w:r w:rsidR="00D83361">
        <w:t>dữ</w:t>
      </w:r>
      <w:r w:rsidR="00B16A1D">
        <w:t xml:space="preserve"> </w:t>
      </w:r>
      <w:r w:rsidR="00D83361">
        <w:t>liệu,</w:t>
      </w:r>
      <w:r w:rsidR="00B16A1D">
        <w:t xml:space="preserve"> </w:t>
      </w:r>
      <w:r w:rsidR="00D83361">
        <w:t>cho</w:t>
      </w:r>
      <w:r w:rsidR="00B16A1D">
        <w:t xml:space="preserve"> </w:t>
      </w:r>
      <w:r w:rsidR="00D83361">
        <w:t>phép</w:t>
      </w:r>
      <w:r w:rsidR="00B16A1D">
        <w:t xml:space="preserve"> </w:t>
      </w:r>
      <w:r w:rsidR="00D83361">
        <w:t>client</w:t>
      </w:r>
      <w:r w:rsidR="00B16A1D">
        <w:t xml:space="preserve"> </w:t>
      </w:r>
      <w:r w:rsidR="00D83361">
        <w:t>chỉ</w:t>
      </w:r>
      <w:r w:rsidR="00B16A1D">
        <w:t xml:space="preserve"> </w:t>
      </w:r>
      <w:r w:rsidR="00D83361">
        <w:t>yêu</w:t>
      </w:r>
      <w:r w:rsidR="00B16A1D">
        <w:t xml:space="preserve"> </w:t>
      </w:r>
      <w:r w:rsidR="00D83361">
        <w:t>cầu</w:t>
      </w:r>
      <w:r w:rsidR="00B16A1D">
        <w:t xml:space="preserve"> </w:t>
      </w:r>
      <w:r w:rsidR="00D83361">
        <w:t>những</w:t>
      </w:r>
      <w:r w:rsidR="00B16A1D">
        <w:t xml:space="preserve"> </w:t>
      </w:r>
      <w:r w:rsidR="00D83361">
        <w:t>dữ</w:t>
      </w:r>
      <w:r w:rsidR="00B16A1D">
        <w:t xml:space="preserve"> </w:t>
      </w:r>
      <w:r w:rsidR="00D83361">
        <w:t>liệu</w:t>
      </w:r>
      <w:r w:rsidR="00B16A1D">
        <w:t xml:space="preserve"> </w:t>
      </w:r>
      <w:r w:rsidR="00D83361">
        <w:t>cần</w:t>
      </w:r>
      <w:r w:rsidR="00B16A1D">
        <w:t xml:space="preserve"> </w:t>
      </w:r>
      <w:r w:rsidR="00D83361">
        <w:t>thiết,</w:t>
      </w:r>
      <w:r w:rsidR="00B16A1D">
        <w:t xml:space="preserve"> </w:t>
      </w:r>
      <w:r w:rsidR="00D83361">
        <w:t>tránh</w:t>
      </w:r>
      <w:r w:rsidR="00B16A1D">
        <w:t xml:space="preserve"> </w:t>
      </w:r>
      <w:r w:rsidR="00D83361">
        <w:t>tình</w:t>
      </w:r>
      <w:r w:rsidR="00B16A1D">
        <w:t xml:space="preserve"> </w:t>
      </w:r>
      <w:r w:rsidR="00D83361">
        <w:t>trạng</w:t>
      </w:r>
      <w:r w:rsidR="00B16A1D">
        <w:t xml:space="preserve"> </w:t>
      </w:r>
      <w:r w:rsidR="00D83361">
        <w:t>over-fetching</w:t>
      </w:r>
      <w:r w:rsidR="00B16A1D">
        <w:t xml:space="preserve"> </w:t>
      </w:r>
      <w:r w:rsidR="00D83361">
        <w:t>hoặc</w:t>
      </w:r>
      <w:r w:rsidR="00B16A1D">
        <w:t xml:space="preserve"> </w:t>
      </w:r>
      <w:r w:rsidR="00D83361">
        <w:t>under-fetching.</w:t>
      </w:r>
    </w:p>
    <w:p w:rsidR="00E05BDD" w:rsidRPr="00D83361" w:rsidRDefault="00E05BDD" w:rsidP="00D83361">
      <w:pPr>
        <w:pStyle w:val="ListParagraph"/>
        <w:numPr>
          <w:ilvl w:val="0"/>
          <w:numId w:val="49"/>
        </w:numPr>
        <w:rPr>
          <w:b/>
          <w:bCs/>
        </w:rPr>
      </w:pPr>
      <w:r w:rsidRPr="00D83361">
        <w:rPr>
          <w:b/>
          <w:bCs/>
        </w:rPr>
        <w:t>Các</w:t>
      </w:r>
      <w:r w:rsidR="00B16A1D">
        <w:rPr>
          <w:b/>
          <w:bCs/>
        </w:rPr>
        <w:t xml:space="preserve"> </w:t>
      </w:r>
      <w:r w:rsidRPr="00D83361">
        <w:rPr>
          <w:b/>
          <w:bCs/>
        </w:rPr>
        <w:t>thành</w:t>
      </w:r>
      <w:r w:rsidR="00B16A1D">
        <w:rPr>
          <w:b/>
          <w:bCs/>
        </w:rPr>
        <w:t xml:space="preserve"> </w:t>
      </w:r>
      <w:r w:rsidRPr="00D83361">
        <w:rPr>
          <w:b/>
          <w:bCs/>
        </w:rPr>
        <w:t>phần</w:t>
      </w:r>
      <w:r w:rsidR="00B16A1D">
        <w:rPr>
          <w:b/>
          <w:bCs/>
        </w:rPr>
        <w:t xml:space="preserve"> </w:t>
      </w:r>
      <w:r w:rsidRPr="00D83361">
        <w:rPr>
          <w:b/>
          <w:bCs/>
        </w:rPr>
        <w:t>chính</w:t>
      </w:r>
    </w:p>
    <w:p w:rsidR="00C94C3A" w:rsidRDefault="00C94C3A" w:rsidP="00790365">
      <w:pPr>
        <w:pStyle w:val="BodyText"/>
      </w:pPr>
      <w:r w:rsidRPr="00C94C3A">
        <w:t>Saleor</w:t>
      </w:r>
      <w:r w:rsidR="00B16A1D">
        <w:t xml:space="preserve"> </w:t>
      </w:r>
      <w:r w:rsidRPr="00C94C3A">
        <w:t>áp</w:t>
      </w:r>
      <w:r w:rsidR="00B16A1D">
        <w:t xml:space="preserve"> </w:t>
      </w:r>
      <w:r w:rsidRPr="00C94C3A">
        <w:t>dụng</w:t>
      </w:r>
      <w:r w:rsidR="00B16A1D">
        <w:t xml:space="preserve"> </w:t>
      </w:r>
      <w:r w:rsidRPr="00C94C3A">
        <w:t>kiến</w:t>
      </w:r>
      <w:r w:rsidR="00B16A1D">
        <w:t xml:space="preserve"> </w:t>
      </w:r>
      <w:r w:rsidRPr="00C94C3A">
        <w:t>trúc</w:t>
      </w:r>
      <w:r w:rsidR="00B16A1D">
        <w:t xml:space="preserve"> </w:t>
      </w:r>
      <w:r w:rsidRPr="00C94C3A">
        <w:t>phân</w:t>
      </w:r>
      <w:r w:rsidR="00B16A1D">
        <w:t xml:space="preserve"> </w:t>
      </w:r>
      <w:r w:rsidRPr="00C94C3A">
        <w:t>tán,</w:t>
      </w:r>
      <w:r w:rsidR="00B16A1D">
        <w:t xml:space="preserve"> </w:t>
      </w:r>
      <w:r w:rsidRPr="00C94C3A">
        <w:t>chia</w:t>
      </w:r>
      <w:r w:rsidR="00B16A1D">
        <w:t xml:space="preserve"> </w:t>
      </w:r>
      <w:r w:rsidRPr="00C94C3A">
        <w:t>thành</w:t>
      </w:r>
      <w:r w:rsidR="00B16A1D">
        <w:t xml:space="preserve"> </w:t>
      </w:r>
      <w:r w:rsidRPr="00C94C3A">
        <w:t>ba</w:t>
      </w:r>
      <w:r w:rsidR="00B16A1D">
        <w:t xml:space="preserve"> </w:t>
      </w:r>
      <w:r w:rsidRPr="00C94C3A">
        <w:t>thành</w:t>
      </w:r>
      <w:r w:rsidR="00B16A1D">
        <w:t xml:space="preserve"> </w:t>
      </w:r>
      <w:r w:rsidRPr="00C94C3A">
        <w:t>phần</w:t>
      </w:r>
      <w:r w:rsidR="00B16A1D">
        <w:t xml:space="preserve"> </w:t>
      </w:r>
      <w:r w:rsidRPr="00C94C3A">
        <w:t>chính</w:t>
      </w:r>
      <w:r w:rsidR="00B16A1D">
        <w:t xml:space="preserve"> </w:t>
      </w:r>
      <w:r w:rsidRPr="00C94C3A">
        <w:t>tương</w:t>
      </w:r>
      <w:r w:rsidR="00B16A1D">
        <w:t xml:space="preserve"> </w:t>
      </w:r>
      <w:r w:rsidRPr="00C94C3A">
        <w:t>tác</w:t>
      </w:r>
      <w:r w:rsidR="00B16A1D">
        <w:t xml:space="preserve"> </w:t>
      </w:r>
      <w:r w:rsidRPr="00C94C3A">
        <w:t>với</w:t>
      </w:r>
      <w:r w:rsidR="00B16A1D">
        <w:t xml:space="preserve"> </w:t>
      </w:r>
      <w:r w:rsidRPr="00C94C3A">
        <w:t>nhau</w:t>
      </w:r>
      <w:r w:rsidR="00B16A1D">
        <w:t xml:space="preserve"> </w:t>
      </w:r>
      <w:r w:rsidRPr="00C94C3A">
        <w:t>thông</w:t>
      </w:r>
      <w:r w:rsidR="00B16A1D">
        <w:t xml:space="preserve"> </w:t>
      </w:r>
      <w:r w:rsidRPr="00C94C3A">
        <w:t>qua</w:t>
      </w:r>
      <w:r w:rsidR="00B16A1D">
        <w:t xml:space="preserve"> </w:t>
      </w:r>
      <w:r w:rsidRPr="00C94C3A">
        <w:t>GraphQL</w:t>
      </w:r>
      <w:r w:rsidR="00B16A1D">
        <w:t xml:space="preserve"> </w:t>
      </w:r>
      <w:r w:rsidRPr="00C94C3A">
        <w:t>API</w:t>
      </w:r>
      <w:r w:rsidR="00B16A1D">
        <w:t xml:space="preserve"> </w:t>
      </w:r>
      <w:r w:rsidRPr="00C94C3A">
        <w:t>trên</w:t>
      </w:r>
      <w:r w:rsidR="00B16A1D">
        <w:t xml:space="preserve"> </w:t>
      </w:r>
      <w:r w:rsidRPr="00C94C3A">
        <w:t>nền</w:t>
      </w:r>
      <w:r w:rsidR="00B16A1D">
        <w:t xml:space="preserve"> </w:t>
      </w:r>
      <w:r w:rsidRPr="00C94C3A">
        <w:t>HTTPS</w:t>
      </w:r>
      <w:r w:rsidR="00321157">
        <w:fldChar w:fldCharType="begin"/>
      </w:r>
      <w:r w:rsidR="00321157">
        <w:instrText xml:space="preserve"> ADDIN ZOTERO_ITEM CSL_CITATION {"citationID":"CP8CrLil","properties":{"formattedCitation":"[1]","plainCitation":"[1]","noteIndex":0},"citationItems":[{"id":5,"uris":["http://zotero.org/users/15397071/items/WFPET3IA"],"itemData":{"id":5,"type":"webpage","abstract":"Highlights of the Saleor documentation. Learn about Saleor using tutorials, API reference, and developer guides.","language":"en","title":"Saleor Documentation | Saleor Commerce Documentation","URL":"https://docs.saleor.io/","accessed":{"date-parts":[["2024",10,14]]}}}],"schema":"https://github.com/citation-style-language/schema/raw/master/csl-citation.json"} </w:instrText>
      </w:r>
      <w:r w:rsidR="00321157">
        <w:fldChar w:fldCharType="separate"/>
      </w:r>
      <w:r w:rsidR="00321157">
        <w:rPr>
          <w:noProof/>
        </w:rPr>
        <w:t>[1]</w:t>
      </w:r>
      <w:r w:rsidR="00321157">
        <w:fldChar w:fldCharType="end"/>
      </w:r>
      <w:r w:rsidRPr="00C94C3A">
        <w:t>:</w:t>
      </w:r>
    </w:p>
    <w:p w:rsidR="005B71D5" w:rsidRDefault="009C0D48" w:rsidP="00790365">
      <w:pPr>
        <w:pStyle w:val="BodyText"/>
      </w:pPr>
      <w:r>
        <w:rPr>
          <w:noProof/>
        </w:rPr>
        <w:drawing>
          <wp:inline distT="0" distB="0" distL="0" distR="0">
            <wp:extent cx="5207000" cy="1795594"/>
            <wp:effectExtent l="0" t="0" r="0" b="0"/>
            <wp:docPr id="12403896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89626" name="Picture 1240389626"/>
                    <pic:cNvPicPr/>
                  </pic:nvPicPr>
                  <pic:blipFill>
                    <a:blip r:embed="rId17" cstate="print">
                      <a:extLst>
                        <a:ext uri="{28A0092B-C50C-407E-A947-70E740481C1C}">
                          <a14:useLocalDpi xmlns:a14="http://schemas.microsoft.com/office/drawing/2010/main"/>
                        </a:ext>
                      </a:extLst>
                    </a:blip>
                    <a:stretch>
                      <a:fillRect/>
                    </a:stretch>
                  </pic:blipFill>
                  <pic:spPr>
                    <a:xfrm>
                      <a:off x="0" y="0"/>
                      <a:ext cx="5279646" cy="1820645"/>
                    </a:xfrm>
                    <a:prstGeom prst="rect">
                      <a:avLst/>
                    </a:prstGeom>
                  </pic:spPr>
                </pic:pic>
              </a:graphicData>
            </a:graphic>
          </wp:inline>
        </w:drawing>
      </w:r>
    </w:p>
    <w:p w:rsidR="00C94C3A" w:rsidRPr="00C94C3A" w:rsidRDefault="005B71D5" w:rsidP="00056B77">
      <w:pPr>
        <w:pStyle w:val="Caption"/>
      </w:pPr>
      <w:bookmarkStart w:id="30" w:name="_Toc179726045"/>
      <w:bookmarkStart w:id="31" w:name="_Toc182179902"/>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1</w:t>
      </w:r>
      <w:r>
        <w:fldChar w:fldCharType="end"/>
      </w:r>
      <w:r>
        <w:t>.</w:t>
      </w:r>
      <w:r w:rsidR="00B16A1D">
        <w:t xml:space="preserve"> </w:t>
      </w:r>
      <w:r>
        <w:t>Kiến</w:t>
      </w:r>
      <w:r w:rsidR="00B16A1D">
        <w:t xml:space="preserve"> </w:t>
      </w:r>
      <w:r>
        <w:t>trúc</w:t>
      </w:r>
      <w:r w:rsidR="00B16A1D">
        <w:t xml:space="preserve"> </w:t>
      </w:r>
      <w:r>
        <w:t>Saleor</w:t>
      </w:r>
      <w:bookmarkEnd w:id="30"/>
      <w:bookmarkEnd w:id="31"/>
    </w:p>
    <w:p w:rsidR="00FF6869" w:rsidRPr="00B17D8A" w:rsidRDefault="00FF6869" w:rsidP="00790365">
      <w:pPr>
        <w:pStyle w:val="BodyText"/>
      </w:pPr>
      <w:r w:rsidRPr="00B17D8A">
        <w:rPr>
          <w:b/>
          <w:bCs/>
        </w:rPr>
        <w:t>Saleor</w:t>
      </w:r>
      <w:r w:rsidR="00B16A1D">
        <w:rPr>
          <w:b/>
          <w:bCs/>
        </w:rPr>
        <w:t xml:space="preserve"> </w:t>
      </w:r>
      <w:r w:rsidRPr="00B17D8A">
        <w:rPr>
          <w:b/>
          <w:bCs/>
        </w:rPr>
        <w:t>Core:</w:t>
      </w:r>
      <w:r w:rsidR="00B16A1D">
        <w:rPr>
          <w:b/>
          <w:bCs/>
        </w:rPr>
        <w:t xml:space="preserve"> </w:t>
      </w:r>
      <w:r w:rsidR="00E27612">
        <w:t>Đóng</w:t>
      </w:r>
      <w:r w:rsidR="00B16A1D">
        <w:t xml:space="preserve"> </w:t>
      </w:r>
      <w:r w:rsidR="00E27612">
        <w:t>vai</w:t>
      </w:r>
      <w:r w:rsidR="00B16A1D">
        <w:t xml:space="preserve"> </w:t>
      </w:r>
      <w:r w:rsidR="00E27612">
        <w:t>trò</w:t>
      </w:r>
      <w:r w:rsidR="00B16A1D">
        <w:t xml:space="preserve"> </w:t>
      </w:r>
      <w:r w:rsidR="00E27612">
        <w:t>làm</w:t>
      </w:r>
      <w:r w:rsidR="00B16A1D">
        <w:t xml:space="preserve"> </w:t>
      </w:r>
      <w:r w:rsidR="00B17D8A">
        <w:t>máy</w:t>
      </w:r>
      <w:r w:rsidR="00B16A1D">
        <w:t xml:space="preserve"> </w:t>
      </w:r>
      <w:r w:rsidR="00B17D8A">
        <w:t>chủ</w:t>
      </w:r>
      <w:r w:rsidR="00B16A1D">
        <w:t xml:space="preserve"> </w:t>
      </w:r>
      <w:r w:rsidRPr="00FF6869">
        <w:t>backend</w:t>
      </w:r>
      <w:r w:rsidR="00B16A1D">
        <w:t xml:space="preserve"> </w:t>
      </w:r>
      <w:r w:rsidRPr="00FF6869">
        <w:t>của</w:t>
      </w:r>
      <w:r w:rsidR="00B16A1D">
        <w:t xml:space="preserve"> </w:t>
      </w:r>
      <w:r w:rsidRPr="00FF6869">
        <w:t>Saleor</w:t>
      </w:r>
      <w:r w:rsidR="00B16A1D">
        <w:t xml:space="preserve"> </w:t>
      </w:r>
      <w:r w:rsidR="00B17D8A">
        <w:t>cung</w:t>
      </w:r>
      <w:r w:rsidR="00B16A1D">
        <w:t xml:space="preserve"> </w:t>
      </w:r>
      <w:r w:rsidR="00B17D8A">
        <w:t>cấp</w:t>
      </w:r>
      <w:r w:rsidR="00B16A1D">
        <w:t xml:space="preserve"> </w:t>
      </w:r>
      <w:r w:rsidR="00B17D8A">
        <w:t>GraphQL</w:t>
      </w:r>
      <w:r w:rsidR="00B16A1D">
        <w:t xml:space="preserve"> </w:t>
      </w:r>
      <w:r w:rsidR="00B17D8A">
        <w:t>API</w:t>
      </w:r>
      <w:r w:rsidRPr="00FF6869">
        <w:t>,</w:t>
      </w:r>
      <w:r w:rsidR="00B16A1D">
        <w:t xml:space="preserve"> </w:t>
      </w:r>
      <w:r w:rsidRPr="00FF6869">
        <w:t>chịu</w:t>
      </w:r>
      <w:r w:rsidR="00B16A1D">
        <w:t xml:space="preserve"> </w:t>
      </w:r>
      <w:r w:rsidRPr="00FF6869">
        <w:t>trách</w:t>
      </w:r>
      <w:r w:rsidR="00B16A1D">
        <w:t xml:space="preserve"> </w:t>
      </w:r>
      <w:r w:rsidRPr="00FF6869">
        <w:t>nhiệm</w:t>
      </w:r>
      <w:r w:rsidR="00B16A1D">
        <w:t xml:space="preserve"> </w:t>
      </w:r>
      <w:r w:rsidRPr="00FF6869">
        <w:t>xử</w:t>
      </w:r>
      <w:r w:rsidR="00B16A1D">
        <w:t xml:space="preserve"> </w:t>
      </w:r>
      <w:r w:rsidRPr="00FF6869">
        <w:t>lý</w:t>
      </w:r>
      <w:r w:rsidR="00B16A1D">
        <w:t xml:space="preserve"> </w:t>
      </w:r>
      <w:r w:rsidRPr="00FF6869">
        <w:t>logic</w:t>
      </w:r>
      <w:r w:rsidR="00B16A1D">
        <w:t xml:space="preserve"> </w:t>
      </w:r>
      <w:r w:rsidRPr="00FF6869">
        <w:t>nghiệp</w:t>
      </w:r>
      <w:r w:rsidR="00B16A1D">
        <w:t xml:space="preserve"> </w:t>
      </w:r>
      <w:r w:rsidRPr="00FF6869">
        <w:t>vụ,</w:t>
      </w:r>
      <w:r w:rsidR="00B16A1D">
        <w:t xml:space="preserve"> </w:t>
      </w:r>
      <w:r w:rsidRPr="00FF6869">
        <w:t>quản</w:t>
      </w:r>
      <w:r w:rsidR="00B16A1D">
        <w:t xml:space="preserve"> </w:t>
      </w:r>
      <w:r w:rsidRPr="00FF6869">
        <w:t>lý</w:t>
      </w:r>
      <w:r w:rsidR="00B16A1D">
        <w:t xml:space="preserve"> </w:t>
      </w:r>
      <w:r w:rsidRPr="00FF6869">
        <w:t>dữ</w:t>
      </w:r>
      <w:r w:rsidR="00B16A1D">
        <w:t xml:space="preserve"> </w:t>
      </w:r>
      <w:r w:rsidRPr="00FF6869">
        <w:t>liệu.</w:t>
      </w:r>
      <w:r w:rsidR="00B16A1D">
        <w:t xml:space="preserve"> </w:t>
      </w:r>
      <w:r w:rsidRPr="00FF6869">
        <w:t>Core</w:t>
      </w:r>
      <w:r w:rsidR="00B16A1D">
        <w:t xml:space="preserve"> </w:t>
      </w:r>
      <w:r w:rsidRPr="00FF6869">
        <w:t>được</w:t>
      </w:r>
      <w:r w:rsidR="00B16A1D">
        <w:t xml:space="preserve"> </w:t>
      </w:r>
      <w:r w:rsidRPr="00FF6869">
        <w:t>viết</w:t>
      </w:r>
      <w:r w:rsidR="00B16A1D">
        <w:t xml:space="preserve"> </w:t>
      </w:r>
      <w:r w:rsidRPr="00FF6869">
        <w:t>bằng</w:t>
      </w:r>
      <w:r w:rsidR="00B16A1D">
        <w:t xml:space="preserve"> </w:t>
      </w:r>
      <w:r w:rsidRPr="00FF6869">
        <w:t>Python</w:t>
      </w:r>
      <w:r w:rsidR="00B16A1D">
        <w:t xml:space="preserve"> </w:t>
      </w:r>
      <w:r w:rsidRPr="00FF6869">
        <w:t>và</w:t>
      </w:r>
      <w:r w:rsidR="00B16A1D">
        <w:t xml:space="preserve"> </w:t>
      </w:r>
      <w:r w:rsidRPr="00FF6869">
        <w:t>sử</w:t>
      </w:r>
      <w:r w:rsidR="00B16A1D">
        <w:t xml:space="preserve"> </w:t>
      </w:r>
      <w:r w:rsidRPr="00FF6869">
        <w:t>dụng</w:t>
      </w:r>
      <w:r w:rsidR="00B16A1D">
        <w:t xml:space="preserve"> </w:t>
      </w:r>
      <w:r w:rsidRPr="00FF6869">
        <w:t>PostgreSQL</w:t>
      </w:r>
      <w:r w:rsidR="00B16A1D">
        <w:t xml:space="preserve"> </w:t>
      </w:r>
      <w:r w:rsidRPr="00FF6869">
        <w:t>làm</w:t>
      </w:r>
      <w:r w:rsidR="00B16A1D">
        <w:t xml:space="preserve"> </w:t>
      </w:r>
      <w:r w:rsidRPr="00FF6869">
        <w:t>cơ</w:t>
      </w:r>
      <w:r w:rsidR="00B16A1D">
        <w:t xml:space="preserve"> </w:t>
      </w:r>
      <w:r w:rsidRPr="00FF6869">
        <w:t>sở</w:t>
      </w:r>
      <w:r w:rsidR="00B16A1D">
        <w:t xml:space="preserve"> </w:t>
      </w:r>
      <w:r w:rsidRPr="00FF6869">
        <w:t>dữ</w:t>
      </w:r>
      <w:r w:rsidR="00B16A1D">
        <w:t xml:space="preserve"> </w:t>
      </w:r>
      <w:r w:rsidRPr="00FF6869">
        <w:t>liệu</w:t>
      </w:r>
      <w:r w:rsidR="00B16A1D">
        <w:t xml:space="preserve"> </w:t>
      </w:r>
      <w:r w:rsidR="00B17D8A">
        <w:t>và</w:t>
      </w:r>
      <w:r w:rsidR="00B16A1D">
        <w:t xml:space="preserve"> </w:t>
      </w:r>
      <w:r w:rsidR="00B17D8A">
        <w:t>một</w:t>
      </w:r>
      <w:r w:rsidR="00B16A1D">
        <w:t xml:space="preserve"> </w:t>
      </w:r>
      <w:r w:rsidR="00B17D8A">
        <w:t>phần</w:t>
      </w:r>
      <w:r w:rsidR="00B16A1D">
        <w:t xml:space="preserve"> </w:t>
      </w:r>
      <w:r w:rsidR="00B17D8A">
        <w:t>thông</w:t>
      </w:r>
      <w:r w:rsidR="00B16A1D">
        <w:t xml:space="preserve"> </w:t>
      </w:r>
      <w:r w:rsidR="00B17D8A">
        <w:t>tin</w:t>
      </w:r>
      <w:r w:rsidR="00B16A1D">
        <w:t xml:space="preserve"> </w:t>
      </w:r>
      <w:r w:rsidR="00B17D8A">
        <w:t>được</w:t>
      </w:r>
      <w:r w:rsidR="00B16A1D">
        <w:t xml:space="preserve"> </w:t>
      </w:r>
      <w:r w:rsidR="00B17D8A">
        <w:t>lưu</w:t>
      </w:r>
      <w:r w:rsidR="00B16A1D">
        <w:t xml:space="preserve"> </w:t>
      </w:r>
      <w:r w:rsidR="00B17D8A">
        <w:t>vào</w:t>
      </w:r>
      <w:r w:rsidR="00B16A1D">
        <w:t xml:space="preserve"> </w:t>
      </w:r>
      <w:r w:rsidR="00B17D8A">
        <w:t>bộ</w:t>
      </w:r>
      <w:r w:rsidR="00B16A1D">
        <w:t xml:space="preserve"> </w:t>
      </w:r>
      <w:r w:rsidR="00B17D8A">
        <w:t>nhớ</w:t>
      </w:r>
      <w:r w:rsidR="00B16A1D">
        <w:t xml:space="preserve"> </w:t>
      </w:r>
      <w:r w:rsidR="00B17D8A">
        <w:t>đệm</w:t>
      </w:r>
      <w:r w:rsidR="00B16A1D">
        <w:t xml:space="preserve"> </w:t>
      </w:r>
      <w:r w:rsidR="00B17D8A">
        <w:t>Redis</w:t>
      </w:r>
      <w:r w:rsidR="00B16A1D">
        <w:t xml:space="preserve"> </w:t>
      </w:r>
      <w:r w:rsidR="00B17D8A">
        <w:t>để</w:t>
      </w:r>
      <w:r w:rsidR="00B16A1D">
        <w:t xml:space="preserve"> </w:t>
      </w:r>
      <w:r w:rsidR="00B17D8A">
        <w:t>tăng</w:t>
      </w:r>
      <w:r w:rsidR="00B16A1D">
        <w:t xml:space="preserve"> </w:t>
      </w:r>
      <w:r w:rsidR="00B17D8A">
        <w:t>tốc</w:t>
      </w:r>
      <w:r w:rsidR="00B16A1D">
        <w:t xml:space="preserve"> </w:t>
      </w:r>
      <w:r w:rsidR="00B17D8A">
        <w:t>độ</w:t>
      </w:r>
      <w:r w:rsidR="00B16A1D">
        <w:t xml:space="preserve"> </w:t>
      </w:r>
      <w:r w:rsidR="00B17D8A">
        <w:t>truy</w:t>
      </w:r>
      <w:r w:rsidR="00B16A1D">
        <w:t xml:space="preserve"> </w:t>
      </w:r>
      <w:r w:rsidR="00B17D8A">
        <w:t>xuất.</w:t>
      </w:r>
    </w:p>
    <w:p w:rsidR="00FF6869" w:rsidRPr="00C94C3A" w:rsidRDefault="00FF6869" w:rsidP="00790365">
      <w:pPr>
        <w:pStyle w:val="BodyText"/>
      </w:pPr>
      <w:r w:rsidRPr="00B17D8A">
        <w:rPr>
          <w:b/>
          <w:bCs/>
        </w:rPr>
        <w:t>Saleor</w:t>
      </w:r>
      <w:r w:rsidR="00B16A1D">
        <w:rPr>
          <w:b/>
          <w:bCs/>
        </w:rPr>
        <w:t xml:space="preserve"> </w:t>
      </w:r>
      <w:r w:rsidRPr="00B17D8A">
        <w:rPr>
          <w:b/>
          <w:bCs/>
        </w:rPr>
        <w:t>Dashboard:</w:t>
      </w:r>
      <w:r w:rsidR="00B16A1D">
        <w:rPr>
          <w:b/>
          <w:bCs/>
        </w:rPr>
        <w:t xml:space="preserve"> </w:t>
      </w:r>
      <w:r w:rsidR="00C94C3A">
        <w:t>Thành</w:t>
      </w:r>
      <w:r w:rsidR="00B16A1D">
        <w:t xml:space="preserve"> </w:t>
      </w:r>
      <w:r w:rsidR="00C94C3A">
        <w:t>phần</w:t>
      </w:r>
      <w:r w:rsidR="00B16A1D">
        <w:t xml:space="preserve"> </w:t>
      </w:r>
      <w:r w:rsidR="00C94C3A">
        <w:t>cung</w:t>
      </w:r>
      <w:r w:rsidR="00B16A1D">
        <w:t xml:space="preserve"> </w:t>
      </w:r>
      <w:r w:rsidR="00C94C3A">
        <w:t>cấp</w:t>
      </w:r>
      <w:r w:rsidR="00B16A1D">
        <w:t xml:space="preserve"> </w:t>
      </w:r>
      <w:r w:rsidR="00C94C3A">
        <w:t>giao</w:t>
      </w:r>
      <w:r w:rsidR="00B16A1D">
        <w:t xml:space="preserve"> </w:t>
      </w:r>
      <w:r w:rsidR="00C94C3A">
        <w:t>diện</w:t>
      </w:r>
      <w:r w:rsidR="00B16A1D">
        <w:t xml:space="preserve"> </w:t>
      </w:r>
      <w:r w:rsidR="00C94C3A">
        <w:t>quản</w:t>
      </w:r>
      <w:r w:rsidR="00B16A1D">
        <w:t xml:space="preserve"> </w:t>
      </w:r>
      <w:r w:rsidR="00C94C3A">
        <w:t>trị</w:t>
      </w:r>
      <w:r w:rsidR="00B16A1D">
        <w:t xml:space="preserve"> </w:t>
      </w:r>
      <w:r w:rsidR="00C94C3A">
        <w:t>cho</w:t>
      </w:r>
      <w:r w:rsidR="00B16A1D">
        <w:t xml:space="preserve"> </w:t>
      </w:r>
      <w:r w:rsidR="00C94C3A">
        <w:t>phép</w:t>
      </w:r>
      <w:r w:rsidR="00B16A1D">
        <w:t xml:space="preserve"> </w:t>
      </w:r>
      <w:r w:rsidR="00C94C3A">
        <w:t>nhân</w:t>
      </w:r>
      <w:r w:rsidR="00B16A1D">
        <w:t xml:space="preserve"> </w:t>
      </w:r>
      <w:r w:rsidR="00C94C3A">
        <w:t>viên</w:t>
      </w:r>
      <w:r w:rsidR="00B16A1D">
        <w:t xml:space="preserve"> </w:t>
      </w:r>
      <w:r w:rsidR="00C94C3A">
        <w:t>vận</w:t>
      </w:r>
      <w:r w:rsidR="00B16A1D">
        <w:t xml:space="preserve"> </w:t>
      </w:r>
      <w:r w:rsidR="00C94C3A">
        <w:t>hành</w:t>
      </w:r>
      <w:r w:rsidR="00B16A1D">
        <w:t xml:space="preserve"> </w:t>
      </w:r>
      <w:r w:rsidR="00C94C3A">
        <w:t>cửa</w:t>
      </w:r>
      <w:r w:rsidR="00B16A1D">
        <w:t xml:space="preserve"> </w:t>
      </w:r>
      <w:r w:rsidR="00C94C3A">
        <w:t>hàng.</w:t>
      </w:r>
      <w:r w:rsidR="00B16A1D">
        <w:t xml:space="preserve"> </w:t>
      </w:r>
      <w:r w:rsidR="00C94C3A">
        <w:t>Được</w:t>
      </w:r>
      <w:r w:rsidR="00B16A1D">
        <w:t xml:space="preserve"> </w:t>
      </w:r>
      <w:r w:rsidR="00C94C3A">
        <w:t>xây</w:t>
      </w:r>
      <w:r w:rsidR="00B16A1D">
        <w:t xml:space="preserve"> </w:t>
      </w:r>
      <w:r w:rsidR="00C94C3A">
        <w:t>dựng</w:t>
      </w:r>
      <w:r w:rsidR="00B16A1D">
        <w:t xml:space="preserve"> </w:t>
      </w:r>
      <w:r w:rsidR="00C94C3A">
        <w:t>dưới</w:t>
      </w:r>
      <w:r w:rsidR="00B16A1D">
        <w:t xml:space="preserve"> </w:t>
      </w:r>
      <w:r w:rsidR="00C94C3A">
        <w:t>dạng</w:t>
      </w:r>
      <w:r w:rsidR="00B16A1D">
        <w:t xml:space="preserve"> </w:t>
      </w:r>
      <w:r w:rsidR="00C94C3A">
        <w:t>ứng</w:t>
      </w:r>
      <w:r w:rsidR="00B16A1D">
        <w:t xml:space="preserve"> </w:t>
      </w:r>
      <w:r w:rsidR="00C94C3A">
        <w:t>dụng</w:t>
      </w:r>
      <w:r w:rsidR="00B16A1D">
        <w:t xml:space="preserve"> </w:t>
      </w:r>
      <w:r w:rsidR="00C94C3A">
        <w:t>React</w:t>
      </w:r>
      <w:r w:rsidR="00B16A1D">
        <w:t xml:space="preserve"> </w:t>
      </w:r>
      <w:r w:rsidR="00C94C3A">
        <w:t>chạy</w:t>
      </w:r>
      <w:r w:rsidR="00B16A1D">
        <w:t xml:space="preserve"> </w:t>
      </w:r>
      <w:r w:rsidR="00C94C3A">
        <w:t>trên</w:t>
      </w:r>
      <w:r w:rsidR="00B16A1D">
        <w:t xml:space="preserve"> </w:t>
      </w:r>
      <w:r w:rsidR="00C94C3A">
        <w:t>trình</w:t>
      </w:r>
      <w:r w:rsidR="00B16A1D">
        <w:t xml:space="preserve"> </w:t>
      </w:r>
      <w:r w:rsidR="00C94C3A">
        <w:t>duyệt,</w:t>
      </w:r>
      <w:r w:rsidR="00B16A1D">
        <w:t xml:space="preserve"> </w:t>
      </w:r>
      <w:r w:rsidR="00C94C3A">
        <w:t>Saleor</w:t>
      </w:r>
      <w:r w:rsidR="00B16A1D">
        <w:t xml:space="preserve"> </w:t>
      </w:r>
      <w:r w:rsidR="00C94C3A">
        <w:t>Dashboard</w:t>
      </w:r>
      <w:r w:rsidR="00B16A1D">
        <w:t xml:space="preserve"> </w:t>
      </w:r>
      <w:r w:rsidR="00C94C3A">
        <w:t>tương</w:t>
      </w:r>
      <w:r w:rsidR="00B16A1D">
        <w:t xml:space="preserve"> </w:t>
      </w:r>
      <w:r w:rsidR="00C94C3A">
        <w:t>tác</w:t>
      </w:r>
      <w:r w:rsidR="00B16A1D">
        <w:t xml:space="preserve"> </w:t>
      </w:r>
      <w:r w:rsidR="00C94C3A">
        <w:t>với</w:t>
      </w:r>
      <w:r w:rsidR="00B16A1D">
        <w:t xml:space="preserve"> </w:t>
      </w:r>
      <w:r w:rsidR="00C94C3A">
        <w:t>Saleor</w:t>
      </w:r>
      <w:r w:rsidR="00B16A1D">
        <w:t xml:space="preserve"> </w:t>
      </w:r>
      <w:r w:rsidR="00C94C3A">
        <w:t>Core</w:t>
      </w:r>
      <w:r w:rsidR="00B16A1D">
        <w:t xml:space="preserve"> </w:t>
      </w:r>
      <w:r w:rsidR="00C94C3A">
        <w:t>thông</w:t>
      </w:r>
      <w:r w:rsidR="00B16A1D">
        <w:t xml:space="preserve"> </w:t>
      </w:r>
      <w:r w:rsidR="00C94C3A">
        <w:t>qua</w:t>
      </w:r>
      <w:r w:rsidR="00B16A1D">
        <w:t xml:space="preserve"> </w:t>
      </w:r>
      <w:r w:rsidR="00C94C3A">
        <w:t>GraphQL</w:t>
      </w:r>
      <w:r w:rsidR="00B16A1D">
        <w:t xml:space="preserve"> </w:t>
      </w:r>
      <w:r w:rsidR="00C94C3A">
        <w:t>API.</w:t>
      </w:r>
      <w:r w:rsidR="00B16A1D">
        <w:t xml:space="preserve"> </w:t>
      </w:r>
      <w:r w:rsidR="00C94C3A">
        <w:t>Dashboard</w:t>
      </w:r>
      <w:r w:rsidR="00B16A1D">
        <w:t xml:space="preserve"> </w:t>
      </w:r>
      <w:r w:rsidR="00C94C3A">
        <w:t>được</w:t>
      </w:r>
      <w:r w:rsidR="00B16A1D">
        <w:t xml:space="preserve"> </w:t>
      </w:r>
      <w:r w:rsidR="00C94C3A">
        <w:t>thiết</w:t>
      </w:r>
      <w:r w:rsidR="00B16A1D">
        <w:t xml:space="preserve"> </w:t>
      </w:r>
      <w:r w:rsidR="00C94C3A">
        <w:t>kế</w:t>
      </w:r>
      <w:r w:rsidR="00B16A1D">
        <w:t xml:space="preserve"> </w:t>
      </w:r>
      <w:r w:rsidR="00C94C3A">
        <w:t>là</w:t>
      </w:r>
      <w:r w:rsidR="00B16A1D">
        <w:t xml:space="preserve"> </w:t>
      </w:r>
      <w:r w:rsidR="00C94C3A">
        <w:t>một</w:t>
      </w:r>
      <w:r w:rsidR="00B16A1D">
        <w:t xml:space="preserve"> </w:t>
      </w:r>
      <w:r w:rsidR="00C94C3A">
        <w:t>trang</w:t>
      </w:r>
      <w:r w:rsidR="00B16A1D">
        <w:t xml:space="preserve"> </w:t>
      </w:r>
      <w:r w:rsidR="00C94C3A">
        <w:t>web</w:t>
      </w:r>
      <w:r w:rsidR="00B16A1D">
        <w:t xml:space="preserve"> </w:t>
      </w:r>
      <w:r w:rsidR="00C94C3A">
        <w:t>tĩnh,</w:t>
      </w:r>
      <w:r w:rsidR="00B16A1D">
        <w:t xml:space="preserve"> </w:t>
      </w:r>
      <w:r w:rsidR="00C94C3A">
        <w:t>không</w:t>
      </w:r>
      <w:r w:rsidR="00B16A1D">
        <w:t xml:space="preserve"> </w:t>
      </w:r>
      <w:r w:rsidR="00C94C3A">
        <w:t>chứa</w:t>
      </w:r>
      <w:r w:rsidR="00B16A1D">
        <w:t xml:space="preserve"> </w:t>
      </w:r>
      <w:r w:rsidR="00C94C3A">
        <w:t>mã</w:t>
      </w:r>
      <w:r w:rsidR="00B16A1D">
        <w:t xml:space="preserve"> </w:t>
      </w:r>
      <w:r w:rsidR="00C94C3A">
        <w:t>back-end.</w:t>
      </w:r>
    </w:p>
    <w:p w:rsidR="00E05BDD" w:rsidRPr="00287E55" w:rsidRDefault="00FF6869" w:rsidP="00790365">
      <w:pPr>
        <w:pStyle w:val="BodyText"/>
        <w:rPr>
          <w:b/>
          <w:bCs/>
        </w:rPr>
      </w:pPr>
      <w:r w:rsidRPr="00B17D8A">
        <w:rPr>
          <w:b/>
          <w:bCs/>
        </w:rPr>
        <w:t>Saleor</w:t>
      </w:r>
      <w:r w:rsidR="00B16A1D">
        <w:rPr>
          <w:b/>
          <w:bCs/>
        </w:rPr>
        <w:t xml:space="preserve"> </w:t>
      </w:r>
      <w:r w:rsidRPr="00B17D8A">
        <w:rPr>
          <w:b/>
          <w:bCs/>
        </w:rPr>
        <w:t>Storefront:</w:t>
      </w:r>
      <w:r w:rsidR="00B16A1D">
        <w:rPr>
          <w:b/>
          <w:bCs/>
        </w:rPr>
        <w:t xml:space="preserve"> </w:t>
      </w:r>
      <w:r w:rsidR="00C94C3A">
        <w:t>Đây</w:t>
      </w:r>
      <w:r w:rsidR="00B16A1D">
        <w:t xml:space="preserve"> </w:t>
      </w:r>
      <w:r w:rsidR="00C94C3A">
        <w:t>là</w:t>
      </w:r>
      <w:r w:rsidR="00B16A1D">
        <w:t xml:space="preserve"> </w:t>
      </w:r>
      <w:r w:rsidR="00C94C3A">
        <w:t>một</w:t>
      </w:r>
      <w:r w:rsidR="00B16A1D">
        <w:t xml:space="preserve"> </w:t>
      </w:r>
      <w:r w:rsidR="00C94C3A">
        <w:t>ví</w:t>
      </w:r>
      <w:r w:rsidR="00B16A1D">
        <w:t xml:space="preserve"> </w:t>
      </w:r>
      <w:r w:rsidR="00C94C3A">
        <w:t>dụ</w:t>
      </w:r>
      <w:r w:rsidR="00B16A1D">
        <w:t xml:space="preserve"> </w:t>
      </w:r>
      <w:r w:rsidR="00C94C3A">
        <w:t>storefront</w:t>
      </w:r>
      <w:r w:rsidR="00B16A1D">
        <w:t xml:space="preserve"> </w:t>
      </w:r>
      <w:r w:rsidR="00C94C3A">
        <w:t>được</w:t>
      </w:r>
      <w:r w:rsidR="00B16A1D">
        <w:t xml:space="preserve"> </w:t>
      </w:r>
      <w:r w:rsidR="00C94C3A">
        <w:t>Saleor</w:t>
      </w:r>
      <w:r w:rsidR="00B16A1D">
        <w:t xml:space="preserve"> </w:t>
      </w:r>
      <w:r w:rsidR="00C94C3A">
        <w:t>cung</w:t>
      </w:r>
      <w:r w:rsidR="00B16A1D">
        <w:t xml:space="preserve"> </w:t>
      </w:r>
      <w:r w:rsidR="00C94C3A">
        <w:t>cấp,</w:t>
      </w:r>
      <w:r w:rsidR="00B16A1D">
        <w:t xml:space="preserve"> </w:t>
      </w:r>
      <w:r w:rsidR="00C94C3A">
        <w:t>triển</w:t>
      </w:r>
      <w:r w:rsidR="00B16A1D">
        <w:t xml:space="preserve"> </w:t>
      </w:r>
      <w:r w:rsidR="00C94C3A">
        <w:t>khai</w:t>
      </w:r>
      <w:r w:rsidR="00B16A1D">
        <w:t xml:space="preserve"> </w:t>
      </w:r>
      <w:r w:rsidR="00C94C3A">
        <w:t>bằng</w:t>
      </w:r>
      <w:r w:rsidR="00B16A1D">
        <w:t xml:space="preserve"> </w:t>
      </w:r>
      <w:r w:rsidR="00C94C3A">
        <w:t>React</w:t>
      </w:r>
      <w:r w:rsidR="00B16A1D">
        <w:t xml:space="preserve"> </w:t>
      </w:r>
      <w:r w:rsidR="00C94C3A">
        <w:t>với</w:t>
      </w:r>
      <w:r w:rsidR="00B16A1D">
        <w:t xml:space="preserve"> </w:t>
      </w:r>
      <w:r w:rsidR="00C94C3A">
        <w:t>Next.js.</w:t>
      </w:r>
      <w:r w:rsidR="00B16A1D">
        <w:t xml:space="preserve"> </w:t>
      </w:r>
      <w:r w:rsidR="00C94C3A">
        <w:t>Nhà</w:t>
      </w:r>
      <w:r w:rsidR="00B16A1D">
        <w:t xml:space="preserve"> </w:t>
      </w:r>
      <w:r w:rsidR="00C94C3A">
        <w:t>phát</w:t>
      </w:r>
      <w:r w:rsidR="00B16A1D">
        <w:t xml:space="preserve"> </w:t>
      </w:r>
      <w:r w:rsidR="00C94C3A">
        <w:t>triển</w:t>
      </w:r>
      <w:r w:rsidR="00B16A1D">
        <w:t xml:space="preserve"> </w:t>
      </w:r>
      <w:r w:rsidR="00C94C3A">
        <w:t>có</w:t>
      </w:r>
      <w:r w:rsidR="00B16A1D">
        <w:t xml:space="preserve"> </w:t>
      </w:r>
      <w:r w:rsidR="00C94C3A">
        <w:t>thể</w:t>
      </w:r>
      <w:r w:rsidR="00B16A1D">
        <w:t xml:space="preserve"> </w:t>
      </w:r>
      <w:r w:rsidR="00C94C3A">
        <w:t>tùy</w:t>
      </w:r>
      <w:r w:rsidR="00B16A1D">
        <w:t xml:space="preserve"> </w:t>
      </w:r>
      <w:r w:rsidR="00C94C3A">
        <w:t>chỉnh</w:t>
      </w:r>
      <w:r w:rsidR="00B16A1D">
        <w:t xml:space="preserve"> </w:t>
      </w:r>
      <w:r w:rsidR="00C94C3A">
        <w:t>mã</w:t>
      </w:r>
      <w:r w:rsidR="00B16A1D">
        <w:t xml:space="preserve"> </w:t>
      </w:r>
      <w:r w:rsidR="00C94C3A">
        <w:t>nguồn</w:t>
      </w:r>
      <w:r w:rsidR="00B16A1D">
        <w:t xml:space="preserve"> </w:t>
      </w:r>
      <w:r w:rsidR="00C94C3A">
        <w:t>của</w:t>
      </w:r>
      <w:r w:rsidR="00B16A1D">
        <w:t xml:space="preserve"> </w:t>
      </w:r>
      <w:r w:rsidR="00C94C3A">
        <w:t>storefront</w:t>
      </w:r>
      <w:r w:rsidR="00B16A1D">
        <w:t xml:space="preserve"> </w:t>
      </w:r>
      <w:r w:rsidR="00C94C3A">
        <w:t>này</w:t>
      </w:r>
      <w:r w:rsidR="00B16A1D">
        <w:t xml:space="preserve"> </w:t>
      </w:r>
      <w:r w:rsidR="00C94C3A">
        <w:t>hoặc</w:t>
      </w:r>
      <w:r w:rsidR="00B16A1D">
        <w:t xml:space="preserve"> </w:t>
      </w:r>
      <w:r w:rsidR="00C94C3A">
        <w:t>xây</w:t>
      </w:r>
      <w:r w:rsidR="00B16A1D">
        <w:t xml:space="preserve"> </w:t>
      </w:r>
      <w:r w:rsidR="00C94C3A">
        <w:t>dựng</w:t>
      </w:r>
      <w:r w:rsidR="00B16A1D">
        <w:t xml:space="preserve"> </w:t>
      </w:r>
      <w:r w:rsidR="00C94C3A">
        <w:t>storefront</w:t>
      </w:r>
      <w:r w:rsidR="00B16A1D">
        <w:t xml:space="preserve"> </w:t>
      </w:r>
      <w:r w:rsidR="00C94C3A">
        <w:t>riêng</w:t>
      </w:r>
      <w:r w:rsidR="00B16A1D">
        <w:t xml:space="preserve"> </w:t>
      </w:r>
      <w:r w:rsidR="00C94C3A">
        <w:t>dựa</w:t>
      </w:r>
      <w:r w:rsidR="00B16A1D">
        <w:t xml:space="preserve"> </w:t>
      </w:r>
      <w:r w:rsidR="00C94C3A">
        <w:t>trên</w:t>
      </w:r>
      <w:r w:rsidR="00B16A1D">
        <w:t xml:space="preserve"> </w:t>
      </w:r>
      <w:r w:rsidR="00C94C3A">
        <w:t>Saleor</w:t>
      </w:r>
      <w:r w:rsidR="00B16A1D">
        <w:t xml:space="preserve"> </w:t>
      </w:r>
      <w:r w:rsidR="00C94C3A">
        <w:t>SDK.</w:t>
      </w:r>
    </w:p>
    <w:p w:rsidR="00B74B0C" w:rsidRDefault="00B74B0C" w:rsidP="00B74B0C">
      <w:pPr>
        <w:pStyle w:val="H3"/>
      </w:pPr>
      <w:bookmarkStart w:id="32" w:name="_Toc182179839"/>
      <w:r>
        <w:t>Các</w:t>
      </w:r>
      <w:r w:rsidR="00B16A1D">
        <w:t xml:space="preserve"> </w:t>
      </w:r>
      <w:r>
        <w:t>tính</w:t>
      </w:r>
      <w:r w:rsidR="00B16A1D">
        <w:t xml:space="preserve"> </w:t>
      </w:r>
      <w:r>
        <w:t>năng</w:t>
      </w:r>
      <w:r w:rsidR="00B16A1D">
        <w:t xml:space="preserve"> </w:t>
      </w:r>
      <w:r w:rsidR="00437465">
        <w:t>của</w:t>
      </w:r>
      <w:r w:rsidR="00B16A1D">
        <w:t xml:space="preserve"> </w:t>
      </w:r>
      <w:r w:rsidR="00437465">
        <w:t>Saleor</w:t>
      </w:r>
      <w:bookmarkEnd w:id="32"/>
    </w:p>
    <w:p w:rsidR="00F200F1" w:rsidRPr="00CE7104" w:rsidRDefault="00F200F1" w:rsidP="00CE7104">
      <w:pPr>
        <w:pStyle w:val="H4"/>
      </w:pPr>
      <w:r w:rsidRPr="00CE7104">
        <w:t>Quản</w:t>
      </w:r>
      <w:r w:rsidR="00B16A1D">
        <w:t xml:space="preserve"> </w:t>
      </w:r>
      <w:r w:rsidRPr="00CE7104">
        <w:t>lý</w:t>
      </w:r>
      <w:r w:rsidR="00B16A1D">
        <w:t xml:space="preserve"> </w:t>
      </w:r>
      <w:r w:rsidRPr="00CE7104">
        <w:t>danh</w:t>
      </w:r>
      <w:r w:rsidR="00B16A1D">
        <w:t xml:space="preserve"> </w:t>
      </w:r>
      <w:r w:rsidRPr="00CE7104">
        <w:t>mục</w:t>
      </w:r>
      <w:r w:rsidR="00B16A1D">
        <w:t xml:space="preserve"> </w:t>
      </w:r>
      <w:r w:rsidRPr="00CE7104">
        <w:t>sản</w:t>
      </w:r>
      <w:r w:rsidR="00B16A1D">
        <w:t xml:space="preserve"> </w:t>
      </w:r>
      <w:r w:rsidRPr="00CE7104">
        <w:t>phẩm</w:t>
      </w:r>
    </w:p>
    <w:p w:rsidR="00F200F1" w:rsidRDefault="00F200F1" w:rsidP="00790365">
      <w:pPr>
        <w:pStyle w:val="BodyText"/>
      </w:pPr>
      <w:r w:rsidRPr="00F200F1">
        <w:t>Cấu</w:t>
      </w:r>
      <w:r w:rsidR="00B16A1D">
        <w:t xml:space="preserve"> </w:t>
      </w:r>
      <w:r w:rsidRPr="00F200F1">
        <w:t>trúc</w:t>
      </w:r>
      <w:r w:rsidR="00B16A1D">
        <w:t xml:space="preserve"> </w:t>
      </w:r>
      <w:r w:rsidRPr="00F200F1">
        <w:t>phân</w:t>
      </w:r>
      <w:r w:rsidR="00B16A1D">
        <w:t xml:space="preserve"> </w:t>
      </w:r>
      <w:r w:rsidRPr="00F200F1">
        <w:t>cấp:</w:t>
      </w:r>
      <w:r w:rsidR="00B16A1D">
        <w:t xml:space="preserve"> </w:t>
      </w:r>
      <w:r>
        <w:t>Cho</w:t>
      </w:r>
      <w:r w:rsidR="00B16A1D">
        <w:t xml:space="preserve"> </w:t>
      </w:r>
      <w:r>
        <w:t>phép</w:t>
      </w:r>
      <w:r w:rsidR="00B16A1D">
        <w:t xml:space="preserve"> </w:t>
      </w:r>
      <w:r>
        <w:t>tạo</w:t>
      </w:r>
      <w:r w:rsidR="00B16A1D">
        <w:t xml:space="preserve"> </w:t>
      </w:r>
      <w:r>
        <w:t>các</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theo</w:t>
      </w:r>
      <w:r w:rsidR="00B16A1D">
        <w:t xml:space="preserve"> </w:t>
      </w:r>
      <w:r>
        <w:t>cấp</w:t>
      </w:r>
      <w:r w:rsidR="00B16A1D">
        <w:t xml:space="preserve"> </w:t>
      </w:r>
      <w:r>
        <w:t>bậc,</w:t>
      </w:r>
      <w:r w:rsidR="00B16A1D">
        <w:t xml:space="preserve"> </w:t>
      </w:r>
      <w:r>
        <w:t>tổ</w:t>
      </w:r>
      <w:r w:rsidR="00B16A1D">
        <w:t xml:space="preserve"> </w:t>
      </w:r>
      <w:r>
        <w:t>chức</w:t>
      </w:r>
      <w:r w:rsidR="00B16A1D">
        <w:t xml:space="preserve"> </w:t>
      </w:r>
      <w:r>
        <w:t>sản</w:t>
      </w:r>
      <w:r w:rsidR="00B16A1D">
        <w:t xml:space="preserve"> </w:t>
      </w:r>
      <w:r>
        <w:t>phẩm</w:t>
      </w:r>
      <w:r w:rsidR="00B16A1D">
        <w:t xml:space="preserve"> </w:t>
      </w:r>
      <w:r>
        <w:t>một</w:t>
      </w:r>
      <w:r w:rsidR="00B16A1D">
        <w:t xml:space="preserve"> </w:t>
      </w:r>
      <w:r>
        <w:t>cách</w:t>
      </w:r>
      <w:r w:rsidR="00B16A1D">
        <w:t xml:space="preserve"> </w:t>
      </w:r>
      <w:r>
        <w:t>logic</w:t>
      </w:r>
      <w:r w:rsidR="00B16A1D">
        <w:t xml:space="preserve"> </w:t>
      </w:r>
      <w:r>
        <w:t>và</w:t>
      </w:r>
      <w:r w:rsidR="00B16A1D">
        <w:t xml:space="preserve"> </w:t>
      </w:r>
      <w:r>
        <w:t>dễ</w:t>
      </w:r>
      <w:r w:rsidR="00B16A1D">
        <w:t xml:space="preserve"> </w:t>
      </w:r>
      <w:r>
        <w:t>tìm</w:t>
      </w:r>
      <w:r w:rsidR="00B16A1D">
        <w:t xml:space="preserve"> </w:t>
      </w:r>
      <w:r>
        <w:t>kiếm.</w:t>
      </w:r>
      <w:r w:rsidR="00B16A1D">
        <w:t xml:space="preserve"> </w:t>
      </w:r>
      <w:r>
        <w:t>Ví</w:t>
      </w:r>
      <w:r w:rsidR="00B16A1D">
        <w:t xml:space="preserve"> </w:t>
      </w:r>
      <w:r>
        <w:t>dụ:</w:t>
      </w:r>
      <w:r w:rsidR="00B16A1D">
        <w:t xml:space="preserve"> </w:t>
      </w:r>
      <w:r>
        <w:t>Danh</w:t>
      </w:r>
      <w:r w:rsidR="00B16A1D">
        <w:t xml:space="preserve"> </w:t>
      </w:r>
      <w:r>
        <w:t>mục</w:t>
      </w:r>
      <w:r w:rsidR="00B16A1D">
        <w:t xml:space="preserve"> </w:t>
      </w:r>
      <w:r>
        <w:t>chính</w:t>
      </w:r>
      <w:r w:rsidR="00B16A1D">
        <w:t xml:space="preserve"> </w:t>
      </w:r>
      <w:r>
        <w:t>&gt;</w:t>
      </w:r>
      <w:r w:rsidR="00B16A1D">
        <w:t xml:space="preserve"> </w:t>
      </w:r>
      <w:r>
        <w:t>Danh</w:t>
      </w:r>
      <w:r w:rsidR="00B16A1D">
        <w:t xml:space="preserve"> </w:t>
      </w:r>
      <w:r>
        <w:t>mục</w:t>
      </w:r>
      <w:r w:rsidR="00B16A1D">
        <w:t xml:space="preserve"> </w:t>
      </w:r>
      <w:r>
        <w:t>con</w:t>
      </w:r>
      <w:r w:rsidR="00B16A1D">
        <w:t xml:space="preserve"> </w:t>
      </w:r>
      <w:r>
        <w:t>&gt;</w:t>
      </w:r>
      <w:r w:rsidR="00B16A1D">
        <w:t xml:space="preserve"> </w:t>
      </w:r>
      <w:r>
        <w:t>Sản</w:t>
      </w:r>
      <w:r w:rsidR="00B16A1D">
        <w:t xml:space="preserve"> </w:t>
      </w:r>
      <w:r>
        <w:t>phẩm.</w:t>
      </w:r>
    </w:p>
    <w:p w:rsidR="00F200F1" w:rsidRPr="00F200F1" w:rsidRDefault="00F200F1" w:rsidP="00790365">
      <w:pPr>
        <w:pStyle w:val="BodyText"/>
      </w:pPr>
      <w:r w:rsidRPr="00F200F1">
        <w:lastRenderedPageBreak/>
        <w:t>Biến</w:t>
      </w:r>
      <w:r w:rsidR="00B16A1D">
        <w:t xml:space="preserve"> </w:t>
      </w:r>
      <w:r w:rsidRPr="00F200F1">
        <w:t>thể</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Kích</w:t>
      </w:r>
      <w:r w:rsidR="00B16A1D">
        <w:t xml:space="preserve"> </w:t>
      </w:r>
      <w:r w:rsidRPr="00F200F1">
        <w:t>thước:</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kích</w:t>
      </w:r>
      <w:r w:rsidR="00B16A1D">
        <w:t xml:space="preserve"> </w:t>
      </w:r>
      <w:r w:rsidRPr="00F200F1">
        <w:t>cỡ</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r w:rsidR="00B16A1D">
        <w:t xml:space="preserve"> </w:t>
      </w:r>
      <w:r w:rsidRPr="00F200F1">
        <w:t>(S,</w:t>
      </w:r>
      <w:r w:rsidR="00B16A1D">
        <w:t xml:space="preserve"> </w:t>
      </w:r>
      <w:r w:rsidRPr="00F200F1">
        <w:t>M,</w:t>
      </w:r>
      <w:r w:rsidR="00B16A1D">
        <w:t xml:space="preserve"> </w:t>
      </w:r>
      <w:r w:rsidRPr="00F200F1">
        <w:t>L,</w:t>
      </w:r>
      <w:r w:rsidR="00B16A1D">
        <w:t xml:space="preserve"> </w:t>
      </w:r>
      <w:r w:rsidRPr="00F200F1">
        <w:t>XL).</w:t>
      </w:r>
    </w:p>
    <w:p w:rsidR="00F200F1" w:rsidRPr="00F200F1" w:rsidRDefault="00F200F1" w:rsidP="00790365">
      <w:pPr>
        <w:pStyle w:val="BodyText"/>
      </w:pPr>
      <w:r w:rsidRPr="00F200F1">
        <w:t>-</w:t>
      </w:r>
      <w:r w:rsidR="00B16A1D">
        <w:t xml:space="preserve"> </w:t>
      </w:r>
      <w:r w:rsidRPr="00F200F1">
        <w:t>Màu</w:t>
      </w:r>
      <w:r w:rsidR="00B16A1D">
        <w:t xml:space="preserve"> </w:t>
      </w:r>
      <w:r w:rsidRPr="00F200F1">
        <w:t>sắc:</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màu</w:t>
      </w:r>
      <w:r w:rsidR="00B16A1D">
        <w:t xml:space="preserve"> </w:t>
      </w:r>
      <w:r w:rsidRPr="00F200F1">
        <w:t>sắc</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Chất</w:t>
      </w:r>
      <w:r w:rsidR="00B16A1D">
        <w:t xml:space="preserve"> </w:t>
      </w:r>
      <w:r w:rsidRPr="00F200F1">
        <w:t>liệu:</w:t>
      </w:r>
      <w:r w:rsidR="00B16A1D">
        <w:t xml:space="preserve"> </w:t>
      </w:r>
      <w:r w:rsidRPr="00F200F1">
        <w:t>Quản</w:t>
      </w:r>
      <w:r w:rsidR="00B16A1D">
        <w:t xml:space="preserve"> </w:t>
      </w:r>
      <w:r w:rsidRPr="00F200F1">
        <w:t>lý</w:t>
      </w:r>
      <w:r w:rsidR="00B16A1D">
        <w:t xml:space="preserve"> </w:t>
      </w:r>
      <w:r w:rsidRPr="00F200F1">
        <w:t>các</w:t>
      </w:r>
      <w:r w:rsidR="00B16A1D">
        <w:t xml:space="preserve"> </w:t>
      </w:r>
      <w:r w:rsidRPr="00F200F1">
        <w:t>chất</w:t>
      </w:r>
      <w:r w:rsidR="00B16A1D">
        <w:t xml:space="preserve"> </w:t>
      </w:r>
      <w:r w:rsidRPr="00F200F1">
        <w:t>liệu</w:t>
      </w:r>
      <w:r w:rsidR="00B16A1D">
        <w:t xml:space="preserve"> </w:t>
      </w:r>
      <w:r w:rsidRPr="00F200F1">
        <w:t>khác</w:t>
      </w:r>
      <w:r w:rsidR="00B16A1D">
        <w:t xml:space="preserve"> </w:t>
      </w:r>
      <w:r w:rsidRPr="00F200F1">
        <w:t>nhau</w:t>
      </w:r>
      <w:r w:rsidR="00B16A1D">
        <w:t xml:space="preserve"> </w:t>
      </w:r>
      <w:r w:rsidRPr="00F200F1">
        <w:t>của</w:t>
      </w:r>
      <w:r w:rsidR="00B16A1D">
        <w:t xml:space="preserve"> </w:t>
      </w:r>
      <w:r w:rsidRPr="00F200F1">
        <w:t>một</w:t>
      </w:r>
      <w:r w:rsidR="00B16A1D">
        <w:t xml:space="preserve"> </w:t>
      </w:r>
      <w:r w:rsidRPr="00F200F1">
        <w:t>sản</w:t>
      </w:r>
      <w:r w:rsidR="00B16A1D">
        <w:t xml:space="preserve"> </w:t>
      </w:r>
      <w:r w:rsidRPr="00F200F1">
        <w:t>phẩm.</w:t>
      </w:r>
    </w:p>
    <w:p w:rsidR="00F200F1" w:rsidRPr="00F200F1" w:rsidRDefault="00F200F1" w:rsidP="00790365">
      <w:pPr>
        <w:pStyle w:val="BodyText"/>
      </w:pPr>
      <w:r w:rsidRPr="00F200F1">
        <w:t>-</w:t>
      </w:r>
      <w:r w:rsidR="00B16A1D">
        <w:t xml:space="preserve"> </w:t>
      </w:r>
      <w:r w:rsidRPr="00F200F1">
        <w:t>Kết</w:t>
      </w:r>
      <w:r w:rsidR="00B16A1D">
        <w:t xml:space="preserve"> </w:t>
      </w:r>
      <w:r w:rsidRPr="00F200F1">
        <w:t>hợp</w:t>
      </w:r>
      <w:r w:rsidR="00B16A1D">
        <w:t xml:space="preserve"> </w:t>
      </w:r>
      <w:r w:rsidRPr="00F200F1">
        <w:t>biến</w:t>
      </w:r>
      <w:r w:rsidR="00B16A1D">
        <w:t xml:space="preserve"> </w:t>
      </w:r>
      <w:r w:rsidRPr="00F200F1">
        <w:t>thể:</w:t>
      </w:r>
      <w:r w:rsidR="00B16A1D">
        <w:t xml:space="preserve"> </w:t>
      </w:r>
      <w:r w:rsidRPr="00F200F1">
        <w:t>Tạo</w:t>
      </w:r>
      <w:r w:rsidR="00B16A1D">
        <w:t xml:space="preserve"> </w:t>
      </w:r>
      <w:r w:rsidRPr="00F200F1">
        <w:t>các</w:t>
      </w:r>
      <w:r w:rsidR="00B16A1D">
        <w:t xml:space="preserve"> </w:t>
      </w:r>
      <w:r w:rsidRPr="00F200F1">
        <w:t>biến</w:t>
      </w:r>
      <w:r w:rsidR="00B16A1D">
        <w:t xml:space="preserve"> </w:t>
      </w:r>
      <w:r w:rsidRPr="00F200F1">
        <w:t>thể</w:t>
      </w:r>
      <w:r w:rsidR="00B16A1D">
        <w:t xml:space="preserve"> </w:t>
      </w:r>
      <w:r w:rsidRPr="00F200F1">
        <w:t>kết</w:t>
      </w:r>
      <w:r w:rsidR="00B16A1D">
        <w:t xml:space="preserve"> </w:t>
      </w:r>
      <w:r w:rsidRPr="00F200F1">
        <w:t>hợp</w:t>
      </w:r>
      <w:r w:rsidR="00B16A1D">
        <w:t xml:space="preserve"> </w:t>
      </w:r>
      <w:r w:rsidRPr="00F200F1">
        <w:t>(ví</w:t>
      </w:r>
      <w:r w:rsidR="00B16A1D">
        <w:t xml:space="preserve"> </w:t>
      </w:r>
      <w:r w:rsidRPr="00F200F1">
        <w:t>dụ:</w:t>
      </w:r>
      <w:r w:rsidR="00B16A1D">
        <w:t xml:space="preserve"> </w:t>
      </w:r>
      <w:r w:rsidRPr="00F200F1">
        <w:t>Áo</w:t>
      </w:r>
      <w:r w:rsidR="00B16A1D">
        <w:t xml:space="preserve"> </w:t>
      </w:r>
      <w:r w:rsidRPr="00F200F1">
        <w:t>thun</w:t>
      </w:r>
      <w:r w:rsidR="00B16A1D">
        <w:t xml:space="preserve"> </w:t>
      </w:r>
      <w:r w:rsidRPr="00F200F1">
        <w:t>size</w:t>
      </w:r>
      <w:r w:rsidR="00B16A1D">
        <w:t xml:space="preserve"> </w:t>
      </w:r>
      <w:r w:rsidRPr="00F200F1">
        <w:t>M</w:t>
      </w:r>
      <w:r w:rsidR="00B16A1D">
        <w:t xml:space="preserve"> </w:t>
      </w:r>
      <w:r w:rsidRPr="00F200F1">
        <w:t>màu</w:t>
      </w:r>
      <w:r w:rsidR="00B16A1D">
        <w:t xml:space="preserve"> </w:t>
      </w:r>
      <w:r w:rsidRPr="00F200F1">
        <w:t>đỏ).</w:t>
      </w:r>
    </w:p>
    <w:p w:rsidR="00F200F1" w:rsidRDefault="00F200F1" w:rsidP="00790365">
      <w:pPr>
        <w:pStyle w:val="BodyText"/>
      </w:pPr>
      <w:r w:rsidRPr="00F200F1">
        <w:t>Thuộc</w:t>
      </w:r>
      <w:r w:rsidR="00B16A1D">
        <w:t xml:space="preserve"> </w:t>
      </w:r>
      <w:r w:rsidRPr="00F200F1">
        <w:t>tính</w:t>
      </w:r>
      <w:r w:rsidR="00B16A1D">
        <w:t xml:space="preserve"> </w:t>
      </w:r>
      <w:r w:rsidRPr="00F200F1">
        <w:t>tùy</w:t>
      </w:r>
      <w:r w:rsidR="00B16A1D">
        <w:t xml:space="preserve"> </w:t>
      </w:r>
      <w:r w:rsidRPr="00F200F1">
        <w:t>chỉnh:</w:t>
      </w:r>
      <w:r w:rsidR="00B16A1D">
        <w:t xml:space="preserve"> </w:t>
      </w:r>
      <w:r>
        <w:t>Tạo</w:t>
      </w:r>
      <w:r w:rsidR="00B16A1D">
        <w:t xml:space="preserve"> </w:t>
      </w:r>
      <w:r>
        <w:t>các</w:t>
      </w:r>
      <w:r w:rsidR="00B16A1D">
        <w:t xml:space="preserve"> </w:t>
      </w:r>
      <w:r>
        <w:t>thuộc</w:t>
      </w:r>
      <w:r w:rsidR="00B16A1D">
        <w:t xml:space="preserve"> </w:t>
      </w:r>
      <w:r>
        <w:t>tính</w:t>
      </w:r>
      <w:r w:rsidR="00B16A1D">
        <w:t xml:space="preserve"> </w:t>
      </w:r>
      <w:r>
        <w:t>tùy</w:t>
      </w:r>
      <w:r w:rsidR="00B16A1D">
        <w:t xml:space="preserve"> </w:t>
      </w:r>
      <w:r>
        <w:t>chỉnh</w:t>
      </w:r>
      <w:r w:rsidR="00B16A1D">
        <w:t xml:space="preserve"> </w:t>
      </w:r>
      <w:r>
        <w:t>để</w:t>
      </w:r>
      <w:r w:rsidR="00B16A1D">
        <w:t xml:space="preserve"> </w:t>
      </w:r>
      <w:r>
        <w:t>mô</w:t>
      </w:r>
      <w:r w:rsidR="00B16A1D">
        <w:t xml:space="preserve"> </w:t>
      </w:r>
      <w:r>
        <w:t>tả</w:t>
      </w:r>
      <w:r w:rsidR="00B16A1D">
        <w:t xml:space="preserve"> </w:t>
      </w:r>
      <w:r>
        <w:t>chi</w:t>
      </w:r>
      <w:r w:rsidR="00B16A1D">
        <w:t xml:space="preserve"> </w:t>
      </w:r>
      <w:r>
        <w:t>tiết</w:t>
      </w:r>
      <w:r w:rsidR="00B16A1D">
        <w:t xml:space="preserve"> </w:t>
      </w:r>
      <w:r>
        <w:t>sản</w:t>
      </w:r>
      <w:r w:rsidR="00B16A1D">
        <w:t xml:space="preserve"> </w:t>
      </w:r>
      <w:r>
        <w:t>phẩm,</w:t>
      </w:r>
      <w:r w:rsidR="00B16A1D">
        <w:t xml:space="preserve"> </w:t>
      </w:r>
      <w:r>
        <w:t>ví</w:t>
      </w:r>
      <w:r w:rsidR="00B16A1D">
        <w:t xml:space="preserve"> </w:t>
      </w:r>
      <w:r>
        <w:t>dụ:</w:t>
      </w:r>
      <w:r w:rsidR="00B16A1D">
        <w:t xml:space="preserve"> </w:t>
      </w:r>
      <w:r>
        <w:t>thương</w:t>
      </w:r>
      <w:r w:rsidR="00B16A1D">
        <w:t xml:space="preserve"> </w:t>
      </w:r>
      <w:r>
        <w:t>hiệu,</w:t>
      </w:r>
      <w:r w:rsidR="00B16A1D">
        <w:t xml:space="preserve"> </w:t>
      </w:r>
      <w:r>
        <w:t>xuất</w:t>
      </w:r>
      <w:r w:rsidR="00B16A1D">
        <w:t xml:space="preserve"> </w:t>
      </w:r>
      <w:r>
        <w:t>xứ,</w:t>
      </w:r>
      <w:r w:rsidR="00B16A1D">
        <w:t xml:space="preserve"> </w:t>
      </w:r>
      <w:r>
        <w:t>bảo</w:t>
      </w:r>
      <w:r w:rsidR="00B16A1D">
        <w:t xml:space="preserve"> </w:t>
      </w:r>
      <w:r>
        <w:t>hành.</w:t>
      </w:r>
    </w:p>
    <w:p w:rsidR="00F200F1" w:rsidRDefault="00F200F1" w:rsidP="00790365">
      <w:pPr>
        <w:pStyle w:val="BodyText"/>
      </w:pPr>
      <w:r w:rsidRPr="00F200F1">
        <w:t>Quản</w:t>
      </w:r>
      <w:r w:rsidR="00B16A1D">
        <w:t xml:space="preserve"> </w:t>
      </w:r>
      <w:r w:rsidRPr="00F200F1">
        <w:t>lý</w:t>
      </w:r>
      <w:r w:rsidR="00B16A1D">
        <w:t xml:space="preserve"> </w:t>
      </w:r>
      <w:r w:rsidRPr="00F200F1">
        <w:t>kho:</w:t>
      </w:r>
      <w:r w:rsidR="00B16A1D">
        <w:t xml:space="preserve"> </w:t>
      </w:r>
      <w:r>
        <w:t>Theo</w:t>
      </w:r>
      <w:r w:rsidR="00B16A1D">
        <w:t xml:space="preserve"> </w:t>
      </w:r>
      <w:r>
        <w:t>dõi</w:t>
      </w:r>
      <w:r w:rsidR="00B16A1D">
        <w:t xml:space="preserve"> </w:t>
      </w:r>
      <w:r>
        <w:t>số</w:t>
      </w:r>
      <w:r w:rsidR="00B16A1D">
        <w:t xml:space="preserve"> </w:t>
      </w:r>
      <w:r>
        <w:t>lượng</w:t>
      </w:r>
      <w:r w:rsidR="00B16A1D">
        <w:t xml:space="preserve"> </w:t>
      </w:r>
      <w:r>
        <w:t>tồn</w:t>
      </w:r>
      <w:r w:rsidR="00B16A1D">
        <w:t xml:space="preserve"> </w:t>
      </w:r>
      <w:r>
        <w:t>kho</w:t>
      </w:r>
      <w:r w:rsidR="00B16A1D">
        <w:t xml:space="preserve"> </w:t>
      </w:r>
      <w:r>
        <w:t>của</w:t>
      </w:r>
      <w:r w:rsidR="00B16A1D">
        <w:t xml:space="preserve"> </w:t>
      </w:r>
      <w:r>
        <w:t>từng</w:t>
      </w:r>
      <w:r w:rsidR="00B16A1D">
        <w:t xml:space="preserve"> </w:t>
      </w:r>
      <w:r>
        <w:t>biến</w:t>
      </w:r>
      <w:r w:rsidR="00B16A1D">
        <w:t xml:space="preserve"> </w:t>
      </w:r>
      <w:r>
        <w:t>thể</w:t>
      </w:r>
      <w:r w:rsidR="00B16A1D">
        <w:t xml:space="preserve"> </w:t>
      </w:r>
      <w:r>
        <w:t>sản</w:t>
      </w:r>
      <w:r w:rsidR="00B16A1D">
        <w:t xml:space="preserve"> </w:t>
      </w:r>
      <w:r>
        <w:t>phẩm,</w:t>
      </w:r>
      <w:r w:rsidR="00B16A1D">
        <w:t xml:space="preserve"> </w:t>
      </w:r>
      <w:r>
        <w:t>cảnh</w:t>
      </w:r>
      <w:r w:rsidR="00B16A1D">
        <w:t xml:space="preserve"> </w:t>
      </w:r>
      <w:r>
        <w:t>báo</w:t>
      </w:r>
      <w:r w:rsidR="00B16A1D">
        <w:t xml:space="preserve"> </w:t>
      </w:r>
      <w:r>
        <w:t>khi</w:t>
      </w:r>
      <w:r w:rsidR="00B16A1D">
        <w:t xml:space="preserve"> </w:t>
      </w:r>
      <w:r>
        <w:t>hàng</w:t>
      </w:r>
      <w:r w:rsidR="00B16A1D">
        <w:t xml:space="preserve"> </w:t>
      </w:r>
      <w:r>
        <w:t>tồn</w:t>
      </w:r>
      <w:r w:rsidR="00B16A1D">
        <w:t xml:space="preserve"> </w:t>
      </w:r>
      <w:r>
        <w:t>kho</w:t>
      </w:r>
      <w:r w:rsidR="00B16A1D">
        <w:t xml:space="preserve"> </w:t>
      </w:r>
      <w:r>
        <w:t>thấp.</w:t>
      </w:r>
    </w:p>
    <w:p w:rsidR="00F200F1" w:rsidRDefault="00F200F1" w:rsidP="00790365">
      <w:pPr>
        <w:pStyle w:val="BodyText"/>
      </w:pPr>
      <w:r w:rsidRPr="00F200F1">
        <w:t>Tìm</w:t>
      </w:r>
      <w:r w:rsidR="00B16A1D">
        <w:t xml:space="preserve"> </w:t>
      </w:r>
      <w:r w:rsidRPr="00F200F1">
        <w:t>kiếm</w:t>
      </w:r>
      <w:r w:rsidR="00B16A1D">
        <w:t xml:space="preserve"> </w:t>
      </w:r>
      <w:r w:rsidRPr="00F200F1">
        <w:t>và</w:t>
      </w:r>
      <w:r w:rsidR="00B16A1D">
        <w:t xml:space="preserve"> </w:t>
      </w:r>
      <w:r w:rsidRPr="00F200F1">
        <w:t>lọc:</w:t>
      </w:r>
      <w:r w:rsidR="00B16A1D">
        <w:t xml:space="preserve"> </w:t>
      </w:r>
      <w:r>
        <w:t>Cho</w:t>
      </w:r>
      <w:r w:rsidR="00B16A1D">
        <w:t xml:space="preserve"> </w:t>
      </w:r>
      <w:r>
        <w:t>phép</w:t>
      </w:r>
      <w:r w:rsidR="00B16A1D">
        <w:t xml:space="preserve"> </w:t>
      </w:r>
      <w:r>
        <w:t>khách</w:t>
      </w:r>
      <w:r w:rsidR="00B16A1D">
        <w:t xml:space="preserve"> </w:t>
      </w:r>
      <w:r>
        <w:t>hàng</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dựa</w:t>
      </w:r>
      <w:r w:rsidR="00B16A1D">
        <w:t xml:space="preserve"> </w:t>
      </w:r>
      <w:r>
        <w:t>trên</w:t>
      </w:r>
      <w:r w:rsidR="00B16A1D">
        <w:t xml:space="preserve"> </w:t>
      </w:r>
      <w:r>
        <w:t>các</w:t>
      </w:r>
      <w:r w:rsidR="00B16A1D">
        <w:t xml:space="preserve"> </w:t>
      </w:r>
      <w:r>
        <w:t>tiêu</w:t>
      </w:r>
      <w:r w:rsidR="00B16A1D">
        <w:t xml:space="preserve"> </w:t>
      </w:r>
      <w:r>
        <w:t>chí</w:t>
      </w:r>
      <w:r w:rsidR="00B16A1D">
        <w:t xml:space="preserve"> </w:t>
      </w:r>
      <w:r>
        <w:t>như</w:t>
      </w:r>
      <w:r w:rsidR="00B16A1D">
        <w:t xml:space="preserve"> </w:t>
      </w:r>
      <w:r>
        <w:t>tên</w:t>
      </w:r>
      <w:r w:rsidR="00B16A1D">
        <w:t xml:space="preserve"> </w:t>
      </w:r>
      <w:r>
        <w:t>sản</w:t>
      </w:r>
      <w:r w:rsidR="00B16A1D">
        <w:t xml:space="preserve"> </w:t>
      </w:r>
      <w:r>
        <w:t>phẩm,</w:t>
      </w:r>
      <w:r w:rsidR="00B16A1D">
        <w:t xml:space="preserve"> </w:t>
      </w:r>
      <w:r>
        <w:t>danh</w:t>
      </w:r>
      <w:r w:rsidR="00B16A1D">
        <w:t xml:space="preserve"> </w:t>
      </w:r>
      <w:r>
        <w:t>mục,</w:t>
      </w:r>
      <w:r w:rsidR="00B16A1D">
        <w:t xml:space="preserve"> </w:t>
      </w:r>
      <w:r>
        <w:t>giá</w:t>
      </w:r>
      <w:r w:rsidR="00B16A1D">
        <w:t xml:space="preserve"> </w:t>
      </w:r>
      <w:r>
        <w:t>cả,</w:t>
      </w:r>
      <w:r w:rsidR="00B16A1D">
        <w:t xml:space="preserve"> </w:t>
      </w:r>
      <w:r>
        <w:t>thuộc</w:t>
      </w:r>
      <w:r w:rsidR="00B16A1D">
        <w:t xml:space="preserve"> </w:t>
      </w:r>
      <w:r>
        <w:t>tính.</w:t>
      </w:r>
    </w:p>
    <w:p w:rsidR="00F200F1" w:rsidRPr="00CE7104" w:rsidRDefault="00F200F1" w:rsidP="00CE7104">
      <w:pPr>
        <w:pStyle w:val="H4"/>
      </w:pPr>
      <w:r w:rsidRPr="00CE7104">
        <w:t>Quản</w:t>
      </w:r>
      <w:r w:rsidR="00B16A1D">
        <w:t xml:space="preserve"> </w:t>
      </w:r>
      <w:r w:rsidRPr="00CE7104">
        <w:t>lý</w:t>
      </w:r>
      <w:r w:rsidR="00B16A1D">
        <w:t xml:space="preserve"> </w:t>
      </w:r>
      <w:r w:rsidRPr="00CE7104">
        <w:t>đơn</w:t>
      </w:r>
      <w:r w:rsidR="00B16A1D">
        <w:t xml:space="preserve"> </w:t>
      </w:r>
      <w:r w:rsidRPr="00CE7104">
        <w:t>hàng</w:t>
      </w:r>
    </w:p>
    <w:p w:rsidR="00F200F1" w:rsidRPr="00F200F1" w:rsidRDefault="00F200F1" w:rsidP="00790365">
      <w:pPr>
        <w:pStyle w:val="BodyText"/>
      </w:pPr>
      <w:r w:rsidRPr="00F200F1">
        <w:t>Vòng</w:t>
      </w:r>
      <w:r w:rsidR="00B16A1D">
        <w:t xml:space="preserve"> </w:t>
      </w:r>
      <w:r w:rsidRPr="00F200F1">
        <w:t>đời</w:t>
      </w:r>
      <w:r w:rsidR="00B16A1D">
        <w:t xml:space="preserve"> </w:t>
      </w:r>
      <w:r w:rsidRPr="00F200F1">
        <w:t>đơn</w:t>
      </w:r>
      <w:r w:rsidR="00B16A1D">
        <w:t xml:space="preserve"> </w:t>
      </w:r>
      <w:r w:rsidRPr="00F200F1">
        <w:t>hàng:</w:t>
      </w:r>
      <w:r w:rsidR="00B16A1D">
        <w:t xml:space="preserve"> </w:t>
      </w:r>
      <w:r w:rsidRPr="00F200F1">
        <w:t>Theo</w:t>
      </w:r>
      <w:r w:rsidR="00B16A1D">
        <w:t xml:space="preserve"> </w:t>
      </w:r>
      <w:r w:rsidRPr="00F200F1">
        <w:t>dõi</w:t>
      </w:r>
      <w:r w:rsidR="00B16A1D">
        <w:t xml:space="preserve"> </w:t>
      </w:r>
      <w:r w:rsidRPr="00F200F1">
        <w:t>các</w:t>
      </w:r>
      <w:r w:rsidR="00B16A1D">
        <w:t xml:space="preserve"> </w:t>
      </w:r>
      <w:r w:rsidRPr="00F200F1">
        <w:t>giai</w:t>
      </w:r>
      <w:r w:rsidR="00B16A1D">
        <w:t xml:space="preserve"> </w:t>
      </w:r>
      <w:r w:rsidRPr="00F200F1">
        <w:t>đoạn</w:t>
      </w:r>
      <w:r w:rsidR="00B16A1D">
        <w:t xml:space="preserve"> </w:t>
      </w:r>
      <w:r w:rsidRPr="00F200F1">
        <w:t>của</w:t>
      </w:r>
      <w:r w:rsidR="00B16A1D">
        <w:t xml:space="preserve"> </w:t>
      </w:r>
      <w:r w:rsidRPr="00F200F1">
        <w:t>đơn</w:t>
      </w:r>
      <w:r w:rsidR="00B16A1D">
        <w:t xml:space="preserve"> </w:t>
      </w:r>
      <w:r w:rsidRPr="00F200F1">
        <w:t>hàng</w:t>
      </w:r>
      <w:r w:rsidR="00B16A1D">
        <w:t xml:space="preserve"> </w:t>
      </w:r>
      <w:r w:rsidRPr="00F200F1">
        <w:t>từ</w:t>
      </w:r>
      <w:r w:rsidR="00B16A1D">
        <w:t xml:space="preserve"> </w:t>
      </w:r>
      <w:r w:rsidRPr="00F200F1">
        <w:t>khi</w:t>
      </w:r>
      <w:r w:rsidR="00B16A1D">
        <w:t xml:space="preserve"> </w:t>
      </w:r>
      <w:r w:rsidRPr="00F200F1">
        <w:t>đặt</w:t>
      </w:r>
      <w:r w:rsidR="00B16A1D">
        <w:t xml:space="preserve"> </w:t>
      </w:r>
      <w:r w:rsidRPr="00F200F1">
        <w:t>hàng,</w:t>
      </w:r>
      <w:r w:rsidR="00B16A1D">
        <w:t xml:space="preserve"> </w:t>
      </w:r>
      <w:r w:rsidRPr="00F200F1">
        <w:t>xác</w:t>
      </w:r>
      <w:r w:rsidR="00B16A1D">
        <w:t xml:space="preserve"> </w:t>
      </w:r>
      <w:r w:rsidRPr="00F200F1">
        <w:t>nhận</w:t>
      </w:r>
      <w:r w:rsidR="00B16A1D">
        <w:t xml:space="preserve"> </w:t>
      </w:r>
      <w:r w:rsidRPr="00F200F1">
        <w:t>đơn</w:t>
      </w:r>
      <w:r w:rsidR="00B16A1D">
        <w:t xml:space="preserve"> </w:t>
      </w:r>
      <w:r w:rsidRPr="00F200F1">
        <w:t>hàng,</w:t>
      </w:r>
      <w:r w:rsidR="00B16A1D">
        <w:t xml:space="preserve"> </w:t>
      </w:r>
      <w:r w:rsidRPr="00F200F1">
        <w:t>xử</w:t>
      </w:r>
      <w:r w:rsidR="00B16A1D">
        <w:t xml:space="preserve"> </w:t>
      </w:r>
      <w:r w:rsidRPr="00F200F1">
        <w:t>lý</w:t>
      </w:r>
      <w:r w:rsidR="00B16A1D">
        <w:t xml:space="preserve"> </w:t>
      </w:r>
      <w:r w:rsidRPr="00F200F1">
        <w:t>thanh</w:t>
      </w:r>
      <w:r w:rsidR="00B16A1D">
        <w:t xml:space="preserve"> </w:t>
      </w:r>
      <w:r w:rsidRPr="00F200F1">
        <w:t>toán,</w:t>
      </w:r>
      <w:r w:rsidR="00B16A1D">
        <w:t xml:space="preserve"> </w:t>
      </w:r>
      <w:r w:rsidRPr="00F200F1">
        <w:t>đóng</w:t>
      </w:r>
      <w:r w:rsidR="00B16A1D">
        <w:t xml:space="preserve"> </w:t>
      </w:r>
      <w:r w:rsidRPr="00F200F1">
        <w:t>gói,</w:t>
      </w:r>
      <w:r w:rsidR="00B16A1D">
        <w:t xml:space="preserve"> </w:t>
      </w:r>
      <w:r w:rsidRPr="00F200F1">
        <w:t>giao</w:t>
      </w:r>
      <w:r w:rsidR="00B16A1D">
        <w:t xml:space="preserve"> </w:t>
      </w:r>
      <w:r w:rsidRPr="00F200F1">
        <w:t>hàng,</w:t>
      </w:r>
      <w:r w:rsidR="00B16A1D">
        <w:t xml:space="preserve"> </w:t>
      </w:r>
      <w:r w:rsidRPr="00F200F1">
        <w:t>hoàn</w:t>
      </w:r>
      <w:r w:rsidR="00B16A1D">
        <w:t xml:space="preserve"> </w:t>
      </w:r>
      <w:r w:rsidRPr="00F200F1">
        <w:t>thành,</w:t>
      </w:r>
      <w:r w:rsidR="00B16A1D">
        <w:t xml:space="preserve"> </w:t>
      </w:r>
      <w:r w:rsidRPr="00F200F1">
        <w:t>hủy</w:t>
      </w:r>
      <w:r w:rsidR="00B16A1D">
        <w:t xml:space="preserve"> </w:t>
      </w:r>
      <w:r w:rsidRPr="00F200F1">
        <w:t>đơn.</w:t>
      </w:r>
    </w:p>
    <w:p w:rsidR="00F200F1" w:rsidRPr="00F200F1" w:rsidRDefault="00F200F1" w:rsidP="00790365">
      <w:pPr>
        <w:pStyle w:val="BodyText"/>
      </w:pPr>
      <w:r w:rsidRPr="00F200F1">
        <w:t>Xử</w:t>
      </w:r>
      <w:r w:rsidR="00B16A1D">
        <w:t xml:space="preserve"> </w:t>
      </w:r>
      <w:r w:rsidRPr="00F200F1">
        <w:t>lý</w:t>
      </w:r>
      <w:r w:rsidR="00B16A1D">
        <w:t xml:space="preserve"> </w:t>
      </w:r>
      <w:r w:rsidRPr="00F200F1">
        <w:t>thanh</w:t>
      </w:r>
      <w:r w:rsidR="00B16A1D">
        <w:t xml:space="preserve"> </w:t>
      </w:r>
      <w:r w:rsidRPr="00F200F1">
        <w:t>toán:</w:t>
      </w:r>
      <w:r w:rsidR="00B16A1D">
        <w:t xml:space="preserve"> </w:t>
      </w:r>
      <w:r w:rsidRPr="00F200F1">
        <w:t>Tích</w:t>
      </w:r>
      <w:r w:rsidR="00B16A1D">
        <w:t xml:space="preserve"> </w:t>
      </w:r>
      <w:r w:rsidRPr="00F200F1">
        <w:t>hợp</w:t>
      </w:r>
      <w:r w:rsidR="00B16A1D">
        <w:t xml:space="preserve"> </w:t>
      </w:r>
      <w:r w:rsidRPr="00F200F1">
        <w:t>với</w:t>
      </w:r>
      <w:r w:rsidR="00B16A1D">
        <w:t xml:space="preserve"> </w:t>
      </w:r>
      <w:r w:rsidRPr="00F200F1">
        <w:t>nhiều</w:t>
      </w:r>
      <w:r w:rsidR="00B16A1D">
        <w:t xml:space="preserve"> </w:t>
      </w:r>
      <w:r w:rsidRPr="00F200F1">
        <w:t>cổng</w:t>
      </w:r>
      <w:r w:rsidR="00B16A1D">
        <w:t xml:space="preserve"> </w:t>
      </w:r>
      <w:r w:rsidRPr="00F200F1">
        <w:t>thanh</w:t>
      </w:r>
      <w:r w:rsidR="00B16A1D">
        <w:t xml:space="preserve"> </w:t>
      </w:r>
      <w:r w:rsidRPr="00F200F1">
        <w:t>toán</w:t>
      </w:r>
      <w:r w:rsidR="00B16A1D">
        <w:t xml:space="preserve"> </w:t>
      </w:r>
      <w:r w:rsidRPr="00F200F1">
        <w:t>khác</w:t>
      </w:r>
      <w:r w:rsidR="00B16A1D">
        <w:t xml:space="preserve"> </w:t>
      </w:r>
      <w:r w:rsidRPr="00F200F1">
        <w:t>nhau,</w:t>
      </w:r>
      <w:r w:rsidR="00B16A1D">
        <w:t xml:space="preserve"> </w:t>
      </w:r>
      <w:r w:rsidRPr="00F200F1">
        <w:t>hỗ</w:t>
      </w:r>
      <w:r w:rsidR="00B16A1D">
        <w:t xml:space="preserve"> </w:t>
      </w:r>
      <w:r w:rsidRPr="00F200F1">
        <w:t>trợ</w:t>
      </w:r>
      <w:r w:rsidR="00B16A1D">
        <w:t xml:space="preserve"> </w:t>
      </w:r>
      <w:r w:rsidRPr="00F200F1">
        <w:t>thanh</w:t>
      </w:r>
      <w:r w:rsidR="00B16A1D">
        <w:t xml:space="preserve"> </w:t>
      </w:r>
      <w:r w:rsidRPr="00F200F1">
        <w:t>toán</w:t>
      </w:r>
      <w:r w:rsidR="00B16A1D">
        <w:t xml:space="preserve"> </w:t>
      </w:r>
      <w:r w:rsidRPr="00F200F1">
        <w:t>trực</w:t>
      </w:r>
      <w:r w:rsidR="00B16A1D">
        <w:t xml:space="preserve"> </w:t>
      </w:r>
      <w:r w:rsidRPr="00F200F1">
        <w:t>tuyến,</w:t>
      </w:r>
      <w:r w:rsidR="00B16A1D">
        <w:t xml:space="preserve"> </w:t>
      </w:r>
      <w:r w:rsidRPr="00F200F1">
        <w:t>thanh</w:t>
      </w:r>
      <w:r w:rsidR="00B16A1D">
        <w:t xml:space="preserve"> </w:t>
      </w:r>
      <w:r w:rsidRPr="00F200F1">
        <w:t>toán</w:t>
      </w:r>
      <w:r w:rsidR="00B16A1D">
        <w:t xml:space="preserve"> </w:t>
      </w:r>
      <w:r w:rsidRPr="00F200F1">
        <w:t>khi</w:t>
      </w:r>
      <w:r w:rsidR="00B16A1D">
        <w:t xml:space="preserve"> </w:t>
      </w:r>
      <w:r w:rsidRPr="00F200F1">
        <w:t>giao</w:t>
      </w:r>
      <w:r w:rsidR="00B16A1D">
        <w:t xml:space="preserve"> </w:t>
      </w:r>
      <w:r w:rsidRPr="00F200F1">
        <w:t>hàng,</w:t>
      </w:r>
      <w:r w:rsidR="00B16A1D">
        <w:t xml:space="preserve"> </w:t>
      </w:r>
      <w:r w:rsidRPr="00F200F1">
        <w:t>thanh</w:t>
      </w:r>
      <w:r w:rsidR="00B16A1D">
        <w:t xml:space="preserve"> </w:t>
      </w:r>
      <w:r w:rsidRPr="00F200F1">
        <w:t>toán</w:t>
      </w:r>
      <w:r w:rsidR="00B16A1D">
        <w:t xml:space="preserve"> </w:t>
      </w:r>
      <w:r w:rsidRPr="00F200F1">
        <w:t>trả</w:t>
      </w:r>
      <w:r w:rsidR="00B16A1D">
        <w:t xml:space="preserve"> </w:t>
      </w:r>
      <w:r w:rsidRPr="00F200F1">
        <w:t>góp.</w:t>
      </w:r>
    </w:p>
    <w:p w:rsidR="00F200F1" w:rsidRPr="00F200F1" w:rsidRDefault="00F200F1" w:rsidP="00790365">
      <w:pPr>
        <w:pStyle w:val="BodyText"/>
      </w:pPr>
      <w:r w:rsidRPr="00F200F1">
        <w:t>Quản</w:t>
      </w:r>
      <w:r w:rsidR="00B16A1D">
        <w:t xml:space="preserve"> </w:t>
      </w:r>
      <w:r w:rsidRPr="00F200F1">
        <w:t>lý</w:t>
      </w:r>
      <w:r w:rsidR="00B16A1D">
        <w:t xml:space="preserve"> </w:t>
      </w:r>
      <w:r w:rsidRPr="00F200F1">
        <w:t>vận</w:t>
      </w:r>
      <w:r w:rsidR="00B16A1D">
        <w:t xml:space="preserve"> </w:t>
      </w:r>
      <w:r w:rsidRPr="00F200F1">
        <w:t>chuyển:</w:t>
      </w:r>
      <w:r w:rsidR="00B16A1D">
        <w:t xml:space="preserve"> </w:t>
      </w:r>
      <w:r w:rsidRPr="00F200F1">
        <w:t>Tính</w:t>
      </w:r>
      <w:r w:rsidR="00B16A1D">
        <w:t xml:space="preserve"> </w:t>
      </w:r>
      <w:r w:rsidRPr="00F200F1">
        <w:t>toán</w:t>
      </w:r>
      <w:r w:rsidR="00B16A1D">
        <w:t xml:space="preserve"> </w:t>
      </w:r>
      <w:r w:rsidRPr="00F200F1">
        <w:t>phí</w:t>
      </w:r>
      <w:r w:rsidR="00B16A1D">
        <w:t xml:space="preserve"> </w:t>
      </w:r>
      <w:r w:rsidRPr="00F200F1">
        <w:t>vận</w:t>
      </w:r>
      <w:r w:rsidR="00B16A1D">
        <w:t xml:space="preserve"> </w:t>
      </w:r>
      <w:r w:rsidRPr="00F200F1">
        <w:t>chuyển</w:t>
      </w:r>
      <w:r w:rsidR="00B16A1D">
        <w:t xml:space="preserve"> </w:t>
      </w:r>
      <w:r w:rsidRPr="00F200F1">
        <w:t>dựa</w:t>
      </w:r>
      <w:r w:rsidR="00B16A1D">
        <w:t xml:space="preserve"> </w:t>
      </w:r>
      <w:r w:rsidRPr="00F200F1">
        <w:t>trên</w:t>
      </w:r>
      <w:r w:rsidR="00B16A1D">
        <w:t xml:space="preserve"> </w:t>
      </w:r>
      <w:r w:rsidRPr="00F200F1">
        <w:t>nhiều</w:t>
      </w:r>
      <w:r w:rsidR="00B16A1D">
        <w:t xml:space="preserve"> </w:t>
      </w:r>
      <w:r w:rsidRPr="00F200F1">
        <w:t>yếu</w:t>
      </w:r>
      <w:r w:rsidR="00B16A1D">
        <w:t xml:space="preserve"> </w:t>
      </w:r>
      <w:r w:rsidRPr="00F200F1">
        <w:t>tố,</w:t>
      </w:r>
      <w:r w:rsidR="00B16A1D">
        <w:t xml:space="preserve"> </w:t>
      </w:r>
      <w:r w:rsidRPr="00F200F1">
        <w:t>tạo</w:t>
      </w:r>
      <w:r w:rsidR="00B16A1D">
        <w:t xml:space="preserve"> </w:t>
      </w:r>
      <w:r w:rsidRPr="00F200F1">
        <w:t>nhãn</w:t>
      </w:r>
      <w:r w:rsidR="00B16A1D">
        <w:t xml:space="preserve"> </w:t>
      </w:r>
      <w:r w:rsidRPr="00F200F1">
        <w:t>vận</w:t>
      </w:r>
      <w:r w:rsidR="00B16A1D">
        <w:t xml:space="preserve"> </w:t>
      </w:r>
      <w:r w:rsidRPr="00F200F1">
        <w:t>chuyển,</w:t>
      </w:r>
      <w:r w:rsidR="00B16A1D">
        <w:t xml:space="preserve"> </w:t>
      </w:r>
      <w:r w:rsidRPr="00F200F1">
        <w:t>theo</w:t>
      </w:r>
      <w:r w:rsidR="00B16A1D">
        <w:t xml:space="preserve"> </w:t>
      </w:r>
      <w:r w:rsidRPr="00F200F1">
        <w:t>dõi</w:t>
      </w:r>
      <w:r w:rsidR="00B16A1D">
        <w:t xml:space="preserve"> </w:t>
      </w:r>
      <w:r w:rsidRPr="00F200F1">
        <w:t>đơn</w:t>
      </w:r>
      <w:r w:rsidR="00B16A1D">
        <w:t xml:space="preserve"> </w:t>
      </w:r>
      <w:r w:rsidRPr="00F200F1">
        <w:t>hàng</w:t>
      </w:r>
      <w:r w:rsidR="00B16A1D">
        <w:t xml:space="preserve"> </w:t>
      </w:r>
      <w:r w:rsidRPr="00F200F1">
        <w:t>đang</w:t>
      </w:r>
      <w:r w:rsidR="00B16A1D">
        <w:t xml:space="preserve"> </w:t>
      </w:r>
      <w:r w:rsidRPr="00F200F1">
        <w:t>vận</w:t>
      </w:r>
      <w:r w:rsidR="00B16A1D">
        <w:t xml:space="preserve"> </w:t>
      </w:r>
      <w:r w:rsidRPr="00F200F1">
        <w:t>chuyển.</w:t>
      </w:r>
    </w:p>
    <w:p w:rsidR="00F200F1" w:rsidRPr="00F200F1" w:rsidRDefault="00F200F1" w:rsidP="00790365">
      <w:pPr>
        <w:pStyle w:val="BodyText"/>
      </w:pPr>
      <w:r w:rsidRPr="00F200F1">
        <w:t>Hoàn</w:t>
      </w:r>
      <w:r w:rsidR="00B16A1D">
        <w:t xml:space="preserve"> </w:t>
      </w:r>
      <w:r w:rsidRPr="00F200F1">
        <w:t>trả</w:t>
      </w:r>
      <w:r w:rsidR="00B16A1D">
        <w:t xml:space="preserve"> </w:t>
      </w:r>
      <w:r w:rsidRPr="00F200F1">
        <w:t>và</w:t>
      </w:r>
      <w:r w:rsidR="00B16A1D">
        <w:t xml:space="preserve"> </w:t>
      </w:r>
      <w:r w:rsidRPr="00F200F1">
        <w:t>đổi</w:t>
      </w:r>
      <w:r w:rsidR="00B16A1D">
        <w:t xml:space="preserve"> </w:t>
      </w:r>
      <w:r w:rsidRPr="00F200F1">
        <w:t>trả:</w:t>
      </w:r>
      <w:r w:rsidR="00B16A1D">
        <w:t xml:space="preserve"> </w:t>
      </w:r>
      <w:r w:rsidRPr="00F200F1">
        <w:t>Xử</w:t>
      </w:r>
      <w:r w:rsidR="00B16A1D">
        <w:t xml:space="preserve"> </w:t>
      </w:r>
      <w:r w:rsidRPr="00F200F1">
        <w:t>lý</w:t>
      </w:r>
      <w:r w:rsidR="00B16A1D">
        <w:t xml:space="preserve"> </w:t>
      </w:r>
      <w:r w:rsidRPr="00F200F1">
        <w:t>các</w:t>
      </w:r>
      <w:r w:rsidR="00B16A1D">
        <w:t xml:space="preserve"> </w:t>
      </w:r>
      <w:r w:rsidRPr="00F200F1">
        <w:t>yêu</w:t>
      </w:r>
      <w:r w:rsidR="00B16A1D">
        <w:t xml:space="preserve"> </w:t>
      </w:r>
      <w:r w:rsidRPr="00F200F1">
        <w:t>cầu</w:t>
      </w:r>
      <w:r w:rsidR="00B16A1D">
        <w:t xml:space="preserve"> </w:t>
      </w:r>
      <w:r w:rsidRPr="00F200F1">
        <w:t>hoàn</w:t>
      </w:r>
      <w:r w:rsidR="00B16A1D">
        <w:t xml:space="preserve"> </w:t>
      </w:r>
      <w:r w:rsidRPr="00F200F1">
        <w:t>trả,</w:t>
      </w:r>
      <w:r w:rsidR="00B16A1D">
        <w:t xml:space="preserve"> </w:t>
      </w:r>
      <w:r w:rsidRPr="00F200F1">
        <w:t>đổi</w:t>
      </w:r>
      <w:r w:rsidR="00B16A1D">
        <w:t xml:space="preserve"> </w:t>
      </w:r>
      <w:r w:rsidRPr="00F200F1">
        <w:t>trả</w:t>
      </w:r>
      <w:r w:rsidR="00B16A1D">
        <w:t xml:space="preserve"> </w:t>
      </w:r>
      <w:r w:rsidRPr="00F200F1">
        <w:t>hàng</w:t>
      </w:r>
      <w:r w:rsidR="00B16A1D">
        <w:t xml:space="preserve"> </w:t>
      </w:r>
      <w:r w:rsidRPr="00F200F1">
        <w:t>hóa</w:t>
      </w:r>
      <w:r w:rsidR="00B16A1D">
        <w:t xml:space="preserve"> </w:t>
      </w:r>
      <w:r w:rsidRPr="00F200F1">
        <w:t>một</w:t>
      </w:r>
      <w:r w:rsidR="00B16A1D">
        <w:t xml:space="preserve"> </w:t>
      </w:r>
      <w:r w:rsidRPr="00F200F1">
        <w:t>cách</w:t>
      </w:r>
      <w:r w:rsidR="00B16A1D">
        <w:t xml:space="preserve"> </w:t>
      </w:r>
      <w:r w:rsidRPr="00F200F1">
        <w:t>dễ</w:t>
      </w:r>
      <w:r w:rsidR="00B16A1D">
        <w:t xml:space="preserve"> </w:t>
      </w:r>
      <w:r w:rsidRPr="00F200F1">
        <w:t>dàng.</w:t>
      </w:r>
    </w:p>
    <w:p w:rsidR="00F200F1" w:rsidRDefault="00F200F1" w:rsidP="00790365">
      <w:pPr>
        <w:pStyle w:val="BodyText"/>
      </w:pPr>
      <w:r w:rsidRPr="00F200F1">
        <w:t>In</w:t>
      </w:r>
      <w:r w:rsidR="00B16A1D">
        <w:t xml:space="preserve"> </w:t>
      </w:r>
      <w:r w:rsidRPr="00F200F1">
        <w:t>hóa</w:t>
      </w:r>
      <w:r w:rsidR="00B16A1D">
        <w:t xml:space="preserve"> </w:t>
      </w:r>
      <w:r w:rsidRPr="00F200F1">
        <w:t>đơn:</w:t>
      </w:r>
      <w:r w:rsidR="00B16A1D">
        <w:t xml:space="preserve"> </w:t>
      </w:r>
      <w:r w:rsidRPr="00F200F1">
        <w:t>Tự</w:t>
      </w:r>
      <w:r w:rsidR="00B16A1D">
        <w:t xml:space="preserve"> </w:t>
      </w:r>
      <w:r w:rsidRPr="00F200F1">
        <w:t>động</w:t>
      </w:r>
      <w:r w:rsidR="00B16A1D">
        <w:t xml:space="preserve"> </w:t>
      </w:r>
      <w:r w:rsidRPr="00F200F1">
        <w:t>tạo</w:t>
      </w:r>
      <w:r w:rsidR="00B16A1D">
        <w:t xml:space="preserve"> </w:t>
      </w:r>
      <w:r w:rsidRPr="00F200F1">
        <w:t>và</w:t>
      </w:r>
      <w:r w:rsidR="00B16A1D">
        <w:t xml:space="preserve"> </w:t>
      </w:r>
      <w:r w:rsidRPr="00F200F1">
        <w:t>in</w:t>
      </w:r>
      <w:r w:rsidR="00B16A1D">
        <w:t xml:space="preserve"> </w:t>
      </w:r>
      <w:r w:rsidRPr="00F200F1">
        <w:t>hóa</w:t>
      </w:r>
      <w:r w:rsidR="00B16A1D">
        <w:t xml:space="preserve"> </w:t>
      </w:r>
      <w:r w:rsidRPr="00F200F1">
        <w:t>đơn</w:t>
      </w:r>
      <w:r w:rsidR="00B16A1D">
        <w:t xml:space="preserve"> </w:t>
      </w:r>
      <w:r w:rsidRPr="00F200F1">
        <w:t>cho</w:t>
      </w:r>
      <w:r w:rsidR="00B16A1D">
        <w:t xml:space="preserve"> </w:t>
      </w:r>
      <w:r w:rsidRPr="00F200F1">
        <w:t>khách</w:t>
      </w:r>
      <w:r w:rsidR="00B16A1D">
        <w:t xml:space="preserve"> </w:t>
      </w:r>
      <w:r w:rsidRPr="00F200F1">
        <w:t>hàng.</w:t>
      </w:r>
    </w:p>
    <w:p w:rsidR="00F200F1" w:rsidRPr="00CE7104" w:rsidRDefault="00F200F1" w:rsidP="00CE7104">
      <w:pPr>
        <w:pStyle w:val="H4"/>
      </w:pPr>
      <w:r w:rsidRPr="00CE7104">
        <w:t>Quản</w:t>
      </w:r>
      <w:r w:rsidR="00B16A1D">
        <w:t xml:space="preserve"> </w:t>
      </w:r>
      <w:r w:rsidRPr="00CE7104">
        <w:t>lý</w:t>
      </w:r>
      <w:r w:rsidR="00B16A1D">
        <w:t xml:space="preserve"> </w:t>
      </w:r>
      <w:r w:rsidRPr="00CE7104">
        <w:t>khách</w:t>
      </w:r>
      <w:r w:rsidR="00B16A1D">
        <w:t xml:space="preserve"> </w:t>
      </w:r>
      <w:r w:rsidRPr="00CE7104">
        <w:t>hàng</w:t>
      </w:r>
    </w:p>
    <w:p w:rsidR="00F200F1" w:rsidRDefault="00F200F1" w:rsidP="00790365">
      <w:pPr>
        <w:pStyle w:val="BodyText"/>
      </w:pPr>
      <w:r>
        <w:t>Hồ</w:t>
      </w:r>
      <w:r w:rsidR="00B16A1D">
        <w:t xml:space="preserve"> </w:t>
      </w:r>
      <w:r>
        <w:t>sơ</w:t>
      </w:r>
      <w:r w:rsidR="00B16A1D">
        <w:t xml:space="preserve"> </w:t>
      </w:r>
      <w:r>
        <w:t>khách</w:t>
      </w:r>
      <w:r w:rsidR="00B16A1D">
        <w:t xml:space="preserve"> </w:t>
      </w:r>
      <w:r>
        <w:t>hàng:</w:t>
      </w:r>
      <w:r w:rsidR="00B16A1D">
        <w:t xml:space="preserve"> </w:t>
      </w:r>
      <w:r>
        <w:t>Lưu</w:t>
      </w:r>
      <w:r w:rsidR="00B16A1D">
        <w:t xml:space="preserve"> </w:t>
      </w:r>
      <w:r>
        <w:t>trữ</w:t>
      </w:r>
      <w:r w:rsidR="00B16A1D">
        <w:t xml:space="preserve"> </w:t>
      </w:r>
      <w:r>
        <w:t>thông</w:t>
      </w:r>
      <w:r w:rsidR="00B16A1D">
        <w:t xml:space="preserve"> </w:t>
      </w:r>
      <w:r>
        <w:t>tin</w:t>
      </w:r>
      <w:r w:rsidR="00B16A1D">
        <w:t xml:space="preserve"> </w:t>
      </w:r>
      <w:r>
        <w:t>chi</w:t>
      </w:r>
      <w:r w:rsidR="00B16A1D">
        <w:t xml:space="preserve"> </w:t>
      </w:r>
      <w:r>
        <w:t>tiết</w:t>
      </w:r>
      <w:r w:rsidR="00B16A1D">
        <w:t xml:space="preserve"> </w:t>
      </w:r>
      <w:r>
        <w:t>về</w:t>
      </w:r>
      <w:r w:rsidR="00B16A1D">
        <w:t xml:space="preserve"> </w:t>
      </w:r>
      <w:r>
        <w:t>khách</w:t>
      </w:r>
      <w:r w:rsidR="00B16A1D">
        <w:t xml:space="preserve"> </w:t>
      </w:r>
      <w:r>
        <w:t>hàng</w:t>
      </w:r>
      <w:r w:rsidR="00B16A1D">
        <w:t xml:space="preserve"> </w:t>
      </w:r>
      <w:r>
        <w:t>như</w:t>
      </w:r>
      <w:r w:rsidR="00B16A1D">
        <w:t xml:space="preserve"> </w:t>
      </w:r>
      <w:r>
        <w:t>tên,</w:t>
      </w:r>
      <w:r w:rsidR="00B16A1D">
        <w:t xml:space="preserve"> </w:t>
      </w:r>
      <w:r>
        <w:t>địa</w:t>
      </w:r>
      <w:r w:rsidR="00B16A1D">
        <w:t xml:space="preserve"> </w:t>
      </w:r>
      <w:r>
        <w:t>chỉ,</w:t>
      </w:r>
      <w:r w:rsidR="00B16A1D">
        <w:t xml:space="preserve"> </w:t>
      </w:r>
      <w:r>
        <w:t>số</w:t>
      </w:r>
      <w:r w:rsidR="00B16A1D">
        <w:t xml:space="preserve"> </w:t>
      </w:r>
      <w:r>
        <w:t>điện</w:t>
      </w:r>
      <w:r w:rsidR="00B16A1D">
        <w:t xml:space="preserve"> </w:t>
      </w:r>
      <w:r>
        <w:t>thoại,</w:t>
      </w:r>
      <w:r w:rsidR="00B16A1D">
        <w:t xml:space="preserve"> </w:t>
      </w:r>
      <w:r>
        <w:t>lịch</w:t>
      </w:r>
      <w:r w:rsidR="00B16A1D">
        <w:t xml:space="preserve"> </w:t>
      </w:r>
      <w:r>
        <w:t>sử</w:t>
      </w:r>
      <w:r w:rsidR="00B16A1D">
        <w:t xml:space="preserve"> </w:t>
      </w:r>
      <w:r>
        <w:t>mua</w:t>
      </w:r>
      <w:r w:rsidR="00B16A1D">
        <w:t xml:space="preserve"> </w:t>
      </w:r>
      <w:r>
        <w:t>hàng.</w:t>
      </w:r>
    </w:p>
    <w:p w:rsidR="00F200F1" w:rsidRDefault="00F200F1" w:rsidP="00790365">
      <w:pPr>
        <w:pStyle w:val="BodyText"/>
      </w:pPr>
      <w:r>
        <w:t>Phân</w:t>
      </w:r>
      <w:r w:rsidR="00B16A1D">
        <w:t xml:space="preserve"> </w:t>
      </w:r>
      <w:r>
        <w:t>nhóm</w:t>
      </w:r>
      <w:r w:rsidR="00B16A1D">
        <w:t xml:space="preserve"> </w:t>
      </w:r>
      <w:r>
        <w:t>khách</w:t>
      </w:r>
      <w:r w:rsidR="00B16A1D">
        <w:t xml:space="preserve"> </w:t>
      </w:r>
      <w:r>
        <w:t>hàng:</w:t>
      </w:r>
      <w:r w:rsidR="00B16A1D">
        <w:t xml:space="preserve"> </w:t>
      </w:r>
      <w:r>
        <w:t>Phân</w:t>
      </w:r>
      <w:r w:rsidR="00B16A1D">
        <w:t xml:space="preserve"> </w:t>
      </w:r>
      <w:r>
        <w:t>nhóm</w:t>
      </w:r>
      <w:r w:rsidR="00B16A1D">
        <w:t xml:space="preserve"> </w:t>
      </w:r>
      <w:r>
        <w:t>khách</w:t>
      </w:r>
      <w:r w:rsidR="00B16A1D">
        <w:t xml:space="preserve"> </w:t>
      </w:r>
      <w:r>
        <w:t>hàng</w:t>
      </w:r>
      <w:r w:rsidR="00B16A1D">
        <w:t xml:space="preserve"> </w:t>
      </w:r>
      <w:r>
        <w:t>dựa</w:t>
      </w:r>
      <w:r w:rsidR="00B16A1D">
        <w:t xml:space="preserve"> </w:t>
      </w:r>
      <w:r>
        <w:t>trên</w:t>
      </w:r>
      <w:r w:rsidR="00B16A1D">
        <w:t xml:space="preserve"> </w:t>
      </w:r>
      <w:r>
        <w:t>hành</w:t>
      </w:r>
      <w:r w:rsidR="00B16A1D">
        <w:t xml:space="preserve"> </w:t>
      </w:r>
      <w:r>
        <w:t>vi</w:t>
      </w:r>
      <w:r w:rsidR="00B16A1D">
        <w:t xml:space="preserve"> </w:t>
      </w:r>
      <w:r>
        <w:t>mua</w:t>
      </w:r>
      <w:r w:rsidR="00B16A1D">
        <w:t xml:space="preserve"> </w:t>
      </w:r>
      <w:r>
        <w:t>hàng,</w:t>
      </w:r>
      <w:r w:rsidR="00B16A1D">
        <w:t xml:space="preserve"> </w:t>
      </w:r>
      <w:r>
        <w:t>nhân</w:t>
      </w:r>
      <w:r w:rsidR="00B16A1D">
        <w:t xml:space="preserve"> </w:t>
      </w:r>
      <w:r>
        <w:t>khẩu</w:t>
      </w:r>
      <w:r w:rsidR="00B16A1D">
        <w:t xml:space="preserve"> </w:t>
      </w:r>
      <w:r>
        <w:t>học</w:t>
      </w:r>
      <w:r w:rsidR="00B16A1D">
        <w:t xml:space="preserve"> </w:t>
      </w:r>
      <w:r>
        <w:t>để</w:t>
      </w:r>
      <w:r w:rsidR="00B16A1D">
        <w:t xml:space="preserve"> </w:t>
      </w:r>
      <w:r>
        <w:t>thực</w:t>
      </w:r>
      <w:r w:rsidR="00B16A1D">
        <w:t xml:space="preserve"> </w:t>
      </w:r>
      <w:r>
        <w:t>hiện</w:t>
      </w:r>
      <w:r w:rsidR="00B16A1D">
        <w:t xml:space="preserve"> </w:t>
      </w:r>
      <w:r>
        <w:t>các</w:t>
      </w:r>
      <w:r w:rsidR="00B16A1D">
        <w:t xml:space="preserve"> </w:t>
      </w:r>
      <w:r>
        <w:t>chiến</w:t>
      </w:r>
      <w:r w:rsidR="00B16A1D">
        <w:t xml:space="preserve"> </w:t>
      </w:r>
      <w:r>
        <w:t>dịch</w:t>
      </w:r>
      <w:r w:rsidR="00B16A1D">
        <w:t xml:space="preserve"> </w:t>
      </w:r>
      <w:r>
        <w:t>marketing</w:t>
      </w:r>
      <w:r w:rsidR="00B16A1D">
        <w:t xml:space="preserve"> </w:t>
      </w:r>
      <w:r>
        <w:t>phù</w:t>
      </w:r>
      <w:r w:rsidR="00B16A1D">
        <w:t xml:space="preserve"> </w:t>
      </w:r>
      <w:r>
        <w:t>hợp.</w:t>
      </w:r>
    </w:p>
    <w:p w:rsidR="00F200F1" w:rsidRDefault="00F200F1" w:rsidP="00790365">
      <w:pPr>
        <w:pStyle w:val="BodyText"/>
      </w:pPr>
      <w:r>
        <w:t>Chương</w:t>
      </w:r>
      <w:r w:rsidR="00B16A1D">
        <w:t xml:space="preserve"> </w:t>
      </w:r>
      <w:r>
        <w:t>trình</w:t>
      </w:r>
      <w:r w:rsidR="00B16A1D">
        <w:t xml:space="preserve"> </w:t>
      </w:r>
      <w:r>
        <w:t>khách</w:t>
      </w:r>
      <w:r w:rsidR="00B16A1D">
        <w:t xml:space="preserve"> </w:t>
      </w:r>
      <w:r>
        <w:t>hàng</w:t>
      </w:r>
      <w:r w:rsidR="00B16A1D">
        <w:t xml:space="preserve"> </w:t>
      </w:r>
      <w:r>
        <w:t>thân</w:t>
      </w:r>
      <w:r w:rsidR="00B16A1D">
        <w:t xml:space="preserve"> </w:t>
      </w:r>
      <w:r>
        <w:t>thiết:</w:t>
      </w:r>
      <w:r w:rsidR="00B16A1D">
        <w:t xml:space="preserve"> </w:t>
      </w:r>
      <w:r>
        <w:t>Tích</w:t>
      </w:r>
      <w:r w:rsidR="00B16A1D">
        <w:t xml:space="preserve"> </w:t>
      </w:r>
      <w:r>
        <w:t>điểm,</w:t>
      </w:r>
      <w:r w:rsidR="00B16A1D">
        <w:t xml:space="preserve"> </w:t>
      </w:r>
      <w:r>
        <w:t>cấp</w:t>
      </w:r>
      <w:r w:rsidR="00B16A1D">
        <w:t xml:space="preserve"> </w:t>
      </w:r>
      <w:r>
        <w:t>bậc</w:t>
      </w:r>
      <w:r w:rsidR="00B16A1D">
        <w:t xml:space="preserve"> </w:t>
      </w:r>
      <w:r>
        <w:t>thành</w:t>
      </w:r>
      <w:r w:rsidR="00B16A1D">
        <w:t xml:space="preserve"> </w:t>
      </w:r>
      <w:r>
        <w:t>viên</w:t>
      </w:r>
      <w:r w:rsidR="00B16A1D">
        <w:t xml:space="preserve"> </w:t>
      </w:r>
      <w:r>
        <w:t>và</w:t>
      </w:r>
      <w:r w:rsidR="00B16A1D">
        <w:t xml:space="preserve"> </w:t>
      </w:r>
      <w:r>
        <w:t>cung</w:t>
      </w:r>
      <w:r w:rsidR="00B16A1D">
        <w:t xml:space="preserve"> </w:t>
      </w:r>
      <w:r>
        <w:t>cấp</w:t>
      </w:r>
      <w:r w:rsidR="00B16A1D">
        <w:t xml:space="preserve"> </w:t>
      </w:r>
      <w:r>
        <w:t>các</w:t>
      </w:r>
      <w:r w:rsidR="00B16A1D">
        <w:t xml:space="preserve"> </w:t>
      </w:r>
      <w:r>
        <w:t>ưu</w:t>
      </w:r>
      <w:r w:rsidR="00B16A1D">
        <w:t xml:space="preserve"> </w:t>
      </w:r>
      <w:r>
        <w:t>đãi</w:t>
      </w:r>
      <w:r w:rsidR="00B16A1D">
        <w:t xml:space="preserve"> </w:t>
      </w:r>
      <w:r>
        <w:t>đặc</w:t>
      </w:r>
      <w:r w:rsidR="00B16A1D">
        <w:t xml:space="preserve"> </w:t>
      </w:r>
      <w:r>
        <w:t>biệt.</w:t>
      </w:r>
    </w:p>
    <w:p w:rsidR="00F200F1" w:rsidRDefault="00F200F1" w:rsidP="00790365">
      <w:pPr>
        <w:pStyle w:val="BodyText"/>
      </w:pPr>
      <w:r>
        <w:lastRenderedPageBreak/>
        <w:t>Danh</w:t>
      </w:r>
      <w:r w:rsidR="00B16A1D">
        <w:t xml:space="preserve"> </w:t>
      </w:r>
      <w:r>
        <w:t>sách</w:t>
      </w:r>
      <w:r w:rsidR="00B16A1D">
        <w:t xml:space="preserve"> </w:t>
      </w:r>
      <w:r>
        <w:t>mong</w:t>
      </w:r>
      <w:r w:rsidR="00B16A1D">
        <w:t xml:space="preserve"> </w:t>
      </w:r>
      <w:r>
        <w:t>muốn:</w:t>
      </w:r>
      <w:r w:rsidR="00B16A1D">
        <w:t xml:space="preserve"> </w:t>
      </w:r>
      <w:r>
        <w:t>Cho</w:t>
      </w:r>
      <w:r w:rsidR="00B16A1D">
        <w:t xml:space="preserve"> </w:t>
      </w:r>
      <w:r>
        <w:t>phép</w:t>
      </w:r>
      <w:r w:rsidR="00B16A1D">
        <w:t xml:space="preserve"> </w:t>
      </w:r>
      <w:r>
        <w:t>khách</w:t>
      </w:r>
      <w:r w:rsidR="00B16A1D">
        <w:t xml:space="preserve"> </w:t>
      </w:r>
      <w:r>
        <w:t>hàng</w:t>
      </w:r>
      <w:r w:rsidR="00B16A1D">
        <w:t xml:space="preserve"> </w:t>
      </w:r>
      <w:r>
        <w:t>lưu</w:t>
      </w:r>
      <w:r w:rsidR="00B16A1D">
        <w:t xml:space="preserve"> </w:t>
      </w:r>
      <w:r>
        <w:t>trữ</w:t>
      </w:r>
      <w:r w:rsidR="00B16A1D">
        <w:t xml:space="preserve"> </w:t>
      </w:r>
      <w:r>
        <w:t>các</w:t>
      </w:r>
      <w:r w:rsidR="00B16A1D">
        <w:t xml:space="preserve"> </w:t>
      </w:r>
      <w:r>
        <w:t>sản</w:t>
      </w:r>
      <w:r w:rsidR="00B16A1D">
        <w:t xml:space="preserve"> </w:t>
      </w:r>
      <w:r>
        <w:t>phẩm</w:t>
      </w:r>
      <w:r w:rsidR="00B16A1D">
        <w:t xml:space="preserve"> </w:t>
      </w:r>
      <w:r>
        <w:t>yêu</w:t>
      </w:r>
      <w:r w:rsidR="00B16A1D">
        <w:t xml:space="preserve"> </w:t>
      </w:r>
      <w:r>
        <w:t>thích</w:t>
      </w:r>
      <w:r w:rsidR="00B16A1D">
        <w:t xml:space="preserve"> </w:t>
      </w:r>
      <w:r>
        <w:t>để</w:t>
      </w:r>
      <w:r w:rsidR="00B16A1D">
        <w:t xml:space="preserve"> </w:t>
      </w:r>
      <w:r>
        <w:t>mua</w:t>
      </w:r>
      <w:r w:rsidR="00B16A1D">
        <w:t xml:space="preserve"> </w:t>
      </w:r>
      <w:r>
        <w:t>sau.</w:t>
      </w:r>
    </w:p>
    <w:p w:rsidR="00F200F1" w:rsidRPr="00F200F1" w:rsidRDefault="00F200F1" w:rsidP="00790365">
      <w:pPr>
        <w:pStyle w:val="BodyText"/>
      </w:pPr>
      <w:r>
        <w:t>Đánh</w:t>
      </w:r>
      <w:r w:rsidR="00B16A1D">
        <w:t xml:space="preserve"> </w:t>
      </w:r>
      <w:r>
        <w:t>giá</w:t>
      </w:r>
      <w:r w:rsidR="00B16A1D">
        <w:t xml:space="preserve"> </w:t>
      </w:r>
      <w:r>
        <w:t>sản</w:t>
      </w:r>
      <w:r w:rsidR="00B16A1D">
        <w:t xml:space="preserve"> </w:t>
      </w:r>
      <w:r>
        <w:t>phẩm:</w:t>
      </w:r>
      <w:r w:rsidR="00B16A1D">
        <w:t xml:space="preserve"> </w:t>
      </w:r>
      <w:r>
        <w:t>Thu</w:t>
      </w:r>
      <w:r w:rsidR="00B16A1D">
        <w:t xml:space="preserve"> </w:t>
      </w:r>
      <w:r>
        <w:t>thập</w:t>
      </w:r>
      <w:r w:rsidR="00B16A1D">
        <w:t xml:space="preserve"> </w:t>
      </w:r>
      <w:r>
        <w:t>đánh</w:t>
      </w:r>
      <w:r w:rsidR="00B16A1D">
        <w:t xml:space="preserve"> </w:t>
      </w:r>
      <w:r>
        <w:t>giá</w:t>
      </w:r>
      <w:r w:rsidR="00B16A1D">
        <w:t xml:space="preserve"> </w:t>
      </w:r>
      <w:r>
        <w:t>của</w:t>
      </w:r>
      <w:r w:rsidR="00B16A1D">
        <w:t xml:space="preserve"> </w:t>
      </w:r>
      <w:r>
        <w:t>khách</w:t>
      </w:r>
      <w:r w:rsidR="00B16A1D">
        <w:t xml:space="preserve"> </w:t>
      </w:r>
      <w:r>
        <w:t>hàng</w:t>
      </w:r>
      <w:r w:rsidR="00B16A1D">
        <w:t xml:space="preserve"> </w:t>
      </w:r>
      <w:r>
        <w:t>về</w:t>
      </w:r>
      <w:r w:rsidR="00B16A1D">
        <w:t xml:space="preserve"> </w:t>
      </w:r>
      <w:r>
        <w:t>sản</w:t>
      </w:r>
      <w:r w:rsidR="00B16A1D">
        <w:t xml:space="preserve"> </w:t>
      </w:r>
      <w:r>
        <w:t>phẩm</w:t>
      </w:r>
      <w:r w:rsidR="00B16A1D">
        <w:t xml:space="preserve"> </w:t>
      </w:r>
      <w:r>
        <w:t>để</w:t>
      </w:r>
      <w:r w:rsidR="00B16A1D">
        <w:t xml:space="preserve"> </w:t>
      </w:r>
      <w:r>
        <w:t>cải</w:t>
      </w:r>
      <w:r w:rsidR="00B16A1D">
        <w:t xml:space="preserve"> </w:t>
      </w:r>
      <w:r>
        <w:t>thiện</w:t>
      </w:r>
      <w:r w:rsidR="00B16A1D">
        <w:t xml:space="preserve"> </w:t>
      </w:r>
      <w:r>
        <w:t>chất</w:t>
      </w:r>
      <w:r w:rsidR="00B16A1D">
        <w:t xml:space="preserve"> </w:t>
      </w:r>
      <w:r>
        <w:t>lượng</w:t>
      </w:r>
      <w:r w:rsidR="00B16A1D">
        <w:t xml:space="preserve"> </w:t>
      </w:r>
      <w:r>
        <w:t>sản</w:t>
      </w:r>
      <w:r w:rsidR="00B16A1D">
        <w:t xml:space="preserve"> </w:t>
      </w:r>
      <w:r>
        <w:t>phẩm</w:t>
      </w:r>
      <w:r w:rsidR="00B16A1D">
        <w:t xml:space="preserve"> </w:t>
      </w:r>
      <w:r>
        <w:t>và</w:t>
      </w:r>
      <w:r w:rsidR="00B16A1D">
        <w:t xml:space="preserve"> </w:t>
      </w:r>
      <w:r>
        <w:t>dịch</w:t>
      </w:r>
      <w:r w:rsidR="00B16A1D">
        <w:t xml:space="preserve"> </w:t>
      </w:r>
      <w:r>
        <w:t>vụ.</w:t>
      </w:r>
    </w:p>
    <w:p w:rsidR="00F200F1" w:rsidRPr="00CE7104" w:rsidRDefault="00F200F1" w:rsidP="00CE7104">
      <w:pPr>
        <w:pStyle w:val="H4"/>
      </w:pPr>
      <w:r w:rsidRPr="00CE7104">
        <w:t>Thanh</w:t>
      </w:r>
      <w:r w:rsidR="00B16A1D">
        <w:t xml:space="preserve"> </w:t>
      </w:r>
      <w:r w:rsidRPr="00CE7104">
        <w:t>toán</w:t>
      </w:r>
      <w:r w:rsidR="00B16A1D">
        <w:t xml:space="preserve"> </w:t>
      </w:r>
      <w:r w:rsidRPr="00CE7104">
        <w:t>và</w:t>
      </w:r>
      <w:r w:rsidR="00B16A1D">
        <w:t xml:space="preserve"> </w:t>
      </w:r>
      <w:r w:rsidRPr="00CE7104">
        <w:t>vận</w:t>
      </w:r>
      <w:r w:rsidR="00B16A1D">
        <w:t xml:space="preserve"> </w:t>
      </w:r>
      <w:r w:rsidRPr="00CE7104">
        <w:t>chuyển</w:t>
      </w:r>
    </w:p>
    <w:p w:rsidR="00F200F1" w:rsidRDefault="00F200F1" w:rsidP="00790365">
      <w:pPr>
        <w:pStyle w:val="BodyText"/>
      </w:pPr>
      <w:r>
        <w:t>Tích</w:t>
      </w:r>
      <w:r w:rsidR="00B16A1D">
        <w:t xml:space="preserve"> </w:t>
      </w:r>
      <w:r>
        <w:t>hợp</w:t>
      </w:r>
      <w:r w:rsidR="00B16A1D">
        <w:t xml:space="preserve"> </w:t>
      </w:r>
      <w:r>
        <w:t>đa</w:t>
      </w:r>
      <w:r w:rsidR="00B16A1D">
        <w:t xml:space="preserve"> </w:t>
      </w:r>
      <w:r>
        <w:t>dạng</w:t>
      </w:r>
      <w:r w:rsidR="00B16A1D">
        <w:t xml:space="preserve"> </w:t>
      </w:r>
      <w:r>
        <w:t>cổng</w:t>
      </w:r>
      <w:r w:rsidR="00B16A1D">
        <w:t xml:space="preserve"> </w:t>
      </w:r>
      <w:r>
        <w:t>thanh</w:t>
      </w:r>
      <w:r w:rsidR="00B16A1D">
        <w:t xml:space="preserve"> </w:t>
      </w:r>
      <w:r>
        <w:t>toán:</w:t>
      </w:r>
      <w:r w:rsidR="00B16A1D">
        <w:t xml:space="preserve"> </w:t>
      </w:r>
      <w:r>
        <w:t>Hỗ</w:t>
      </w:r>
      <w:r w:rsidR="00B16A1D">
        <w:t xml:space="preserve"> </w:t>
      </w:r>
      <w:r>
        <w:t>trợ</w:t>
      </w:r>
      <w:r w:rsidR="00B16A1D">
        <w:t xml:space="preserve"> </w:t>
      </w:r>
      <w:r>
        <w:t>các</w:t>
      </w:r>
      <w:r w:rsidR="00B16A1D">
        <w:t xml:space="preserve"> </w:t>
      </w:r>
      <w:r>
        <w:t>cổng</w:t>
      </w:r>
      <w:r w:rsidR="00B16A1D">
        <w:t xml:space="preserve"> </w:t>
      </w:r>
      <w:r>
        <w:t>thanh</w:t>
      </w:r>
      <w:r w:rsidR="00B16A1D">
        <w:t xml:space="preserve"> </w:t>
      </w:r>
      <w:r>
        <w:t>toán</w:t>
      </w:r>
      <w:r w:rsidR="00B16A1D">
        <w:t xml:space="preserve"> </w:t>
      </w:r>
      <w:r>
        <w:t>phổ</w:t>
      </w:r>
      <w:r w:rsidR="00B16A1D">
        <w:t xml:space="preserve"> </w:t>
      </w:r>
      <w:r>
        <w:t>biến</w:t>
      </w:r>
      <w:r w:rsidR="00B16A1D">
        <w:t xml:space="preserve"> </w:t>
      </w:r>
      <w:r>
        <w:t>như</w:t>
      </w:r>
      <w:r w:rsidR="00B16A1D">
        <w:t xml:space="preserve"> </w:t>
      </w:r>
      <w:r>
        <w:t>Stripe,</w:t>
      </w:r>
      <w:r w:rsidR="00B16A1D">
        <w:t xml:space="preserve"> </w:t>
      </w:r>
      <w:r>
        <w:t>PayPal,</w:t>
      </w:r>
      <w:r w:rsidR="00B16A1D">
        <w:t xml:space="preserve"> </w:t>
      </w:r>
      <w:r>
        <w:t>và</w:t>
      </w:r>
      <w:r w:rsidR="00B16A1D">
        <w:t xml:space="preserve"> </w:t>
      </w:r>
      <w:r>
        <w:t>các</w:t>
      </w:r>
      <w:r w:rsidR="00B16A1D">
        <w:t xml:space="preserve"> </w:t>
      </w:r>
      <w:r>
        <w:t>cổng</w:t>
      </w:r>
      <w:r w:rsidR="00B16A1D">
        <w:t xml:space="preserve"> </w:t>
      </w:r>
      <w:r>
        <w:t>thanh</w:t>
      </w:r>
      <w:r w:rsidR="00B16A1D">
        <w:t xml:space="preserve"> </w:t>
      </w:r>
      <w:r>
        <w:t>toán</w:t>
      </w:r>
      <w:r w:rsidR="00B16A1D">
        <w:t xml:space="preserve"> </w:t>
      </w:r>
      <w:r>
        <w:t>địa</w:t>
      </w:r>
      <w:r w:rsidR="00B16A1D">
        <w:t xml:space="preserve"> </w:t>
      </w:r>
      <w:r>
        <w:t>phương.</w:t>
      </w:r>
    </w:p>
    <w:p w:rsidR="00F200F1" w:rsidRDefault="00F200F1" w:rsidP="00790365">
      <w:pPr>
        <w:pStyle w:val="BodyText"/>
      </w:pPr>
      <w:r>
        <w:t>Thanh</w:t>
      </w:r>
      <w:r w:rsidR="00B16A1D">
        <w:t xml:space="preserve"> </w:t>
      </w:r>
      <w:r>
        <w:t>toán</w:t>
      </w:r>
      <w:r w:rsidR="00B16A1D">
        <w:t xml:space="preserve"> </w:t>
      </w:r>
      <w:r>
        <w:t>an</w:t>
      </w:r>
      <w:r w:rsidR="00B16A1D">
        <w:t xml:space="preserve"> </w:t>
      </w:r>
      <w:r>
        <w:t>toàn:</w:t>
      </w:r>
      <w:r w:rsidR="00B16A1D">
        <w:t xml:space="preserve"> </w:t>
      </w:r>
      <w:r>
        <w:t>Đảm</w:t>
      </w:r>
      <w:r w:rsidR="00B16A1D">
        <w:t xml:space="preserve"> </w:t>
      </w:r>
      <w:r>
        <w:t>bảo</w:t>
      </w:r>
      <w:r w:rsidR="00B16A1D">
        <w:t xml:space="preserve"> </w:t>
      </w:r>
      <w:r>
        <w:t>thông</w:t>
      </w:r>
      <w:r w:rsidR="00B16A1D">
        <w:t xml:space="preserve"> </w:t>
      </w:r>
      <w:r>
        <w:t>tin</w:t>
      </w:r>
      <w:r w:rsidR="00B16A1D">
        <w:t xml:space="preserve"> </w:t>
      </w:r>
      <w:r>
        <w:t>thanh</w:t>
      </w:r>
      <w:r w:rsidR="00B16A1D">
        <w:t xml:space="preserve"> </w:t>
      </w:r>
      <w:r>
        <w:t>toán</w:t>
      </w:r>
      <w:r w:rsidR="00B16A1D">
        <w:t xml:space="preserve"> </w:t>
      </w:r>
      <w:r>
        <w:t>của</w:t>
      </w:r>
      <w:r w:rsidR="00B16A1D">
        <w:t xml:space="preserve"> </w:t>
      </w:r>
      <w:r>
        <w:t>khách</w:t>
      </w:r>
      <w:r w:rsidR="00B16A1D">
        <w:t xml:space="preserve"> </w:t>
      </w:r>
      <w:r>
        <w:t>hàng</w:t>
      </w:r>
      <w:r w:rsidR="00B16A1D">
        <w:t xml:space="preserve"> </w:t>
      </w:r>
      <w:r>
        <w:t>được</w:t>
      </w:r>
      <w:r w:rsidR="00B16A1D">
        <w:t xml:space="preserve"> </w:t>
      </w:r>
      <w:r>
        <w:t>bảo</w:t>
      </w:r>
      <w:r w:rsidR="00B16A1D">
        <w:t xml:space="preserve"> </w:t>
      </w:r>
      <w:r>
        <w:t>mật.</w:t>
      </w:r>
    </w:p>
    <w:p w:rsidR="00F200F1" w:rsidRDefault="00F200F1" w:rsidP="00790365">
      <w:pPr>
        <w:pStyle w:val="BodyText"/>
      </w:pPr>
      <w:r>
        <w:t>Tích</w:t>
      </w:r>
      <w:r w:rsidR="00B16A1D">
        <w:t xml:space="preserve"> </w:t>
      </w:r>
      <w:r>
        <w:t>hợp</w:t>
      </w:r>
      <w:r w:rsidR="00B16A1D">
        <w:t xml:space="preserve"> </w:t>
      </w:r>
      <w:r>
        <w:t>với</w:t>
      </w:r>
      <w:r w:rsidR="00B16A1D">
        <w:t xml:space="preserve"> </w:t>
      </w:r>
      <w:r>
        <w:t>nhiều</w:t>
      </w:r>
      <w:r w:rsidR="00B16A1D">
        <w:t xml:space="preserve"> </w:t>
      </w:r>
      <w:r>
        <w:t>dịch</w:t>
      </w:r>
      <w:r w:rsidR="00B16A1D">
        <w:t xml:space="preserve"> </w:t>
      </w:r>
      <w:r>
        <w:t>vụ</w:t>
      </w:r>
      <w:r w:rsidR="00B16A1D">
        <w:t xml:space="preserve"> </w:t>
      </w:r>
      <w:r>
        <w:t>vận</w:t>
      </w:r>
      <w:r w:rsidR="00B16A1D">
        <w:t xml:space="preserve"> </w:t>
      </w:r>
      <w:r>
        <w:t>chuyển:</w:t>
      </w:r>
      <w:r w:rsidR="00B16A1D">
        <w:t xml:space="preserve"> </w:t>
      </w:r>
      <w:r>
        <w:t>Kết</w:t>
      </w:r>
      <w:r w:rsidR="00B16A1D">
        <w:t xml:space="preserve"> </w:t>
      </w:r>
      <w:r>
        <w:t>nối</w:t>
      </w:r>
      <w:r w:rsidR="00B16A1D">
        <w:t xml:space="preserve"> </w:t>
      </w:r>
      <w:r>
        <w:t>với</w:t>
      </w:r>
      <w:r w:rsidR="00B16A1D">
        <w:t xml:space="preserve"> </w:t>
      </w:r>
      <w:r>
        <w:t>các</w:t>
      </w:r>
      <w:r w:rsidR="00B16A1D">
        <w:t xml:space="preserve"> </w:t>
      </w:r>
      <w:r>
        <w:t>hãng</w:t>
      </w:r>
      <w:r w:rsidR="00B16A1D">
        <w:t xml:space="preserve"> </w:t>
      </w:r>
      <w:r>
        <w:t>vận</w:t>
      </w:r>
      <w:r w:rsidR="00B16A1D">
        <w:t xml:space="preserve"> </w:t>
      </w:r>
      <w:r>
        <w:t>chuyển</w:t>
      </w:r>
      <w:r w:rsidR="00B16A1D">
        <w:t xml:space="preserve"> </w:t>
      </w:r>
      <w:r>
        <w:t>để</w:t>
      </w:r>
      <w:r w:rsidR="00B16A1D">
        <w:t xml:space="preserve"> </w:t>
      </w:r>
      <w:r>
        <w:t>tạo</w:t>
      </w:r>
      <w:r w:rsidR="00B16A1D">
        <w:t xml:space="preserve"> </w:t>
      </w:r>
      <w:r>
        <w:t>nhãn</w:t>
      </w:r>
      <w:r w:rsidR="00B16A1D">
        <w:t xml:space="preserve"> </w:t>
      </w:r>
      <w:r>
        <w:t>vận</w:t>
      </w:r>
      <w:r w:rsidR="00B16A1D">
        <w:t xml:space="preserve"> </w:t>
      </w:r>
      <w:r>
        <w:t>chuyển</w:t>
      </w:r>
      <w:r w:rsidR="00B16A1D">
        <w:t xml:space="preserve"> </w:t>
      </w:r>
      <w:r>
        <w:t>và</w:t>
      </w:r>
      <w:r w:rsidR="00B16A1D">
        <w:t xml:space="preserve"> </w:t>
      </w:r>
      <w:r>
        <w:t>theo</w:t>
      </w:r>
      <w:r w:rsidR="00B16A1D">
        <w:t xml:space="preserve"> </w:t>
      </w:r>
      <w:r>
        <w:t>dõi</w:t>
      </w:r>
      <w:r w:rsidR="00B16A1D">
        <w:t xml:space="preserve"> </w:t>
      </w:r>
      <w:r>
        <w:t>đơn</w:t>
      </w:r>
      <w:r w:rsidR="00B16A1D">
        <w:t xml:space="preserve"> </w:t>
      </w:r>
      <w:r>
        <w:t>hàng.</w:t>
      </w:r>
    </w:p>
    <w:p w:rsidR="00F200F1" w:rsidRDefault="00F200F1" w:rsidP="00790365">
      <w:pPr>
        <w:pStyle w:val="BodyText"/>
      </w:pPr>
      <w:r>
        <w:t>Tính</w:t>
      </w:r>
      <w:r w:rsidR="00B16A1D">
        <w:t xml:space="preserve"> </w:t>
      </w:r>
      <w:r>
        <w:t>toán</w:t>
      </w:r>
      <w:r w:rsidR="00B16A1D">
        <w:t xml:space="preserve"> </w:t>
      </w:r>
      <w:r>
        <w:t>phí</w:t>
      </w:r>
      <w:r w:rsidR="00B16A1D">
        <w:t xml:space="preserve"> </w:t>
      </w:r>
      <w:r>
        <w:t>vận</w:t>
      </w:r>
      <w:r w:rsidR="00B16A1D">
        <w:t xml:space="preserve"> </w:t>
      </w:r>
      <w:r>
        <w:t>chuyển:</w:t>
      </w:r>
      <w:r w:rsidR="00B16A1D">
        <w:t xml:space="preserve"> </w:t>
      </w:r>
      <w:r>
        <w:t>Tính</w:t>
      </w:r>
      <w:r w:rsidR="00B16A1D">
        <w:t xml:space="preserve"> </w:t>
      </w:r>
      <w:r>
        <w:t>toán</w:t>
      </w:r>
      <w:r w:rsidR="00B16A1D">
        <w:t xml:space="preserve"> </w:t>
      </w:r>
      <w:r>
        <w:t>phí</w:t>
      </w:r>
      <w:r w:rsidR="00B16A1D">
        <w:t xml:space="preserve"> </w:t>
      </w:r>
      <w:r>
        <w:t>vận</w:t>
      </w:r>
      <w:r w:rsidR="00B16A1D">
        <w:t xml:space="preserve"> </w:t>
      </w:r>
      <w:r>
        <w:t>chuyển</w:t>
      </w:r>
      <w:r w:rsidR="00B16A1D">
        <w:t xml:space="preserve"> </w:t>
      </w:r>
      <w:r>
        <w:t>dựa</w:t>
      </w:r>
      <w:r w:rsidR="00B16A1D">
        <w:t xml:space="preserve"> </w:t>
      </w:r>
      <w:r>
        <w:t>trên</w:t>
      </w:r>
      <w:r w:rsidR="00B16A1D">
        <w:t xml:space="preserve"> </w:t>
      </w:r>
      <w:r>
        <w:t>nhiều</w:t>
      </w:r>
      <w:r w:rsidR="00B16A1D">
        <w:t xml:space="preserve"> </w:t>
      </w:r>
      <w:r>
        <w:t>yếu</w:t>
      </w:r>
      <w:r w:rsidR="00B16A1D">
        <w:t xml:space="preserve"> </w:t>
      </w:r>
      <w:r>
        <w:t>tố</w:t>
      </w:r>
      <w:r w:rsidR="00B16A1D">
        <w:t xml:space="preserve"> </w:t>
      </w:r>
      <w:r>
        <w:t>như</w:t>
      </w:r>
      <w:r w:rsidR="00B16A1D">
        <w:t xml:space="preserve"> </w:t>
      </w:r>
      <w:r>
        <w:t>trọng</w:t>
      </w:r>
      <w:r w:rsidR="00B16A1D">
        <w:t xml:space="preserve"> </w:t>
      </w:r>
      <w:r>
        <w:t>lượng,</w:t>
      </w:r>
      <w:r w:rsidR="00B16A1D">
        <w:t xml:space="preserve"> </w:t>
      </w:r>
      <w:r>
        <w:t>kích</w:t>
      </w:r>
      <w:r w:rsidR="00B16A1D">
        <w:t xml:space="preserve"> </w:t>
      </w:r>
      <w:r>
        <w:t>thước,</w:t>
      </w:r>
      <w:r w:rsidR="00B16A1D">
        <w:t xml:space="preserve"> </w:t>
      </w:r>
      <w:r>
        <w:t>địa</w:t>
      </w:r>
      <w:r w:rsidR="00B16A1D">
        <w:t xml:space="preserve"> </w:t>
      </w:r>
      <w:r>
        <w:t>chỉ</w:t>
      </w:r>
      <w:r w:rsidR="00B16A1D">
        <w:t xml:space="preserve"> </w:t>
      </w:r>
      <w:r>
        <w:t>giao</w:t>
      </w:r>
      <w:r w:rsidR="00B16A1D">
        <w:t xml:space="preserve"> </w:t>
      </w:r>
      <w:r>
        <w:t>hàng,</w:t>
      </w:r>
      <w:r w:rsidR="00B16A1D">
        <w:t xml:space="preserve"> </w:t>
      </w:r>
      <w:r>
        <w:t>khoảng</w:t>
      </w:r>
      <w:r w:rsidR="00B16A1D">
        <w:t xml:space="preserve"> </w:t>
      </w:r>
      <w:r>
        <w:t>cách.</w:t>
      </w:r>
    </w:p>
    <w:p w:rsidR="00F200F1" w:rsidRPr="00F200F1" w:rsidRDefault="00F200F1" w:rsidP="00790365">
      <w:pPr>
        <w:pStyle w:val="BodyText"/>
      </w:pPr>
      <w:r>
        <w:t>Theo</w:t>
      </w:r>
      <w:r w:rsidR="00B16A1D">
        <w:t xml:space="preserve"> </w:t>
      </w:r>
      <w:r>
        <w:t>dõi</w:t>
      </w:r>
      <w:r w:rsidR="00B16A1D">
        <w:t xml:space="preserve"> </w:t>
      </w:r>
      <w:r>
        <w:t>đơn</w:t>
      </w:r>
      <w:r w:rsidR="00B16A1D">
        <w:t xml:space="preserve"> </w:t>
      </w:r>
      <w:r>
        <w:t>hàng:</w:t>
      </w:r>
      <w:r w:rsidR="00B16A1D">
        <w:t xml:space="preserve"> </w:t>
      </w:r>
      <w:r>
        <w:t>Theo</w:t>
      </w:r>
      <w:r w:rsidR="00B16A1D">
        <w:t xml:space="preserve"> </w:t>
      </w:r>
      <w:r>
        <w:t>dõi</w:t>
      </w:r>
      <w:r w:rsidR="00B16A1D">
        <w:t xml:space="preserve"> </w:t>
      </w:r>
      <w:r>
        <w:t>đơn</w:t>
      </w:r>
      <w:r w:rsidR="00B16A1D">
        <w:t xml:space="preserve"> </w:t>
      </w:r>
      <w:r>
        <w:t>hàng</w:t>
      </w:r>
      <w:r w:rsidR="00B16A1D">
        <w:t xml:space="preserve"> </w:t>
      </w:r>
      <w:r>
        <w:t>đang</w:t>
      </w:r>
      <w:r w:rsidR="00B16A1D">
        <w:t xml:space="preserve"> </w:t>
      </w:r>
      <w:r>
        <w:t>vận</w:t>
      </w:r>
      <w:r w:rsidR="00B16A1D">
        <w:t xml:space="preserve"> </w:t>
      </w:r>
      <w:r>
        <w:t>chuyển</w:t>
      </w:r>
      <w:r w:rsidR="00B16A1D">
        <w:t xml:space="preserve"> </w:t>
      </w:r>
      <w:r>
        <w:t>và</w:t>
      </w:r>
      <w:r w:rsidR="00B16A1D">
        <w:t xml:space="preserve"> </w:t>
      </w:r>
      <w:r>
        <w:t>cung</w:t>
      </w:r>
      <w:r w:rsidR="00B16A1D">
        <w:t xml:space="preserve"> </w:t>
      </w:r>
      <w:r>
        <w:t>cấp</w:t>
      </w:r>
      <w:r w:rsidR="00B16A1D">
        <w:t xml:space="preserve"> </w:t>
      </w:r>
      <w:r>
        <w:t>thông</w:t>
      </w:r>
      <w:r w:rsidR="00B16A1D">
        <w:t xml:space="preserve"> </w:t>
      </w:r>
      <w:r>
        <w:t>tin</w:t>
      </w:r>
      <w:r w:rsidR="00B16A1D">
        <w:t xml:space="preserve"> </w:t>
      </w:r>
      <w:r>
        <w:t>cho</w:t>
      </w:r>
      <w:r w:rsidR="00B16A1D">
        <w:t xml:space="preserve"> </w:t>
      </w:r>
      <w:r>
        <w:t>khách</w:t>
      </w:r>
      <w:r w:rsidR="00B16A1D">
        <w:t xml:space="preserve"> </w:t>
      </w:r>
      <w:r>
        <w:t>hàng.</w:t>
      </w:r>
    </w:p>
    <w:p w:rsidR="00F200F1" w:rsidRPr="00CE7104" w:rsidRDefault="00F200F1" w:rsidP="00CE7104">
      <w:pPr>
        <w:pStyle w:val="H4"/>
      </w:pPr>
      <w:r w:rsidRPr="00CE7104">
        <w:t>Tiếp</w:t>
      </w:r>
      <w:r w:rsidR="00B16A1D">
        <w:t xml:space="preserve"> </w:t>
      </w:r>
      <w:r w:rsidRPr="00CE7104">
        <w:t>thị</w:t>
      </w:r>
    </w:p>
    <w:p w:rsidR="00F200F1" w:rsidRDefault="00F200F1" w:rsidP="00790365">
      <w:pPr>
        <w:pStyle w:val="BodyText"/>
      </w:pPr>
      <w:r>
        <w:t>Email</w:t>
      </w:r>
      <w:r w:rsidR="00B16A1D">
        <w:t xml:space="preserve"> </w:t>
      </w:r>
      <w:r>
        <w:t>marketing:</w:t>
      </w:r>
      <w:r w:rsidR="00B16A1D">
        <w:t xml:space="preserve"> </w:t>
      </w:r>
      <w:r>
        <w:t>Tạo</w:t>
      </w:r>
      <w:r w:rsidR="00B16A1D">
        <w:t xml:space="preserve"> </w:t>
      </w:r>
      <w:r>
        <w:t>các</w:t>
      </w:r>
      <w:r w:rsidR="00B16A1D">
        <w:t xml:space="preserve"> </w:t>
      </w:r>
      <w:r>
        <w:t>chiến</w:t>
      </w:r>
      <w:r w:rsidR="00B16A1D">
        <w:t xml:space="preserve"> </w:t>
      </w:r>
      <w:r>
        <w:t>dịch</w:t>
      </w:r>
      <w:r w:rsidR="00B16A1D">
        <w:t xml:space="preserve"> </w:t>
      </w:r>
      <w:r>
        <w:t>email</w:t>
      </w:r>
      <w:r w:rsidR="00B16A1D">
        <w:t xml:space="preserve"> </w:t>
      </w:r>
      <w:r>
        <w:t>marketing</w:t>
      </w:r>
      <w:r w:rsidR="00B16A1D">
        <w:t xml:space="preserve"> </w:t>
      </w:r>
      <w:r>
        <w:t>tự</w:t>
      </w:r>
      <w:r w:rsidR="00B16A1D">
        <w:t xml:space="preserve"> </w:t>
      </w:r>
      <w:r>
        <w:t>động,</w:t>
      </w:r>
      <w:r w:rsidR="00B16A1D">
        <w:t xml:space="preserve"> </w:t>
      </w:r>
      <w:r>
        <w:t>gửi</w:t>
      </w:r>
      <w:r w:rsidR="00B16A1D">
        <w:t xml:space="preserve"> </w:t>
      </w:r>
      <w:r>
        <w:t>email</w:t>
      </w:r>
      <w:r w:rsidR="00B16A1D">
        <w:t xml:space="preserve"> </w:t>
      </w:r>
      <w:r>
        <w:t>chào</w:t>
      </w:r>
      <w:r w:rsidR="00B16A1D">
        <w:t xml:space="preserve"> </w:t>
      </w:r>
      <w:r>
        <w:t>mừng,</w:t>
      </w:r>
      <w:r w:rsidR="00B16A1D">
        <w:t xml:space="preserve"> </w:t>
      </w:r>
      <w:r>
        <w:t>email</w:t>
      </w:r>
      <w:r w:rsidR="00B16A1D">
        <w:t xml:space="preserve"> </w:t>
      </w:r>
      <w:r>
        <w:t>khuyến</w:t>
      </w:r>
      <w:r w:rsidR="00B16A1D">
        <w:t xml:space="preserve"> </w:t>
      </w:r>
      <w:r>
        <w:t>mãi,</w:t>
      </w:r>
      <w:r w:rsidR="00B16A1D">
        <w:t xml:space="preserve"> </w:t>
      </w:r>
      <w:r>
        <w:t>email</w:t>
      </w:r>
      <w:r w:rsidR="00B16A1D">
        <w:t xml:space="preserve"> </w:t>
      </w:r>
      <w:r>
        <w:t>theo</w:t>
      </w:r>
      <w:r w:rsidR="00B16A1D">
        <w:t xml:space="preserve"> </w:t>
      </w:r>
      <w:r>
        <w:t>dõi</w:t>
      </w:r>
      <w:r w:rsidR="00B16A1D">
        <w:t xml:space="preserve"> </w:t>
      </w:r>
      <w:r>
        <w:t>đơn</w:t>
      </w:r>
      <w:r w:rsidR="00B16A1D">
        <w:t xml:space="preserve"> </w:t>
      </w:r>
      <w:r>
        <w:t>hàng.</w:t>
      </w:r>
    </w:p>
    <w:p w:rsidR="00F200F1" w:rsidRDefault="00F200F1" w:rsidP="00790365">
      <w:pPr>
        <w:pStyle w:val="BodyText"/>
      </w:pPr>
      <w:r>
        <w:t>Mã</w:t>
      </w:r>
      <w:r w:rsidR="00B16A1D">
        <w:t xml:space="preserve"> </w:t>
      </w:r>
      <w:r>
        <w:t>giảm</w:t>
      </w:r>
      <w:r w:rsidR="00B16A1D">
        <w:t xml:space="preserve"> </w:t>
      </w:r>
      <w:r>
        <w:t>giá:</w:t>
      </w:r>
      <w:r w:rsidR="00B16A1D">
        <w:t xml:space="preserve"> </w:t>
      </w:r>
      <w:r>
        <w:t>Tạo</w:t>
      </w:r>
      <w:r w:rsidR="00B16A1D">
        <w:t xml:space="preserve"> </w:t>
      </w:r>
      <w:r>
        <w:t>các</w:t>
      </w:r>
      <w:r w:rsidR="00B16A1D">
        <w:t xml:space="preserve"> </w:t>
      </w:r>
      <w:r>
        <w:t>mã</w:t>
      </w:r>
      <w:r w:rsidR="00B16A1D">
        <w:t xml:space="preserve"> </w:t>
      </w:r>
      <w:r>
        <w:t>giảm</w:t>
      </w:r>
      <w:r w:rsidR="00B16A1D">
        <w:t xml:space="preserve"> </w:t>
      </w:r>
      <w:r>
        <w:t>giá</w:t>
      </w:r>
      <w:r w:rsidR="00B16A1D">
        <w:t xml:space="preserve"> </w:t>
      </w:r>
      <w:r>
        <w:t>và</w:t>
      </w:r>
      <w:r w:rsidR="00B16A1D">
        <w:t xml:space="preserve"> </w:t>
      </w:r>
      <w:r>
        <w:t>áp</w:t>
      </w:r>
      <w:r w:rsidR="00B16A1D">
        <w:t xml:space="preserve"> </w:t>
      </w:r>
      <w:r>
        <w:t>dụng</w:t>
      </w:r>
      <w:r w:rsidR="00B16A1D">
        <w:t xml:space="preserve"> </w:t>
      </w:r>
      <w:r>
        <w:t>cho</w:t>
      </w:r>
      <w:r w:rsidR="00B16A1D">
        <w:t xml:space="preserve"> </w:t>
      </w:r>
      <w:r>
        <w:t>các</w:t>
      </w:r>
      <w:r w:rsidR="00B16A1D">
        <w:t xml:space="preserve"> </w:t>
      </w:r>
      <w:r>
        <w:t>sản</w:t>
      </w:r>
      <w:r w:rsidR="00B16A1D">
        <w:t xml:space="preserve"> </w:t>
      </w:r>
      <w:r>
        <w:t>phẩm,</w:t>
      </w:r>
      <w:r w:rsidR="00B16A1D">
        <w:t xml:space="preserve"> </w:t>
      </w:r>
      <w:r>
        <w:t>đơn</w:t>
      </w:r>
      <w:r w:rsidR="00B16A1D">
        <w:t xml:space="preserve"> </w:t>
      </w:r>
      <w:r>
        <w:t>hàng.</w:t>
      </w:r>
    </w:p>
    <w:p w:rsidR="00F200F1" w:rsidRDefault="00F200F1" w:rsidP="00790365">
      <w:pPr>
        <w:pStyle w:val="BodyText"/>
      </w:pPr>
      <w:r>
        <w:t>Chương</w:t>
      </w:r>
      <w:r w:rsidR="00B16A1D">
        <w:t xml:space="preserve"> </w:t>
      </w:r>
      <w:r>
        <w:t>trình</w:t>
      </w:r>
      <w:r w:rsidR="00B16A1D">
        <w:t xml:space="preserve"> </w:t>
      </w:r>
      <w:r>
        <w:t>khuyến</w:t>
      </w:r>
      <w:r w:rsidR="00B16A1D">
        <w:t xml:space="preserve"> </w:t>
      </w:r>
      <w:r>
        <w:t>mãi:</w:t>
      </w:r>
      <w:r w:rsidR="00B16A1D">
        <w:t xml:space="preserve"> </w:t>
      </w:r>
      <w:r>
        <w:t>Tổ</w:t>
      </w:r>
      <w:r w:rsidR="00B16A1D">
        <w:t xml:space="preserve"> </w:t>
      </w:r>
      <w:r>
        <w:t>chức</w:t>
      </w:r>
      <w:r w:rsidR="00B16A1D">
        <w:t xml:space="preserve"> </w:t>
      </w:r>
      <w:r>
        <w:t>các</w:t>
      </w:r>
      <w:r w:rsidR="00B16A1D">
        <w:t xml:space="preserve"> </w:t>
      </w:r>
      <w:r>
        <w:t>chương</w:t>
      </w:r>
      <w:r w:rsidR="00B16A1D">
        <w:t xml:space="preserve"> </w:t>
      </w:r>
      <w:r>
        <w:t>trình</w:t>
      </w:r>
      <w:r w:rsidR="00B16A1D">
        <w:t xml:space="preserve"> </w:t>
      </w:r>
      <w:r>
        <w:t>khuyến</w:t>
      </w:r>
      <w:r w:rsidR="00B16A1D">
        <w:t xml:space="preserve"> </w:t>
      </w:r>
      <w:r>
        <w:t>mãi</w:t>
      </w:r>
      <w:r w:rsidR="00B16A1D">
        <w:t xml:space="preserve"> </w:t>
      </w:r>
      <w:r>
        <w:t>như</w:t>
      </w:r>
      <w:r w:rsidR="00B16A1D">
        <w:t xml:space="preserve"> </w:t>
      </w:r>
      <w:r>
        <w:t>mua</w:t>
      </w:r>
      <w:r w:rsidR="00B16A1D">
        <w:t xml:space="preserve"> </w:t>
      </w:r>
      <w:r>
        <w:t>1</w:t>
      </w:r>
      <w:r w:rsidR="00B16A1D">
        <w:t xml:space="preserve"> </w:t>
      </w:r>
      <w:r>
        <w:t>tặng</w:t>
      </w:r>
      <w:r w:rsidR="00B16A1D">
        <w:t xml:space="preserve"> </w:t>
      </w:r>
      <w:r>
        <w:t>1,</w:t>
      </w:r>
      <w:r w:rsidR="00B16A1D">
        <w:t xml:space="preserve"> </w:t>
      </w:r>
      <w:r>
        <w:t>giảm</w:t>
      </w:r>
      <w:r w:rsidR="00B16A1D">
        <w:t xml:space="preserve"> </w:t>
      </w:r>
      <w:r>
        <w:t>giá</w:t>
      </w:r>
      <w:r w:rsidR="00B16A1D">
        <w:t xml:space="preserve"> </w:t>
      </w:r>
      <w:r>
        <w:t>theo</w:t>
      </w:r>
      <w:r w:rsidR="00B16A1D">
        <w:t xml:space="preserve"> </w:t>
      </w:r>
      <w:r>
        <w:t>số</w:t>
      </w:r>
      <w:r w:rsidR="00B16A1D">
        <w:t xml:space="preserve"> </w:t>
      </w:r>
      <w:r>
        <w:t>lượng.</w:t>
      </w:r>
    </w:p>
    <w:p w:rsidR="00F200F1" w:rsidRPr="00F200F1" w:rsidRDefault="00F200F1" w:rsidP="00790365">
      <w:pPr>
        <w:pStyle w:val="BodyText"/>
      </w:pPr>
      <w:r>
        <w:t>Phân</w:t>
      </w:r>
      <w:r w:rsidR="00B16A1D">
        <w:t xml:space="preserve"> </w:t>
      </w:r>
      <w:r>
        <w:t>tích</w:t>
      </w:r>
      <w:r w:rsidR="00B16A1D">
        <w:t xml:space="preserve"> </w:t>
      </w:r>
      <w:r>
        <w:t>dữ</w:t>
      </w:r>
      <w:r w:rsidR="00B16A1D">
        <w:t xml:space="preserve"> </w:t>
      </w:r>
      <w:r>
        <w:t>liệu:</w:t>
      </w:r>
      <w:r w:rsidR="00B16A1D">
        <w:t xml:space="preserve"> </w:t>
      </w:r>
      <w:r>
        <w:t>Theo</w:t>
      </w:r>
      <w:r w:rsidR="00B16A1D">
        <w:t xml:space="preserve"> </w:t>
      </w:r>
      <w:r>
        <w:t>dõi</w:t>
      </w:r>
      <w:r w:rsidR="00B16A1D">
        <w:t xml:space="preserve"> </w:t>
      </w:r>
      <w:r>
        <w:t>hiệu</w:t>
      </w:r>
      <w:r w:rsidR="00B16A1D">
        <w:t xml:space="preserve"> </w:t>
      </w:r>
      <w:r>
        <w:t>quả</w:t>
      </w:r>
      <w:r w:rsidR="00B16A1D">
        <w:t xml:space="preserve"> </w:t>
      </w:r>
      <w:r>
        <w:t>của</w:t>
      </w:r>
      <w:r w:rsidR="00B16A1D">
        <w:t xml:space="preserve"> </w:t>
      </w:r>
      <w:r>
        <w:t>các</w:t>
      </w:r>
      <w:r w:rsidR="00B16A1D">
        <w:t xml:space="preserve"> </w:t>
      </w:r>
      <w:r>
        <w:t>chiến</w:t>
      </w:r>
      <w:r w:rsidR="00B16A1D">
        <w:t xml:space="preserve"> </w:t>
      </w:r>
      <w:r>
        <w:t>dịch</w:t>
      </w:r>
      <w:r w:rsidR="00B16A1D">
        <w:t xml:space="preserve"> </w:t>
      </w:r>
      <w:r>
        <w:t>marketing,</w:t>
      </w:r>
      <w:r w:rsidR="00B16A1D">
        <w:t xml:space="preserve"> </w:t>
      </w:r>
      <w:r>
        <w:t>hành</w:t>
      </w:r>
      <w:r w:rsidR="00B16A1D">
        <w:t xml:space="preserve"> </w:t>
      </w:r>
      <w:r>
        <w:t>vi</w:t>
      </w:r>
      <w:r w:rsidR="00B16A1D">
        <w:t xml:space="preserve"> </w:t>
      </w:r>
      <w:r>
        <w:t>của</w:t>
      </w:r>
      <w:r w:rsidR="00B16A1D">
        <w:t xml:space="preserve"> </w:t>
      </w:r>
      <w:r>
        <w:t>khách</w:t>
      </w:r>
      <w:r w:rsidR="00B16A1D">
        <w:t xml:space="preserve"> </w:t>
      </w:r>
      <w:r>
        <w:t>hàng</w:t>
      </w:r>
      <w:r w:rsidR="00B16A1D">
        <w:t xml:space="preserve"> </w:t>
      </w:r>
      <w:r>
        <w:t>để</w:t>
      </w:r>
      <w:r w:rsidR="00B16A1D">
        <w:t xml:space="preserve"> </w:t>
      </w:r>
      <w:r>
        <w:t>tối</w:t>
      </w:r>
      <w:r w:rsidR="00B16A1D">
        <w:t xml:space="preserve"> </w:t>
      </w:r>
      <w:r>
        <w:t>ưu</w:t>
      </w:r>
      <w:r w:rsidR="00B16A1D">
        <w:t xml:space="preserve"> </w:t>
      </w:r>
      <w:r>
        <w:t>hóa</w:t>
      </w:r>
      <w:r w:rsidR="00B16A1D">
        <w:t xml:space="preserve"> </w:t>
      </w:r>
      <w:r>
        <w:t>các</w:t>
      </w:r>
      <w:r w:rsidR="00B16A1D">
        <w:t xml:space="preserve"> </w:t>
      </w:r>
      <w:r>
        <w:t>chiến</w:t>
      </w:r>
      <w:r w:rsidR="00B16A1D">
        <w:t xml:space="preserve"> </w:t>
      </w:r>
      <w:r>
        <w:t>dịch</w:t>
      </w:r>
      <w:r w:rsidR="00B16A1D">
        <w:t xml:space="preserve"> </w:t>
      </w:r>
      <w:r>
        <w:t>tiếp</w:t>
      </w:r>
      <w:r w:rsidR="00B16A1D">
        <w:t xml:space="preserve"> </w:t>
      </w:r>
      <w:r>
        <w:t>theo.</w:t>
      </w:r>
    </w:p>
    <w:p w:rsidR="00F200F1" w:rsidRPr="00CE7104" w:rsidRDefault="00F200F1" w:rsidP="00CE7104">
      <w:pPr>
        <w:pStyle w:val="H4"/>
      </w:pPr>
      <w:r w:rsidRPr="00CE7104">
        <w:t>Tùy</w:t>
      </w:r>
      <w:r w:rsidR="00B16A1D">
        <w:t xml:space="preserve"> </w:t>
      </w:r>
      <w:r w:rsidRPr="00CE7104">
        <w:t>biến</w:t>
      </w:r>
      <w:r w:rsidR="00B16A1D">
        <w:t xml:space="preserve"> </w:t>
      </w:r>
      <w:r w:rsidRPr="00CE7104">
        <w:t>cao</w:t>
      </w:r>
    </w:p>
    <w:p w:rsidR="00F200F1" w:rsidRDefault="00F200F1" w:rsidP="00790365">
      <w:pPr>
        <w:pStyle w:val="BodyText"/>
      </w:pPr>
      <w:r>
        <w:t>Mã</w:t>
      </w:r>
      <w:r w:rsidR="00B16A1D">
        <w:t xml:space="preserve"> </w:t>
      </w:r>
      <w:r>
        <w:t>nguồn</w:t>
      </w:r>
      <w:r w:rsidR="00B16A1D">
        <w:t xml:space="preserve"> </w:t>
      </w:r>
      <w:r>
        <w:t>mở:</w:t>
      </w:r>
      <w:r w:rsidR="00B16A1D">
        <w:t xml:space="preserve"> </w:t>
      </w:r>
      <w:r>
        <w:t>Cho</w:t>
      </w:r>
      <w:r w:rsidR="00B16A1D">
        <w:t xml:space="preserve"> </w:t>
      </w:r>
      <w:r>
        <w:t>phép</w:t>
      </w:r>
      <w:r w:rsidR="00B16A1D">
        <w:t xml:space="preserve"> </w:t>
      </w:r>
      <w:r>
        <w:t>tùy</w:t>
      </w:r>
      <w:r w:rsidR="00B16A1D">
        <w:t xml:space="preserve"> </w:t>
      </w:r>
      <w:r>
        <w:t>chỉnh</w:t>
      </w:r>
      <w:r w:rsidR="00B16A1D">
        <w:t xml:space="preserve"> </w:t>
      </w:r>
      <w:r>
        <w:t>mọi</w:t>
      </w:r>
      <w:r w:rsidR="00B16A1D">
        <w:t xml:space="preserve"> </w:t>
      </w:r>
      <w:r>
        <w:t>thành</w:t>
      </w:r>
      <w:r w:rsidR="00B16A1D">
        <w:t xml:space="preserve"> </w:t>
      </w:r>
      <w:r>
        <w:t>phần</w:t>
      </w:r>
      <w:r w:rsidR="00B16A1D">
        <w:t xml:space="preserve"> </w:t>
      </w:r>
      <w:r>
        <w:t>của</w:t>
      </w:r>
      <w:r w:rsidR="00B16A1D">
        <w:t xml:space="preserve"> </w:t>
      </w:r>
      <w:r>
        <w:t>cửa</w:t>
      </w:r>
      <w:r w:rsidR="00B16A1D">
        <w:t xml:space="preserve"> </w:t>
      </w:r>
      <w:r>
        <w:t>hàng,</w:t>
      </w:r>
      <w:r w:rsidR="00B16A1D">
        <w:t xml:space="preserve"> </w:t>
      </w:r>
      <w:r>
        <w:t>từ</w:t>
      </w:r>
      <w:r w:rsidR="00B16A1D">
        <w:t xml:space="preserve"> </w:t>
      </w:r>
      <w:r>
        <w:t>giao</w:t>
      </w:r>
      <w:r w:rsidR="00B16A1D">
        <w:t xml:space="preserve"> </w:t>
      </w:r>
      <w:r>
        <w:t>diện</w:t>
      </w:r>
      <w:r w:rsidR="00B16A1D">
        <w:t xml:space="preserve"> </w:t>
      </w:r>
      <w:r>
        <w:t>đến</w:t>
      </w:r>
      <w:r w:rsidR="00B16A1D">
        <w:t xml:space="preserve"> </w:t>
      </w:r>
      <w:r>
        <w:t>chức</w:t>
      </w:r>
      <w:r w:rsidR="00B16A1D">
        <w:t xml:space="preserve"> </w:t>
      </w:r>
      <w:r>
        <w:t>năng.</w:t>
      </w:r>
    </w:p>
    <w:p w:rsidR="00F200F1" w:rsidRDefault="00F200F1" w:rsidP="00790365">
      <w:pPr>
        <w:pStyle w:val="BodyText"/>
      </w:pPr>
      <w:r>
        <w:t>API</w:t>
      </w:r>
      <w:r w:rsidR="00B16A1D">
        <w:t xml:space="preserve"> </w:t>
      </w:r>
      <w:r>
        <w:t>GraphQL:</w:t>
      </w:r>
      <w:r w:rsidR="00B16A1D">
        <w:t xml:space="preserve"> </w:t>
      </w:r>
      <w:r>
        <w:t>Tương</w:t>
      </w:r>
      <w:r w:rsidR="00B16A1D">
        <w:t xml:space="preserve"> </w:t>
      </w:r>
      <w:r>
        <w:t>tác</w:t>
      </w:r>
      <w:r w:rsidR="00B16A1D">
        <w:t xml:space="preserve"> </w:t>
      </w:r>
      <w:r>
        <w:t>với</w:t>
      </w:r>
      <w:r w:rsidR="00B16A1D">
        <w:t xml:space="preserve"> </w:t>
      </w:r>
      <w:r>
        <w:t>dữ</w:t>
      </w:r>
      <w:r w:rsidR="00B16A1D">
        <w:t xml:space="preserve"> </w:t>
      </w:r>
      <w:r>
        <w:t>liệu</w:t>
      </w:r>
      <w:r w:rsidR="00B16A1D">
        <w:t xml:space="preserve"> </w:t>
      </w:r>
      <w:r>
        <w:t>của</w:t>
      </w:r>
      <w:r w:rsidR="00B16A1D">
        <w:t xml:space="preserve"> </w:t>
      </w:r>
      <w:r>
        <w:t>cửa</w:t>
      </w:r>
      <w:r w:rsidR="00B16A1D">
        <w:t xml:space="preserve"> </w:t>
      </w:r>
      <w:r>
        <w:t>hàng</w:t>
      </w:r>
      <w:r w:rsidR="00B16A1D">
        <w:t xml:space="preserve"> </w:t>
      </w:r>
      <w:r>
        <w:t>một</w:t>
      </w:r>
      <w:r w:rsidR="00B16A1D">
        <w:t xml:space="preserve"> </w:t>
      </w:r>
      <w:r>
        <w:t>cách</w:t>
      </w:r>
      <w:r w:rsidR="00B16A1D">
        <w:t xml:space="preserve"> </w:t>
      </w:r>
      <w:r>
        <w:t>linh</w:t>
      </w:r>
      <w:r w:rsidR="00B16A1D">
        <w:t xml:space="preserve"> </w:t>
      </w:r>
      <w:r>
        <w:t>hoạt.</w:t>
      </w:r>
    </w:p>
    <w:p w:rsidR="00F200F1" w:rsidRDefault="00F200F1" w:rsidP="00790365">
      <w:pPr>
        <w:pStyle w:val="BodyText"/>
      </w:pPr>
      <w:r>
        <w:t>Plugins:</w:t>
      </w:r>
      <w:r w:rsidR="00B16A1D">
        <w:t xml:space="preserve"> </w:t>
      </w:r>
      <w:r>
        <w:t>Mở</w:t>
      </w:r>
      <w:r w:rsidR="00B16A1D">
        <w:t xml:space="preserve"> </w:t>
      </w:r>
      <w:r>
        <w:t>rộng</w:t>
      </w:r>
      <w:r w:rsidR="00B16A1D">
        <w:t xml:space="preserve"> </w:t>
      </w:r>
      <w:r>
        <w:t>chức</w:t>
      </w:r>
      <w:r w:rsidR="00B16A1D">
        <w:t xml:space="preserve"> </w:t>
      </w:r>
      <w:r>
        <w:t>năng</w:t>
      </w:r>
      <w:r w:rsidR="00B16A1D">
        <w:t xml:space="preserve"> </w:t>
      </w:r>
      <w:r>
        <w:t>của</w:t>
      </w:r>
      <w:r w:rsidR="00B16A1D">
        <w:t xml:space="preserve"> </w:t>
      </w:r>
      <w:r>
        <w:t>cửa</w:t>
      </w:r>
      <w:r w:rsidR="00B16A1D">
        <w:t xml:space="preserve"> </w:t>
      </w:r>
      <w:r>
        <w:t>hàng</w:t>
      </w:r>
      <w:r w:rsidR="00B16A1D">
        <w:t xml:space="preserve"> </w:t>
      </w:r>
      <w:r>
        <w:t>bằng</w:t>
      </w:r>
      <w:r w:rsidR="00B16A1D">
        <w:t xml:space="preserve"> </w:t>
      </w:r>
      <w:r>
        <w:t>các</w:t>
      </w:r>
      <w:r w:rsidR="00B16A1D">
        <w:t xml:space="preserve"> </w:t>
      </w:r>
      <w:r>
        <w:t>plugin.</w:t>
      </w:r>
    </w:p>
    <w:p w:rsidR="00296245" w:rsidRDefault="00F200F1" w:rsidP="00790365">
      <w:pPr>
        <w:pStyle w:val="BodyText"/>
      </w:pPr>
      <w:r>
        <w:t>Themes:</w:t>
      </w:r>
      <w:r w:rsidR="00B16A1D">
        <w:t xml:space="preserve"> </w:t>
      </w:r>
      <w:r>
        <w:t>Tùy</w:t>
      </w:r>
      <w:r w:rsidR="00B16A1D">
        <w:t xml:space="preserve"> </w:t>
      </w:r>
      <w:r>
        <w:t>chỉnh</w:t>
      </w:r>
      <w:r w:rsidR="00B16A1D">
        <w:t xml:space="preserve"> </w:t>
      </w:r>
      <w:r>
        <w:t>giao</w:t>
      </w:r>
      <w:r w:rsidR="00B16A1D">
        <w:t xml:space="preserve"> </w:t>
      </w:r>
      <w:r>
        <w:t>diện</w:t>
      </w:r>
      <w:r w:rsidR="00B16A1D">
        <w:t xml:space="preserve"> </w:t>
      </w:r>
      <w:r>
        <w:t>của</w:t>
      </w:r>
      <w:r w:rsidR="00B16A1D">
        <w:t xml:space="preserve"> </w:t>
      </w:r>
      <w:r>
        <w:t>cửa</w:t>
      </w:r>
      <w:r w:rsidR="00B16A1D">
        <w:t xml:space="preserve"> </w:t>
      </w:r>
      <w:r>
        <w:t>hàng</w:t>
      </w:r>
      <w:r w:rsidR="00B16A1D">
        <w:t xml:space="preserve"> </w:t>
      </w:r>
      <w:r>
        <w:t>bằng</w:t>
      </w:r>
      <w:r w:rsidR="00B16A1D">
        <w:t xml:space="preserve"> </w:t>
      </w:r>
      <w:r>
        <w:t>các</w:t>
      </w:r>
      <w:r w:rsidR="00B16A1D">
        <w:t xml:space="preserve"> </w:t>
      </w:r>
      <w:r>
        <w:t>theme.</w:t>
      </w:r>
    </w:p>
    <w:p w:rsidR="005D6588" w:rsidRDefault="005D6588" w:rsidP="005D6588">
      <w:pPr>
        <w:pStyle w:val="H3"/>
      </w:pPr>
      <w:bookmarkStart w:id="33" w:name="_Toc182179840"/>
      <w:r>
        <w:lastRenderedPageBreak/>
        <w:t>Xác thực người dùng trong Saleor</w:t>
      </w:r>
      <w:bookmarkEnd w:id="33"/>
    </w:p>
    <w:p w:rsidR="005D6588" w:rsidRDefault="00044737" w:rsidP="00044737">
      <w:pPr>
        <w:pStyle w:val="H4"/>
      </w:pPr>
      <w:r>
        <w:t>Khái niệm</w:t>
      </w:r>
    </w:p>
    <w:p w:rsidR="00044737" w:rsidRPr="00044737" w:rsidRDefault="00044737" w:rsidP="00044737">
      <w:pPr>
        <w:pStyle w:val="BodyText"/>
      </w:pPr>
      <w:r w:rsidRPr="00044737">
        <w:t>Xác thực người dùng là quá trình xác minh danh tính của người dùng khi họ cố gắng truy cập vào hệ thống. Trong Saleor, xác thực có thể được thực hiện thông qua nhiều phương thức khác nhau, bao gồm đăng nhập bằng email và mật khẩu, đăng ký tài khoản mới và tích hợp với các nhà cung cấp dịch vụ xác thực bên ngoài.</w:t>
      </w:r>
    </w:p>
    <w:p w:rsidR="00044737" w:rsidRDefault="00044737" w:rsidP="00044737">
      <w:pPr>
        <w:pStyle w:val="H4"/>
      </w:pPr>
      <w:r>
        <w:t>Quy trình</w:t>
      </w:r>
    </w:p>
    <w:p w:rsidR="00044737" w:rsidRDefault="00044737" w:rsidP="00044737">
      <w:pPr>
        <w:pStyle w:val="BodyText"/>
      </w:pPr>
      <w:r>
        <w:t>Đăng ký tài khoản: Người dùng cung cấp thông tin cần thiết như tên, email, và mật khẩu để tạo tài khoản.</w:t>
      </w:r>
    </w:p>
    <w:p w:rsidR="00044737" w:rsidRDefault="00044737" w:rsidP="00044737">
      <w:pPr>
        <w:pStyle w:val="BodyText"/>
      </w:pPr>
      <w:r>
        <w:t>Đăng nhập: Người dùng nhập email và mật khẩu đã đăng ký. Hệ thống sẽ kiểm tra tính hợp lệ của thông tin.</w:t>
      </w:r>
    </w:p>
    <w:p w:rsidR="00044737" w:rsidRDefault="00044737" w:rsidP="00044737">
      <w:pPr>
        <w:pStyle w:val="BodyText"/>
      </w:pPr>
      <w:r>
        <w:t>Cung cấp mã xác thực: Nếu xác thực thành công, hệ thống sẽ tạo ra một mã xác thực (thường là JWT - JSON Web Token) để sử dụng trong các yêu cầu tiếp theo. Mã này sẽ được gửi về phía client và được lưu trữ an toàn.</w:t>
      </w:r>
    </w:p>
    <w:p w:rsidR="00044737" w:rsidRPr="00044737" w:rsidRDefault="00044737" w:rsidP="00044737">
      <w:pPr>
        <w:pStyle w:val="BodyText"/>
      </w:pPr>
      <w:r>
        <w:t>Quản lý phiên làm việc: Mỗi khi người dùng thực hiện một yêu cầu đến API, mã xác thực sẽ được gửi kèm theo trong header của yêu cầu để xác minh quyền truy cập.</w:t>
      </w:r>
    </w:p>
    <w:p w:rsidR="00044737" w:rsidRDefault="00044737" w:rsidP="00044737">
      <w:pPr>
        <w:pStyle w:val="H4"/>
      </w:pPr>
      <w:r>
        <w:t>Token JWT</w:t>
      </w:r>
    </w:p>
    <w:p w:rsidR="00044737" w:rsidRDefault="00044737" w:rsidP="00044737">
      <w:pPr>
        <w:pStyle w:val="BodyText"/>
      </w:pPr>
      <w:r>
        <w:t>Mã hóa thông tin: JWT chứa thông tin mã hóa về người dùng, bao gồm ID người dùng, thời gian hết hạn và các quyền hạn (roles) của họ.</w:t>
      </w:r>
    </w:p>
    <w:p w:rsidR="00044737" w:rsidRDefault="00044737" w:rsidP="00044737">
      <w:pPr>
        <w:pStyle w:val="BodyText"/>
      </w:pPr>
      <w:r>
        <w:t>Bảo mật: Token JWT có thể được xác thực một cách an toàn trên server mà không cần truy cập vào cơ sở dữ liệu mỗi lần.</w:t>
      </w:r>
    </w:p>
    <w:p w:rsidR="00044737" w:rsidRPr="00044737" w:rsidRDefault="00044737" w:rsidP="00044737">
      <w:pPr>
        <w:pStyle w:val="BodyText"/>
      </w:pPr>
      <w:r>
        <w:t>Thời gian tồn tại: JWT thường có thời gian tồn tại nhất định (expiration), sau đó người dùng sẽ cần phải xác thực lại.</w:t>
      </w:r>
    </w:p>
    <w:p w:rsidR="00044737" w:rsidRDefault="00044737" w:rsidP="00044737">
      <w:pPr>
        <w:pStyle w:val="H4"/>
      </w:pPr>
      <w:r>
        <w:t>Quản lý quyền truy cập</w:t>
      </w:r>
    </w:p>
    <w:p w:rsidR="00044737" w:rsidRPr="00044737" w:rsidRDefault="00044737" w:rsidP="00044737">
      <w:pPr>
        <w:pStyle w:val="BodyText"/>
      </w:pPr>
      <w:r w:rsidRPr="00044737">
        <w:t>Saleor sử dụng r</w:t>
      </w:r>
      <w:r w:rsidR="00F44984">
        <w:t>o</w:t>
      </w:r>
      <w:r w:rsidRPr="00044737">
        <w:t>les</w:t>
      </w:r>
      <w:r w:rsidR="00F44984">
        <w:t xml:space="preserve"> (vai trò)</w:t>
      </w:r>
      <w:r w:rsidRPr="00044737">
        <w:t xml:space="preserve"> và quyền (permissions) để xác định quyền truy cập của người dùng vào các tài nguyên trong hệ thống. Mỗi người dùng có thể có một hoặc nhiều r</w:t>
      </w:r>
      <w:r w:rsidR="00F44984">
        <w:t>o</w:t>
      </w:r>
      <w:r w:rsidRPr="00044737">
        <w:t>les, mỗi r</w:t>
      </w:r>
      <w:r w:rsidR="00F44984">
        <w:t>o</w:t>
      </w:r>
      <w:r w:rsidRPr="00044737">
        <w:t>le</w:t>
      </w:r>
      <w:r w:rsidR="00F44984">
        <w:t>s</w:t>
      </w:r>
      <w:r w:rsidRPr="00044737">
        <w:t xml:space="preserve"> sẽ được gán một tập hợp các quyền cụ thể.</w:t>
      </w:r>
    </w:p>
    <w:p w:rsidR="00044737" w:rsidRDefault="00044737" w:rsidP="00044737">
      <w:pPr>
        <w:pStyle w:val="H4"/>
      </w:pPr>
      <w:r>
        <w:t>Xác thực với GraphQL</w:t>
      </w:r>
    </w:p>
    <w:p w:rsidR="00044737" w:rsidRDefault="00044737" w:rsidP="00044737">
      <w:pPr>
        <w:pStyle w:val="BodyText"/>
      </w:pPr>
      <w:r>
        <w:t xml:space="preserve">Đăng nhập và đăng ký qua GraphQL: Saleor cung cấp các mutation để thực hiện </w:t>
      </w:r>
      <w:r>
        <w:lastRenderedPageBreak/>
        <w:t>việc đăng ký và đăng nhập người dùng thông qua GraphQL API.</w:t>
      </w:r>
    </w:p>
    <w:p w:rsidR="00044737" w:rsidRPr="00044737" w:rsidRDefault="00044737" w:rsidP="00044737">
      <w:pPr>
        <w:pStyle w:val="BodyText"/>
      </w:pPr>
      <w:r>
        <w:t>Gửi token trong yêu cầu: Sau khi đăng nhập thành công, token JWT sẽ được gửi cùng với các yêu cầu GraphQL để xác thực.</w:t>
      </w:r>
    </w:p>
    <w:p w:rsidR="00044737" w:rsidRDefault="00044737" w:rsidP="00044737">
      <w:pPr>
        <w:pStyle w:val="H4"/>
      </w:pPr>
      <w:r>
        <w:t>Bảo mật thông tin</w:t>
      </w:r>
    </w:p>
    <w:p w:rsidR="00044737" w:rsidRDefault="00044737" w:rsidP="00044737">
      <w:pPr>
        <w:pStyle w:val="BodyText"/>
      </w:pPr>
      <w:r>
        <w:t>Bảo vệ mật khẩu: Mật khẩu người dùng sẽ được mã hóa và không lưu trữ dưới dạng văn bản thuần.</w:t>
      </w:r>
    </w:p>
    <w:p w:rsidR="00044737" w:rsidRPr="00044737" w:rsidRDefault="00044737" w:rsidP="00044737">
      <w:pPr>
        <w:pStyle w:val="BodyText"/>
      </w:pPr>
      <w:r>
        <w:t>HTTPS: Tất cả các yêu cầu cần được thực hiện qua HTTPS để bảo mật thông tin.</w:t>
      </w:r>
    </w:p>
    <w:p w:rsidR="00044737" w:rsidRDefault="00044737" w:rsidP="00044737">
      <w:pPr>
        <w:pStyle w:val="H4"/>
      </w:pPr>
      <w:r>
        <w:t>Xử lý lỗi xác thực</w:t>
      </w:r>
    </w:p>
    <w:p w:rsidR="005D6588" w:rsidRPr="005D6588" w:rsidRDefault="00044737" w:rsidP="00863A3D">
      <w:pPr>
        <w:pStyle w:val="BodyText"/>
      </w:pPr>
      <w:r w:rsidRPr="00044737">
        <w:t>Thông báo lỗi rõ ràng: Hệ thống cần cung cấp thông báo lỗi rõ ràng nếu có sự cố trong quá trình đăng nhập hoặc đăng ký, chẳng hạn như mật khẩu sai hoặc email không tồn tại.</w:t>
      </w:r>
    </w:p>
    <w:p w:rsidR="00AF4014" w:rsidRDefault="00EF1F3D" w:rsidP="00AA2E7E">
      <w:pPr>
        <w:pStyle w:val="H2"/>
      </w:pPr>
      <w:bookmarkStart w:id="34" w:name="_Toc182179841"/>
      <w:r w:rsidRPr="007E06DF">
        <w:t>GraphQL</w:t>
      </w:r>
      <w:bookmarkEnd w:id="34"/>
    </w:p>
    <w:p w:rsidR="001B14F3" w:rsidRDefault="001B14F3" w:rsidP="004846D0">
      <w:pPr>
        <w:pStyle w:val="H3"/>
      </w:pPr>
      <w:bookmarkStart w:id="35" w:name="_Toc182179842"/>
      <w:r>
        <w:t>Giới</w:t>
      </w:r>
      <w:r w:rsidR="00B16A1D">
        <w:t xml:space="preserve"> </w:t>
      </w:r>
      <w:r>
        <w:t>thiệu</w:t>
      </w:r>
      <w:r w:rsidR="00B16A1D">
        <w:t xml:space="preserve"> </w:t>
      </w:r>
      <w:r>
        <w:t>GraphQL</w:t>
      </w:r>
      <w:bookmarkEnd w:id="35"/>
    </w:p>
    <w:p w:rsidR="0086745B" w:rsidRDefault="001B14F3" w:rsidP="0086745B">
      <w:pPr>
        <w:keepNext/>
        <w:jc w:val="center"/>
      </w:pPr>
      <w:r>
        <w:rPr>
          <w:noProof/>
        </w:rPr>
        <w:drawing>
          <wp:inline distT="0" distB="0" distL="0" distR="0">
            <wp:extent cx="3454400" cy="1813422"/>
            <wp:effectExtent l="0" t="0" r="0" b="3175"/>
            <wp:docPr id="4163554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5420" name="Picture 416355420"/>
                    <pic:cNvPicPr/>
                  </pic:nvPicPr>
                  <pic:blipFill>
                    <a:blip r:embed="rId18" cstate="print">
                      <a:extLst>
                        <a:ext uri="{28A0092B-C50C-407E-A947-70E740481C1C}">
                          <a14:useLocalDpi xmlns:a14="http://schemas.microsoft.com/office/drawing/2010/main"/>
                        </a:ext>
                      </a:extLst>
                    </a:blip>
                    <a:stretch>
                      <a:fillRect/>
                    </a:stretch>
                  </pic:blipFill>
                  <pic:spPr>
                    <a:xfrm>
                      <a:off x="0" y="0"/>
                      <a:ext cx="3545603" cy="1861300"/>
                    </a:xfrm>
                    <a:prstGeom prst="rect">
                      <a:avLst/>
                    </a:prstGeom>
                  </pic:spPr>
                </pic:pic>
              </a:graphicData>
            </a:graphic>
          </wp:inline>
        </w:drawing>
      </w:r>
    </w:p>
    <w:p w:rsidR="001B14F3" w:rsidRPr="001B14F3" w:rsidRDefault="0086745B" w:rsidP="00056B77">
      <w:pPr>
        <w:pStyle w:val="Caption"/>
      </w:pPr>
      <w:bookmarkStart w:id="36" w:name="_Toc179726046"/>
      <w:bookmarkStart w:id="37" w:name="_Toc182179903"/>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2</w:t>
      </w:r>
      <w:r>
        <w:fldChar w:fldCharType="end"/>
      </w:r>
      <w:r>
        <w:t>.</w:t>
      </w:r>
      <w:r w:rsidR="00B16A1D">
        <w:t xml:space="preserve"> </w:t>
      </w:r>
      <w:r>
        <w:t>GraphQL</w:t>
      </w:r>
      <w:bookmarkEnd w:id="36"/>
      <w:bookmarkEnd w:id="37"/>
    </w:p>
    <w:p w:rsidR="001B14F3" w:rsidRDefault="001B14F3" w:rsidP="00790365">
      <w:pPr>
        <w:pStyle w:val="BodyText"/>
      </w:pPr>
      <w:r>
        <w:t>GraphQL</w:t>
      </w:r>
      <w:r w:rsidR="00B16A1D">
        <w:t xml:space="preserve"> </w:t>
      </w:r>
      <w:r>
        <w:t>là</w:t>
      </w:r>
      <w:r w:rsidR="00B16A1D">
        <w:t xml:space="preserve"> </w:t>
      </w:r>
      <w:r>
        <w:t>một</w:t>
      </w:r>
      <w:r w:rsidR="00B16A1D">
        <w:t xml:space="preserve"> </w:t>
      </w:r>
      <w:r>
        <w:t>ngôn</w:t>
      </w:r>
      <w:r w:rsidR="00B16A1D">
        <w:t xml:space="preserve"> </w:t>
      </w:r>
      <w:r>
        <w:t>ngữ</w:t>
      </w:r>
      <w:r w:rsidR="00B16A1D">
        <w:t xml:space="preserve"> </w:t>
      </w:r>
      <w:r>
        <w:t>truy</w:t>
      </w:r>
      <w:r w:rsidR="00B16A1D">
        <w:t xml:space="preserve"> </w:t>
      </w:r>
      <w:r>
        <w:t>vấn</w:t>
      </w:r>
      <w:r w:rsidR="00B16A1D">
        <w:t xml:space="preserve"> </w:t>
      </w:r>
      <w:r>
        <w:t>dữ</w:t>
      </w:r>
      <w:r w:rsidR="00B16A1D">
        <w:t xml:space="preserve"> </w:t>
      </w:r>
      <w:r>
        <w:t>liệu</w:t>
      </w:r>
      <w:r w:rsidR="00B16A1D">
        <w:t xml:space="preserve"> </w:t>
      </w:r>
      <w:r>
        <w:t>mã</w:t>
      </w:r>
      <w:r w:rsidR="00B16A1D">
        <w:t xml:space="preserve"> </w:t>
      </w:r>
      <w:r>
        <w:t>nguồn</w:t>
      </w:r>
      <w:r w:rsidR="00B16A1D">
        <w:t xml:space="preserve"> </w:t>
      </w:r>
      <w:r>
        <w:t>mở,</w:t>
      </w:r>
      <w:r w:rsidR="00B16A1D">
        <w:t xml:space="preserve"> </w:t>
      </w:r>
      <w:r>
        <w:t>được</w:t>
      </w:r>
      <w:r w:rsidR="00B16A1D">
        <w:t xml:space="preserve"> </w:t>
      </w:r>
      <w:r>
        <w:t>phát</w:t>
      </w:r>
      <w:r w:rsidR="00B16A1D">
        <w:t xml:space="preserve"> </w:t>
      </w:r>
      <w:r>
        <w:t>triển</w:t>
      </w:r>
      <w:r w:rsidR="00B16A1D">
        <w:t xml:space="preserve"> </w:t>
      </w:r>
      <w:r>
        <w:t>bởi</w:t>
      </w:r>
      <w:r w:rsidR="00B16A1D">
        <w:t xml:space="preserve"> </w:t>
      </w:r>
      <w:r>
        <w:t>Facebook</w:t>
      </w:r>
      <w:r w:rsidR="00B16A1D">
        <w:t xml:space="preserve"> </w:t>
      </w:r>
      <w:r>
        <w:t>và</w:t>
      </w:r>
      <w:r w:rsidR="00B16A1D">
        <w:t xml:space="preserve"> </w:t>
      </w:r>
      <w:r>
        <w:t>công</w:t>
      </w:r>
      <w:r w:rsidR="00B16A1D">
        <w:t xml:space="preserve"> </w:t>
      </w:r>
      <w:r>
        <w:t>bố</w:t>
      </w:r>
      <w:r w:rsidR="00B16A1D">
        <w:t xml:space="preserve"> </w:t>
      </w:r>
      <w:r>
        <w:t>lần</w:t>
      </w:r>
      <w:r w:rsidR="00B16A1D">
        <w:t xml:space="preserve"> </w:t>
      </w:r>
      <w:r>
        <w:t>đầu</w:t>
      </w:r>
      <w:r w:rsidR="00B16A1D">
        <w:t xml:space="preserve"> </w:t>
      </w:r>
      <w:r>
        <w:t>vào</w:t>
      </w:r>
      <w:r w:rsidR="00B16A1D">
        <w:t xml:space="preserve"> </w:t>
      </w:r>
      <w:r>
        <w:t>năm</w:t>
      </w:r>
      <w:r w:rsidR="00B16A1D">
        <w:t xml:space="preserve"> </w:t>
      </w:r>
      <w:r>
        <w:t>2015.</w:t>
      </w:r>
      <w:r w:rsidR="00B16A1D">
        <w:t xml:space="preserve"> </w:t>
      </w:r>
      <w:r>
        <w:t>GraphQL</w:t>
      </w:r>
      <w:r w:rsidR="00B16A1D">
        <w:t xml:space="preserve"> </w:t>
      </w:r>
      <w:r>
        <w:t>cho</w:t>
      </w:r>
      <w:r w:rsidR="00B16A1D">
        <w:t xml:space="preserve"> </w:t>
      </w:r>
      <w:r>
        <w:t>phép</w:t>
      </w:r>
      <w:r w:rsidR="00B16A1D">
        <w:t xml:space="preserve"> </w:t>
      </w:r>
      <w:r>
        <w:t>client</w:t>
      </w:r>
      <w:r w:rsidR="00B16A1D">
        <w:t xml:space="preserve"> </w:t>
      </w:r>
      <w:r>
        <w:t>chỉ</w:t>
      </w:r>
      <w:r w:rsidR="00B16A1D">
        <w:t xml:space="preserve"> </w:t>
      </w:r>
      <w:r>
        <w:t>định</w:t>
      </w:r>
      <w:r w:rsidR="00B16A1D">
        <w:t xml:space="preserve"> </w:t>
      </w:r>
      <w:r>
        <w:t>chính</w:t>
      </w:r>
      <w:r w:rsidR="00B16A1D">
        <w:t xml:space="preserve"> </w:t>
      </w:r>
      <w:r>
        <w:t>xác</w:t>
      </w:r>
      <w:r w:rsidR="00B16A1D">
        <w:t xml:space="preserve"> </w:t>
      </w:r>
      <w:r>
        <w:t>dữ</w:t>
      </w:r>
      <w:r w:rsidR="00B16A1D">
        <w:t xml:space="preserve"> </w:t>
      </w:r>
      <w:r>
        <w:t>liệu</w:t>
      </w:r>
      <w:r w:rsidR="00B16A1D">
        <w:t xml:space="preserve"> </w:t>
      </w:r>
      <w:r>
        <w:t>cần</w:t>
      </w:r>
      <w:r w:rsidR="00B16A1D">
        <w:t xml:space="preserve"> </w:t>
      </w:r>
      <w:r>
        <w:t>thiết,</w:t>
      </w:r>
      <w:r w:rsidR="00B16A1D">
        <w:t xml:space="preserve"> </w:t>
      </w:r>
      <w:r>
        <w:t>loại</w:t>
      </w:r>
      <w:r w:rsidR="00B16A1D">
        <w:t xml:space="preserve"> </w:t>
      </w:r>
      <w:r>
        <w:t>bỏ</w:t>
      </w:r>
      <w:r w:rsidR="00B16A1D">
        <w:t xml:space="preserve"> </w:t>
      </w:r>
      <w:r>
        <w:t>vấn</w:t>
      </w:r>
      <w:r w:rsidR="00B16A1D">
        <w:t xml:space="preserve"> </w:t>
      </w:r>
      <w:r>
        <w:t>đề</w:t>
      </w:r>
      <w:r w:rsidR="00B16A1D">
        <w:t xml:space="preserve"> </w:t>
      </w:r>
      <w:r>
        <w:t>dư</w:t>
      </w:r>
      <w:r w:rsidR="00B16A1D">
        <w:t xml:space="preserve"> </w:t>
      </w:r>
      <w:r>
        <w:t>thừa</w:t>
      </w:r>
      <w:r w:rsidR="00B16A1D">
        <w:t xml:space="preserve"> </w:t>
      </w:r>
      <w:r>
        <w:t>hoặc</w:t>
      </w:r>
      <w:r w:rsidR="00B16A1D">
        <w:t xml:space="preserve"> </w:t>
      </w:r>
      <w:r>
        <w:t>thiếu</w:t>
      </w:r>
      <w:r w:rsidR="00B16A1D">
        <w:t xml:space="preserve"> </w:t>
      </w:r>
      <w:r>
        <w:t>hụt</w:t>
      </w:r>
      <w:r w:rsidR="00B16A1D">
        <w:t xml:space="preserve"> </w:t>
      </w:r>
      <w:r>
        <w:t>dữ</w:t>
      </w:r>
      <w:r w:rsidR="00B16A1D">
        <w:t xml:space="preserve"> </w:t>
      </w:r>
      <w:r>
        <w:t>liệu</w:t>
      </w:r>
      <w:r w:rsidR="00B16A1D">
        <w:t xml:space="preserve"> </w:t>
      </w:r>
      <w:r>
        <w:t>thường</w:t>
      </w:r>
      <w:r w:rsidR="00B16A1D">
        <w:t xml:space="preserve"> </w:t>
      </w:r>
      <w:r>
        <w:t>gặp</w:t>
      </w:r>
      <w:r w:rsidR="00B16A1D">
        <w:t xml:space="preserve"> </w:t>
      </w:r>
      <w:r>
        <w:t>trong</w:t>
      </w:r>
      <w:r w:rsidR="00B16A1D">
        <w:t xml:space="preserve"> </w:t>
      </w:r>
      <w:r>
        <w:t>API</w:t>
      </w:r>
      <w:r w:rsidR="00B16A1D">
        <w:t xml:space="preserve"> </w:t>
      </w:r>
      <w:r>
        <w:t>RESTful</w:t>
      </w:r>
      <w:r w:rsidR="006A4E9D">
        <w:fldChar w:fldCharType="begin"/>
      </w:r>
      <w:r w:rsidR="006A4E9D">
        <w:instrText xml:space="preserve"> ADDIN ZOTERO_ITEM CSL_CITATION {"citationID":"wsChiLdm","properties":{"formattedCitation":"[2]","plainCitation":"[2]","noteIndex":0},"citationItems":[{"id":12,"uris":["http://zotero.org/users/15397071/items/I4HVWSYZ"],"itemData":{"id":12,"type":"webpage","abstract":"APIs allow software to speak to each other. Currently the dominant design model is REST. Though it is known to build long lasting APIs, it has issues that come with today’s applica- tions, especially with the rise of mobile app consumers. Queries done with REST require many HTTP endpoints that return fixed data structures which can easily result excess data. Issues come also with frequent updates to the applications since knowing what individual clients need is very difficult.\nGraphQL was built by Facebook in 2012 for their mobile and web apps. It was designed precisely for the need of more flexibility and efficiency in client, server communication. But will it take over REST?\nGraphQL has one “smart” end point that can take complex operations and return only the data the client needs. The shape of a responses matches the shape of the queries. Thus, GraphQL does minimize the amount of data transferred and enables easy evolution of ap- plications.\nGraphCool is an open-sourced framework for the development and deployment of server- less GraphQL backends. With it I created a database and accessed it for purposes of my example project. GraphCools documentation is well done and the environment is clear and easy to work with. It provides an excellent way and place for learning GraphQL.\nREST is an architectural concept where as GraphQL is a query language. REST can utilize HTTP content-types, -methods and -caching. However, if a vast field of clients with differ- ent needs require limited data, with inexpensive queries, GraphQLs API could be what you are looking for. It ́s not really a question of “can GraphQL do more than REST” but rather it seems many things are just a lot easier with GraphQL.","genre":"fi=AMK-opinnäytetyö|sv=YH-examensarbete|en=Bachelor's thesis|","language":"eng","license":"All rights reserved","note":"Accepted: 2018-03-12T13:18:44Z\npublisher: Haaga-Helia ammattikorkeakoulu","title":"GraphQL: The API Design Revolution","title-short":"GraphQL","URL":"http://www.theseus.fi/handle/10024/141989","author":[{"family":"Ritsilä","given":"Aleksi"}],"accessed":{"date-parts":[["2024",10,14]]},"issued":{"date-parts":[["2018"]]}}}],"schema":"https://github.com/citation-style-language/schema/raw/master/csl-citation.json"} </w:instrText>
      </w:r>
      <w:r w:rsidR="006A4E9D">
        <w:fldChar w:fldCharType="separate"/>
      </w:r>
      <w:r w:rsidR="006A4E9D">
        <w:rPr>
          <w:noProof/>
        </w:rPr>
        <w:t>[2]</w:t>
      </w:r>
      <w:r w:rsidR="006A4E9D">
        <w:fldChar w:fldCharType="end"/>
      </w:r>
      <w:r>
        <w:t>.</w:t>
      </w:r>
    </w:p>
    <w:p w:rsidR="0086745B" w:rsidRPr="007C7B97" w:rsidRDefault="001B14F3" w:rsidP="00790365">
      <w:pPr>
        <w:pStyle w:val="BodyText"/>
      </w:pPr>
      <w:r w:rsidRPr="007C7B97">
        <w:t>Đặc</w:t>
      </w:r>
      <w:r w:rsidR="00B16A1D">
        <w:t xml:space="preserve"> </w:t>
      </w:r>
      <w:r w:rsidRPr="007C7B97">
        <w:t>điểm</w:t>
      </w:r>
      <w:r w:rsidR="00B16A1D">
        <w:t xml:space="preserve"> </w:t>
      </w:r>
      <w:r w:rsidR="007D4E19" w:rsidRPr="007C7B97">
        <w:t>nổi</w:t>
      </w:r>
      <w:r w:rsidR="00B16A1D">
        <w:t xml:space="preserve"> </w:t>
      </w:r>
      <w:r w:rsidR="007D4E19" w:rsidRPr="007C7B97">
        <w:t>bật</w:t>
      </w:r>
      <w:r w:rsidR="00B16A1D">
        <w:t xml:space="preserve"> </w:t>
      </w:r>
      <w:r w:rsidRPr="007C7B97">
        <w:t>của</w:t>
      </w:r>
      <w:r w:rsidR="00B16A1D">
        <w:t xml:space="preserve"> </w:t>
      </w:r>
      <w:r w:rsidRPr="007C7B97">
        <w:t>GraphQL</w:t>
      </w:r>
      <w:r w:rsidR="00F0032A">
        <w:t>:</w:t>
      </w:r>
    </w:p>
    <w:p w:rsidR="0086745B" w:rsidRPr="00422A8C" w:rsidRDefault="0086745B" w:rsidP="00790365">
      <w:pPr>
        <w:pStyle w:val="BodyText"/>
      </w:pPr>
      <w:r w:rsidRPr="00422A8C">
        <w:t>Truy</w:t>
      </w:r>
      <w:r w:rsidR="00B16A1D">
        <w:t xml:space="preserve"> </w:t>
      </w:r>
      <w:r w:rsidRPr="00422A8C">
        <w:t>vấn</w:t>
      </w:r>
      <w:r w:rsidR="00B16A1D">
        <w:t xml:space="preserve"> </w:t>
      </w:r>
      <w:r w:rsidRPr="00422A8C">
        <w:t>có</w:t>
      </w:r>
      <w:r w:rsidR="00B16A1D">
        <w:t xml:space="preserve"> </w:t>
      </w:r>
      <w:r w:rsidRPr="00422A8C">
        <w:t>chọn</w:t>
      </w:r>
      <w:r w:rsidR="00B16A1D">
        <w:t xml:space="preserve"> </w:t>
      </w:r>
      <w:r w:rsidRPr="00422A8C">
        <w:t>lọc:</w:t>
      </w:r>
      <w:r w:rsidR="00B16A1D">
        <w:t xml:space="preserve"> </w:t>
      </w:r>
      <w:r w:rsidRPr="00422A8C">
        <w:t>Client</w:t>
      </w:r>
      <w:r w:rsidR="00B16A1D">
        <w:t xml:space="preserve"> </w:t>
      </w:r>
      <w:r w:rsidRPr="00422A8C">
        <w:t>có</w:t>
      </w:r>
      <w:r w:rsidR="00B16A1D">
        <w:t xml:space="preserve"> </w:t>
      </w:r>
      <w:r w:rsidRPr="00422A8C">
        <w:t>toàn</w:t>
      </w:r>
      <w:r w:rsidR="00B16A1D">
        <w:t xml:space="preserve"> </w:t>
      </w:r>
      <w:r w:rsidRPr="00422A8C">
        <w:t>quyền</w:t>
      </w:r>
      <w:r w:rsidR="00B16A1D">
        <w:t xml:space="preserve"> </w:t>
      </w:r>
      <w:r w:rsidRPr="00422A8C">
        <w:t>kiểm</w:t>
      </w:r>
      <w:r w:rsidR="00B16A1D">
        <w:t xml:space="preserve"> </w:t>
      </w:r>
      <w:r w:rsidRPr="00422A8C">
        <w:t>soát</w:t>
      </w:r>
      <w:r w:rsidR="00B16A1D">
        <w:t xml:space="preserve"> </w:t>
      </w:r>
      <w:r w:rsidRPr="00422A8C">
        <w:t>dữ</w:t>
      </w:r>
      <w:r w:rsidR="00B16A1D">
        <w:t xml:space="preserve"> </w:t>
      </w:r>
      <w:r w:rsidRPr="00422A8C">
        <w:t>liệu</w:t>
      </w:r>
      <w:r w:rsidR="00B16A1D">
        <w:t xml:space="preserve"> </w:t>
      </w:r>
      <w:r w:rsidRPr="00422A8C">
        <w:t>được</w:t>
      </w:r>
      <w:r w:rsidR="00B16A1D">
        <w:t xml:space="preserve"> </w:t>
      </w:r>
      <w:r w:rsidRPr="00422A8C">
        <w:t>trả</w:t>
      </w:r>
      <w:r w:rsidR="00B16A1D">
        <w:t xml:space="preserve"> </w:t>
      </w:r>
      <w:r w:rsidRPr="00422A8C">
        <w:t>về,</w:t>
      </w:r>
      <w:r w:rsidR="00B16A1D">
        <w:t xml:space="preserve"> </w:t>
      </w:r>
      <w:r w:rsidRPr="00422A8C">
        <w:t>yêu</w:t>
      </w:r>
      <w:r w:rsidR="00B16A1D">
        <w:t xml:space="preserve"> </w:t>
      </w:r>
      <w:r w:rsidRPr="00422A8C">
        <w:t>cầu</w:t>
      </w:r>
      <w:r w:rsidR="00B16A1D">
        <w:t xml:space="preserve"> </w:t>
      </w:r>
      <w:r w:rsidRPr="00422A8C">
        <w:t>chính</w:t>
      </w:r>
      <w:r w:rsidR="00B16A1D">
        <w:t xml:space="preserve"> </w:t>
      </w:r>
      <w:r w:rsidRPr="00422A8C">
        <w:t>xác</w:t>
      </w:r>
      <w:r w:rsidR="00B16A1D">
        <w:t xml:space="preserve"> </w:t>
      </w:r>
      <w:r w:rsidRPr="00422A8C">
        <w:t>những</w:t>
      </w:r>
      <w:r w:rsidR="00B16A1D">
        <w:t xml:space="preserve"> </w:t>
      </w:r>
      <w:r w:rsidRPr="00422A8C">
        <w:t>trường</w:t>
      </w:r>
      <w:r w:rsidR="00B16A1D">
        <w:t xml:space="preserve"> </w:t>
      </w:r>
      <w:r w:rsidRPr="00422A8C">
        <w:t>thông</w:t>
      </w:r>
      <w:r w:rsidR="00B16A1D">
        <w:t xml:space="preserve"> </w:t>
      </w:r>
      <w:r w:rsidRPr="00422A8C">
        <w:t>tin</w:t>
      </w:r>
      <w:r w:rsidR="00B16A1D">
        <w:t xml:space="preserve"> </w:t>
      </w:r>
      <w:r w:rsidRPr="00422A8C">
        <w:t>cần</w:t>
      </w:r>
      <w:r w:rsidR="00B16A1D">
        <w:t xml:space="preserve"> </w:t>
      </w:r>
      <w:r w:rsidRPr="00422A8C">
        <w:t>thiết,</w:t>
      </w:r>
      <w:r w:rsidR="00B16A1D">
        <w:t xml:space="preserve"> </w:t>
      </w:r>
      <w:r w:rsidRPr="00422A8C">
        <w:t>tối</w:t>
      </w:r>
      <w:r w:rsidR="00B16A1D">
        <w:t xml:space="preserve"> </w:t>
      </w:r>
      <w:r w:rsidRPr="00422A8C">
        <w:t>ưu</w:t>
      </w:r>
      <w:r w:rsidR="00B16A1D">
        <w:t xml:space="preserve"> </w:t>
      </w:r>
      <w:r w:rsidRPr="00422A8C">
        <w:t>hóa</w:t>
      </w:r>
      <w:r w:rsidR="00B16A1D">
        <w:t xml:space="preserve"> </w:t>
      </w:r>
      <w:r w:rsidRPr="00422A8C">
        <w:t>băng</w:t>
      </w:r>
      <w:r w:rsidR="00B16A1D">
        <w:t xml:space="preserve"> </w:t>
      </w:r>
      <w:r w:rsidRPr="00422A8C">
        <w:t>thông</w:t>
      </w:r>
      <w:r w:rsidR="00B16A1D">
        <w:t xml:space="preserve"> </w:t>
      </w:r>
      <w:r w:rsidRPr="00422A8C">
        <w:t>và</w:t>
      </w:r>
      <w:r w:rsidR="00B16A1D">
        <w:t xml:space="preserve"> </w:t>
      </w:r>
      <w:r w:rsidRPr="00422A8C">
        <w:t>hiệu</w:t>
      </w:r>
      <w:r w:rsidR="00B16A1D">
        <w:t xml:space="preserve"> </w:t>
      </w:r>
      <w:r w:rsidRPr="00422A8C">
        <w:t>suất.</w:t>
      </w:r>
    </w:p>
    <w:p w:rsidR="0086745B" w:rsidRPr="00422A8C" w:rsidRDefault="0086745B" w:rsidP="00790365">
      <w:pPr>
        <w:pStyle w:val="BodyText"/>
      </w:pPr>
      <w:r w:rsidRPr="00422A8C">
        <w:t>Tích</w:t>
      </w:r>
      <w:r w:rsidR="00B16A1D">
        <w:t xml:space="preserve"> </w:t>
      </w:r>
      <w:r w:rsidRPr="00422A8C">
        <w:t>hợp</w:t>
      </w:r>
      <w:r w:rsidR="00B16A1D">
        <w:t xml:space="preserve"> </w:t>
      </w:r>
      <w:r w:rsidRPr="00422A8C">
        <w:t>dữ</w:t>
      </w:r>
      <w:r w:rsidR="00B16A1D">
        <w:t xml:space="preserve"> </w:t>
      </w:r>
      <w:r w:rsidRPr="00422A8C">
        <w:t>liệu:</w:t>
      </w:r>
      <w:r w:rsidR="00B16A1D">
        <w:t xml:space="preserve"> </w:t>
      </w:r>
      <w:r w:rsidRPr="00422A8C">
        <w:t>GraphQL</w:t>
      </w:r>
      <w:r w:rsidR="00B16A1D">
        <w:t xml:space="preserve"> </w:t>
      </w:r>
      <w:r w:rsidRPr="00422A8C">
        <w:t>cho</w:t>
      </w:r>
      <w:r w:rsidR="00B16A1D">
        <w:t xml:space="preserve"> </w:t>
      </w:r>
      <w:r w:rsidRPr="00422A8C">
        <w:t>phép</w:t>
      </w:r>
      <w:r w:rsidR="00B16A1D">
        <w:t xml:space="preserve"> </w:t>
      </w:r>
      <w:r w:rsidRPr="00422A8C">
        <w:t>kết</w:t>
      </w:r>
      <w:r w:rsidR="00B16A1D">
        <w:t xml:space="preserve"> </w:t>
      </w:r>
      <w:r w:rsidRPr="00422A8C">
        <w:t>hợp</w:t>
      </w:r>
      <w:r w:rsidR="00B16A1D">
        <w:t xml:space="preserve"> </w:t>
      </w:r>
      <w:r w:rsidRPr="00422A8C">
        <w:t>dữ</w:t>
      </w:r>
      <w:r w:rsidR="00B16A1D">
        <w:t xml:space="preserve"> </w:t>
      </w:r>
      <w:r w:rsidRPr="00422A8C">
        <w:t>liệu</w:t>
      </w:r>
      <w:r w:rsidR="00B16A1D">
        <w:t xml:space="preserve"> </w:t>
      </w:r>
      <w:r w:rsidRPr="00422A8C">
        <w:t>từ</w:t>
      </w:r>
      <w:r w:rsidR="00B16A1D">
        <w:t xml:space="preserve"> </w:t>
      </w:r>
      <w:r w:rsidRPr="00422A8C">
        <w:t>nhiều</w:t>
      </w:r>
      <w:r w:rsidR="00B16A1D">
        <w:t xml:space="preserve"> </w:t>
      </w:r>
      <w:r w:rsidRPr="00422A8C">
        <w:t>nguồn</w:t>
      </w:r>
      <w:r w:rsidR="00B16A1D">
        <w:t xml:space="preserve"> </w:t>
      </w:r>
      <w:r w:rsidRPr="00422A8C">
        <w:t>khác</w:t>
      </w:r>
      <w:r w:rsidR="00B16A1D">
        <w:t xml:space="preserve"> </w:t>
      </w:r>
      <w:r w:rsidRPr="00422A8C">
        <w:t>nhau</w:t>
      </w:r>
      <w:r w:rsidR="00B16A1D">
        <w:t xml:space="preserve"> </w:t>
      </w:r>
      <w:r w:rsidRPr="00422A8C">
        <w:t>trong</w:t>
      </w:r>
      <w:r w:rsidR="00B16A1D">
        <w:t xml:space="preserve"> </w:t>
      </w:r>
      <w:r w:rsidRPr="00422A8C">
        <w:t>một</w:t>
      </w:r>
      <w:r w:rsidR="00B16A1D">
        <w:t xml:space="preserve"> </w:t>
      </w:r>
      <w:r w:rsidRPr="00422A8C">
        <w:t>yêu</w:t>
      </w:r>
      <w:r w:rsidR="00B16A1D">
        <w:t xml:space="preserve"> </w:t>
      </w:r>
      <w:r w:rsidRPr="00422A8C">
        <w:t>cầu</w:t>
      </w:r>
      <w:r w:rsidR="00B16A1D">
        <w:t xml:space="preserve"> </w:t>
      </w:r>
      <w:r w:rsidRPr="00422A8C">
        <w:t>duy</w:t>
      </w:r>
      <w:r w:rsidR="00B16A1D">
        <w:t xml:space="preserve"> </w:t>
      </w:r>
      <w:r w:rsidRPr="00422A8C">
        <w:t>nhất,</w:t>
      </w:r>
      <w:r w:rsidR="00B16A1D">
        <w:t xml:space="preserve"> </w:t>
      </w:r>
      <w:r w:rsidRPr="00422A8C">
        <w:t>đơn</w:t>
      </w:r>
      <w:r w:rsidR="00B16A1D">
        <w:t xml:space="preserve"> </w:t>
      </w:r>
      <w:r w:rsidRPr="00422A8C">
        <w:t>giản</w:t>
      </w:r>
      <w:r w:rsidR="00B16A1D">
        <w:t xml:space="preserve"> </w:t>
      </w:r>
      <w:r w:rsidRPr="00422A8C">
        <w:t>hóa</w:t>
      </w:r>
      <w:r w:rsidR="00B16A1D">
        <w:t xml:space="preserve"> </w:t>
      </w:r>
      <w:r w:rsidRPr="00422A8C">
        <w:t>việc</w:t>
      </w:r>
      <w:r w:rsidR="00B16A1D">
        <w:t xml:space="preserve"> </w:t>
      </w:r>
      <w:r w:rsidRPr="00422A8C">
        <w:t>truy</w:t>
      </w:r>
      <w:r w:rsidR="00B16A1D">
        <w:t xml:space="preserve"> </w:t>
      </w:r>
      <w:r w:rsidRPr="00422A8C">
        <w:t>cập</w:t>
      </w:r>
      <w:r w:rsidR="00B16A1D">
        <w:t xml:space="preserve"> </w:t>
      </w:r>
      <w:r w:rsidRPr="00422A8C">
        <w:t>và</w:t>
      </w:r>
      <w:r w:rsidR="00B16A1D">
        <w:t xml:space="preserve"> </w:t>
      </w:r>
      <w:r w:rsidRPr="00422A8C">
        <w:t>xử</w:t>
      </w:r>
      <w:r w:rsidR="00B16A1D">
        <w:t xml:space="preserve"> </w:t>
      </w:r>
      <w:r w:rsidRPr="00422A8C">
        <w:t>lý</w:t>
      </w:r>
      <w:r w:rsidR="00B16A1D">
        <w:t xml:space="preserve"> </w:t>
      </w:r>
      <w:r w:rsidRPr="00422A8C">
        <w:t>thông</w:t>
      </w:r>
      <w:r w:rsidR="00B16A1D">
        <w:t xml:space="preserve"> </w:t>
      </w:r>
      <w:r w:rsidRPr="00422A8C">
        <w:t>tin.</w:t>
      </w:r>
    </w:p>
    <w:p w:rsidR="0086745B" w:rsidRPr="00422A8C" w:rsidRDefault="00422A8C" w:rsidP="00790365">
      <w:pPr>
        <w:pStyle w:val="BodyText"/>
      </w:pPr>
      <w:r>
        <w:lastRenderedPageBreak/>
        <w:t>Kiểu</w:t>
      </w:r>
      <w:r w:rsidR="00B16A1D">
        <w:t xml:space="preserve"> </w:t>
      </w:r>
      <w:r>
        <w:t>dữ</w:t>
      </w:r>
      <w:r w:rsidR="00B16A1D">
        <w:t xml:space="preserve"> </w:t>
      </w:r>
      <w:r>
        <w:t>liệu</w:t>
      </w:r>
      <w:r w:rsidR="00B16A1D">
        <w:t xml:space="preserve"> </w:t>
      </w:r>
      <w:r w:rsidR="0086745B" w:rsidRPr="00422A8C">
        <w:t>mạnh</w:t>
      </w:r>
      <w:r w:rsidR="00B16A1D">
        <w:t xml:space="preserve"> </w:t>
      </w:r>
      <w:r>
        <w:t>mẽ</w:t>
      </w:r>
      <w:r w:rsidR="0086745B" w:rsidRPr="00422A8C">
        <w:t>:</w:t>
      </w:r>
      <w:r w:rsidR="00B16A1D">
        <w:t xml:space="preserve"> </w:t>
      </w:r>
      <w:r w:rsidR="0086745B" w:rsidRPr="00422A8C">
        <w:t>GraphQL</w:t>
      </w:r>
      <w:r w:rsidR="00B16A1D">
        <w:t xml:space="preserve"> </w:t>
      </w:r>
      <w:r w:rsidR="0086745B" w:rsidRPr="00422A8C">
        <w:t>sử</w:t>
      </w:r>
      <w:r w:rsidR="00B16A1D">
        <w:t xml:space="preserve"> </w:t>
      </w:r>
      <w:r w:rsidR="0086745B" w:rsidRPr="00422A8C">
        <w:t>dụng</w:t>
      </w:r>
      <w:r w:rsidR="00B16A1D">
        <w:t xml:space="preserve"> </w:t>
      </w:r>
      <w:r w:rsidR="0086745B" w:rsidRPr="00422A8C">
        <w:t>một</w:t>
      </w:r>
      <w:r w:rsidR="00B16A1D">
        <w:t xml:space="preserve"> </w:t>
      </w:r>
      <w:r w:rsidR="0086745B" w:rsidRPr="00422A8C">
        <w:t>hệ</w:t>
      </w:r>
      <w:r w:rsidR="00B16A1D">
        <w:t xml:space="preserve"> </w:t>
      </w:r>
      <w:r w:rsidR="0086745B" w:rsidRPr="00422A8C">
        <w:t>thống</w:t>
      </w:r>
      <w:r w:rsidR="00B16A1D">
        <w:t xml:space="preserve"> </w:t>
      </w:r>
      <w:r w:rsidR="0086745B" w:rsidRPr="00422A8C">
        <w:t>kiểu</w:t>
      </w:r>
      <w:r w:rsidR="00B16A1D">
        <w:t xml:space="preserve"> </w:t>
      </w:r>
      <w:r w:rsidR="0086745B" w:rsidRPr="00422A8C">
        <w:t>(type</w:t>
      </w:r>
      <w:r w:rsidR="00B16A1D">
        <w:t xml:space="preserve"> </w:t>
      </w:r>
      <w:r w:rsidR="0086745B" w:rsidRPr="00422A8C">
        <w:t>system)</w:t>
      </w:r>
      <w:r w:rsidR="00B16A1D">
        <w:t xml:space="preserve"> </w:t>
      </w:r>
      <w:r w:rsidR="0086745B" w:rsidRPr="00422A8C">
        <w:t>chặt</w:t>
      </w:r>
      <w:r w:rsidR="00B16A1D">
        <w:t xml:space="preserve"> </w:t>
      </w:r>
      <w:r w:rsidR="0086745B" w:rsidRPr="00422A8C">
        <w:t>chẽ</w:t>
      </w:r>
      <w:r w:rsidR="00B16A1D">
        <w:t xml:space="preserve"> </w:t>
      </w:r>
      <w:r w:rsidR="0086745B" w:rsidRPr="00422A8C">
        <w:t>để</w:t>
      </w:r>
      <w:r w:rsidR="00B16A1D">
        <w:t xml:space="preserve"> </w:t>
      </w:r>
      <w:r w:rsidR="0086745B" w:rsidRPr="00422A8C">
        <w:t>định</w:t>
      </w:r>
      <w:r w:rsidR="00B16A1D">
        <w:t xml:space="preserve"> </w:t>
      </w:r>
      <w:r w:rsidR="0086745B" w:rsidRPr="00422A8C">
        <w:t>nghĩa</w:t>
      </w:r>
      <w:r w:rsidR="00B16A1D">
        <w:t xml:space="preserve"> </w:t>
      </w:r>
      <w:r w:rsidR="0086745B" w:rsidRPr="00422A8C">
        <w:t>dữ</w:t>
      </w:r>
      <w:r w:rsidR="00B16A1D">
        <w:t xml:space="preserve"> </w:t>
      </w:r>
      <w:r w:rsidR="0086745B" w:rsidRPr="00422A8C">
        <w:t>liệu,</w:t>
      </w:r>
      <w:r w:rsidR="00B16A1D">
        <w:t xml:space="preserve"> </w:t>
      </w:r>
      <w:r w:rsidR="0086745B" w:rsidRPr="00422A8C">
        <w:t>đảm</w:t>
      </w:r>
      <w:r w:rsidR="00B16A1D">
        <w:t xml:space="preserve"> </w:t>
      </w:r>
      <w:r w:rsidR="0086745B" w:rsidRPr="00422A8C">
        <w:t>bảo</w:t>
      </w:r>
      <w:r w:rsidR="00B16A1D">
        <w:t xml:space="preserve"> </w:t>
      </w:r>
      <w:r w:rsidR="0086745B" w:rsidRPr="00422A8C">
        <w:t>tính</w:t>
      </w:r>
      <w:r w:rsidR="00B16A1D">
        <w:t xml:space="preserve"> </w:t>
      </w:r>
      <w:r w:rsidR="0086745B" w:rsidRPr="00422A8C">
        <w:t>toàn</w:t>
      </w:r>
      <w:r w:rsidR="00B16A1D">
        <w:t xml:space="preserve"> </w:t>
      </w:r>
      <w:r w:rsidR="0086745B" w:rsidRPr="00422A8C">
        <w:t>vẹn</w:t>
      </w:r>
      <w:r w:rsidR="00B16A1D">
        <w:t xml:space="preserve"> </w:t>
      </w:r>
      <w:r w:rsidR="0086745B" w:rsidRPr="00422A8C">
        <w:t>và</w:t>
      </w:r>
      <w:r w:rsidR="00B16A1D">
        <w:t xml:space="preserve"> </w:t>
      </w:r>
      <w:r w:rsidR="0086745B" w:rsidRPr="00422A8C">
        <w:t>dự</w:t>
      </w:r>
      <w:r w:rsidR="00B16A1D">
        <w:t xml:space="preserve"> </w:t>
      </w:r>
      <w:r w:rsidR="0086745B" w:rsidRPr="00422A8C">
        <w:t>đoán</w:t>
      </w:r>
      <w:r w:rsidR="00B16A1D">
        <w:t xml:space="preserve"> </w:t>
      </w:r>
      <w:r w:rsidR="0086745B" w:rsidRPr="00422A8C">
        <w:t>được</w:t>
      </w:r>
      <w:r w:rsidR="00B16A1D">
        <w:t xml:space="preserve"> </w:t>
      </w:r>
      <w:r w:rsidR="0086745B" w:rsidRPr="00422A8C">
        <w:t>của</w:t>
      </w:r>
      <w:r w:rsidR="00B16A1D">
        <w:t xml:space="preserve"> </w:t>
      </w:r>
      <w:r w:rsidR="0086745B" w:rsidRPr="00422A8C">
        <w:t>dữ</w:t>
      </w:r>
      <w:r w:rsidR="00B16A1D">
        <w:t xml:space="preserve"> </w:t>
      </w:r>
      <w:r w:rsidR="0086745B" w:rsidRPr="00422A8C">
        <w:t>liệu</w:t>
      </w:r>
      <w:r w:rsidR="00B16A1D">
        <w:t xml:space="preserve"> </w:t>
      </w:r>
      <w:r w:rsidR="0086745B" w:rsidRPr="00422A8C">
        <w:t>trao</w:t>
      </w:r>
      <w:r w:rsidR="00B16A1D">
        <w:t xml:space="preserve"> </w:t>
      </w:r>
      <w:r w:rsidR="0086745B" w:rsidRPr="00422A8C">
        <w:t>đổi</w:t>
      </w:r>
      <w:r w:rsidR="00B16A1D">
        <w:t xml:space="preserve"> </w:t>
      </w:r>
      <w:r w:rsidR="0086745B" w:rsidRPr="00422A8C">
        <w:t>giữa</w:t>
      </w:r>
      <w:r w:rsidR="00B16A1D">
        <w:t xml:space="preserve"> </w:t>
      </w:r>
      <w:r w:rsidR="0086745B" w:rsidRPr="00422A8C">
        <w:t>client</w:t>
      </w:r>
      <w:r w:rsidR="00B16A1D">
        <w:t xml:space="preserve"> </w:t>
      </w:r>
      <w:r w:rsidR="0086745B" w:rsidRPr="00422A8C">
        <w:t>và</w:t>
      </w:r>
      <w:r w:rsidR="00B16A1D">
        <w:t xml:space="preserve"> </w:t>
      </w:r>
      <w:r w:rsidR="0086745B" w:rsidRPr="00422A8C">
        <w:t>server.</w:t>
      </w:r>
    </w:p>
    <w:p w:rsidR="00461391" w:rsidRDefault="0086745B" w:rsidP="00790365">
      <w:pPr>
        <w:pStyle w:val="BodyText"/>
      </w:pPr>
      <w:r w:rsidRPr="00422A8C">
        <w:t>Khả</w:t>
      </w:r>
      <w:r w:rsidR="00B16A1D">
        <w:t xml:space="preserve"> </w:t>
      </w:r>
      <w:r w:rsidRPr="00422A8C">
        <w:t>năng</w:t>
      </w:r>
      <w:r w:rsidR="00B16A1D">
        <w:t xml:space="preserve"> </w:t>
      </w:r>
      <w:r w:rsidRPr="00422A8C">
        <w:t>tự</w:t>
      </w:r>
      <w:r w:rsidR="00B16A1D">
        <w:t xml:space="preserve"> </w:t>
      </w:r>
      <w:r w:rsidRPr="00422A8C">
        <w:t>xem</w:t>
      </w:r>
      <w:r w:rsidR="00B16A1D">
        <w:t xml:space="preserve"> </w:t>
      </w:r>
      <w:r w:rsidRPr="00422A8C">
        <w:t>xét</w:t>
      </w:r>
      <w:r w:rsidR="00B16A1D">
        <w:t xml:space="preserve"> </w:t>
      </w:r>
      <w:r w:rsidRPr="00422A8C">
        <w:t>(Introspection):</w:t>
      </w:r>
      <w:r w:rsidR="00B16A1D">
        <w:t xml:space="preserve"> </w:t>
      </w:r>
      <w:r w:rsidRPr="00422A8C">
        <w:t>GraphQL</w:t>
      </w:r>
      <w:r w:rsidR="00B16A1D">
        <w:t xml:space="preserve"> </w:t>
      </w:r>
      <w:r w:rsidRPr="00422A8C">
        <w:t>cung</w:t>
      </w:r>
      <w:r w:rsidR="00B16A1D">
        <w:t xml:space="preserve"> </w:t>
      </w:r>
      <w:r w:rsidRPr="00422A8C">
        <w:t>cấp</w:t>
      </w:r>
      <w:r w:rsidR="00B16A1D">
        <w:t xml:space="preserve"> </w:t>
      </w:r>
      <w:r w:rsidRPr="00422A8C">
        <w:t>cơ</w:t>
      </w:r>
      <w:r w:rsidR="00B16A1D">
        <w:t xml:space="preserve"> </w:t>
      </w:r>
      <w:r w:rsidRPr="00422A8C">
        <w:t>chế</w:t>
      </w:r>
      <w:r w:rsidR="00B16A1D">
        <w:t xml:space="preserve"> </w:t>
      </w:r>
      <w:r w:rsidRPr="00422A8C">
        <w:t>introspection,</w:t>
      </w:r>
      <w:r w:rsidR="00B16A1D">
        <w:t xml:space="preserve"> </w:t>
      </w:r>
      <w:r w:rsidRPr="00422A8C">
        <w:t>cho</w:t>
      </w:r>
      <w:r w:rsidR="00B16A1D">
        <w:t xml:space="preserve"> </w:t>
      </w:r>
      <w:r w:rsidRPr="00422A8C">
        <w:t>phép</w:t>
      </w:r>
      <w:r w:rsidR="00B16A1D">
        <w:t xml:space="preserve"> </w:t>
      </w:r>
      <w:r w:rsidRPr="00422A8C">
        <w:t>client</w:t>
      </w:r>
      <w:r w:rsidR="00B16A1D">
        <w:t xml:space="preserve"> </w:t>
      </w:r>
      <w:r w:rsidRPr="00422A8C">
        <w:t>tự</w:t>
      </w:r>
      <w:r w:rsidR="00B16A1D">
        <w:t xml:space="preserve"> </w:t>
      </w:r>
      <w:r w:rsidRPr="00422A8C">
        <w:t>động</w:t>
      </w:r>
      <w:r w:rsidR="00B16A1D">
        <w:t xml:space="preserve"> </w:t>
      </w:r>
      <w:r w:rsidRPr="00422A8C">
        <w:t>khám</w:t>
      </w:r>
      <w:r w:rsidR="00B16A1D">
        <w:t xml:space="preserve"> </w:t>
      </w:r>
      <w:r w:rsidRPr="00422A8C">
        <w:t>phá</w:t>
      </w:r>
      <w:r w:rsidR="00B16A1D">
        <w:t xml:space="preserve"> </w:t>
      </w:r>
      <w:r w:rsidRPr="00422A8C">
        <w:t>cấu</w:t>
      </w:r>
      <w:r w:rsidR="00B16A1D">
        <w:t xml:space="preserve"> </w:t>
      </w:r>
      <w:r w:rsidRPr="00422A8C">
        <w:t>trúc</w:t>
      </w:r>
      <w:r w:rsidR="00B16A1D">
        <w:t xml:space="preserve"> </w:t>
      </w:r>
      <w:r w:rsidRPr="00422A8C">
        <w:t>và</w:t>
      </w:r>
      <w:r w:rsidR="00B16A1D">
        <w:t xml:space="preserve"> </w:t>
      </w:r>
      <w:r w:rsidRPr="00422A8C">
        <w:t>kiểu</w:t>
      </w:r>
      <w:r w:rsidR="00B16A1D">
        <w:t xml:space="preserve"> </w:t>
      </w:r>
      <w:r w:rsidRPr="00422A8C">
        <w:t>dữ</w:t>
      </w:r>
      <w:r w:rsidR="00B16A1D">
        <w:t xml:space="preserve"> </w:t>
      </w:r>
      <w:r w:rsidRPr="00422A8C">
        <w:t>liệu</w:t>
      </w:r>
      <w:r w:rsidR="00B16A1D">
        <w:t xml:space="preserve"> </w:t>
      </w:r>
      <w:r w:rsidRPr="00422A8C">
        <w:t>của</w:t>
      </w:r>
      <w:r w:rsidR="00B16A1D">
        <w:t xml:space="preserve"> </w:t>
      </w:r>
      <w:r w:rsidRPr="00422A8C">
        <w:t>API,</w:t>
      </w:r>
      <w:r w:rsidR="00B16A1D">
        <w:t xml:space="preserve"> </w:t>
      </w:r>
      <w:r w:rsidRPr="00422A8C">
        <w:t>hỗ</w:t>
      </w:r>
      <w:r w:rsidR="00B16A1D">
        <w:t xml:space="preserve"> </w:t>
      </w:r>
      <w:r w:rsidRPr="00422A8C">
        <w:t>trợ</w:t>
      </w:r>
      <w:r w:rsidR="00B16A1D">
        <w:t xml:space="preserve"> </w:t>
      </w:r>
      <w:r w:rsidRPr="00422A8C">
        <w:t>việc</w:t>
      </w:r>
      <w:r w:rsidR="00B16A1D">
        <w:t xml:space="preserve"> </w:t>
      </w:r>
      <w:r w:rsidRPr="00422A8C">
        <w:t>tạo</w:t>
      </w:r>
      <w:r w:rsidR="00B16A1D">
        <w:t xml:space="preserve"> </w:t>
      </w:r>
      <w:r w:rsidRPr="00422A8C">
        <w:t>ra</w:t>
      </w:r>
      <w:r w:rsidR="00B16A1D">
        <w:t xml:space="preserve"> </w:t>
      </w:r>
      <w:r w:rsidRPr="00422A8C">
        <w:t>các</w:t>
      </w:r>
      <w:r w:rsidR="00B16A1D">
        <w:t xml:space="preserve"> </w:t>
      </w:r>
      <w:r w:rsidRPr="00422A8C">
        <w:t>công</w:t>
      </w:r>
      <w:r w:rsidR="00B16A1D">
        <w:t xml:space="preserve"> </w:t>
      </w:r>
      <w:r w:rsidRPr="00422A8C">
        <w:t>cụ</w:t>
      </w:r>
      <w:r w:rsidR="00B16A1D">
        <w:t xml:space="preserve"> </w:t>
      </w:r>
      <w:r w:rsidRPr="00422A8C">
        <w:t>và</w:t>
      </w:r>
      <w:r w:rsidR="00B16A1D">
        <w:t xml:space="preserve"> </w:t>
      </w:r>
      <w:r w:rsidRPr="00422A8C">
        <w:t>ứng</w:t>
      </w:r>
      <w:r w:rsidR="00B16A1D">
        <w:t xml:space="preserve"> </w:t>
      </w:r>
      <w:r w:rsidRPr="00422A8C">
        <w:t>dụng</w:t>
      </w:r>
      <w:r w:rsidR="00B16A1D">
        <w:t xml:space="preserve"> </w:t>
      </w:r>
      <w:r w:rsidRPr="00422A8C">
        <w:t>client</w:t>
      </w:r>
      <w:r w:rsidR="00B16A1D">
        <w:t xml:space="preserve"> </w:t>
      </w:r>
      <w:r w:rsidRPr="00422A8C">
        <w:t>hiệu</w:t>
      </w:r>
      <w:r w:rsidR="00B16A1D">
        <w:t xml:space="preserve"> </w:t>
      </w:r>
      <w:r w:rsidRPr="00422A8C">
        <w:t>quả.</w:t>
      </w:r>
    </w:p>
    <w:p w:rsidR="000665D6" w:rsidRDefault="000665D6" w:rsidP="004846D0">
      <w:pPr>
        <w:pStyle w:val="H3"/>
      </w:pPr>
      <w:bookmarkStart w:id="38" w:name="_Toc182179843"/>
      <w:r>
        <w:t>Các</w:t>
      </w:r>
      <w:r w:rsidR="00B16A1D">
        <w:t xml:space="preserve"> </w:t>
      </w:r>
      <w:r>
        <w:t>thành</w:t>
      </w:r>
      <w:r w:rsidR="00B16A1D">
        <w:t xml:space="preserve"> </w:t>
      </w:r>
      <w:r>
        <w:t>phần</w:t>
      </w:r>
      <w:r w:rsidR="00B16A1D">
        <w:t xml:space="preserve"> </w:t>
      </w:r>
      <w:r>
        <w:t>của</w:t>
      </w:r>
      <w:r w:rsidR="00B16A1D">
        <w:t xml:space="preserve"> </w:t>
      </w:r>
      <w:r>
        <w:t>GraphQL</w:t>
      </w:r>
      <w:bookmarkEnd w:id="38"/>
    </w:p>
    <w:p w:rsidR="000665D6" w:rsidRPr="00CE7104" w:rsidRDefault="000665D6" w:rsidP="00CE7104">
      <w:pPr>
        <w:pStyle w:val="H4"/>
      </w:pPr>
      <w:r w:rsidRPr="00CE7104">
        <w:t>Schema</w:t>
      </w:r>
    </w:p>
    <w:p w:rsidR="00F84823" w:rsidRDefault="00F84823" w:rsidP="00790365">
      <w:pPr>
        <w:pStyle w:val="BodyText"/>
      </w:pPr>
      <w:r>
        <w:t>Schema</w:t>
      </w:r>
      <w:r w:rsidR="00B16A1D">
        <w:t xml:space="preserve"> </w:t>
      </w:r>
      <w:r>
        <w:t>là</w:t>
      </w:r>
      <w:r w:rsidR="00B16A1D">
        <w:t xml:space="preserve"> </w:t>
      </w:r>
      <w:r>
        <w:t>nền</w:t>
      </w:r>
      <w:r w:rsidR="00B16A1D">
        <w:t xml:space="preserve"> </w:t>
      </w:r>
      <w:r>
        <w:t>tảng</w:t>
      </w:r>
      <w:r w:rsidR="00B16A1D">
        <w:t xml:space="preserve"> </w:t>
      </w:r>
      <w:r>
        <w:t>của</w:t>
      </w:r>
      <w:r w:rsidR="00B16A1D">
        <w:t xml:space="preserve"> </w:t>
      </w:r>
      <w:r>
        <w:t>GraphQL,</w:t>
      </w:r>
      <w:r w:rsidR="00B16A1D">
        <w:t xml:space="preserve"> </w:t>
      </w:r>
      <w:r>
        <w:t>mô</w:t>
      </w:r>
      <w:r w:rsidR="00B16A1D">
        <w:t xml:space="preserve"> </w:t>
      </w:r>
      <w:r>
        <w:t>tả</w:t>
      </w:r>
      <w:r w:rsidR="00B16A1D">
        <w:t xml:space="preserve"> </w:t>
      </w:r>
      <w:r>
        <w:t>tất</w:t>
      </w:r>
      <w:r w:rsidR="00B16A1D">
        <w:t xml:space="preserve"> </w:t>
      </w:r>
      <w:r>
        <w:t>cả</w:t>
      </w:r>
      <w:r w:rsidR="00B16A1D">
        <w:t xml:space="preserve"> </w:t>
      </w:r>
      <w:r>
        <w:t>các</w:t>
      </w:r>
      <w:r w:rsidR="00B16A1D">
        <w:t xml:space="preserve"> </w:t>
      </w:r>
      <w:r>
        <w:t>dữ</w:t>
      </w:r>
      <w:r w:rsidR="00B16A1D">
        <w:t xml:space="preserve"> </w:t>
      </w:r>
      <w:r>
        <w:t>liệu</w:t>
      </w:r>
      <w:r w:rsidR="00B16A1D">
        <w:t xml:space="preserve"> </w:t>
      </w:r>
      <w:r>
        <w:t>có</w:t>
      </w:r>
      <w:r w:rsidR="00B16A1D">
        <w:t xml:space="preserve"> </w:t>
      </w:r>
      <w:r>
        <w:t>sẵn</w:t>
      </w:r>
      <w:r w:rsidR="00B16A1D">
        <w:t xml:space="preserve"> </w:t>
      </w:r>
      <w:r>
        <w:t>thông</w:t>
      </w:r>
      <w:r w:rsidR="00B16A1D">
        <w:t xml:space="preserve"> </w:t>
      </w:r>
      <w:r>
        <w:t>qua</w:t>
      </w:r>
      <w:r w:rsidR="00B16A1D">
        <w:t xml:space="preserve"> </w:t>
      </w:r>
      <w:r>
        <w:t>API.</w:t>
      </w:r>
    </w:p>
    <w:p w:rsidR="00F84823" w:rsidRDefault="00F84823" w:rsidP="00790365">
      <w:pPr>
        <w:pStyle w:val="BodyText"/>
      </w:pPr>
      <w:r>
        <w:t>Sử</w:t>
      </w:r>
      <w:r w:rsidR="00B16A1D">
        <w:t xml:space="preserve"> </w:t>
      </w:r>
      <w:r>
        <w:t>dụng</w:t>
      </w:r>
      <w:r w:rsidR="00B16A1D">
        <w:t xml:space="preserve"> </w:t>
      </w:r>
      <w:r>
        <w:t>ngôn</w:t>
      </w:r>
      <w:r w:rsidR="00B16A1D">
        <w:t xml:space="preserve"> </w:t>
      </w:r>
      <w:r>
        <w:t>ngữ</w:t>
      </w:r>
      <w:r w:rsidR="00B16A1D">
        <w:t xml:space="preserve"> </w:t>
      </w:r>
      <w:r>
        <w:t>định</w:t>
      </w:r>
      <w:r w:rsidR="00B16A1D">
        <w:t xml:space="preserve"> </w:t>
      </w:r>
      <w:r>
        <w:t>nghĩa</w:t>
      </w:r>
      <w:r w:rsidR="00B16A1D">
        <w:t xml:space="preserve"> </w:t>
      </w:r>
      <w:r>
        <w:t>riêng,</w:t>
      </w:r>
      <w:r w:rsidR="00B16A1D">
        <w:t xml:space="preserve"> </w:t>
      </w:r>
      <w:r>
        <w:t>thường</w:t>
      </w:r>
      <w:r w:rsidR="00B16A1D">
        <w:t xml:space="preserve"> </w:t>
      </w:r>
      <w:r>
        <w:t>được</w:t>
      </w:r>
      <w:r w:rsidR="00B16A1D">
        <w:t xml:space="preserve"> </w:t>
      </w:r>
      <w:r>
        <w:t>gọi</w:t>
      </w:r>
      <w:r w:rsidR="00B16A1D">
        <w:t xml:space="preserve"> </w:t>
      </w:r>
      <w:r>
        <w:t>là</w:t>
      </w:r>
      <w:r w:rsidR="00B16A1D">
        <w:t xml:space="preserve"> </w:t>
      </w:r>
      <w:r>
        <w:t>Schema</w:t>
      </w:r>
      <w:r w:rsidR="00B16A1D">
        <w:t xml:space="preserve"> </w:t>
      </w:r>
      <w:r>
        <w:t>Definition</w:t>
      </w:r>
      <w:r w:rsidR="00B16A1D">
        <w:t xml:space="preserve"> </w:t>
      </w:r>
      <w:r>
        <w:t>Language</w:t>
      </w:r>
      <w:r w:rsidR="00B16A1D">
        <w:t xml:space="preserve"> </w:t>
      </w:r>
      <w:r>
        <w:t>(SDL),</w:t>
      </w:r>
      <w:r w:rsidR="00B16A1D">
        <w:t xml:space="preserve"> </w:t>
      </w:r>
      <w:r>
        <w:t>với</w:t>
      </w:r>
      <w:r w:rsidR="00B16A1D">
        <w:t xml:space="preserve"> </w:t>
      </w:r>
      <w:r>
        <w:t>cú</w:t>
      </w:r>
      <w:r w:rsidR="00B16A1D">
        <w:t xml:space="preserve"> </w:t>
      </w:r>
      <w:r>
        <w:t>pháp</w:t>
      </w:r>
      <w:r w:rsidR="00B16A1D">
        <w:t xml:space="preserve"> </w:t>
      </w:r>
      <w:r>
        <w:t>đơn</w:t>
      </w:r>
      <w:r w:rsidR="00B16A1D">
        <w:t xml:space="preserve"> </w:t>
      </w:r>
      <w:r>
        <w:t>giản,</w:t>
      </w:r>
      <w:r w:rsidR="00B16A1D">
        <w:t xml:space="preserve"> </w:t>
      </w:r>
      <w:r>
        <w:t>dễ</w:t>
      </w:r>
      <w:r w:rsidR="00B16A1D">
        <w:t xml:space="preserve"> </w:t>
      </w:r>
      <w:r>
        <w:t>đọc.</w:t>
      </w:r>
    </w:p>
    <w:p w:rsidR="001343BB" w:rsidRDefault="00F84823" w:rsidP="00790365">
      <w:pPr>
        <w:pStyle w:val="BodyText"/>
      </w:pPr>
      <w:r>
        <w:t>Schema</w:t>
      </w:r>
      <w:r w:rsidR="00B16A1D">
        <w:t xml:space="preserve"> </w:t>
      </w:r>
      <w:r>
        <w:t>định</w:t>
      </w:r>
      <w:r w:rsidR="00B16A1D">
        <w:t xml:space="preserve"> </w:t>
      </w:r>
      <w:r>
        <w:t>nghĩa</w:t>
      </w:r>
      <w:r w:rsidR="00B16A1D">
        <w:t xml:space="preserve"> </w:t>
      </w:r>
      <w:r>
        <w:t>các</w:t>
      </w:r>
      <w:r w:rsidR="00B16A1D">
        <w:t xml:space="preserve"> </w:t>
      </w:r>
      <w:r>
        <w:t>kiểu</w:t>
      </w:r>
      <w:r w:rsidR="00B16A1D">
        <w:t xml:space="preserve"> </w:t>
      </w:r>
      <w:r>
        <w:t>dữ</w:t>
      </w:r>
      <w:r w:rsidR="00B16A1D">
        <w:t xml:space="preserve"> </w:t>
      </w:r>
      <w:r>
        <w:t>liệu</w:t>
      </w:r>
      <w:r w:rsidR="00B16A1D">
        <w:t xml:space="preserve"> </w:t>
      </w:r>
      <w:r>
        <w:t>(types)</w:t>
      </w:r>
      <w:r w:rsidR="00B16A1D">
        <w:t xml:space="preserve"> </w:t>
      </w:r>
      <w:r>
        <w:t>cho</w:t>
      </w:r>
      <w:r w:rsidR="00B16A1D">
        <w:t xml:space="preserve"> </w:t>
      </w:r>
      <w:r>
        <w:t>dữ</w:t>
      </w:r>
      <w:r w:rsidR="00B16A1D">
        <w:t xml:space="preserve"> </w:t>
      </w:r>
      <w:r>
        <w:t>liệu,</w:t>
      </w:r>
      <w:r w:rsidR="00B16A1D">
        <w:t xml:space="preserve"> </w:t>
      </w:r>
      <w:r>
        <w:t>bao</w:t>
      </w:r>
      <w:r w:rsidR="00B16A1D">
        <w:t xml:space="preserve"> </w:t>
      </w:r>
      <w:r>
        <w:t>gồm</w:t>
      </w:r>
      <w:r w:rsidR="001343BB">
        <w:t>:</w:t>
      </w:r>
    </w:p>
    <w:p w:rsidR="001343BB" w:rsidRDefault="001343BB" w:rsidP="00790365">
      <w:pPr>
        <w:pStyle w:val="BodyText"/>
        <w:numPr>
          <w:ilvl w:val="0"/>
          <w:numId w:val="53"/>
        </w:numPr>
      </w:pPr>
      <w:r>
        <w:t>Scalar</w:t>
      </w:r>
      <w:r w:rsidR="00B16A1D">
        <w:t xml:space="preserve"> </w:t>
      </w:r>
      <w:r>
        <w:t>Types:</w:t>
      </w:r>
      <w:r w:rsidR="00B16A1D">
        <w:t xml:space="preserve"> </w:t>
      </w:r>
      <w:r w:rsidR="00F84823">
        <w:t>Int,</w:t>
      </w:r>
      <w:r w:rsidR="00B16A1D">
        <w:t xml:space="preserve"> </w:t>
      </w:r>
      <w:r w:rsidR="00F84823">
        <w:t>String,</w:t>
      </w:r>
      <w:r w:rsidR="00B16A1D">
        <w:t xml:space="preserve"> </w:t>
      </w:r>
      <w:r w:rsidR="00F84823">
        <w:t>Boolean,</w:t>
      </w:r>
      <w:r w:rsidR="00B16A1D">
        <w:t xml:space="preserve"> </w:t>
      </w:r>
      <w:r w:rsidR="00F84823">
        <w:t>Float,</w:t>
      </w:r>
      <w:r w:rsidR="00B16A1D">
        <w:t xml:space="preserve"> </w:t>
      </w:r>
      <w:r w:rsidR="00F84823">
        <w:t>ID</w:t>
      </w:r>
      <w:r>
        <w:t>.</w:t>
      </w:r>
    </w:p>
    <w:p w:rsidR="001343BB" w:rsidRDefault="001343BB" w:rsidP="00790365">
      <w:pPr>
        <w:pStyle w:val="BodyText"/>
        <w:numPr>
          <w:ilvl w:val="0"/>
          <w:numId w:val="53"/>
        </w:numPr>
      </w:pPr>
      <w:r>
        <w:t>Object</w:t>
      </w:r>
      <w:r w:rsidR="00B16A1D">
        <w:t xml:space="preserve"> </w:t>
      </w:r>
      <w:r>
        <w:t>Types:</w:t>
      </w:r>
      <w:r w:rsidR="00B16A1D">
        <w:t xml:space="preserve"> </w:t>
      </w:r>
      <w:r w:rsidR="00F84823">
        <w:t>đại</w:t>
      </w:r>
      <w:r w:rsidR="00B16A1D">
        <w:t xml:space="preserve"> </w:t>
      </w:r>
      <w:r w:rsidR="00F84823">
        <w:t>diện</w:t>
      </w:r>
      <w:r w:rsidR="00B16A1D">
        <w:t xml:space="preserve"> </w:t>
      </w:r>
      <w:r w:rsidR="00F84823">
        <w:t>cho</w:t>
      </w:r>
      <w:r w:rsidR="00B16A1D">
        <w:t xml:space="preserve"> </w:t>
      </w:r>
      <w:r w:rsidR="00F84823">
        <w:t>các</w:t>
      </w:r>
      <w:r w:rsidR="00B16A1D">
        <w:t xml:space="preserve"> </w:t>
      </w:r>
      <w:r w:rsidR="00F84823">
        <w:t>đối</w:t>
      </w:r>
      <w:r w:rsidR="00B16A1D">
        <w:t xml:space="preserve"> </w:t>
      </w:r>
      <w:r w:rsidR="00F84823">
        <w:t>tượng</w:t>
      </w:r>
      <w:r w:rsidR="00B16A1D">
        <w:t xml:space="preserve"> </w:t>
      </w:r>
      <w:r w:rsidR="00F84823">
        <w:t>với</w:t>
      </w:r>
      <w:r w:rsidR="00B16A1D">
        <w:t xml:space="preserve"> </w:t>
      </w:r>
      <w:r w:rsidR="00F84823">
        <w:t>các</w:t>
      </w:r>
      <w:r w:rsidR="00B16A1D">
        <w:t xml:space="preserve"> </w:t>
      </w:r>
      <w:r w:rsidR="00F84823">
        <w:t>trường</w:t>
      </w:r>
      <w:r w:rsidR="00B16A1D">
        <w:t xml:space="preserve"> </w:t>
      </w:r>
      <w:r w:rsidR="00F84823">
        <w:t>dữ</w:t>
      </w:r>
      <w:r w:rsidR="00B16A1D">
        <w:t xml:space="preserve"> </w:t>
      </w:r>
      <w:r w:rsidR="00F84823">
        <w:t>liệu</w:t>
      </w:r>
      <w:r>
        <w:t>.</w:t>
      </w:r>
    </w:p>
    <w:p w:rsidR="001343BB" w:rsidRDefault="001343BB" w:rsidP="00790365">
      <w:pPr>
        <w:pStyle w:val="BodyText"/>
        <w:numPr>
          <w:ilvl w:val="0"/>
          <w:numId w:val="53"/>
        </w:numPr>
      </w:pPr>
      <w:r>
        <w:t>Enum</w:t>
      </w:r>
      <w:r w:rsidR="00B16A1D">
        <w:t xml:space="preserve"> </w:t>
      </w:r>
      <w:r>
        <w:t>Types:</w:t>
      </w:r>
      <w:r w:rsidR="00B16A1D">
        <w:t xml:space="preserve"> </w:t>
      </w:r>
      <w:r w:rsidR="00F84823">
        <w:t>danh</w:t>
      </w:r>
      <w:r w:rsidR="00B16A1D">
        <w:t xml:space="preserve"> </w:t>
      </w:r>
      <w:r w:rsidR="00F84823">
        <w:t>sách</w:t>
      </w:r>
      <w:r w:rsidR="00B16A1D">
        <w:t xml:space="preserve"> </w:t>
      </w:r>
      <w:r w:rsidR="00F84823">
        <w:t>các</w:t>
      </w:r>
      <w:r w:rsidR="00B16A1D">
        <w:t xml:space="preserve"> </w:t>
      </w:r>
      <w:r w:rsidR="00F84823">
        <w:t>giá</w:t>
      </w:r>
      <w:r w:rsidR="00B16A1D">
        <w:t xml:space="preserve"> </w:t>
      </w:r>
      <w:r w:rsidR="00F84823">
        <w:t>trị</w:t>
      </w:r>
      <w:r w:rsidR="00B16A1D">
        <w:t xml:space="preserve"> </w:t>
      </w:r>
      <w:r w:rsidR="00F84823">
        <w:t>cố</w:t>
      </w:r>
      <w:r w:rsidR="00B16A1D">
        <w:t xml:space="preserve"> </w:t>
      </w:r>
      <w:r w:rsidR="00F84823">
        <w:t>định</w:t>
      </w:r>
      <w:r>
        <w:t>.</w:t>
      </w:r>
    </w:p>
    <w:p w:rsidR="001343BB" w:rsidRDefault="001343BB" w:rsidP="00790365">
      <w:pPr>
        <w:pStyle w:val="BodyText"/>
        <w:numPr>
          <w:ilvl w:val="0"/>
          <w:numId w:val="53"/>
        </w:numPr>
      </w:pPr>
      <w:r>
        <w:t>List</w:t>
      </w:r>
      <w:r w:rsidR="00B16A1D">
        <w:t xml:space="preserve"> </w:t>
      </w:r>
      <w:r>
        <w:t>Types:</w:t>
      </w:r>
      <w:r w:rsidR="00B16A1D">
        <w:t xml:space="preserve"> </w:t>
      </w:r>
      <w:r w:rsidR="00F84823">
        <w:t>danh</w:t>
      </w:r>
      <w:r w:rsidR="00B16A1D">
        <w:t xml:space="preserve"> </w:t>
      </w:r>
      <w:r w:rsidR="00F84823">
        <w:t>sách</w:t>
      </w:r>
      <w:r w:rsidR="00B16A1D">
        <w:t xml:space="preserve"> </w:t>
      </w:r>
      <w:r w:rsidR="00F84823">
        <w:t>các</w:t>
      </w:r>
      <w:r w:rsidR="00B16A1D">
        <w:t xml:space="preserve"> </w:t>
      </w:r>
      <w:r w:rsidR="00F84823">
        <w:t>phần</w:t>
      </w:r>
      <w:r w:rsidR="00B16A1D">
        <w:t xml:space="preserve"> </w:t>
      </w:r>
      <w:r w:rsidR="00F84823">
        <w:t>tử</w:t>
      </w:r>
      <w:r w:rsidR="00B16A1D">
        <w:t xml:space="preserve"> </w:t>
      </w:r>
      <w:r w:rsidR="00F84823">
        <w:t>cùng</w:t>
      </w:r>
      <w:r w:rsidR="00B16A1D">
        <w:t xml:space="preserve"> </w:t>
      </w:r>
      <w:r w:rsidR="00F84823">
        <w:t>kiểu</w:t>
      </w:r>
      <w:r>
        <w:t>.</w:t>
      </w:r>
    </w:p>
    <w:p w:rsidR="00F84823" w:rsidRDefault="001343BB" w:rsidP="00790365">
      <w:pPr>
        <w:pStyle w:val="BodyText"/>
        <w:numPr>
          <w:ilvl w:val="0"/>
          <w:numId w:val="53"/>
        </w:numPr>
      </w:pPr>
      <w:r>
        <w:t>Các</w:t>
      </w:r>
      <w:r w:rsidR="00B16A1D">
        <w:t xml:space="preserve"> </w:t>
      </w:r>
      <w:r w:rsidR="00F84823">
        <w:t>kiểu</w:t>
      </w:r>
      <w:r w:rsidR="00B16A1D">
        <w:t xml:space="preserve"> </w:t>
      </w:r>
      <w:r w:rsidR="00F84823">
        <w:t>kết</w:t>
      </w:r>
      <w:r w:rsidR="00B16A1D">
        <w:t xml:space="preserve"> </w:t>
      </w:r>
      <w:r w:rsidR="00F84823">
        <w:t>hợp</w:t>
      </w:r>
      <w:r w:rsidR="00B16A1D">
        <w:t xml:space="preserve"> </w:t>
      </w:r>
      <w:r w:rsidR="00F84823">
        <w:t>khác.</w:t>
      </w:r>
    </w:p>
    <w:p w:rsidR="00FE1B3D" w:rsidRDefault="00FE1B3D" w:rsidP="00790365">
      <w:pPr>
        <w:pStyle w:val="BodyText"/>
      </w:pPr>
      <w:r>
        <w:t>Ví</w:t>
      </w:r>
      <w:r w:rsidR="00B16A1D">
        <w:t xml:space="preserve"> </w:t>
      </w:r>
      <w:r>
        <w:t>dụ</w:t>
      </w:r>
      <w:r w:rsidR="001343BB">
        <w:t>:</w:t>
      </w:r>
      <w:r w:rsidR="00B16A1D">
        <w:t xml:space="preserve"> </w:t>
      </w:r>
      <w:r w:rsidR="00215C4F">
        <w:t>Đ</w:t>
      </w:r>
      <w:r w:rsidR="005C1629">
        <w:t>ịnh</w:t>
      </w:r>
      <w:r w:rsidR="00B16A1D">
        <w:t xml:space="preserve"> </w:t>
      </w:r>
      <w:r w:rsidR="005C1629">
        <w:t>nghĩa</w:t>
      </w:r>
      <w:r w:rsidR="00B16A1D">
        <w:t xml:space="preserve"> </w:t>
      </w:r>
      <w:r w:rsidR="00215C4F">
        <w:t>kiểu</w:t>
      </w:r>
      <w:r w:rsidR="00B16A1D">
        <w:t xml:space="preserve"> </w:t>
      </w:r>
      <w:r w:rsidR="00215C4F">
        <w:t>dữ</w:t>
      </w:r>
      <w:r w:rsidR="00B16A1D">
        <w:t xml:space="preserve"> </w:t>
      </w:r>
      <w:r w:rsidR="00215C4F">
        <w:t>liệu</w:t>
      </w:r>
      <w:r w:rsidR="00B16A1D">
        <w:t xml:space="preserve"> </w:t>
      </w:r>
      <w:r w:rsidR="005C1629">
        <w:t>User</w:t>
      </w:r>
      <w:r w:rsidR="00215C4F">
        <w:t>,</w:t>
      </w:r>
      <w:r w:rsidR="00B16A1D">
        <w:t xml:space="preserve"> </w:t>
      </w:r>
      <w:r w:rsidR="005C1629">
        <w:t>Post</w:t>
      </w:r>
      <w:r w:rsidR="00215C4F">
        <w:t>.</w:t>
      </w:r>
    </w:p>
    <w:p w:rsidR="00215C4F" w:rsidRPr="00215C4F" w:rsidRDefault="005C1629" w:rsidP="00790365">
      <w:pPr>
        <w:pStyle w:val="BodyText"/>
      </w:pPr>
      <w:r w:rsidRPr="00215C4F">
        <w:t>User</w:t>
      </w:r>
      <w:r w:rsidR="00B16A1D">
        <w:t xml:space="preserve"> </w:t>
      </w:r>
      <w:r w:rsidRPr="00215C4F">
        <w:t>là</w:t>
      </w:r>
      <w:r w:rsidR="00B16A1D">
        <w:t xml:space="preserve"> </w:t>
      </w:r>
      <w:r w:rsidR="00215C4F" w:rsidRPr="00215C4F">
        <w:t>một</w:t>
      </w:r>
      <w:r w:rsidR="00B16A1D">
        <w:t xml:space="preserve"> </w:t>
      </w:r>
      <w:r w:rsidR="00215C4F" w:rsidRPr="00215C4F">
        <w:t>ob</w:t>
      </w:r>
      <w:r w:rsidRPr="00215C4F">
        <w:t>ject</w:t>
      </w:r>
      <w:r w:rsidR="00B16A1D">
        <w:t xml:space="preserve"> </w:t>
      </w:r>
      <w:r w:rsidR="00215C4F" w:rsidRPr="00215C4F">
        <w:t>t</w:t>
      </w:r>
      <w:r w:rsidRPr="00215C4F">
        <w:t>ypes</w:t>
      </w:r>
      <w:r w:rsidR="00215C4F" w:rsidRPr="00215C4F">
        <w:t>,</w:t>
      </w:r>
      <w:r w:rsidR="00B16A1D">
        <w:t xml:space="preserve"> </w:t>
      </w:r>
      <w:r w:rsidRPr="00215C4F">
        <w:t>id,</w:t>
      </w:r>
      <w:r w:rsidR="00B16A1D">
        <w:t xml:space="preserve"> </w:t>
      </w:r>
      <w:r w:rsidRPr="00215C4F">
        <w:t>name,</w:t>
      </w:r>
      <w:r w:rsidR="00B16A1D">
        <w:t xml:space="preserve"> </w:t>
      </w:r>
      <w:r w:rsidRPr="00215C4F">
        <w:t>email</w:t>
      </w:r>
      <w:r w:rsidR="00B16A1D">
        <w:t xml:space="preserve"> </w:t>
      </w:r>
      <w:r w:rsidRPr="00215C4F">
        <w:t>là</w:t>
      </w:r>
      <w:r w:rsidR="00B16A1D">
        <w:t xml:space="preserve"> </w:t>
      </w:r>
      <w:r w:rsidRPr="00215C4F">
        <w:t>các</w:t>
      </w:r>
      <w:r w:rsidR="00B16A1D">
        <w:t xml:space="preserve"> </w:t>
      </w:r>
      <w:r w:rsidR="00215C4F" w:rsidRPr="00215C4F">
        <w:t>trường</w:t>
      </w:r>
      <w:r w:rsidR="00B16A1D">
        <w:t xml:space="preserve"> </w:t>
      </w:r>
      <w:r w:rsidRPr="00215C4F">
        <w:t>của</w:t>
      </w:r>
      <w:r w:rsidR="00B16A1D">
        <w:t xml:space="preserve"> </w:t>
      </w:r>
      <w:r w:rsidR="00215C4F" w:rsidRPr="00215C4F">
        <w:t>kiểu</w:t>
      </w:r>
      <w:r w:rsidR="00B16A1D">
        <w:t xml:space="preserve"> </w:t>
      </w:r>
      <w:r w:rsidR="00215C4F" w:rsidRPr="00215C4F">
        <w:t>User.</w:t>
      </w:r>
    </w:p>
    <w:p w:rsidR="005C1629" w:rsidRPr="00215C4F" w:rsidRDefault="00215C4F" w:rsidP="00790365">
      <w:pPr>
        <w:pStyle w:val="BodyText"/>
      </w:pPr>
      <w:r w:rsidRPr="00215C4F">
        <w:t>Post</w:t>
      </w:r>
      <w:r w:rsidR="00B16A1D">
        <w:t xml:space="preserve"> </w:t>
      </w:r>
      <w:r w:rsidRPr="00215C4F">
        <w:t>là</w:t>
      </w:r>
      <w:r w:rsidR="00B16A1D">
        <w:t xml:space="preserve"> </w:t>
      </w:r>
      <w:r w:rsidRPr="00215C4F">
        <w:t>một</w:t>
      </w:r>
      <w:r w:rsidR="00B16A1D">
        <w:t xml:space="preserve"> </w:t>
      </w:r>
      <w:r w:rsidRPr="00215C4F">
        <w:t>object</w:t>
      </w:r>
      <w:r w:rsidR="00B16A1D">
        <w:t xml:space="preserve"> </w:t>
      </w:r>
      <w:r w:rsidRPr="00215C4F">
        <w:t>types,</w:t>
      </w:r>
      <w:r w:rsidR="00B16A1D">
        <w:t xml:space="preserve"> </w:t>
      </w:r>
      <w:r w:rsidRPr="00215C4F">
        <w:t>id,</w:t>
      </w:r>
      <w:r w:rsidR="00B16A1D">
        <w:t xml:space="preserve"> </w:t>
      </w:r>
      <w:r w:rsidRPr="00215C4F">
        <w:t>title,</w:t>
      </w:r>
      <w:r w:rsidR="00B16A1D">
        <w:t xml:space="preserve"> </w:t>
      </w:r>
      <w:r w:rsidRPr="00215C4F">
        <w:t>content,</w:t>
      </w:r>
      <w:r w:rsidR="00B16A1D">
        <w:t xml:space="preserve"> </w:t>
      </w:r>
      <w:r w:rsidRPr="00215C4F">
        <w:t>author</w:t>
      </w:r>
      <w:r w:rsidR="00B16A1D">
        <w:t xml:space="preserve"> </w:t>
      </w:r>
      <w:r w:rsidRPr="00215C4F">
        <w:t>là</w:t>
      </w:r>
      <w:r w:rsidR="00B16A1D">
        <w:t xml:space="preserve"> </w:t>
      </w:r>
      <w:r w:rsidRPr="00215C4F">
        <w:t>các</w:t>
      </w:r>
      <w:r w:rsidR="00B16A1D">
        <w:t xml:space="preserve"> </w:t>
      </w:r>
      <w:r w:rsidRPr="00215C4F">
        <w:t>trường</w:t>
      </w:r>
      <w:r w:rsidR="00B16A1D">
        <w:t xml:space="preserve"> </w:t>
      </w:r>
      <w:r w:rsidRPr="00215C4F">
        <w:t>của</w:t>
      </w:r>
      <w:r w:rsidR="00B16A1D">
        <w:t xml:space="preserve"> </w:t>
      </w:r>
      <w:r w:rsidRPr="00215C4F">
        <w:t>kiểu</w:t>
      </w:r>
      <w:r w:rsidR="00B16A1D">
        <w:t xml:space="preserve"> </w:t>
      </w:r>
      <w:r w:rsidRPr="00215C4F">
        <w:t>Post.</w:t>
      </w:r>
    </w:p>
    <w:p w:rsidR="001343BB" w:rsidRDefault="00FE1B3D" w:rsidP="00452C01">
      <w:pPr>
        <w:jc w:val="center"/>
      </w:pPr>
      <w:r>
        <w:rPr>
          <w:noProof/>
        </w:rPr>
        <w:lastRenderedPageBreak/>
        <w:drawing>
          <wp:inline distT="0" distB="0" distL="0" distR="0">
            <wp:extent cx="2017197" cy="3007458"/>
            <wp:effectExtent l="0" t="0" r="2540" b="2540"/>
            <wp:docPr id="12367949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94920" name="Picture 8"/>
                    <pic:cNvPicPr/>
                  </pic:nvPicPr>
                  <pic:blipFill>
                    <a:blip r:embed="rId19">
                      <a:extLst>
                        <a:ext uri="{28A0092B-C50C-407E-A947-70E740481C1C}">
                          <a14:useLocalDpi xmlns:a14="http://schemas.microsoft.com/office/drawing/2010/main" val="0"/>
                        </a:ext>
                      </a:extLst>
                    </a:blip>
                    <a:stretch>
                      <a:fillRect/>
                    </a:stretch>
                  </pic:blipFill>
                  <pic:spPr>
                    <a:xfrm>
                      <a:off x="0" y="0"/>
                      <a:ext cx="2017197" cy="3007458"/>
                    </a:xfrm>
                    <a:prstGeom prst="rect">
                      <a:avLst/>
                    </a:prstGeom>
                  </pic:spPr>
                </pic:pic>
              </a:graphicData>
            </a:graphic>
          </wp:inline>
        </w:drawing>
      </w:r>
    </w:p>
    <w:p w:rsidR="00F84823" w:rsidRDefault="001343BB" w:rsidP="00056B77">
      <w:pPr>
        <w:pStyle w:val="Caption"/>
      </w:pPr>
      <w:bookmarkStart w:id="39" w:name="_Toc179726047"/>
      <w:bookmarkStart w:id="40" w:name="_Toc182179904"/>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3</w:t>
      </w:r>
      <w:r>
        <w:fldChar w:fldCharType="end"/>
      </w:r>
      <w:r>
        <w:t>.</w:t>
      </w:r>
      <w:r w:rsidR="00B16A1D">
        <w:t xml:space="preserve"> </w:t>
      </w:r>
      <w:r>
        <w:t>Ví</w:t>
      </w:r>
      <w:r w:rsidR="00B16A1D">
        <w:t xml:space="preserve"> </w:t>
      </w:r>
      <w:r>
        <w:t>dụ</w:t>
      </w:r>
      <w:r w:rsidR="00B16A1D">
        <w:t xml:space="preserve"> </w:t>
      </w:r>
      <w:r>
        <w:t>Schema</w:t>
      </w:r>
      <w:bookmarkEnd w:id="39"/>
      <w:bookmarkEnd w:id="40"/>
    </w:p>
    <w:p w:rsidR="00161763" w:rsidRPr="00CE7104" w:rsidRDefault="00161763" w:rsidP="00CE7104">
      <w:pPr>
        <w:pStyle w:val="H4"/>
      </w:pPr>
      <w:r w:rsidRPr="00CE7104">
        <w:t>Resolver</w:t>
      </w:r>
    </w:p>
    <w:p w:rsidR="00161763" w:rsidRDefault="00161763" w:rsidP="00790365">
      <w:pPr>
        <w:pStyle w:val="BodyText"/>
      </w:pPr>
      <w:r>
        <w:t>Kết</w:t>
      </w:r>
      <w:r w:rsidR="00B16A1D">
        <w:t xml:space="preserve"> </w:t>
      </w:r>
      <w:r>
        <w:t>nối</w:t>
      </w:r>
      <w:r w:rsidR="00B16A1D">
        <w:t xml:space="preserve"> </w:t>
      </w:r>
      <w:r>
        <w:t>Schema</w:t>
      </w:r>
      <w:r w:rsidR="00B16A1D">
        <w:t xml:space="preserve"> </w:t>
      </w:r>
      <w:r>
        <w:t>với</w:t>
      </w:r>
      <w:r w:rsidR="00B16A1D">
        <w:t xml:space="preserve"> </w:t>
      </w:r>
      <w:r>
        <w:t>dữ</w:t>
      </w:r>
      <w:r w:rsidR="00B16A1D">
        <w:t xml:space="preserve"> </w:t>
      </w:r>
      <w:r>
        <w:t>liệu:</w:t>
      </w:r>
      <w:r w:rsidR="00B16A1D">
        <w:t xml:space="preserve"> </w:t>
      </w:r>
      <w:r>
        <w:t>Resolver</w:t>
      </w:r>
      <w:r w:rsidR="00B16A1D">
        <w:t xml:space="preserve"> </w:t>
      </w:r>
      <w:r>
        <w:t>là</w:t>
      </w:r>
      <w:r w:rsidR="00B16A1D">
        <w:t xml:space="preserve"> </w:t>
      </w:r>
      <w:r>
        <w:t>các</w:t>
      </w:r>
      <w:r w:rsidR="00B16A1D">
        <w:t xml:space="preserve"> </w:t>
      </w:r>
      <w:r>
        <w:t>hàm</w:t>
      </w:r>
      <w:r w:rsidR="00B16A1D">
        <w:t xml:space="preserve"> </w:t>
      </w:r>
      <w:r>
        <w:t>chịu</w:t>
      </w:r>
      <w:r w:rsidR="00B16A1D">
        <w:t xml:space="preserve"> </w:t>
      </w:r>
      <w:r>
        <w:t>trách</w:t>
      </w:r>
      <w:r w:rsidR="00B16A1D">
        <w:t xml:space="preserve"> </w:t>
      </w:r>
      <w:r>
        <w:t>nhiệm</w:t>
      </w:r>
      <w:r w:rsidR="00B16A1D">
        <w:t xml:space="preserve"> </w:t>
      </w:r>
      <w:r>
        <w:t>lấy</w:t>
      </w:r>
      <w:r w:rsidR="00B16A1D">
        <w:t xml:space="preserve"> </w:t>
      </w:r>
      <w:r>
        <w:t>dữ</w:t>
      </w:r>
      <w:r w:rsidR="00B16A1D">
        <w:t xml:space="preserve"> </w:t>
      </w:r>
      <w:r>
        <w:t>liệu</w:t>
      </w:r>
      <w:r w:rsidR="00B16A1D">
        <w:t xml:space="preserve"> </w:t>
      </w:r>
      <w:r>
        <w:t>thực</w:t>
      </w:r>
      <w:r w:rsidR="00B16A1D">
        <w:t xml:space="preserve"> </w:t>
      </w:r>
      <w:r>
        <w:t>tế</w:t>
      </w:r>
      <w:r w:rsidR="00B16A1D">
        <w:t xml:space="preserve"> </w:t>
      </w:r>
      <w:r>
        <w:t>từ</w:t>
      </w:r>
      <w:r w:rsidR="00B16A1D">
        <w:t xml:space="preserve"> </w:t>
      </w:r>
      <w:r>
        <w:t>các</w:t>
      </w:r>
      <w:r w:rsidR="00B16A1D">
        <w:t xml:space="preserve"> </w:t>
      </w:r>
      <w:r>
        <w:t>nguồn</w:t>
      </w:r>
      <w:r w:rsidR="00B16A1D">
        <w:t xml:space="preserve"> </w:t>
      </w:r>
      <w:r>
        <w:t>dữ</w:t>
      </w:r>
      <w:r w:rsidR="00B16A1D">
        <w:t xml:space="preserve"> </w:t>
      </w:r>
      <w:r>
        <w:t>liệu</w:t>
      </w:r>
      <w:r w:rsidR="00B16A1D">
        <w:t xml:space="preserve"> </w:t>
      </w:r>
      <w:r>
        <w:t>(database,</w:t>
      </w:r>
      <w:r w:rsidR="00B16A1D">
        <w:t xml:space="preserve"> </w:t>
      </w:r>
      <w:r>
        <w:t>API</w:t>
      </w:r>
      <w:r w:rsidR="00B16A1D">
        <w:t xml:space="preserve"> </w:t>
      </w:r>
      <w:r>
        <w:t>khác</w:t>
      </w:r>
      <w:r w:rsidR="008068E1">
        <w:t>,</w:t>
      </w:r>
      <w:r>
        <w:t>...</w:t>
      </w:r>
      <w:r w:rsidR="008068E1">
        <w:t>)</w:t>
      </w:r>
      <w:r w:rsidR="00B16A1D">
        <w:t xml:space="preserve"> </w:t>
      </w:r>
      <w:r>
        <w:t>và</w:t>
      </w:r>
      <w:r w:rsidR="00B16A1D">
        <w:t xml:space="preserve"> </w:t>
      </w:r>
      <w:r>
        <w:t>trả</w:t>
      </w:r>
      <w:r w:rsidR="00B16A1D">
        <w:t xml:space="preserve"> </w:t>
      </w:r>
      <w:r>
        <w:t>về</w:t>
      </w:r>
      <w:r w:rsidR="00B16A1D">
        <w:t xml:space="preserve"> </w:t>
      </w:r>
      <w:r>
        <w:t>cho</w:t>
      </w:r>
      <w:r w:rsidR="00B16A1D">
        <w:t xml:space="preserve"> </w:t>
      </w:r>
      <w:r>
        <w:t>GraphQL</w:t>
      </w:r>
      <w:r w:rsidR="00B16A1D">
        <w:t xml:space="preserve"> </w:t>
      </w:r>
      <w:r>
        <w:t>server</w:t>
      </w:r>
      <w:r w:rsidR="00B16A1D">
        <w:t xml:space="preserve"> </w:t>
      </w:r>
      <w:r>
        <w:t>theo</w:t>
      </w:r>
      <w:r w:rsidR="00B16A1D">
        <w:t xml:space="preserve"> </w:t>
      </w:r>
      <w:r>
        <w:t>đúng</w:t>
      </w:r>
      <w:r w:rsidR="00B16A1D">
        <w:t xml:space="preserve"> </w:t>
      </w:r>
      <w:r>
        <w:t>định</w:t>
      </w:r>
      <w:r w:rsidR="00B16A1D">
        <w:t xml:space="preserve"> </w:t>
      </w:r>
      <w:r>
        <w:t>nghĩa</w:t>
      </w:r>
      <w:r w:rsidR="00B16A1D">
        <w:t xml:space="preserve"> </w:t>
      </w:r>
      <w:r>
        <w:t>trong</w:t>
      </w:r>
      <w:r w:rsidR="00B16A1D">
        <w:t xml:space="preserve"> </w:t>
      </w:r>
      <w:r>
        <w:t>Schema.</w:t>
      </w:r>
    </w:p>
    <w:p w:rsidR="00161763" w:rsidRPr="00ED17F8" w:rsidRDefault="00161763" w:rsidP="00863A3D">
      <w:pPr>
        <w:pStyle w:val="BodyText"/>
      </w:pPr>
      <w:r>
        <w:t>Logic</w:t>
      </w:r>
      <w:r w:rsidR="00B16A1D">
        <w:t xml:space="preserve"> </w:t>
      </w:r>
      <w:r>
        <w:t>nghiệp</w:t>
      </w:r>
      <w:r w:rsidR="00B16A1D">
        <w:t xml:space="preserve"> </w:t>
      </w:r>
      <w:r>
        <w:t>vụ:</w:t>
      </w:r>
      <w:r w:rsidR="00B16A1D">
        <w:t xml:space="preserve"> </w:t>
      </w:r>
      <w:r>
        <w:t>Resolver</w:t>
      </w:r>
      <w:r w:rsidR="00B16A1D">
        <w:t xml:space="preserve"> </w:t>
      </w:r>
      <w:r>
        <w:t>cũng</w:t>
      </w:r>
      <w:r w:rsidR="00B16A1D">
        <w:t xml:space="preserve"> </w:t>
      </w:r>
      <w:r>
        <w:t>là</w:t>
      </w:r>
      <w:r w:rsidR="00B16A1D">
        <w:t xml:space="preserve"> </w:t>
      </w:r>
      <w:r>
        <w:t>nơi</w:t>
      </w:r>
      <w:r w:rsidR="00B16A1D">
        <w:t xml:space="preserve"> </w:t>
      </w:r>
      <w:r>
        <w:t>xử</w:t>
      </w:r>
      <w:r w:rsidR="00B16A1D">
        <w:t xml:space="preserve"> </w:t>
      </w:r>
      <w:r>
        <w:t>lý</w:t>
      </w:r>
      <w:r w:rsidR="00B16A1D">
        <w:t xml:space="preserve"> </w:t>
      </w:r>
      <w:r>
        <w:t>logic</w:t>
      </w:r>
      <w:r w:rsidR="00B16A1D">
        <w:t xml:space="preserve"> </w:t>
      </w:r>
      <w:r>
        <w:t>nghiệp</w:t>
      </w:r>
      <w:r w:rsidR="00B16A1D">
        <w:t xml:space="preserve"> </w:t>
      </w:r>
      <w:r>
        <w:t>vụ,</w:t>
      </w:r>
      <w:r w:rsidR="00B16A1D">
        <w:t xml:space="preserve"> </w:t>
      </w:r>
      <w:r>
        <w:t>xác</w:t>
      </w:r>
      <w:r w:rsidR="00B16A1D">
        <w:t xml:space="preserve"> </w:t>
      </w:r>
      <w:r>
        <w:t>thực,</w:t>
      </w:r>
      <w:r w:rsidR="00B16A1D">
        <w:t xml:space="preserve"> </w:t>
      </w:r>
      <w:r>
        <w:t>ủy</w:t>
      </w:r>
      <w:r w:rsidR="00B16A1D">
        <w:t xml:space="preserve"> </w:t>
      </w:r>
      <w:r>
        <w:t>quyền,</w:t>
      </w:r>
      <w:r w:rsidR="008068E1">
        <w:t>…</w:t>
      </w:r>
      <w:r w:rsidR="00B16A1D">
        <w:t xml:space="preserve"> </w:t>
      </w:r>
      <w:r>
        <w:t>trước</w:t>
      </w:r>
      <w:r w:rsidR="00B16A1D">
        <w:t xml:space="preserve"> </w:t>
      </w:r>
      <w:r>
        <w:t>khi</w:t>
      </w:r>
      <w:r w:rsidR="00B16A1D">
        <w:t xml:space="preserve"> </w:t>
      </w:r>
      <w:r>
        <w:t>trả</w:t>
      </w:r>
      <w:r w:rsidR="00B16A1D">
        <w:t xml:space="preserve"> </w:t>
      </w:r>
      <w:r>
        <w:t>về</w:t>
      </w:r>
      <w:r w:rsidR="00B16A1D">
        <w:t xml:space="preserve"> </w:t>
      </w:r>
      <w:r>
        <w:t>dữ</w:t>
      </w:r>
      <w:r w:rsidR="00B16A1D">
        <w:t xml:space="preserve"> </w:t>
      </w:r>
      <w:r>
        <w:t>liệu.</w:t>
      </w:r>
    </w:p>
    <w:p w:rsidR="00161763" w:rsidRDefault="00161763" w:rsidP="00790365">
      <w:pPr>
        <w:pStyle w:val="BodyText"/>
      </w:pPr>
      <w:r>
        <w:t>Ví</w:t>
      </w:r>
      <w:r w:rsidR="00B16A1D">
        <w:t xml:space="preserve"> </w:t>
      </w:r>
      <w:r>
        <w:t>dụ</w:t>
      </w:r>
      <w:r w:rsidR="00B16A1D">
        <w:t xml:space="preserve"> </w:t>
      </w:r>
      <w:r>
        <w:t>(sử</w:t>
      </w:r>
      <w:r w:rsidR="00B16A1D">
        <w:t xml:space="preserve"> </w:t>
      </w:r>
      <w:r>
        <w:t>dụng</w:t>
      </w:r>
      <w:r w:rsidR="00B16A1D">
        <w:t xml:space="preserve"> </w:t>
      </w:r>
      <w:r>
        <w:t>JavaScript):</w:t>
      </w:r>
    </w:p>
    <w:p w:rsidR="00161763" w:rsidRDefault="00161763" w:rsidP="00452C01">
      <w:pPr>
        <w:jc w:val="center"/>
      </w:pPr>
      <w:r>
        <w:rPr>
          <w:noProof/>
        </w:rPr>
        <w:drawing>
          <wp:inline distT="0" distB="0" distL="0" distR="0" wp14:anchorId="14A8B5AC" wp14:editId="274E43CE">
            <wp:extent cx="3885101" cy="1984430"/>
            <wp:effectExtent l="0" t="0" r="1270" b="0"/>
            <wp:docPr id="957785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5104"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5101" cy="1984430"/>
                    </a:xfrm>
                    <a:prstGeom prst="rect">
                      <a:avLst/>
                    </a:prstGeom>
                  </pic:spPr>
                </pic:pic>
              </a:graphicData>
            </a:graphic>
          </wp:inline>
        </w:drawing>
      </w:r>
    </w:p>
    <w:p w:rsidR="00161763" w:rsidRPr="00161763" w:rsidRDefault="00161763" w:rsidP="00056B77">
      <w:pPr>
        <w:pStyle w:val="Caption"/>
      </w:pPr>
      <w:bookmarkStart w:id="41" w:name="_Toc179726048"/>
      <w:bookmarkStart w:id="42" w:name="_Toc182179905"/>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4</w:t>
      </w:r>
      <w:r>
        <w:fldChar w:fldCharType="end"/>
      </w:r>
      <w:r>
        <w:t>.</w:t>
      </w:r>
      <w:r w:rsidR="00B16A1D">
        <w:t xml:space="preserve"> </w:t>
      </w:r>
      <w:r w:rsidRPr="00435EF5">
        <w:t>Ví</w:t>
      </w:r>
      <w:r w:rsidR="00B16A1D">
        <w:t xml:space="preserve"> </w:t>
      </w:r>
      <w:r w:rsidRPr="00435EF5">
        <w:t>dụ</w:t>
      </w:r>
      <w:r w:rsidR="00B16A1D">
        <w:t xml:space="preserve"> </w:t>
      </w:r>
      <w:r w:rsidRPr="00435EF5">
        <w:t>Resolver</w:t>
      </w:r>
      <w:bookmarkEnd w:id="41"/>
      <w:bookmarkEnd w:id="42"/>
    </w:p>
    <w:p w:rsidR="00F84823" w:rsidRPr="00CE7104" w:rsidRDefault="00F84823" w:rsidP="00CE7104">
      <w:pPr>
        <w:pStyle w:val="H4"/>
      </w:pPr>
      <w:r w:rsidRPr="00CE7104">
        <w:t>Query</w:t>
      </w:r>
    </w:p>
    <w:p w:rsidR="00FE1B3D" w:rsidRDefault="00FE1B3D" w:rsidP="00790365">
      <w:pPr>
        <w:pStyle w:val="BodyText"/>
      </w:pPr>
      <w:r>
        <w:t>Query</w:t>
      </w:r>
      <w:r w:rsidR="00B16A1D">
        <w:t xml:space="preserve"> </w:t>
      </w:r>
      <w:r>
        <w:t>là</w:t>
      </w:r>
      <w:r w:rsidR="00B16A1D">
        <w:t xml:space="preserve"> </w:t>
      </w:r>
      <w:r>
        <w:t>cách</w:t>
      </w:r>
      <w:r w:rsidR="00B16A1D">
        <w:t xml:space="preserve"> </w:t>
      </w:r>
      <w:r>
        <w:t>client</w:t>
      </w:r>
      <w:r w:rsidR="00B16A1D">
        <w:t xml:space="preserve"> </w:t>
      </w:r>
      <w:r>
        <w:t>yêu</w:t>
      </w:r>
      <w:r w:rsidR="00B16A1D">
        <w:t xml:space="preserve"> </w:t>
      </w:r>
      <w:r>
        <w:t>cầu</w:t>
      </w:r>
      <w:r w:rsidR="00B16A1D">
        <w:t xml:space="preserve"> </w:t>
      </w:r>
      <w:r>
        <w:t>dữ</w:t>
      </w:r>
      <w:r w:rsidR="00B16A1D">
        <w:t xml:space="preserve"> </w:t>
      </w:r>
      <w:r>
        <w:t>liệu</w:t>
      </w:r>
      <w:r w:rsidR="00B16A1D">
        <w:t xml:space="preserve"> </w:t>
      </w:r>
      <w:r>
        <w:t>từ</w:t>
      </w:r>
      <w:r w:rsidR="00B16A1D">
        <w:t xml:space="preserve"> </w:t>
      </w:r>
      <w:r>
        <w:t>server.</w:t>
      </w:r>
    </w:p>
    <w:p w:rsidR="00FE1B3D" w:rsidRDefault="004022A5" w:rsidP="00790365">
      <w:pPr>
        <w:pStyle w:val="BodyText"/>
      </w:pPr>
      <w:r>
        <w:t>Cú</w:t>
      </w:r>
      <w:r w:rsidR="00B16A1D">
        <w:t xml:space="preserve"> </w:t>
      </w:r>
      <w:r>
        <w:t>pháp:</w:t>
      </w:r>
      <w:r w:rsidR="00B16A1D">
        <w:t xml:space="preserve"> </w:t>
      </w:r>
      <w:r w:rsidR="00FE1B3D">
        <w:t>Sử</w:t>
      </w:r>
      <w:r w:rsidR="00B16A1D">
        <w:t xml:space="preserve"> </w:t>
      </w:r>
      <w:r w:rsidR="00FE1B3D">
        <w:t>dụng</w:t>
      </w:r>
      <w:r w:rsidR="00B16A1D">
        <w:t xml:space="preserve"> </w:t>
      </w:r>
      <w:r w:rsidR="00FE1B3D">
        <w:t>cú</w:t>
      </w:r>
      <w:r w:rsidR="00B16A1D">
        <w:t xml:space="preserve"> </w:t>
      </w:r>
      <w:r w:rsidR="00FE1B3D">
        <w:t>pháp</w:t>
      </w:r>
      <w:r w:rsidR="00B16A1D">
        <w:t xml:space="preserve"> </w:t>
      </w:r>
      <w:r w:rsidR="00FE1B3D">
        <w:t>giống</w:t>
      </w:r>
      <w:r w:rsidR="00B16A1D">
        <w:t xml:space="preserve"> </w:t>
      </w:r>
      <w:r w:rsidR="00FE1B3D">
        <w:t>JSON,</w:t>
      </w:r>
      <w:r w:rsidR="00B16A1D">
        <w:t xml:space="preserve"> </w:t>
      </w:r>
      <w:r w:rsidR="00FE1B3D">
        <w:t>chỉ</w:t>
      </w:r>
      <w:r w:rsidR="00B16A1D">
        <w:t xml:space="preserve"> </w:t>
      </w:r>
      <w:r w:rsidR="00FE1B3D">
        <w:t>định</w:t>
      </w:r>
      <w:r w:rsidR="00B16A1D">
        <w:t xml:space="preserve"> </w:t>
      </w:r>
      <w:r w:rsidR="00FE1B3D">
        <w:t>các</w:t>
      </w:r>
      <w:r w:rsidR="00B16A1D">
        <w:t xml:space="preserve"> </w:t>
      </w:r>
      <w:r w:rsidR="00FE1B3D">
        <w:t>trường</w:t>
      </w:r>
      <w:r w:rsidR="00B16A1D">
        <w:t xml:space="preserve"> </w:t>
      </w:r>
      <w:r w:rsidR="00FE1B3D">
        <w:t>dữ</w:t>
      </w:r>
      <w:r w:rsidR="00B16A1D">
        <w:t xml:space="preserve"> </w:t>
      </w:r>
      <w:r w:rsidR="00FE1B3D">
        <w:t>liệu</w:t>
      </w:r>
      <w:r w:rsidR="00B16A1D">
        <w:t xml:space="preserve"> </w:t>
      </w:r>
      <w:r w:rsidR="00FE1B3D">
        <w:t>cần</w:t>
      </w:r>
      <w:r w:rsidR="00B16A1D">
        <w:t xml:space="preserve"> </w:t>
      </w:r>
      <w:r w:rsidR="00FE1B3D">
        <w:t>lấy.</w:t>
      </w:r>
    </w:p>
    <w:p w:rsidR="00FE1B3D" w:rsidRDefault="00FE1B3D" w:rsidP="00790365">
      <w:pPr>
        <w:pStyle w:val="BodyText"/>
      </w:pPr>
      <w:r>
        <w:lastRenderedPageBreak/>
        <w:t>Ví</w:t>
      </w:r>
      <w:r w:rsidR="00B16A1D">
        <w:t xml:space="preserve"> </w:t>
      </w:r>
      <w:r>
        <w:t>dụ:</w:t>
      </w:r>
      <w:r w:rsidR="00B16A1D">
        <w:t xml:space="preserve"> </w:t>
      </w:r>
      <w:r w:rsidR="00215C4F">
        <w:t>Lấy</w:t>
      </w:r>
      <w:r w:rsidR="00B16A1D">
        <w:t xml:space="preserve"> </w:t>
      </w:r>
      <w:r w:rsidR="00215C4F">
        <w:t>thông</w:t>
      </w:r>
      <w:r w:rsidR="00B16A1D">
        <w:t xml:space="preserve"> </w:t>
      </w:r>
      <w:r w:rsidR="00215C4F">
        <w:t>tin</w:t>
      </w:r>
      <w:r w:rsidR="00B16A1D">
        <w:t xml:space="preserve"> </w:t>
      </w:r>
      <w:r w:rsidR="00215C4F">
        <w:t>người</w:t>
      </w:r>
      <w:r w:rsidR="00B16A1D">
        <w:t xml:space="preserve"> </w:t>
      </w:r>
      <w:r w:rsidR="00215C4F">
        <w:t>dùng</w:t>
      </w:r>
      <w:r w:rsidR="00B16A1D">
        <w:t xml:space="preserve"> </w:t>
      </w:r>
      <w:r w:rsidR="00215C4F">
        <w:t>(user)</w:t>
      </w:r>
      <w:r w:rsidR="00B16A1D">
        <w:t xml:space="preserve"> </w:t>
      </w:r>
      <w:r w:rsidR="00215C4F">
        <w:t>có</w:t>
      </w:r>
      <w:r w:rsidR="00B16A1D">
        <w:t xml:space="preserve"> </w:t>
      </w:r>
      <w:r w:rsidR="00215C4F">
        <w:t>ID</w:t>
      </w:r>
      <w:r w:rsidR="00B16A1D">
        <w:t xml:space="preserve"> </w:t>
      </w:r>
      <w:r w:rsidR="00215C4F">
        <w:t>“123”.</w:t>
      </w:r>
    </w:p>
    <w:p w:rsidR="001343BB" w:rsidRDefault="00FE1B3D" w:rsidP="00C777A7">
      <w:pPr>
        <w:jc w:val="center"/>
      </w:pPr>
      <w:r>
        <w:rPr>
          <w:noProof/>
        </w:rPr>
        <w:drawing>
          <wp:inline distT="0" distB="0" distL="0" distR="0">
            <wp:extent cx="1856784" cy="2257268"/>
            <wp:effectExtent l="0" t="0" r="0" b="3810"/>
            <wp:docPr id="825571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571703"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1856784" cy="2257268"/>
                    </a:xfrm>
                    <a:prstGeom prst="rect">
                      <a:avLst/>
                    </a:prstGeom>
                  </pic:spPr>
                </pic:pic>
              </a:graphicData>
            </a:graphic>
          </wp:inline>
        </w:drawing>
      </w:r>
    </w:p>
    <w:p w:rsidR="00FE1B3D" w:rsidRPr="00FE1B3D" w:rsidRDefault="001343BB" w:rsidP="00056B77">
      <w:pPr>
        <w:pStyle w:val="Caption"/>
      </w:pPr>
      <w:bookmarkStart w:id="43" w:name="_Toc179726049"/>
      <w:bookmarkStart w:id="44" w:name="_Toc182179906"/>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5</w:t>
      </w:r>
      <w:r>
        <w:fldChar w:fldCharType="end"/>
      </w:r>
      <w:r>
        <w:t>.</w:t>
      </w:r>
      <w:r w:rsidR="00B16A1D">
        <w:t xml:space="preserve"> </w:t>
      </w:r>
      <w:r>
        <w:t>Ví</w:t>
      </w:r>
      <w:r w:rsidR="00B16A1D">
        <w:t xml:space="preserve"> </w:t>
      </w:r>
      <w:r>
        <w:t>dụ</w:t>
      </w:r>
      <w:r w:rsidR="00B16A1D">
        <w:t xml:space="preserve"> </w:t>
      </w:r>
      <w:r>
        <w:t>Query</w:t>
      </w:r>
      <w:bookmarkEnd w:id="43"/>
      <w:bookmarkEnd w:id="44"/>
    </w:p>
    <w:p w:rsidR="00F84823" w:rsidRPr="00CE7104" w:rsidRDefault="00F84823" w:rsidP="00CE7104">
      <w:pPr>
        <w:pStyle w:val="H4"/>
      </w:pPr>
      <w:r w:rsidRPr="00CE7104">
        <w:t>Mutation</w:t>
      </w:r>
    </w:p>
    <w:p w:rsidR="00FE1B3D" w:rsidRDefault="00695F8C" w:rsidP="00790365">
      <w:pPr>
        <w:pStyle w:val="BodyText"/>
      </w:pPr>
      <w:r w:rsidRPr="00695F8C">
        <w:t>Mutation</w:t>
      </w:r>
      <w:r w:rsidR="00B16A1D">
        <w:t xml:space="preserve"> </w:t>
      </w:r>
      <w:r w:rsidRPr="00695F8C">
        <w:t>dùng</w:t>
      </w:r>
      <w:r w:rsidR="00B16A1D">
        <w:t xml:space="preserve"> </w:t>
      </w:r>
      <w:r w:rsidRPr="00695F8C">
        <w:t>để</w:t>
      </w:r>
      <w:r w:rsidR="00B16A1D">
        <w:t xml:space="preserve"> </w:t>
      </w:r>
      <w:r w:rsidRPr="00695F8C">
        <w:t>thực</w:t>
      </w:r>
      <w:r w:rsidR="00B16A1D">
        <w:t xml:space="preserve"> </w:t>
      </w:r>
      <w:r w:rsidRPr="00695F8C">
        <w:t>hiện</w:t>
      </w:r>
      <w:r w:rsidR="00B16A1D">
        <w:t xml:space="preserve"> </w:t>
      </w:r>
      <w:r w:rsidRPr="00695F8C">
        <w:t>các</w:t>
      </w:r>
      <w:r w:rsidR="00B16A1D">
        <w:t xml:space="preserve"> </w:t>
      </w:r>
      <w:r w:rsidRPr="00695F8C">
        <w:t>thao</w:t>
      </w:r>
      <w:r w:rsidR="00B16A1D">
        <w:t xml:space="preserve"> </w:t>
      </w:r>
      <w:r w:rsidRPr="00695F8C">
        <w:t>tác</w:t>
      </w:r>
      <w:r w:rsidR="00B16A1D">
        <w:t xml:space="preserve"> </w:t>
      </w:r>
      <w:r w:rsidRPr="00695F8C">
        <w:t>thay</w:t>
      </w:r>
      <w:r w:rsidR="00B16A1D">
        <w:t xml:space="preserve"> </w:t>
      </w:r>
      <w:r w:rsidRPr="00695F8C">
        <w:t>đổi</w:t>
      </w:r>
      <w:r w:rsidR="00B16A1D">
        <w:t xml:space="preserve"> </w:t>
      </w:r>
      <w:r w:rsidRPr="00695F8C">
        <w:t>dữ</w:t>
      </w:r>
      <w:r w:rsidR="00B16A1D">
        <w:t xml:space="preserve"> </w:t>
      </w:r>
      <w:r w:rsidRPr="00695F8C">
        <w:t>liệu</w:t>
      </w:r>
      <w:r w:rsidR="00B16A1D">
        <w:t xml:space="preserve"> </w:t>
      </w:r>
      <w:r w:rsidRPr="00695F8C">
        <w:t>trên</w:t>
      </w:r>
      <w:r w:rsidR="00B16A1D">
        <w:t xml:space="preserve"> </w:t>
      </w:r>
      <w:r w:rsidRPr="00695F8C">
        <w:t>server,</w:t>
      </w:r>
      <w:r w:rsidR="00B16A1D">
        <w:t xml:space="preserve"> </w:t>
      </w:r>
      <w:r w:rsidRPr="00695F8C">
        <w:t>bao</w:t>
      </w:r>
      <w:r w:rsidR="00B16A1D">
        <w:t xml:space="preserve"> </w:t>
      </w:r>
      <w:r w:rsidRPr="00695F8C">
        <w:t>gồm</w:t>
      </w:r>
      <w:r w:rsidR="00B16A1D">
        <w:t xml:space="preserve"> </w:t>
      </w:r>
      <w:r w:rsidRPr="00695F8C">
        <w:t>tạo</w:t>
      </w:r>
      <w:r w:rsidR="00B16A1D">
        <w:t xml:space="preserve"> </w:t>
      </w:r>
      <w:r w:rsidRPr="00695F8C">
        <w:t>mới,</w:t>
      </w:r>
      <w:r w:rsidR="00B16A1D">
        <w:t xml:space="preserve"> </w:t>
      </w:r>
      <w:r w:rsidRPr="00695F8C">
        <w:t>cập</w:t>
      </w:r>
      <w:r w:rsidR="00B16A1D">
        <w:t xml:space="preserve"> </w:t>
      </w:r>
      <w:r w:rsidRPr="00695F8C">
        <w:t>nhật</w:t>
      </w:r>
      <w:r w:rsidR="00B16A1D">
        <w:t xml:space="preserve"> </w:t>
      </w:r>
      <w:r w:rsidRPr="00695F8C">
        <w:t>và</w:t>
      </w:r>
      <w:r w:rsidR="00B16A1D">
        <w:t xml:space="preserve"> </w:t>
      </w:r>
      <w:r w:rsidRPr="00695F8C">
        <w:t>xóa</w:t>
      </w:r>
      <w:r w:rsidR="00B16A1D">
        <w:t xml:space="preserve"> </w:t>
      </w:r>
      <w:r w:rsidRPr="00695F8C">
        <w:t>dữ</w:t>
      </w:r>
      <w:r w:rsidR="00B16A1D">
        <w:t xml:space="preserve"> </w:t>
      </w:r>
      <w:r w:rsidRPr="00695F8C">
        <w:t>liệu.</w:t>
      </w:r>
    </w:p>
    <w:p w:rsidR="00B934FF" w:rsidRDefault="004022A5" w:rsidP="00863A3D">
      <w:pPr>
        <w:pStyle w:val="BodyText"/>
      </w:pPr>
      <w:r>
        <w:t>Cú</w:t>
      </w:r>
      <w:r w:rsidR="00B16A1D">
        <w:t xml:space="preserve"> </w:t>
      </w:r>
      <w:r>
        <w:t>pháp:</w:t>
      </w:r>
      <w:r w:rsidR="00B16A1D">
        <w:t xml:space="preserve"> </w:t>
      </w:r>
      <w:r>
        <w:t>Tương</w:t>
      </w:r>
      <w:r w:rsidR="00B16A1D">
        <w:t xml:space="preserve"> </w:t>
      </w:r>
      <w:r>
        <w:t>tự</w:t>
      </w:r>
      <w:r w:rsidR="00B16A1D">
        <w:t xml:space="preserve"> </w:t>
      </w:r>
      <w:r>
        <w:t>như</w:t>
      </w:r>
      <w:r w:rsidR="00B16A1D">
        <w:t xml:space="preserve"> </w:t>
      </w:r>
      <w:r>
        <w:t>query,</w:t>
      </w:r>
      <w:r w:rsidR="00B16A1D">
        <w:t xml:space="preserve"> </w:t>
      </w:r>
      <w:r>
        <w:t>nhưng</w:t>
      </w:r>
      <w:r w:rsidR="00B16A1D">
        <w:t xml:space="preserve"> </w:t>
      </w:r>
      <w:r>
        <w:t>sử</w:t>
      </w:r>
      <w:r w:rsidR="00B16A1D">
        <w:t xml:space="preserve"> </w:t>
      </w:r>
      <w:r>
        <w:t>dụng</w:t>
      </w:r>
      <w:r w:rsidR="00B16A1D">
        <w:t xml:space="preserve"> </w:t>
      </w:r>
      <w:r>
        <w:t>từ</w:t>
      </w:r>
      <w:r w:rsidR="00B16A1D">
        <w:t xml:space="preserve"> </w:t>
      </w:r>
      <w:r>
        <w:t>khóa</w:t>
      </w:r>
      <w:r w:rsidR="00B16A1D">
        <w:t xml:space="preserve"> </w:t>
      </w:r>
      <w:r>
        <w:t>mutation.</w:t>
      </w:r>
    </w:p>
    <w:p w:rsidR="004022A5" w:rsidRDefault="004022A5" w:rsidP="00790365">
      <w:pPr>
        <w:pStyle w:val="BodyText"/>
      </w:pPr>
      <w:r>
        <w:t>Ví</w:t>
      </w:r>
      <w:r w:rsidR="00B16A1D">
        <w:t xml:space="preserve"> </w:t>
      </w:r>
      <w:r>
        <w:t>dụ:</w:t>
      </w:r>
      <w:r w:rsidR="00B16A1D">
        <w:t xml:space="preserve"> </w:t>
      </w:r>
      <w:r w:rsidR="00215C4F">
        <w:t>Tạo</w:t>
      </w:r>
      <w:r w:rsidR="00B16A1D">
        <w:t xml:space="preserve"> </w:t>
      </w:r>
      <w:r w:rsidR="00215C4F">
        <w:t>một</w:t>
      </w:r>
      <w:r w:rsidR="00B16A1D">
        <w:t xml:space="preserve"> </w:t>
      </w:r>
      <w:r w:rsidR="00215C4F">
        <w:t>bài</w:t>
      </w:r>
      <w:r w:rsidR="00B16A1D">
        <w:t xml:space="preserve"> </w:t>
      </w:r>
      <w:r w:rsidR="00215C4F">
        <w:t>viết</w:t>
      </w:r>
      <w:r w:rsidR="00B16A1D">
        <w:t xml:space="preserve"> </w:t>
      </w:r>
      <w:r w:rsidR="00215C4F">
        <w:t>(Post)</w:t>
      </w:r>
      <w:r w:rsidR="00B16A1D">
        <w:t xml:space="preserve"> </w:t>
      </w:r>
      <w:r w:rsidR="00215C4F">
        <w:t>mới.</w:t>
      </w:r>
    </w:p>
    <w:p w:rsidR="001343BB" w:rsidRDefault="004022A5" w:rsidP="00C777A7">
      <w:pPr>
        <w:jc w:val="center"/>
      </w:pPr>
      <w:r>
        <w:rPr>
          <w:noProof/>
        </w:rPr>
        <w:drawing>
          <wp:inline distT="0" distB="0" distL="0" distR="0">
            <wp:extent cx="4010774" cy="1267270"/>
            <wp:effectExtent l="0" t="0" r="2540" b="3175"/>
            <wp:docPr id="5650357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5741" name="Picture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10774" cy="1267270"/>
                    </a:xfrm>
                    <a:prstGeom prst="rect">
                      <a:avLst/>
                    </a:prstGeom>
                  </pic:spPr>
                </pic:pic>
              </a:graphicData>
            </a:graphic>
          </wp:inline>
        </w:drawing>
      </w:r>
    </w:p>
    <w:p w:rsidR="004022A5" w:rsidRDefault="001343BB" w:rsidP="00056B77">
      <w:pPr>
        <w:pStyle w:val="Caption"/>
      </w:pPr>
      <w:bookmarkStart w:id="45" w:name="_Toc179726050"/>
      <w:bookmarkStart w:id="46" w:name="_Toc182179907"/>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6</w:t>
      </w:r>
      <w:r>
        <w:fldChar w:fldCharType="end"/>
      </w:r>
      <w:r>
        <w:t>.</w:t>
      </w:r>
      <w:r w:rsidR="00B16A1D">
        <w:t xml:space="preserve"> </w:t>
      </w:r>
      <w:r>
        <w:t>Ví</w:t>
      </w:r>
      <w:r w:rsidR="00B16A1D">
        <w:t xml:space="preserve"> </w:t>
      </w:r>
      <w:r>
        <w:t>dụ</w:t>
      </w:r>
      <w:r w:rsidR="00B16A1D">
        <w:t xml:space="preserve"> </w:t>
      </w:r>
      <w:r>
        <w:t>Mutation</w:t>
      </w:r>
      <w:bookmarkEnd w:id="45"/>
      <w:bookmarkEnd w:id="46"/>
    </w:p>
    <w:p w:rsidR="00F04818" w:rsidRPr="00CE7104" w:rsidRDefault="00F04818" w:rsidP="00CE7104">
      <w:pPr>
        <w:pStyle w:val="H4"/>
      </w:pPr>
      <w:r w:rsidRPr="00CE7104">
        <w:t>Subscription</w:t>
      </w:r>
    </w:p>
    <w:p w:rsidR="006866B6" w:rsidRDefault="00F5361A" w:rsidP="00790365">
      <w:pPr>
        <w:pStyle w:val="BodyText"/>
      </w:pPr>
      <w:r w:rsidRPr="00F5361A">
        <w:t>Một</w:t>
      </w:r>
      <w:r w:rsidR="00B16A1D">
        <w:t xml:space="preserve"> </w:t>
      </w:r>
      <w:r w:rsidRPr="00F5361A">
        <w:t>số</w:t>
      </w:r>
      <w:r w:rsidR="00B16A1D">
        <w:t xml:space="preserve"> </w:t>
      </w:r>
      <w:r w:rsidRPr="00F5361A">
        <w:t>ứng</w:t>
      </w:r>
      <w:r w:rsidR="00B16A1D">
        <w:t xml:space="preserve"> </w:t>
      </w:r>
      <w:r w:rsidRPr="00F5361A">
        <w:t>dụng</w:t>
      </w:r>
      <w:r w:rsidR="00B16A1D">
        <w:t xml:space="preserve"> </w:t>
      </w:r>
      <w:r w:rsidRPr="00F5361A">
        <w:t>có</w:t>
      </w:r>
      <w:r w:rsidR="00B16A1D">
        <w:t xml:space="preserve"> </w:t>
      </w:r>
      <w:r w:rsidRPr="00F5361A">
        <w:t>thể</w:t>
      </w:r>
      <w:r w:rsidR="00B16A1D">
        <w:t xml:space="preserve"> </w:t>
      </w:r>
      <w:r w:rsidRPr="00F5361A">
        <w:t>yêu</w:t>
      </w:r>
      <w:r w:rsidR="00B16A1D">
        <w:t xml:space="preserve"> </w:t>
      </w:r>
      <w:r w:rsidRPr="00F5361A">
        <w:t>cầu</w:t>
      </w:r>
      <w:r w:rsidR="00B16A1D">
        <w:t xml:space="preserve"> </w:t>
      </w:r>
      <w:r w:rsidRPr="00F5361A">
        <w:t>kết</w:t>
      </w:r>
      <w:r w:rsidR="00B16A1D">
        <w:t xml:space="preserve"> </w:t>
      </w:r>
      <w:r w:rsidRPr="00F5361A">
        <w:t>nối</w:t>
      </w:r>
      <w:r w:rsidR="00B16A1D">
        <w:t xml:space="preserve"> </w:t>
      </w:r>
      <w:r w:rsidRPr="00F5361A">
        <w:t>thời</w:t>
      </w:r>
      <w:r w:rsidR="00B16A1D">
        <w:t xml:space="preserve"> </w:t>
      </w:r>
      <w:r w:rsidRPr="00F5361A">
        <w:t>gian</w:t>
      </w:r>
      <w:r w:rsidR="00B16A1D">
        <w:t xml:space="preserve"> </w:t>
      </w:r>
      <w:r w:rsidRPr="00F5361A">
        <w:t>thực</w:t>
      </w:r>
      <w:r w:rsidR="00B16A1D">
        <w:t xml:space="preserve"> </w:t>
      </w:r>
      <w:r w:rsidRPr="00F5361A">
        <w:t>đến</w:t>
      </w:r>
      <w:r w:rsidR="00B16A1D">
        <w:t xml:space="preserve"> </w:t>
      </w:r>
      <w:r w:rsidRPr="00F5361A">
        <w:t>máy</w:t>
      </w:r>
      <w:r w:rsidR="00B16A1D">
        <w:t xml:space="preserve"> </w:t>
      </w:r>
      <w:r w:rsidRPr="00F5361A">
        <w:t>chủ</w:t>
      </w:r>
      <w:r w:rsidR="00B16A1D">
        <w:t xml:space="preserve"> </w:t>
      </w:r>
      <w:r w:rsidRPr="00F5361A">
        <w:t>để</w:t>
      </w:r>
      <w:r w:rsidR="00B16A1D">
        <w:t xml:space="preserve"> </w:t>
      </w:r>
      <w:r w:rsidRPr="00F5361A">
        <w:t>nhận</w:t>
      </w:r>
      <w:r w:rsidR="00B16A1D">
        <w:t xml:space="preserve"> </w:t>
      </w:r>
      <w:r w:rsidRPr="00F5361A">
        <w:t>thông</w:t>
      </w:r>
      <w:r w:rsidR="00B16A1D">
        <w:t xml:space="preserve"> </w:t>
      </w:r>
      <w:r w:rsidRPr="00F5361A">
        <w:t>tin</w:t>
      </w:r>
      <w:r w:rsidR="00B16A1D">
        <w:t xml:space="preserve"> </w:t>
      </w:r>
      <w:r w:rsidRPr="00F5361A">
        <w:t>ngay</w:t>
      </w:r>
      <w:r w:rsidR="00B16A1D">
        <w:t xml:space="preserve"> </w:t>
      </w:r>
      <w:r w:rsidRPr="00F5361A">
        <w:t>lập</w:t>
      </w:r>
      <w:r w:rsidR="00B16A1D">
        <w:t xml:space="preserve"> </w:t>
      </w:r>
      <w:r w:rsidRPr="00F5361A">
        <w:t>tức</w:t>
      </w:r>
      <w:r w:rsidR="00B16A1D">
        <w:t xml:space="preserve"> </w:t>
      </w:r>
      <w:r w:rsidRPr="00F5361A">
        <w:t>về</w:t>
      </w:r>
      <w:r w:rsidR="00B16A1D">
        <w:t xml:space="preserve"> </w:t>
      </w:r>
      <w:r w:rsidRPr="00F5361A">
        <w:t>một</w:t>
      </w:r>
      <w:r w:rsidR="00B16A1D">
        <w:t xml:space="preserve"> </w:t>
      </w:r>
      <w:r w:rsidRPr="00F5361A">
        <w:t>số</w:t>
      </w:r>
      <w:r w:rsidR="00B16A1D">
        <w:t xml:space="preserve"> </w:t>
      </w:r>
      <w:r w:rsidRPr="00F5361A">
        <w:t>sự</w:t>
      </w:r>
      <w:r w:rsidR="00B16A1D">
        <w:t xml:space="preserve"> </w:t>
      </w:r>
      <w:r w:rsidRPr="00F5361A">
        <w:t>kiện.</w:t>
      </w:r>
      <w:r w:rsidR="00B16A1D">
        <w:t xml:space="preserve"> </w:t>
      </w:r>
      <w:r w:rsidRPr="00F5361A">
        <w:t>Điều</w:t>
      </w:r>
      <w:r w:rsidR="00B16A1D">
        <w:t xml:space="preserve"> </w:t>
      </w:r>
      <w:r w:rsidRPr="00F5361A">
        <w:t>này</w:t>
      </w:r>
      <w:r w:rsidR="00B16A1D">
        <w:t xml:space="preserve"> </w:t>
      </w:r>
      <w:r w:rsidRPr="00F5361A">
        <w:t>có</w:t>
      </w:r>
      <w:r w:rsidR="00B16A1D">
        <w:t xml:space="preserve"> </w:t>
      </w:r>
      <w:r w:rsidRPr="00F5361A">
        <w:t>thể</w:t>
      </w:r>
      <w:r w:rsidR="00B16A1D">
        <w:t xml:space="preserve"> </w:t>
      </w:r>
      <w:r w:rsidRPr="00F5361A">
        <w:t>được</w:t>
      </w:r>
      <w:r w:rsidR="00B16A1D">
        <w:t xml:space="preserve"> </w:t>
      </w:r>
      <w:r w:rsidRPr="00F5361A">
        <w:t>thực</w:t>
      </w:r>
      <w:r w:rsidR="00B16A1D">
        <w:t xml:space="preserve"> </w:t>
      </w:r>
      <w:r w:rsidRPr="00F5361A">
        <w:t>hiện</w:t>
      </w:r>
      <w:r w:rsidR="00B16A1D">
        <w:t xml:space="preserve"> </w:t>
      </w:r>
      <w:r w:rsidRPr="00F5361A">
        <w:t>bằng</w:t>
      </w:r>
      <w:r w:rsidR="00B16A1D">
        <w:t xml:space="preserve"> </w:t>
      </w:r>
      <w:r w:rsidRPr="00F5361A">
        <w:t>cách</w:t>
      </w:r>
      <w:r w:rsidR="00B16A1D">
        <w:t xml:space="preserve"> </w:t>
      </w:r>
      <w:r w:rsidRPr="00F5361A">
        <w:t>sử</w:t>
      </w:r>
      <w:r w:rsidR="00B16A1D">
        <w:t xml:space="preserve"> </w:t>
      </w:r>
      <w:r w:rsidRPr="00F5361A">
        <w:t>dụng</w:t>
      </w:r>
      <w:r w:rsidR="00B16A1D">
        <w:t xml:space="preserve"> </w:t>
      </w:r>
      <w:r w:rsidRPr="00F5361A">
        <w:t>subscriptions</w:t>
      </w:r>
      <w:r w:rsidR="00B16A1D">
        <w:t xml:space="preserve"> </w:t>
      </w:r>
      <w:r w:rsidRPr="00F5361A">
        <w:t>trong</w:t>
      </w:r>
      <w:r w:rsidR="00B16A1D">
        <w:t xml:space="preserve"> </w:t>
      </w:r>
      <w:r w:rsidRPr="00F5361A">
        <w:t>GraphQL.</w:t>
      </w:r>
      <w:r w:rsidR="00B16A1D">
        <w:t xml:space="preserve"> </w:t>
      </w:r>
    </w:p>
    <w:p w:rsidR="00F5361A" w:rsidRPr="00F5361A" w:rsidRDefault="00F5361A" w:rsidP="00790365">
      <w:pPr>
        <w:pStyle w:val="BodyText"/>
      </w:pPr>
      <w:r w:rsidRPr="00F5361A">
        <w:t>Khi</w:t>
      </w:r>
      <w:r w:rsidR="00B16A1D">
        <w:t xml:space="preserve"> </w:t>
      </w:r>
      <w:r w:rsidRPr="00F5361A">
        <w:t>một</w:t>
      </w:r>
      <w:r w:rsidR="00B16A1D">
        <w:t xml:space="preserve"> </w:t>
      </w:r>
      <w:r w:rsidRPr="00F5361A">
        <w:t>sự</w:t>
      </w:r>
      <w:r w:rsidR="00B16A1D">
        <w:t xml:space="preserve"> </w:t>
      </w:r>
      <w:r w:rsidRPr="00F5361A">
        <w:t>kiện</w:t>
      </w:r>
      <w:r w:rsidR="00B16A1D">
        <w:t xml:space="preserve"> </w:t>
      </w:r>
      <w:r w:rsidRPr="00F5361A">
        <w:t>được</w:t>
      </w:r>
      <w:r w:rsidR="00B16A1D">
        <w:t xml:space="preserve"> </w:t>
      </w:r>
      <w:r w:rsidRPr="00F5361A">
        <w:t>subscriptions</w:t>
      </w:r>
      <w:r w:rsidR="00B16A1D">
        <w:t xml:space="preserve"> </w:t>
      </w:r>
      <w:r w:rsidRPr="00F5361A">
        <w:t>bởi</w:t>
      </w:r>
      <w:r w:rsidR="00B16A1D">
        <w:t xml:space="preserve"> </w:t>
      </w:r>
      <w:r w:rsidRPr="00F5361A">
        <w:t>một</w:t>
      </w:r>
      <w:r w:rsidR="00B16A1D">
        <w:t xml:space="preserve"> </w:t>
      </w:r>
      <w:r w:rsidRPr="00F5361A">
        <w:t>client,</w:t>
      </w:r>
      <w:r w:rsidR="00B16A1D">
        <w:t xml:space="preserve"> </w:t>
      </w:r>
      <w:r w:rsidRPr="00F5361A">
        <w:t>một</w:t>
      </w:r>
      <w:r w:rsidR="00B16A1D">
        <w:t xml:space="preserve"> </w:t>
      </w:r>
      <w:r w:rsidRPr="00F5361A">
        <w:t>kết</w:t>
      </w:r>
      <w:r w:rsidR="00B16A1D">
        <w:t xml:space="preserve"> </w:t>
      </w:r>
      <w:r w:rsidRPr="00F5361A">
        <w:t>nối</w:t>
      </w:r>
      <w:r w:rsidR="00B16A1D">
        <w:t xml:space="preserve"> </w:t>
      </w:r>
      <w:r w:rsidRPr="00F5361A">
        <w:t>ổn</w:t>
      </w:r>
      <w:r w:rsidR="00B16A1D">
        <w:t xml:space="preserve"> </w:t>
      </w:r>
      <w:r w:rsidRPr="00F5361A">
        <w:t>định</w:t>
      </w:r>
      <w:r w:rsidR="00B16A1D">
        <w:t xml:space="preserve"> </w:t>
      </w:r>
      <w:r w:rsidRPr="00F5361A">
        <w:t>được</w:t>
      </w:r>
      <w:r w:rsidR="00B16A1D">
        <w:t xml:space="preserve"> </w:t>
      </w:r>
      <w:r w:rsidRPr="00F5361A">
        <w:t>mở</w:t>
      </w:r>
      <w:r w:rsidR="00B16A1D">
        <w:t xml:space="preserve"> </w:t>
      </w:r>
      <w:r w:rsidRPr="00F5361A">
        <w:t>tới</w:t>
      </w:r>
      <w:r w:rsidR="00B16A1D">
        <w:t xml:space="preserve"> </w:t>
      </w:r>
      <w:r w:rsidRPr="00F5361A">
        <w:t>máy</w:t>
      </w:r>
      <w:r w:rsidR="00B16A1D">
        <w:t xml:space="preserve"> </w:t>
      </w:r>
      <w:r w:rsidRPr="00F5361A">
        <w:t>chủ.</w:t>
      </w:r>
      <w:r w:rsidR="00B16A1D">
        <w:t xml:space="preserve"> </w:t>
      </w:r>
      <w:r w:rsidRPr="00F5361A">
        <w:t>Bất</w:t>
      </w:r>
      <w:r w:rsidR="00B16A1D">
        <w:t xml:space="preserve"> </w:t>
      </w:r>
      <w:r w:rsidRPr="00F5361A">
        <w:t>cứ</w:t>
      </w:r>
      <w:r w:rsidR="00B16A1D">
        <w:t xml:space="preserve"> </w:t>
      </w:r>
      <w:r w:rsidRPr="00F5361A">
        <w:t>khi</w:t>
      </w:r>
      <w:r w:rsidR="00B16A1D">
        <w:t xml:space="preserve"> </w:t>
      </w:r>
      <w:r w:rsidRPr="00F5361A">
        <w:t>nào</w:t>
      </w:r>
      <w:r w:rsidR="00B16A1D">
        <w:t xml:space="preserve"> </w:t>
      </w:r>
      <w:r w:rsidRPr="00F5361A">
        <w:t>sự</w:t>
      </w:r>
      <w:r w:rsidR="00B16A1D">
        <w:t xml:space="preserve"> </w:t>
      </w:r>
      <w:r w:rsidRPr="00F5361A">
        <w:t>kiện</w:t>
      </w:r>
      <w:r w:rsidR="00B16A1D">
        <w:t xml:space="preserve"> </w:t>
      </w:r>
      <w:r w:rsidRPr="00F5361A">
        <w:t>đó</w:t>
      </w:r>
      <w:r w:rsidR="00B16A1D">
        <w:t xml:space="preserve"> </w:t>
      </w:r>
      <w:r w:rsidRPr="00F5361A">
        <w:t>xảy</w:t>
      </w:r>
      <w:r w:rsidR="00B16A1D">
        <w:t xml:space="preserve"> </w:t>
      </w:r>
      <w:r w:rsidRPr="00F5361A">
        <w:t>ra,</w:t>
      </w:r>
      <w:r w:rsidR="00B16A1D">
        <w:t xml:space="preserve"> </w:t>
      </w:r>
      <w:r w:rsidRPr="00F5361A">
        <w:t>dữ</w:t>
      </w:r>
      <w:r w:rsidR="00B16A1D">
        <w:t xml:space="preserve"> </w:t>
      </w:r>
      <w:r w:rsidRPr="00F5361A">
        <w:t>liệu</w:t>
      </w:r>
      <w:r w:rsidR="00B16A1D">
        <w:t xml:space="preserve"> </w:t>
      </w:r>
      <w:r w:rsidRPr="00F5361A">
        <w:t>sẽ</w:t>
      </w:r>
      <w:r w:rsidR="00B16A1D">
        <w:t xml:space="preserve"> </w:t>
      </w:r>
      <w:r w:rsidRPr="00F5361A">
        <w:t>được</w:t>
      </w:r>
      <w:r w:rsidR="00B16A1D">
        <w:t xml:space="preserve"> </w:t>
      </w:r>
      <w:r w:rsidRPr="00F5361A">
        <w:t>đẩy</w:t>
      </w:r>
      <w:r w:rsidR="00B16A1D">
        <w:t xml:space="preserve"> </w:t>
      </w:r>
      <w:r w:rsidRPr="00F5361A">
        <w:t>từ</w:t>
      </w:r>
      <w:r w:rsidR="00B16A1D">
        <w:t xml:space="preserve"> </w:t>
      </w:r>
      <w:r w:rsidRPr="00F5361A">
        <w:t>máy</w:t>
      </w:r>
      <w:r w:rsidR="00B16A1D">
        <w:t xml:space="preserve"> </w:t>
      </w:r>
      <w:r w:rsidRPr="00F5361A">
        <w:t>chủ</w:t>
      </w:r>
      <w:r w:rsidR="00B16A1D">
        <w:t xml:space="preserve"> </w:t>
      </w:r>
      <w:r w:rsidRPr="00F5361A">
        <w:t>đến</w:t>
      </w:r>
      <w:r w:rsidR="00B16A1D">
        <w:t xml:space="preserve"> </w:t>
      </w:r>
      <w:r w:rsidRPr="00F5361A">
        <w:t>client.</w:t>
      </w:r>
      <w:r w:rsidR="00B16A1D">
        <w:t xml:space="preserve"> </w:t>
      </w:r>
      <w:r w:rsidRPr="00F5361A">
        <w:t>Điều</w:t>
      </w:r>
      <w:r w:rsidR="00B16A1D">
        <w:t xml:space="preserve"> </w:t>
      </w:r>
      <w:r w:rsidRPr="00F5361A">
        <w:t>này</w:t>
      </w:r>
      <w:r w:rsidR="00B16A1D">
        <w:t xml:space="preserve"> </w:t>
      </w:r>
      <w:r w:rsidRPr="00F5361A">
        <w:t>có</w:t>
      </w:r>
      <w:r w:rsidR="00B16A1D">
        <w:t xml:space="preserve"> </w:t>
      </w:r>
      <w:r w:rsidRPr="00F5361A">
        <w:t>nghĩa</w:t>
      </w:r>
      <w:r w:rsidR="00B16A1D">
        <w:t xml:space="preserve"> </w:t>
      </w:r>
      <w:r w:rsidRPr="00F5361A">
        <w:t>là</w:t>
      </w:r>
      <w:r w:rsidR="00B16A1D">
        <w:t xml:space="preserve"> </w:t>
      </w:r>
      <w:r w:rsidRPr="00F5361A">
        <w:t>mặc</w:t>
      </w:r>
      <w:r w:rsidR="00B16A1D">
        <w:t xml:space="preserve"> </w:t>
      </w:r>
      <w:r w:rsidRPr="00F5361A">
        <w:t>dù</w:t>
      </w:r>
      <w:r w:rsidR="00B16A1D">
        <w:t xml:space="preserve"> </w:t>
      </w:r>
      <w:r w:rsidRPr="00F5361A">
        <w:t>được</w:t>
      </w:r>
      <w:r w:rsidR="00B16A1D">
        <w:t xml:space="preserve"> </w:t>
      </w:r>
      <w:r w:rsidRPr="00F5361A">
        <w:t>viết</w:t>
      </w:r>
      <w:r w:rsidR="00B16A1D">
        <w:t xml:space="preserve"> </w:t>
      </w:r>
      <w:r w:rsidRPr="00F5361A">
        <w:t>cùng</w:t>
      </w:r>
      <w:r w:rsidR="00B16A1D">
        <w:t xml:space="preserve"> </w:t>
      </w:r>
      <w:r w:rsidRPr="00F5361A">
        <w:t>cú</w:t>
      </w:r>
      <w:r w:rsidR="00B16A1D">
        <w:t xml:space="preserve"> </w:t>
      </w:r>
      <w:r w:rsidRPr="00F5361A">
        <w:t>pháp</w:t>
      </w:r>
      <w:r w:rsidR="00B16A1D">
        <w:t xml:space="preserve"> </w:t>
      </w:r>
      <w:r w:rsidRPr="00F5361A">
        <w:t>như</w:t>
      </w:r>
      <w:r w:rsidR="00B16A1D">
        <w:t xml:space="preserve"> </w:t>
      </w:r>
      <w:r w:rsidRPr="00F5361A">
        <w:t>queries</w:t>
      </w:r>
      <w:r w:rsidR="00B16A1D">
        <w:t xml:space="preserve"> </w:t>
      </w:r>
      <w:r w:rsidRPr="00F5361A">
        <w:t>và</w:t>
      </w:r>
      <w:r w:rsidR="00B16A1D">
        <w:t xml:space="preserve"> </w:t>
      </w:r>
      <w:r w:rsidRPr="00F5361A">
        <w:t>mutations,</w:t>
      </w:r>
      <w:r w:rsidR="00B16A1D">
        <w:t xml:space="preserve"> </w:t>
      </w:r>
      <w:r w:rsidRPr="00F5361A">
        <w:t>subscriptions</w:t>
      </w:r>
      <w:r w:rsidR="00B16A1D">
        <w:t xml:space="preserve"> </w:t>
      </w:r>
      <w:r w:rsidRPr="00F5361A">
        <w:t>đại</w:t>
      </w:r>
      <w:r w:rsidR="00B16A1D">
        <w:t xml:space="preserve"> </w:t>
      </w:r>
      <w:r w:rsidRPr="00F5361A">
        <w:t>diện</w:t>
      </w:r>
      <w:r w:rsidR="00B16A1D">
        <w:t xml:space="preserve"> </w:t>
      </w:r>
      <w:r w:rsidRPr="00F5361A">
        <w:t>cho</w:t>
      </w:r>
      <w:r w:rsidR="00B16A1D">
        <w:t xml:space="preserve"> </w:t>
      </w:r>
      <w:r w:rsidRPr="00F5361A">
        <w:t>một</w:t>
      </w:r>
      <w:r w:rsidR="00B16A1D">
        <w:t xml:space="preserve"> </w:t>
      </w:r>
      <w:r w:rsidRPr="00F5361A">
        <w:t>luồng</w:t>
      </w:r>
      <w:r w:rsidR="00B16A1D">
        <w:t xml:space="preserve"> </w:t>
      </w:r>
      <w:r w:rsidRPr="00F5361A">
        <w:t>dữ</w:t>
      </w:r>
      <w:r w:rsidR="00B16A1D">
        <w:t xml:space="preserve"> </w:t>
      </w:r>
      <w:r w:rsidRPr="00F5361A">
        <w:t>liệu</w:t>
      </w:r>
      <w:r w:rsidR="00B16A1D">
        <w:t xml:space="preserve"> </w:t>
      </w:r>
      <w:r w:rsidRPr="00F5361A">
        <w:t>thay</w:t>
      </w:r>
      <w:r w:rsidR="00B16A1D">
        <w:t xml:space="preserve"> </w:t>
      </w:r>
      <w:r w:rsidRPr="00F5361A">
        <w:t>vì</w:t>
      </w:r>
      <w:r w:rsidR="00B16A1D">
        <w:t xml:space="preserve"> </w:t>
      </w:r>
      <w:r w:rsidRPr="00F5361A">
        <w:t>một</w:t>
      </w:r>
      <w:r w:rsidR="00B16A1D">
        <w:t xml:space="preserve"> </w:t>
      </w:r>
      <w:r w:rsidRPr="00F5361A">
        <w:t>chu</w:t>
      </w:r>
      <w:r w:rsidR="00B16A1D">
        <w:t xml:space="preserve"> </w:t>
      </w:r>
      <w:r w:rsidRPr="00F5361A">
        <w:t>kỳ</w:t>
      </w:r>
      <w:r w:rsidR="00B16A1D">
        <w:t xml:space="preserve"> </w:t>
      </w:r>
      <w:r w:rsidRPr="00F5361A">
        <w:t>request-response</w:t>
      </w:r>
      <w:r>
        <w:fldChar w:fldCharType="begin"/>
      </w:r>
      <w:r>
        <w:instrText xml:space="preserve"> ADDIN ZOTERO_ITEM CSL_CITATION {"citationID":"7whjgNuV","properties":{"formattedCitation":"[2]","plainCitation":"[2]","noteIndex":0},"citationItems":[{"id":12,"uris":["http://zotero.org/users/15397071/items/I4HVWSYZ"],"itemData":{"id":12,"type":"webpage","abstract":"APIs allow software to speak to each other. Currently the dominant design model is REST. Though it is known to build long lasting APIs, it has issues that come with today’s applica- tions, especially with the rise of mobile app consumers. Queries done with REST require many HTTP endpoints that return fixed data structures which can easily result excess data. Issues come also with frequent updates to the applications since knowing what individual clients need is very difficult.\nGraphQL was built by Facebook in 2012 for their mobile and web apps. It was designed precisely for the need of more flexibility and efficiency in client, server communication. But will it take over REST?\nGraphQL has one “smart” end point that can take complex operations and return only the data the client needs. The shape of a responses matches the shape of the queries. Thus, GraphQL does minimize the amount of data transferred and enables easy evolution of ap- plications.\nGraphCool is an open-sourced framework for the development and deployment of server- less GraphQL backends. With it I created a database and accessed it for purposes of my example project. GraphCools documentation is well done and the environment is clear and easy to work with. It provides an excellent way and place for learning GraphQL.\nREST is an architectural concept where as GraphQL is a query language. REST can utilize HTTP content-types, -methods and -caching. However, if a vast field of clients with differ- ent needs require limited data, with inexpensive queries, GraphQLs API could be what you are looking for. It ́s not really a question of “can GraphQL do more than REST” but rather it seems many things are just a lot easier with GraphQL.","genre":"fi=AMK-opinnäytetyö|sv=YH-examensarbete|en=Bachelor's thesis|","language":"eng","license":"All rights reserved","note":"Accepted: 2018-03-12T13:18:44Z\npublisher: Haaga-Helia ammattikorkeakoulu","title":"GraphQL: The API Design Revolution","title-short":"GraphQL","URL":"http://www.theseus.fi/handle/10024/141989","author":[{"family":"Ritsilä","given":"Aleksi"}],"accessed":{"date-parts":[["2024",10,14]]},"issued":{"date-parts":[["2018"]]}}}],"schema":"https://github.com/citation-style-language/schema/raw/master/csl-citation.json"} </w:instrText>
      </w:r>
      <w:r>
        <w:fldChar w:fldCharType="separate"/>
      </w:r>
      <w:r>
        <w:rPr>
          <w:noProof/>
        </w:rPr>
        <w:t>[2]</w:t>
      </w:r>
      <w:r>
        <w:fldChar w:fldCharType="end"/>
      </w:r>
      <w:r w:rsidRPr="00F5361A">
        <w:t>.</w:t>
      </w:r>
    </w:p>
    <w:p w:rsidR="00F04818" w:rsidRDefault="00F04818" w:rsidP="00790365">
      <w:pPr>
        <w:pStyle w:val="BodyText"/>
      </w:pPr>
      <w:r>
        <w:t>Sử</w:t>
      </w:r>
      <w:r w:rsidR="00B16A1D">
        <w:t xml:space="preserve"> </w:t>
      </w:r>
      <w:r>
        <w:t>dụng</w:t>
      </w:r>
      <w:r w:rsidR="00B16A1D">
        <w:t xml:space="preserve"> </w:t>
      </w:r>
      <w:r>
        <w:t>cho</w:t>
      </w:r>
      <w:r w:rsidR="00B16A1D">
        <w:t xml:space="preserve"> </w:t>
      </w:r>
      <w:r>
        <w:t>ứng</w:t>
      </w:r>
      <w:r w:rsidR="00B16A1D">
        <w:t xml:space="preserve"> </w:t>
      </w:r>
      <w:r>
        <w:t>dụng</w:t>
      </w:r>
      <w:r w:rsidR="00B16A1D">
        <w:t xml:space="preserve"> </w:t>
      </w:r>
      <w:r>
        <w:t>real-time:</w:t>
      </w:r>
      <w:r w:rsidR="00B16A1D">
        <w:t xml:space="preserve"> </w:t>
      </w:r>
      <w:r>
        <w:t>chat,</w:t>
      </w:r>
      <w:r w:rsidR="00B16A1D">
        <w:t xml:space="preserve"> </w:t>
      </w:r>
      <w:r>
        <w:t>hệ</w:t>
      </w:r>
      <w:r w:rsidR="00B16A1D">
        <w:t xml:space="preserve"> </w:t>
      </w:r>
      <w:r>
        <w:t>thống</w:t>
      </w:r>
      <w:r w:rsidR="00B16A1D">
        <w:t xml:space="preserve"> </w:t>
      </w:r>
      <w:r>
        <w:t>thông</w:t>
      </w:r>
      <w:r w:rsidR="00B16A1D">
        <w:t xml:space="preserve"> </w:t>
      </w:r>
      <w:r>
        <w:t>báo,</w:t>
      </w:r>
      <w:r w:rsidR="00B16A1D">
        <w:t xml:space="preserve"> </w:t>
      </w:r>
      <w:r>
        <w:t>bảng</w:t>
      </w:r>
      <w:r w:rsidR="00B16A1D">
        <w:t xml:space="preserve"> </w:t>
      </w:r>
      <w:r>
        <w:t>tin</w:t>
      </w:r>
      <w:r w:rsidR="00B16A1D">
        <w:t xml:space="preserve"> </w:t>
      </w:r>
      <w:r>
        <w:t>trực</w:t>
      </w:r>
      <w:r w:rsidR="00B16A1D">
        <w:t xml:space="preserve"> </w:t>
      </w:r>
      <w:r>
        <w:t>tuyến.</w:t>
      </w:r>
    </w:p>
    <w:p w:rsidR="00F04818" w:rsidRDefault="00F04818" w:rsidP="00790365">
      <w:pPr>
        <w:pStyle w:val="BodyText"/>
      </w:pPr>
      <w:r>
        <w:lastRenderedPageBreak/>
        <w:t>Cú</w:t>
      </w:r>
      <w:r w:rsidR="00B16A1D">
        <w:t xml:space="preserve"> </w:t>
      </w:r>
      <w:r>
        <w:t>pháp:</w:t>
      </w:r>
      <w:r w:rsidR="00B16A1D">
        <w:t xml:space="preserve"> </w:t>
      </w:r>
      <w:r>
        <w:t>từ</w:t>
      </w:r>
      <w:r w:rsidR="00B16A1D">
        <w:t xml:space="preserve"> </w:t>
      </w:r>
      <w:r>
        <w:t>khóa</w:t>
      </w:r>
      <w:r w:rsidR="00B16A1D">
        <w:t xml:space="preserve"> </w:t>
      </w:r>
      <w:r>
        <w:t>bắt</w:t>
      </w:r>
      <w:r w:rsidR="00B16A1D">
        <w:t xml:space="preserve"> </w:t>
      </w:r>
      <w:r>
        <w:t>đầu</w:t>
      </w:r>
      <w:r w:rsidR="00B16A1D">
        <w:t xml:space="preserve"> </w:t>
      </w:r>
      <w:r>
        <w:t>subscription,</w:t>
      </w:r>
      <w:r w:rsidR="00B16A1D">
        <w:t xml:space="preserve"> </w:t>
      </w:r>
      <w:r>
        <w:t>liệt</w:t>
      </w:r>
      <w:r w:rsidR="00B16A1D">
        <w:t xml:space="preserve"> </w:t>
      </w:r>
      <w:r>
        <w:t>kê</w:t>
      </w:r>
      <w:r w:rsidR="00B16A1D">
        <w:t xml:space="preserve"> </w:t>
      </w:r>
      <w:r>
        <w:t>các</w:t>
      </w:r>
      <w:r w:rsidR="00B16A1D">
        <w:t xml:space="preserve"> </w:t>
      </w:r>
      <w:r>
        <w:t>trường</w:t>
      </w:r>
      <w:r w:rsidR="00B16A1D">
        <w:t xml:space="preserve"> </w:t>
      </w:r>
      <w:r>
        <w:t>muốn</w:t>
      </w:r>
      <w:r w:rsidR="00B16A1D">
        <w:t xml:space="preserve"> </w:t>
      </w:r>
      <w:r>
        <w:t>nhận</w:t>
      </w:r>
      <w:r w:rsidR="00B16A1D">
        <w:t xml:space="preserve"> </w:t>
      </w:r>
      <w:r>
        <w:t>thông</w:t>
      </w:r>
      <w:r w:rsidR="00B16A1D">
        <w:t xml:space="preserve"> </w:t>
      </w:r>
      <w:r>
        <w:t>báo</w:t>
      </w:r>
      <w:r w:rsidR="00B16A1D">
        <w:t xml:space="preserve"> </w:t>
      </w:r>
      <w:r>
        <w:t>khi</w:t>
      </w:r>
      <w:r w:rsidR="00B16A1D">
        <w:t xml:space="preserve"> </w:t>
      </w:r>
      <w:r>
        <w:t>có</w:t>
      </w:r>
      <w:r w:rsidR="00B16A1D">
        <w:t xml:space="preserve"> </w:t>
      </w:r>
      <w:r>
        <w:t>sự</w:t>
      </w:r>
      <w:r w:rsidR="00B16A1D">
        <w:t xml:space="preserve"> </w:t>
      </w:r>
      <w:r>
        <w:t>thay</w:t>
      </w:r>
      <w:r w:rsidR="00B16A1D">
        <w:t xml:space="preserve"> </w:t>
      </w:r>
      <w:r>
        <w:t>đổi</w:t>
      </w:r>
      <w:r w:rsidR="00DF0E71">
        <w:t>.</w:t>
      </w:r>
    </w:p>
    <w:p w:rsidR="00F04818" w:rsidRDefault="00F04818" w:rsidP="00790365">
      <w:pPr>
        <w:pStyle w:val="BodyText"/>
      </w:pPr>
      <w:r>
        <w:t>Ví</w:t>
      </w:r>
      <w:r w:rsidR="00B16A1D">
        <w:t xml:space="preserve"> </w:t>
      </w:r>
      <w:r>
        <w:t>dụ:</w:t>
      </w:r>
      <w:r w:rsidR="00B16A1D">
        <w:t xml:space="preserve"> </w:t>
      </w:r>
      <w:r w:rsidR="005C1629">
        <w:t>Subscription</w:t>
      </w:r>
      <w:r w:rsidR="00B16A1D">
        <w:t xml:space="preserve"> </w:t>
      </w:r>
      <w:r w:rsidR="005C1629">
        <w:t>gửi</w:t>
      </w:r>
      <w:r w:rsidR="00B16A1D">
        <w:t xml:space="preserve"> </w:t>
      </w:r>
      <w:r w:rsidR="005C1629">
        <w:t>thông</w:t>
      </w:r>
      <w:r w:rsidR="00B16A1D">
        <w:t xml:space="preserve"> </w:t>
      </w:r>
      <w:r w:rsidR="005C1629">
        <w:t>báo</w:t>
      </w:r>
      <w:r w:rsidR="00B16A1D">
        <w:t xml:space="preserve"> </w:t>
      </w:r>
      <w:r w:rsidR="005C1629">
        <w:t>cho</w:t>
      </w:r>
      <w:r w:rsidR="00B16A1D">
        <w:t xml:space="preserve"> </w:t>
      </w:r>
      <w:r w:rsidR="005C1629">
        <w:t>client</w:t>
      </w:r>
      <w:r w:rsidR="00B16A1D">
        <w:t xml:space="preserve"> </w:t>
      </w:r>
      <w:r w:rsidR="005C1629">
        <w:t>mỗi</w:t>
      </w:r>
      <w:r w:rsidR="00B16A1D">
        <w:t xml:space="preserve"> </w:t>
      </w:r>
      <w:r w:rsidR="005C1629">
        <w:t>khi</w:t>
      </w:r>
      <w:r w:rsidR="00B16A1D">
        <w:t xml:space="preserve"> </w:t>
      </w:r>
      <w:r w:rsidR="005C1629">
        <w:t>có</w:t>
      </w:r>
      <w:r w:rsidR="00B16A1D">
        <w:t xml:space="preserve"> </w:t>
      </w:r>
      <w:r w:rsidR="005C1629">
        <w:t>một</w:t>
      </w:r>
      <w:r w:rsidR="00B16A1D">
        <w:t xml:space="preserve"> </w:t>
      </w:r>
      <w:r w:rsidR="005C1629">
        <w:t>tin</w:t>
      </w:r>
      <w:r w:rsidR="00B16A1D">
        <w:t xml:space="preserve"> </w:t>
      </w:r>
      <w:r w:rsidR="005C1629">
        <w:t>nhắn</w:t>
      </w:r>
      <w:r w:rsidR="00B16A1D">
        <w:t xml:space="preserve"> </w:t>
      </w:r>
      <w:r w:rsidR="005C1629">
        <w:t>mới</w:t>
      </w:r>
      <w:r w:rsidR="00B16A1D">
        <w:t xml:space="preserve"> </w:t>
      </w:r>
      <w:r w:rsidR="005C1629">
        <w:t>được</w:t>
      </w:r>
      <w:r w:rsidR="00B16A1D">
        <w:t xml:space="preserve"> </w:t>
      </w:r>
      <w:r w:rsidR="005C1629">
        <w:t>thêm</w:t>
      </w:r>
      <w:r w:rsidR="00B16A1D">
        <w:t xml:space="preserve"> </w:t>
      </w:r>
      <w:r w:rsidR="005C1629">
        <w:t>vào</w:t>
      </w:r>
      <w:r w:rsidR="00B16A1D">
        <w:t xml:space="preserve"> </w:t>
      </w:r>
      <w:r w:rsidR="005C1629">
        <w:t>phòng</w:t>
      </w:r>
      <w:r w:rsidR="00B16A1D">
        <w:t xml:space="preserve"> </w:t>
      </w:r>
      <w:r w:rsidR="005C1629">
        <w:t>chat</w:t>
      </w:r>
      <w:r w:rsidR="00B16A1D">
        <w:t xml:space="preserve"> </w:t>
      </w:r>
      <w:r w:rsidR="005C1629">
        <w:t>có</w:t>
      </w:r>
      <w:r w:rsidR="00B16A1D">
        <w:t xml:space="preserve"> </w:t>
      </w:r>
      <w:r w:rsidR="005C1629">
        <w:t>ID</w:t>
      </w:r>
      <w:r w:rsidR="00B16A1D">
        <w:t xml:space="preserve"> </w:t>
      </w:r>
      <w:r w:rsidR="005C1629">
        <w:t>là</w:t>
      </w:r>
      <w:r w:rsidR="00B16A1D">
        <w:t xml:space="preserve"> </w:t>
      </w:r>
      <w:r w:rsidR="005C1629">
        <w:t>"123".</w:t>
      </w:r>
    </w:p>
    <w:p w:rsidR="005C1629" w:rsidRDefault="005C1629" w:rsidP="00C777A7">
      <w:pPr>
        <w:jc w:val="center"/>
      </w:pPr>
      <w:r>
        <w:rPr>
          <w:noProof/>
        </w:rPr>
        <w:drawing>
          <wp:inline distT="0" distB="0" distL="0" distR="0">
            <wp:extent cx="1916963" cy="2822659"/>
            <wp:effectExtent l="0" t="0" r="1270" b="0"/>
            <wp:docPr id="7152786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78685"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6963" cy="2822659"/>
                    </a:xfrm>
                    <a:prstGeom prst="rect">
                      <a:avLst/>
                    </a:prstGeom>
                  </pic:spPr>
                </pic:pic>
              </a:graphicData>
            </a:graphic>
          </wp:inline>
        </w:drawing>
      </w:r>
    </w:p>
    <w:p w:rsidR="004022A5" w:rsidRPr="004022A5" w:rsidRDefault="005C1629" w:rsidP="00056B77">
      <w:pPr>
        <w:pStyle w:val="Caption"/>
      </w:pPr>
      <w:bookmarkStart w:id="47" w:name="_Toc179726051"/>
      <w:bookmarkStart w:id="48" w:name="_Toc182179908"/>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7</w:t>
      </w:r>
      <w:r>
        <w:fldChar w:fldCharType="end"/>
      </w:r>
      <w:r>
        <w:t>.</w:t>
      </w:r>
      <w:r w:rsidR="00B16A1D">
        <w:t xml:space="preserve"> </w:t>
      </w:r>
      <w:r>
        <w:t>Ví</w:t>
      </w:r>
      <w:r w:rsidR="00B16A1D">
        <w:t xml:space="preserve"> </w:t>
      </w:r>
      <w:r>
        <w:t>dụ</w:t>
      </w:r>
      <w:r w:rsidR="00B16A1D">
        <w:t xml:space="preserve"> </w:t>
      </w:r>
      <w:r>
        <w:t>Subscription</w:t>
      </w:r>
      <w:bookmarkEnd w:id="47"/>
      <w:bookmarkEnd w:id="48"/>
    </w:p>
    <w:p w:rsidR="00F84823" w:rsidRPr="00CE7104" w:rsidRDefault="00F84823" w:rsidP="00CE7104">
      <w:pPr>
        <w:pStyle w:val="H4"/>
      </w:pPr>
      <w:r w:rsidRPr="00CE7104">
        <w:t>Runtime</w:t>
      </w:r>
    </w:p>
    <w:p w:rsidR="004022A5" w:rsidRDefault="004022A5" w:rsidP="00790365">
      <w:pPr>
        <w:pStyle w:val="BodyText"/>
      </w:pPr>
      <w:r>
        <w:t>Thực</w:t>
      </w:r>
      <w:r w:rsidR="00B16A1D">
        <w:t xml:space="preserve"> </w:t>
      </w:r>
      <w:r>
        <w:t>thi</w:t>
      </w:r>
      <w:r w:rsidR="00B16A1D">
        <w:t xml:space="preserve"> </w:t>
      </w:r>
      <w:r>
        <w:t>GraphQL:</w:t>
      </w:r>
      <w:r w:rsidR="00B16A1D">
        <w:t xml:space="preserve"> </w:t>
      </w:r>
      <w:r>
        <w:t>Runtime</w:t>
      </w:r>
      <w:r w:rsidR="00B16A1D">
        <w:t xml:space="preserve"> </w:t>
      </w:r>
      <w:r>
        <w:t>là</w:t>
      </w:r>
      <w:r w:rsidR="00B16A1D">
        <w:t xml:space="preserve"> </w:t>
      </w:r>
      <w:r>
        <w:t>môi</w:t>
      </w:r>
      <w:r w:rsidR="00B16A1D">
        <w:t xml:space="preserve"> </w:t>
      </w:r>
      <w:r>
        <w:t>trường</w:t>
      </w:r>
      <w:r w:rsidR="00B16A1D">
        <w:t xml:space="preserve"> </w:t>
      </w:r>
      <w:r>
        <w:t>thực</w:t>
      </w:r>
      <w:r w:rsidR="00B16A1D">
        <w:t xml:space="preserve"> </w:t>
      </w:r>
      <w:r>
        <w:t>thi</w:t>
      </w:r>
      <w:r w:rsidR="00B16A1D">
        <w:t xml:space="preserve"> </w:t>
      </w:r>
      <w:r>
        <w:t>GraphQL,</w:t>
      </w:r>
      <w:r w:rsidR="00B16A1D">
        <w:t xml:space="preserve"> </w:t>
      </w:r>
      <w:r>
        <w:t>nhận</w:t>
      </w:r>
      <w:r w:rsidR="00B16A1D">
        <w:t xml:space="preserve"> </w:t>
      </w:r>
      <w:r>
        <w:t>query</w:t>
      </w:r>
      <w:r w:rsidR="00B16A1D">
        <w:t xml:space="preserve"> </w:t>
      </w:r>
      <w:r>
        <w:t>từ</w:t>
      </w:r>
      <w:r w:rsidR="00B16A1D">
        <w:t xml:space="preserve"> </w:t>
      </w:r>
      <w:r>
        <w:t>client,</w:t>
      </w:r>
      <w:r w:rsidR="00B16A1D">
        <w:t xml:space="preserve"> </w:t>
      </w:r>
      <w:r>
        <w:t>xác</w:t>
      </w:r>
      <w:r w:rsidR="00B16A1D">
        <w:t xml:space="preserve"> </w:t>
      </w:r>
      <w:r>
        <w:t>thực,</w:t>
      </w:r>
      <w:r w:rsidR="00B16A1D">
        <w:t xml:space="preserve"> </w:t>
      </w:r>
      <w:r>
        <w:t>xử</w:t>
      </w:r>
      <w:r w:rsidR="00B16A1D">
        <w:t xml:space="preserve"> </w:t>
      </w:r>
      <w:r>
        <w:t>lý</w:t>
      </w:r>
      <w:r w:rsidR="00B16A1D">
        <w:t xml:space="preserve"> </w:t>
      </w:r>
      <w:r>
        <w:t>và</w:t>
      </w:r>
      <w:r w:rsidR="00B16A1D">
        <w:t xml:space="preserve"> </w:t>
      </w:r>
      <w:r>
        <w:t>trả</w:t>
      </w:r>
      <w:r w:rsidR="00B16A1D">
        <w:t xml:space="preserve"> </w:t>
      </w:r>
      <w:r>
        <w:t>về</w:t>
      </w:r>
      <w:r w:rsidR="00B16A1D">
        <w:t xml:space="preserve"> </w:t>
      </w:r>
      <w:r>
        <w:t>kết</w:t>
      </w:r>
      <w:r w:rsidR="00B16A1D">
        <w:t xml:space="preserve"> </w:t>
      </w:r>
      <w:r>
        <w:t>quả.</w:t>
      </w:r>
    </w:p>
    <w:p w:rsidR="000665D6" w:rsidRPr="00863A3D" w:rsidRDefault="004022A5" w:rsidP="00863A3D">
      <w:pPr>
        <w:pStyle w:val="BodyText"/>
      </w:pPr>
      <w:r>
        <w:t>Các</w:t>
      </w:r>
      <w:r w:rsidR="00B16A1D">
        <w:t xml:space="preserve"> </w:t>
      </w:r>
      <w:r>
        <w:t>thư</w:t>
      </w:r>
      <w:r w:rsidR="00B16A1D">
        <w:t xml:space="preserve"> </w:t>
      </w:r>
      <w:r>
        <w:t>viện:</w:t>
      </w:r>
      <w:r w:rsidR="00B16A1D">
        <w:t xml:space="preserve"> </w:t>
      </w:r>
      <w:r>
        <w:t>Có</w:t>
      </w:r>
      <w:r w:rsidR="00B16A1D">
        <w:t xml:space="preserve"> </w:t>
      </w:r>
      <w:r>
        <w:t>nhiều</w:t>
      </w:r>
      <w:r w:rsidR="00B16A1D">
        <w:t xml:space="preserve"> </w:t>
      </w:r>
      <w:r>
        <w:t>thư</w:t>
      </w:r>
      <w:r w:rsidR="00B16A1D">
        <w:t xml:space="preserve"> </w:t>
      </w:r>
      <w:r>
        <w:t>viện</w:t>
      </w:r>
      <w:r w:rsidR="00B16A1D">
        <w:t xml:space="preserve"> </w:t>
      </w:r>
      <w:r>
        <w:t>runtime</w:t>
      </w:r>
      <w:r w:rsidR="00B16A1D">
        <w:t xml:space="preserve"> </w:t>
      </w:r>
      <w:r>
        <w:t>cho</w:t>
      </w:r>
      <w:r w:rsidR="00B16A1D">
        <w:t xml:space="preserve"> </w:t>
      </w:r>
      <w:r>
        <w:t>các</w:t>
      </w:r>
      <w:r w:rsidR="00B16A1D">
        <w:t xml:space="preserve"> </w:t>
      </w:r>
      <w:r>
        <w:t>ngôn</w:t>
      </w:r>
      <w:r w:rsidR="00B16A1D">
        <w:t xml:space="preserve"> </w:t>
      </w:r>
      <w:r>
        <w:t>ngữ</w:t>
      </w:r>
      <w:r w:rsidR="00B16A1D">
        <w:t xml:space="preserve"> </w:t>
      </w:r>
      <w:r>
        <w:t>lập</w:t>
      </w:r>
      <w:r w:rsidR="00B16A1D">
        <w:t xml:space="preserve"> </w:t>
      </w:r>
      <w:r>
        <w:t>trình</w:t>
      </w:r>
      <w:r w:rsidR="00B16A1D">
        <w:t xml:space="preserve"> </w:t>
      </w:r>
      <w:r>
        <w:t>khác</w:t>
      </w:r>
      <w:r w:rsidR="00B16A1D">
        <w:t xml:space="preserve"> </w:t>
      </w:r>
      <w:r>
        <w:t>nhau,</w:t>
      </w:r>
      <w:r w:rsidR="00B16A1D">
        <w:t xml:space="preserve"> </w:t>
      </w:r>
      <w:r>
        <w:t>ví</w:t>
      </w:r>
      <w:r w:rsidR="00B16A1D">
        <w:t xml:space="preserve"> </w:t>
      </w:r>
      <w:r>
        <w:t>dụ</w:t>
      </w:r>
      <w:r w:rsidR="00B16A1D">
        <w:t xml:space="preserve"> </w:t>
      </w:r>
      <w:r>
        <w:t>Apollo</w:t>
      </w:r>
      <w:r w:rsidR="00B16A1D">
        <w:t xml:space="preserve"> </w:t>
      </w:r>
      <w:r>
        <w:t>Server</w:t>
      </w:r>
      <w:r w:rsidR="00B16A1D">
        <w:t xml:space="preserve"> </w:t>
      </w:r>
      <w:r>
        <w:t>cho</w:t>
      </w:r>
      <w:r w:rsidR="00B16A1D">
        <w:t xml:space="preserve"> </w:t>
      </w:r>
      <w:r>
        <w:t>Node.js,</w:t>
      </w:r>
      <w:r w:rsidR="00B16A1D">
        <w:t xml:space="preserve"> </w:t>
      </w:r>
      <w:r>
        <w:t>GraphQL</w:t>
      </w:r>
      <w:r w:rsidR="00B16A1D">
        <w:t xml:space="preserve"> </w:t>
      </w:r>
      <w:r>
        <w:t>Java</w:t>
      </w:r>
      <w:r w:rsidR="00B16A1D">
        <w:t xml:space="preserve"> </w:t>
      </w:r>
      <w:r>
        <w:t>cho</w:t>
      </w:r>
      <w:r w:rsidR="00B16A1D">
        <w:t xml:space="preserve"> </w:t>
      </w:r>
      <w:r>
        <w:t>Java.</w:t>
      </w:r>
    </w:p>
    <w:p w:rsidR="0086745B" w:rsidRPr="0086745B" w:rsidRDefault="0086745B" w:rsidP="004846D0">
      <w:pPr>
        <w:pStyle w:val="H3"/>
      </w:pPr>
      <w:bookmarkStart w:id="49" w:name="_Toc182179844"/>
      <w:r>
        <w:t>So</w:t>
      </w:r>
      <w:r w:rsidR="00B16A1D">
        <w:t xml:space="preserve"> </w:t>
      </w:r>
      <w:r>
        <w:t>sánh</w:t>
      </w:r>
      <w:r w:rsidR="00B16A1D">
        <w:t xml:space="preserve"> </w:t>
      </w:r>
      <w:r>
        <w:t>GraphQL</w:t>
      </w:r>
      <w:r w:rsidR="00B16A1D">
        <w:t xml:space="preserve"> </w:t>
      </w:r>
      <w:r w:rsidR="00161763">
        <w:t>với</w:t>
      </w:r>
      <w:r w:rsidR="00B16A1D">
        <w:t xml:space="preserve"> </w:t>
      </w:r>
      <w:r>
        <w:t>REST</w:t>
      </w:r>
      <w:r w:rsidR="00B16A1D">
        <w:t xml:space="preserve"> </w:t>
      </w:r>
      <w:r w:rsidR="00161763">
        <w:t>API</w:t>
      </w:r>
      <w:bookmarkEnd w:id="49"/>
    </w:p>
    <w:p w:rsidR="0086745B" w:rsidRPr="00CE7104" w:rsidRDefault="00CF34F3" w:rsidP="00CE7104">
      <w:pPr>
        <w:pStyle w:val="H4"/>
      </w:pPr>
      <w:r w:rsidRPr="00CE7104">
        <w:t>Kiến</w:t>
      </w:r>
      <w:r w:rsidR="00B16A1D">
        <w:t xml:space="preserve"> </w:t>
      </w:r>
      <w:r w:rsidRPr="00CE7104">
        <w:t>trúc</w:t>
      </w:r>
      <w:r w:rsidR="00B16A1D">
        <w:t xml:space="preserve"> </w:t>
      </w:r>
      <w:r w:rsidRPr="00CE7104">
        <w:t>và</w:t>
      </w:r>
      <w:r w:rsidR="00B16A1D">
        <w:t xml:space="preserve"> </w:t>
      </w:r>
      <w:r w:rsidRPr="00CE7104">
        <w:t>truy</w:t>
      </w:r>
      <w:r w:rsidR="00B16A1D">
        <w:t xml:space="preserve"> </w:t>
      </w:r>
      <w:r w:rsidRPr="00CE7104">
        <w:t>vấn</w:t>
      </w:r>
      <w:r w:rsidR="00B16A1D">
        <w:t xml:space="preserve"> </w:t>
      </w:r>
      <w:r w:rsidR="00BE70B9" w:rsidRPr="00CE7104">
        <w:t>dữ</w:t>
      </w:r>
      <w:r w:rsidR="00B16A1D">
        <w:t xml:space="preserve"> </w:t>
      </w:r>
      <w:r w:rsidR="00BE70B9" w:rsidRPr="00CE7104">
        <w:t>liệu</w:t>
      </w:r>
    </w:p>
    <w:p w:rsidR="00735AE1" w:rsidRDefault="00460362" w:rsidP="00735AE1">
      <w:pPr>
        <w:keepNext/>
        <w:jc w:val="center"/>
      </w:pPr>
      <w:r>
        <w:rPr>
          <w:noProof/>
        </w:rPr>
        <w:drawing>
          <wp:inline distT="0" distB="0" distL="0" distR="0">
            <wp:extent cx="3344333" cy="1998239"/>
            <wp:effectExtent l="0" t="0" r="0" b="0"/>
            <wp:docPr id="6154991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99123" name="Picture 14"/>
                    <pic:cNvPicPr/>
                  </pic:nvPicPr>
                  <pic:blipFill>
                    <a:blip r:embed="rId24">
                      <a:extLst>
                        <a:ext uri="{28A0092B-C50C-407E-A947-70E740481C1C}">
                          <a14:useLocalDpi xmlns:a14="http://schemas.microsoft.com/office/drawing/2010/main"/>
                        </a:ext>
                      </a:extLst>
                    </a:blip>
                    <a:stretch>
                      <a:fillRect/>
                    </a:stretch>
                  </pic:blipFill>
                  <pic:spPr>
                    <a:xfrm>
                      <a:off x="0" y="0"/>
                      <a:ext cx="3456957" cy="2065532"/>
                    </a:xfrm>
                    <a:prstGeom prst="rect">
                      <a:avLst/>
                    </a:prstGeom>
                  </pic:spPr>
                </pic:pic>
              </a:graphicData>
            </a:graphic>
          </wp:inline>
        </w:drawing>
      </w:r>
    </w:p>
    <w:p w:rsidR="00460362" w:rsidRPr="00460362" w:rsidRDefault="00735AE1" w:rsidP="00056B77">
      <w:pPr>
        <w:pStyle w:val="Caption"/>
      </w:pPr>
      <w:bookmarkStart w:id="50" w:name="_Toc179726052"/>
      <w:bookmarkStart w:id="51" w:name="_Toc182179909"/>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8</w:t>
      </w:r>
      <w:r>
        <w:fldChar w:fldCharType="end"/>
      </w:r>
      <w:r>
        <w:t>.</w:t>
      </w:r>
      <w:r w:rsidR="00B16A1D">
        <w:t xml:space="preserve"> </w:t>
      </w:r>
      <w:r>
        <w:t>Truy</w:t>
      </w:r>
      <w:r w:rsidR="00B16A1D">
        <w:t xml:space="preserve"> </w:t>
      </w:r>
      <w:r>
        <w:t>vấn</w:t>
      </w:r>
      <w:r w:rsidR="00B16A1D">
        <w:t xml:space="preserve"> </w:t>
      </w:r>
      <w:r>
        <w:t>dữ</w:t>
      </w:r>
      <w:r w:rsidR="00B16A1D">
        <w:t xml:space="preserve"> </w:t>
      </w:r>
      <w:r>
        <w:t>liệu</w:t>
      </w:r>
      <w:r w:rsidR="00B16A1D">
        <w:t xml:space="preserve"> </w:t>
      </w:r>
      <w:r>
        <w:t>của</w:t>
      </w:r>
      <w:r w:rsidR="00B16A1D">
        <w:t xml:space="preserve"> </w:t>
      </w:r>
      <w:r>
        <w:t>GraphQL</w:t>
      </w:r>
      <w:r w:rsidR="00B16A1D">
        <w:t xml:space="preserve"> </w:t>
      </w:r>
      <w:r>
        <w:t>và</w:t>
      </w:r>
      <w:r w:rsidR="00B16A1D">
        <w:t xml:space="preserve"> </w:t>
      </w:r>
      <w:r>
        <w:t>REST</w:t>
      </w:r>
      <w:bookmarkEnd w:id="50"/>
      <w:bookmarkEnd w:id="51"/>
    </w:p>
    <w:p w:rsidR="00BE70B9" w:rsidRDefault="00BE70B9" w:rsidP="00790365">
      <w:pPr>
        <w:pStyle w:val="BodyText"/>
      </w:pPr>
      <w:r>
        <w:lastRenderedPageBreak/>
        <w:t>GraphQL:</w:t>
      </w:r>
      <w:r w:rsidR="00B16A1D">
        <w:t xml:space="preserve"> </w:t>
      </w:r>
      <w:r>
        <w:t>Sử</w:t>
      </w:r>
      <w:r w:rsidR="00B16A1D">
        <w:t xml:space="preserve"> </w:t>
      </w:r>
      <w:r>
        <w:t>dụng</w:t>
      </w:r>
      <w:r w:rsidR="00B16A1D">
        <w:t xml:space="preserve"> </w:t>
      </w:r>
      <w:r>
        <w:t>một</w:t>
      </w:r>
      <w:r w:rsidR="00B16A1D">
        <w:t xml:space="preserve"> </w:t>
      </w:r>
      <w:r>
        <w:t>endpoint</w:t>
      </w:r>
      <w:r w:rsidR="00B16A1D">
        <w:t xml:space="preserve"> </w:t>
      </w:r>
      <w:r>
        <w:t>duy</w:t>
      </w:r>
      <w:r w:rsidR="00B16A1D">
        <w:t xml:space="preserve"> </w:t>
      </w:r>
      <w:r>
        <w:t>nhất.</w:t>
      </w:r>
      <w:r w:rsidR="00B16A1D">
        <w:t xml:space="preserve"> </w:t>
      </w:r>
      <w:r>
        <w:t>Client</w:t>
      </w:r>
      <w:r w:rsidR="00B16A1D">
        <w:t xml:space="preserve"> </w:t>
      </w:r>
      <w:r>
        <w:t>yêu</w:t>
      </w:r>
      <w:r w:rsidR="00B16A1D">
        <w:t xml:space="preserve"> </w:t>
      </w:r>
      <w:r>
        <w:t>cầu</w:t>
      </w:r>
      <w:r w:rsidR="00B16A1D">
        <w:t xml:space="preserve"> </w:t>
      </w:r>
      <w:r>
        <w:t>chính</w:t>
      </w:r>
      <w:r w:rsidR="00B16A1D">
        <w:t xml:space="preserve"> </w:t>
      </w:r>
      <w:r>
        <w:t>xác</w:t>
      </w:r>
      <w:r w:rsidR="00B16A1D">
        <w:t xml:space="preserve"> </w:t>
      </w:r>
      <w:r>
        <w:t>dữ</w:t>
      </w:r>
      <w:r w:rsidR="00B16A1D">
        <w:t xml:space="preserve"> </w:t>
      </w:r>
      <w:r>
        <w:t>liệu</w:t>
      </w:r>
      <w:r w:rsidR="00B16A1D">
        <w:t xml:space="preserve"> </w:t>
      </w:r>
      <w:r>
        <w:t>cần</w:t>
      </w:r>
      <w:r w:rsidR="00B16A1D">
        <w:t xml:space="preserve"> </w:t>
      </w:r>
      <w:r>
        <w:t>thiết,</w:t>
      </w:r>
      <w:r w:rsidR="00B16A1D">
        <w:t xml:space="preserve"> </w:t>
      </w:r>
      <w:r>
        <w:t>tránh</w:t>
      </w:r>
      <w:r w:rsidR="00B16A1D">
        <w:t xml:space="preserve"> </w:t>
      </w:r>
      <w:r>
        <w:t>over-fetching</w:t>
      </w:r>
      <w:r w:rsidR="00B16A1D">
        <w:t xml:space="preserve"> </w:t>
      </w:r>
      <w:r>
        <w:t>(nhận</w:t>
      </w:r>
      <w:r w:rsidR="00B16A1D">
        <w:t xml:space="preserve"> </w:t>
      </w:r>
      <w:r>
        <w:t>quá</w:t>
      </w:r>
      <w:r w:rsidR="00B16A1D">
        <w:t xml:space="preserve"> </w:t>
      </w:r>
      <w:r>
        <w:t>nhiều</w:t>
      </w:r>
      <w:r w:rsidR="00B16A1D">
        <w:t xml:space="preserve"> </w:t>
      </w:r>
      <w:r>
        <w:t>dữ</w:t>
      </w:r>
      <w:r w:rsidR="00B16A1D">
        <w:t xml:space="preserve"> </w:t>
      </w:r>
      <w:r>
        <w:t>liệu</w:t>
      </w:r>
      <w:r w:rsidR="00B16A1D">
        <w:t xml:space="preserve"> </w:t>
      </w:r>
      <w:r>
        <w:t>không</w:t>
      </w:r>
      <w:r w:rsidR="00B16A1D">
        <w:t xml:space="preserve"> </w:t>
      </w:r>
      <w:r>
        <w:t>cần</w:t>
      </w:r>
      <w:r w:rsidR="00B16A1D">
        <w:t xml:space="preserve"> </w:t>
      </w:r>
      <w:r>
        <w:t>thiết)</w:t>
      </w:r>
      <w:r w:rsidR="00B16A1D">
        <w:t xml:space="preserve"> </w:t>
      </w:r>
      <w:r>
        <w:t>và</w:t>
      </w:r>
      <w:r w:rsidR="00B16A1D">
        <w:t xml:space="preserve"> </w:t>
      </w:r>
      <w:r>
        <w:t>under-fetching</w:t>
      </w:r>
      <w:r w:rsidR="00B16A1D">
        <w:t xml:space="preserve"> </w:t>
      </w:r>
      <w:r>
        <w:t>(không</w:t>
      </w:r>
      <w:r w:rsidR="00B16A1D">
        <w:t xml:space="preserve"> </w:t>
      </w:r>
      <w:r>
        <w:t>nhận</w:t>
      </w:r>
      <w:r w:rsidR="00B16A1D">
        <w:t xml:space="preserve"> </w:t>
      </w:r>
      <w:r>
        <w:t>đủ</w:t>
      </w:r>
      <w:r w:rsidR="00B16A1D">
        <w:t xml:space="preserve"> </w:t>
      </w:r>
      <w:r>
        <w:t>dữ</w:t>
      </w:r>
      <w:r w:rsidR="00B16A1D">
        <w:t xml:space="preserve"> </w:t>
      </w:r>
      <w:r>
        <w:t>liệu,</w:t>
      </w:r>
      <w:r w:rsidR="00B16A1D">
        <w:t xml:space="preserve"> </w:t>
      </w:r>
      <w:r>
        <w:t>cần</w:t>
      </w:r>
      <w:r w:rsidR="00B16A1D">
        <w:t xml:space="preserve"> </w:t>
      </w:r>
      <w:r>
        <w:t>phải</w:t>
      </w:r>
      <w:r w:rsidR="00B16A1D">
        <w:t xml:space="preserve"> </w:t>
      </w:r>
      <w:r>
        <w:t>gửi</w:t>
      </w:r>
      <w:r w:rsidR="00B16A1D">
        <w:t xml:space="preserve"> </w:t>
      </w:r>
      <w:r>
        <w:t>thêm</w:t>
      </w:r>
      <w:r w:rsidR="00B16A1D">
        <w:t xml:space="preserve"> </w:t>
      </w:r>
      <w:r>
        <w:t>reques</w:t>
      </w:r>
      <w:r w:rsidR="00172320">
        <w:t>t</w:t>
      </w:r>
      <w:r>
        <w:t>)</w:t>
      </w:r>
      <w:r w:rsidR="00321157">
        <w:fldChar w:fldCharType="begin"/>
      </w:r>
      <w:r w:rsidR="00F5361A">
        <w:instrText xml:space="preserve"> ADDIN ZOTERO_ITEM CSL_CITATION {"citationID":"SgrZfjU1","properties":{"formattedCitation":"[3]","plainCitation":"[3]","noteIndex":0},"citationItems":[{"id":10,"uris":["http://zotero.org/users/15397071/items/BFNGN5UV"],"itemData":{"id":10,"type":"book","abstract":"DiVA portal is a finding tool for research publications and student theses written at the following 50 universities and research institutions.","language":"eng","source":"www.diva-portal.org","title":"REST API vs GraphQL : A literature and experimental study","title-short":"REST API vs GraphQL","URL":"https://urn.kb.se/resolve?urn=urn:nbn:se:hkr:diva-22063","author":[{"family":"Andersson","given":"Tobias"},{"family":"Reinholdsson","given":"Håkan"}],"accessed":{"date-parts":[["2024",10,14]]},"issued":{"date-parts":[["2021"]]}}}],"schema":"https://github.com/citation-style-language/schema/raw/master/csl-citation.json"} </w:instrText>
      </w:r>
      <w:r w:rsidR="00321157">
        <w:fldChar w:fldCharType="separate"/>
      </w:r>
      <w:r w:rsidR="00F5361A">
        <w:rPr>
          <w:noProof/>
        </w:rPr>
        <w:t>[3]</w:t>
      </w:r>
      <w:r w:rsidR="00321157">
        <w:fldChar w:fldCharType="end"/>
      </w:r>
      <w:r>
        <w:t>.</w:t>
      </w:r>
    </w:p>
    <w:p w:rsidR="00BE70B9" w:rsidRDefault="00BE70B9" w:rsidP="00790365">
      <w:pPr>
        <w:pStyle w:val="BodyText"/>
      </w:pPr>
      <w:r>
        <w:t>REST:</w:t>
      </w:r>
      <w:r w:rsidR="00B16A1D">
        <w:t xml:space="preserve"> </w:t>
      </w:r>
      <w:r>
        <w:t>Sử</w:t>
      </w:r>
      <w:r w:rsidR="00B16A1D">
        <w:t xml:space="preserve"> </w:t>
      </w:r>
      <w:r>
        <w:t>dụng</w:t>
      </w:r>
      <w:r w:rsidR="00B16A1D">
        <w:t xml:space="preserve"> </w:t>
      </w:r>
      <w:r>
        <w:t>nhiều</w:t>
      </w:r>
      <w:r w:rsidR="00B16A1D">
        <w:t xml:space="preserve"> </w:t>
      </w:r>
      <w:r>
        <w:t>endpoint,</w:t>
      </w:r>
      <w:r w:rsidR="00B16A1D">
        <w:t xml:space="preserve"> </w:t>
      </w:r>
      <w:r>
        <w:t>mỗi</w:t>
      </w:r>
      <w:r w:rsidR="00B16A1D">
        <w:t xml:space="preserve"> </w:t>
      </w:r>
      <w:r>
        <w:t>endpoint</w:t>
      </w:r>
      <w:r w:rsidR="00B16A1D">
        <w:t xml:space="preserve"> </w:t>
      </w:r>
      <w:r>
        <w:t>đại</w:t>
      </w:r>
      <w:r w:rsidR="00B16A1D">
        <w:t xml:space="preserve"> </w:t>
      </w:r>
      <w:r>
        <w:t>diện</w:t>
      </w:r>
      <w:r w:rsidR="00B16A1D">
        <w:t xml:space="preserve"> </w:t>
      </w:r>
      <w:r>
        <w:t>cho</w:t>
      </w:r>
      <w:r w:rsidR="00B16A1D">
        <w:t xml:space="preserve"> </w:t>
      </w:r>
      <w:r>
        <w:t>một</w:t>
      </w:r>
      <w:r w:rsidR="00B16A1D">
        <w:t xml:space="preserve"> </w:t>
      </w:r>
      <w:r>
        <w:t>tài</w:t>
      </w:r>
      <w:r w:rsidR="00B16A1D">
        <w:t xml:space="preserve"> </w:t>
      </w:r>
      <w:r>
        <w:t>nguyên.</w:t>
      </w:r>
      <w:r w:rsidR="00B16A1D">
        <w:t xml:space="preserve"> </w:t>
      </w:r>
      <w:r>
        <w:t>Client</w:t>
      </w:r>
      <w:r w:rsidR="00B16A1D">
        <w:t xml:space="preserve"> </w:t>
      </w:r>
      <w:r>
        <w:t>nhận</w:t>
      </w:r>
      <w:r w:rsidR="00B16A1D">
        <w:t xml:space="preserve"> </w:t>
      </w:r>
      <w:r>
        <w:t>dữ</w:t>
      </w:r>
      <w:r w:rsidR="00B16A1D">
        <w:t xml:space="preserve"> </w:t>
      </w:r>
      <w:r>
        <w:t>liệu</w:t>
      </w:r>
      <w:r w:rsidR="00B16A1D">
        <w:t xml:space="preserve"> </w:t>
      </w:r>
      <w:r>
        <w:t>cố</w:t>
      </w:r>
      <w:r w:rsidR="00B16A1D">
        <w:t xml:space="preserve"> </w:t>
      </w:r>
      <w:r>
        <w:t>định</w:t>
      </w:r>
      <w:r w:rsidR="00B16A1D">
        <w:t xml:space="preserve"> </w:t>
      </w:r>
      <w:r>
        <w:t>từ</w:t>
      </w:r>
      <w:r w:rsidR="00B16A1D">
        <w:t xml:space="preserve"> </w:t>
      </w:r>
      <w:r>
        <w:t>server,</w:t>
      </w:r>
      <w:r w:rsidR="00B16A1D">
        <w:t xml:space="preserve"> </w:t>
      </w:r>
      <w:r>
        <w:t>có</w:t>
      </w:r>
      <w:r w:rsidR="00B16A1D">
        <w:t xml:space="preserve"> </w:t>
      </w:r>
      <w:r>
        <w:t>thể</w:t>
      </w:r>
      <w:r w:rsidR="00B16A1D">
        <w:t xml:space="preserve"> </w:t>
      </w:r>
      <w:r>
        <w:t>dẫn</w:t>
      </w:r>
      <w:r w:rsidR="00B16A1D">
        <w:t xml:space="preserve"> </w:t>
      </w:r>
      <w:r>
        <w:t>đến</w:t>
      </w:r>
      <w:r w:rsidR="00B16A1D">
        <w:t xml:space="preserve"> </w:t>
      </w:r>
      <w:r>
        <w:t>over-fetching</w:t>
      </w:r>
      <w:r w:rsidR="00B16A1D">
        <w:t xml:space="preserve"> </w:t>
      </w:r>
      <w:r>
        <w:t>hoặc</w:t>
      </w:r>
      <w:r w:rsidR="00B16A1D">
        <w:t xml:space="preserve"> </w:t>
      </w:r>
      <w:r>
        <w:t>under-fetching.</w:t>
      </w:r>
    </w:p>
    <w:p w:rsidR="00CF34F3" w:rsidRPr="00CE7104" w:rsidRDefault="00CF34F3" w:rsidP="00CE7104">
      <w:pPr>
        <w:pStyle w:val="H4"/>
      </w:pPr>
      <w:r w:rsidRPr="00CE7104">
        <w:t>Schema</w:t>
      </w:r>
      <w:r w:rsidR="00B16A1D">
        <w:t xml:space="preserve"> </w:t>
      </w:r>
      <w:r w:rsidR="00BE70B9" w:rsidRPr="00CE7104">
        <w:t>và</w:t>
      </w:r>
      <w:r w:rsidR="00B16A1D">
        <w:t xml:space="preserve"> </w:t>
      </w:r>
      <w:r w:rsidR="00BE70B9" w:rsidRPr="00CE7104">
        <w:t>hệ</w:t>
      </w:r>
      <w:r w:rsidR="00B16A1D">
        <w:t xml:space="preserve"> </w:t>
      </w:r>
      <w:r w:rsidR="00BE70B9" w:rsidRPr="00CE7104">
        <w:t>thống</w:t>
      </w:r>
      <w:r w:rsidR="00B16A1D">
        <w:t xml:space="preserve"> </w:t>
      </w:r>
      <w:r w:rsidR="00BE70B9" w:rsidRPr="00CE7104">
        <w:t>kiểu</w:t>
      </w:r>
      <w:r w:rsidR="00B16A1D">
        <w:t xml:space="preserve"> </w:t>
      </w:r>
      <w:r w:rsidR="00BE70B9" w:rsidRPr="00CE7104">
        <w:t>dữ</w:t>
      </w:r>
      <w:r w:rsidR="00B16A1D">
        <w:t xml:space="preserve"> </w:t>
      </w:r>
      <w:r w:rsidR="00BE70B9" w:rsidRPr="00CE7104">
        <w:t>liệu</w:t>
      </w:r>
      <w:r w:rsidR="00B16A1D">
        <w:t xml:space="preserve"> </w:t>
      </w:r>
    </w:p>
    <w:p w:rsidR="00BE70B9" w:rsidRDefault="00BE70B9" w:rsidP="00790365">
      <w:pPr>
        <w:pStyle w:val="BodyText"/>
      </w:pPr>
      <w:r>
        <w:t>GraphQL:</w:t>
      </w:r>
      <w:r w:rsidR="00B16A1D">
        <w:t xml:space="preserve"> </w:t>
      </w:r>
      <w:r>
        <w:t>Sử</w:t>
      </w:r>
      <w:r w:rsidR="00B16A1D">
        <w:t xml:space="preserve"> </w:t>
      </w:r>
      <w:r>
        <w:t>dụng</w:t>
      </w:r>
      <w:r w:rsidR="00B16A1D">
        <w:t xml:space="preserve"> </w:t>
      </w:r>
      <w:r>
        <w:t>schema</w:t>
      </w:r>
      <w:r w:rsidR="00B16A1D">
        <w:t xml:space="preserve"> </w:t>
      </w:r>
      <w:r>
        <w:t>để</w:t>
      </w:r>
      <w:r w:rsidR="00B16A1D">
        <w:t xml:space="preserve"> </w:t>
      </w:r>
      <w:r>
        <w:t>định</w:t>
      </w:r>
      <w:r w:rsidR="00B16A1D">
        <w:t xml:space="preserve"> </w:t>
      </w:r>
      <w:r>
        <w:t>nghĩa</w:t>
      </w:r>
      <w:r w:rsidR="00B16A1D">
        <w:t xml:space="preserve"> </w:t>
      </w:r>
      <w:r>
        <w:t>cấu</w:t>
      </w:r>
      <w:r w:rsidR="00B16A1D">
        <w:t xml:space="preserve"> </w:t>
      </w:r>
      <w:r>
        <w:t>trúc</w:t>
      </w:r>
      <w:r w:rsidR="00B16A1D">
        <w:t xml:space="preserve"> </w:t>
      </w:r>
      <w:r>
        <w:t>dữ</w:t>
      </w:r>
      <w:r w:rsidR="00B16A1D">
        <w:t xml:space="preserve"> </w:t>
      </w:r>
      <w:r>
        <w:t>liệu</w:t>
      </w:r>
      <w:r w:rsidR="00B16A1D">
        <w:t xml:space="preserve"> </w:t>
      </w:r>
      <w:r>
        <w:t>và</w:t>
      </w:r>
      <w:r w:rsidR="00B16A1D">
        <w:t xml:space="preserve"> </w:t>
      </w:r>
      <w:r>
        <w:t>validate</w:t>
      </w:r>
      <w:r w:rsidR="00B16A1D">
        <w:t xml:space="preserve"> </w:t>
      </w:r>
      <w:r>
        <w:t>truy</w:t>
      </w:r>
      <w:r w:rsidR="00B16A1D">
        <w:t xml:space="preserve"> </w:t>
      </w:r>
      <w:r>
        <w:t>vấn.</w:t>
      </w:r>
    </w:p>
    <w:p w:rsidR="0086745B" w:rsidRDefault="00BE70B9" w:rsidP="00790365">
      <w:pPr>
        <w:pStyle w:val="BodyText"/>
      </w:pPr>
      <w:r>
        <w:t>REST:</w:t>
      </w:r>
      <w:r w:rsidR="00B16A1D">
        <w:t xml:space="preserve"> </w:t>
      </w:r>
      <w:r>
        <w:t>Không</w:t>
      </w:r>
      <w:r w:rsidR="00B16A1D">
        <w:t xml:space="preserve"> </w:t>
      </w:r>
      <w:r>
        <w:t>có</w:t>
      </w:r>
      <w:r w:rsidR="00B16A1D">
        <w:t xml:space="preserve"> </w:t>
      </w:r>
      <w:r>
        <w:t>schema</w:t>
      </w:r>
      <w:r w:rsidR="00B16A1D">
        <w:t xml:space="preserve"> </w:t>
      </w:r>
      <w:r>
        <w:t>chính</w:t>
      </w:r>
      <w:r w:rsidR="00B16A1D">
        <w:t xml:space="preserve"> </w:t>
      </w:r>
      <w:r>
        <w:t>thức,</w:t>
      </w:r>
      <w:r w:rsidR="00B16A1D">
        <w:t xml:space="preserve"> </w:t>
      </w:r>
      <w:r>
        <w:t>dữ</w:t>
      </w:r>
      <w:r w:rsidR="00B16A1D">
        <w:t xml:space="preserve"> </w:t>
      </w:r>
      <w:r>
        <w:t>liệu</w:t>
      </w:r>
      <w:r w:rsidR="00B16A1D">
        <w:t xml:space="preserve"> </w:t>
      </w:r>
      <w:r>
        <w:t>có</w:t>
      </w:r>
      <w:r w:rsidR="00B16A1D">
        <w:t xml:space="preserve"> </w:t>
      </w:r>
      <w:r>
        <w:t>thể</w:t>
      </w:r>
      <w:r w:rsidR="00B16A1D">
        <w:t xml:space="preserve"> </w:t>
      </w:r>
      <w:r>
        <w:t>không</w:t>
      </w:r>
      <w:r w:rsidR="00B16A1D">
        <w:t xml:space="preserve"> </w:t>
      </w:r>
      <w:r>
        <w:t>nhất</w:t>
      </w:r>
      <w:r w:rsidR="00B16A1D">
        <w:t xml:space="preserve"> </w:t>
      </w:r>
      <w:r>
        <w:t>quán.</w:t>
      </w:r>
    </w:p>
    <w:p w:rsidR="00BE70B9" w:rsidRPr="00CE7104" w:rsidRDefault="00BE70B9" w:rsidP="00CE7104">
      <w:pPr>
        <w:pStyle w:val="H4"/>
      </w:pPr>
      <w:r w:rsidRPr="00CE7104">
        <w:t>Caching</w:t>
      </w:r>
    </w:p>
    <w:p w:rsidR="00E6015D" w:rsidRDefault="00E6015D" w:rsidP="00790365">
      <w:pPr>
        <w:pStyle w:val="BodyText"/>
      </w:pPr>
      <w:r>
        <w:t>GraphQL:</w:t>
      </w:r>
      <w:r w:rsidR="00B16A1D">
        <w:t xml:space="preserve"> </w:t>
      </w:r>
      <w:r>
        <w:t>Phức</w:t>
      </w:r>
      <w:r w:rsidR="00B16A1D">
        <w:t xml:space="preserve"> </w:t>
      </w:r>
      <w:r>
        <w:t>tạp,</w:t>
      </w:r>
      <w:r w:rsidR="00B16A1D">
        <w:t xml:space="preserve"> </w:t>
      </w:r>
      <w:r>
        <w:t>cần</w:t>
      </w:r>
      <w:r w:rsidR="00B16A1D">
        <w:t xml:space="preserve"> </w:t>
      </w:r>
      <w:r>
        <w:t>sử</w:t>
      </w:r>
      <w:r w:rsidR="00B16A1D">
        <w:t xml:space="preserve"> </w:t>
      </w:r>
      <w:r>
        <w:t>dụng</w:t>
      </w:r>
      <w:r w:rsidR="00B16A1D">
        <w:t xml:space="preserve"> </w:t>
      </w:r>
      <w:r>
        <w:t>các</w:t>
      </w:r>
      <w:r w:rsidR="00B16A1D">
        <w:t xml:space="preserve"> </w:t>
      </w:r>
      <w:r>
        <w:t>kỹ</w:t>
      </w:r>
      <w:r w:rsidR="00B16A1D">
        <w:t xml:space="preserve"> </w:t>
      </w:r>
      <w:r>
        <w:t>thuật</w:t>
      </w:r>
      <w:r w:rsidR="00B16A1D">
        <w:t xml:space="preserve"> </w:t>
      </w:r>
      <w:r>
        <w:t>như</w:t>
      </w:r>
      <w:r w:rsidR="00B16A1D">
        <w:t xml:space="preserve"> </w:t>
      </w:r>
      <w:r>
        <w:t>persisted</w:t>
      </w:r>
      <w:r w:rsidR="00B16A1D">
        <w:t xml:space="preserve"> </w:t>
      </w:r>
      <w:r>
        <w:t>queries.</w:t>
      </w:r>
    </w:p>
    <w:p w:rsidR="00E6015D" w:rsidRPr="00E6015D" w:rsidRDefault="00E6015D" w:rsidP="00790365">
      <w:pPr>
        <w:pStyle w:val="BodyText"/>
      </w:pPr>
      <w:r>
        <w:t>REST:</w:t>
      </w:r>
      <w:r w:rsidR="00B16A1D">
        <w:t xml:space="preserve"> </w:t>
      </w:r>
      <w:r>
        <w:t>Đơn</w:t>
      </w:r>
      <w:r w:rsidR="00B16A1D">
        <w:t xml:space="preserve"> </w:t>
      </w:r>
      <w:r>
        <w:t>giản</w:t>
      </w:r>
      <w:r w:rsidR="00B16A1D">
        <w:t xml:space="preserve"> </w:t>
      </w:r>
      <w:r>
        <w:t>hơn,</w:t>
      </w:r>
      <w:r w:rsidR="00B16A1D">
        <w:t xml:space="preserve"> </w:t>
      </w:r>
      <w:r>
        <w:t>tận</w:t>
      </w:r>
      <w:r w:rsidR="00B16A1D">
        <w:t xml:space="preserve"> </w:t>
      </w:r>
      <w:r>
        <w:t>dụng</w:t>
      </w:r>
      <w:r w:rsidR="00B16A1D">
        <w:t xml:space="preserve"> </w:t>
      </w:r>
      <w:r>
        <w:t>bộ</w:t>
      </w:r>
      <w:r w:rsidR="00B16A1D">
        <w:t xml:space="preserve"> </w:t>
      </w:r>
      <w:r>
        <w:t>nhớ</w:t>
      </w:r>
      <w:r w:rsidR="00B16A1D">
        <w:t xml:space="preserve"> </w:t>
      </w:r>
      <w:r>
        <w:t>đệm</w:t>
      </w:r>
      <w:r w:rsidR="00B16A1D">
        <w:t xml:space="preserve"> </w:t>
      </w:r>
      <w:bookmarkStart w:id="52" w:name="OLE_LINK13"/>
      <w:bookmarkStart w:id="53" w:name="OLE_LINK14"/>
      <w:r>
        <w:t>HTTP</w:t>
      </w:r>
      <w:bookmarkEnd w:id="52"/>
      <w:bookmarkEnd w:id="53"/>
      <w:r>
        <w:t>.</w:t>
      </w:r>
    </w:p>
    <w:p w:rsidR="00E6015D" w:rsidRPr="00CE7104" w:rsidRDefault="00BE70B9" w:rsidP="00CE7104">
      <w:pPr>
        <w:pStyle w:val="H4"/>
      </w:pPr>
      <w:r w:rsidRPr="00CE7104">
        <w:t>Versioning</w:t>
      </w:r>
    </w:p>
    <w:p w:rsidR="00E6015D" w:rsidRDefault="00E6015D" w:rsidP="00790365">
      <w:pPr>
        <w:pStyle w:val="BodyText"/>
      </w:pPr>
      <w:r>
        <w:t>GraphQL:</w:t>
      </w:r>
      <w:r w:rsidR="00B16A1D">
        <w:t xml:space="preserve"> </w:t>
      </w:r>
      <w:r>
        <w:t>Không</w:t>
      </w:r>
      <w:r w:rsidR="00B16A1D">
        <w:t xml:space="preserve"> </w:t>
      </w:r>
      <w:r>
        <w:t>cần</w:t>
      </w:r>
      <w:r w:rsidR="00B16A1D">
        <w:t xml:space="preserve"> </w:t>
      </w:r>
      <w:r>
        <w:t>versioning</w:t>
      </w:r>
      <w:r w:rsidR="001268D2">
        <w:t xml:space="preserve"> (phiên bản)</w:t>
      </w:r>
      <w:r w:rsidR="00B16A1D">
        <w:t xml:space="preserve"> </w:t>
      </w:r>
      <w:r>
        <w:t>rõ</w:t>
      </w:r>
      <w:r w:rsidR="00B16A1D">
        <w:t xml:space="preserve"> </w:t>
      </w:r>
      <w:r>
        <w:t>ràng,</w:t>
      </w:r>
      <w:r w:rsidR="00B16A1D">
        <w:t xml:space="preserve"> </w:t>
      </w:r>
      <w:r>
        <w:t>schema</w:t>
      </w:r>
      <w:r w:rsidR="00B16A1D">
        <w:t xml:space="preserve"> </w:t>
      </w:r>
      <w:r>
        <w:t>thay</w:t>
      </w:r>
      <w:r w:rsidR="00B16A1D">
        <w:t xml:space="preserve"> </w:t>
      </w:r>
      <w:r>
        <w:t>đổi</w:t>
      </w:r>
      <w:r w:rsidR="00B16A1D">
        <w:t xml:space="preserve"> </w:t>
      </w:r>
      <w:r>
        <w:t>linh</w:t>
      </w:r>
      <w:r w:rsidR="00B16A1D">
        <w:t xml:space="preserve"> </w:t>
      </w:r>
      <w:r>
        <w:t>hoạt.</w:t>
      </w:r>
    </w:p>
    <w:p w:rsidR="00E6015D" w:rsidRDefault="00E6015D" w:rsidP="00790365">
      <w:pPr>
        <w:pStyle w:val="BodyText"/>
      </w:pPr>
      <w:r>
        <w:t>REST:</w:t>
      </w:r>
      <w:r w:rsidR="00B16A1D">
        <w:t xml:space="preserve"> </w:t>
      </w:r>
      <w:r>
        <w:t>Thường</w:t>
      </w:r>
      <w:r w:rsidR="00B16A1D">
        <w:t xml:space="preserve"> </w:t>
      </w:r>
      <w:r>
        <w:t>sử</w:t>
      </w:r>
      <w:r w:rsidR="00B16A1D">
        <w:t xml:space="preserve"> </w:t>
      </w:r>
      <w:r>
        <w:t>dụng</w:t>
      </w:r>
      <w:r w:rsidR="00B16A1D">
        <w:t xml:space="preserve"> </w:t>
      </w:r>
      <w:r>
        <w:t>versioning</w:t>
      </w:r>
      <w:r w:rsidR="00B16A1D">
        <w:t xml:space="preserve"> </w:t>
      </w:r>
      <w:r>
        <w:t>trong</w:t>
      </w:r>
      <w:r w:rsidR="00B16A1D">
        <w:t xml:space="preserve"> </w:t>
      </w:r>
      <w:r>
        <w:t>URL.</w:t>
      </w:r>
    </w:p>
    <w:p w:rsidR="00E6015D" w:rsidRDefault="00BE70B9" w:rsidP="001268D2">
      <w:pPr>
        <w:pStyle w:val="H4"/>
      </w:pPr>
      <w:r w:rsidRPr="00CE7104">
        <w:t>Hiệu</w:t>
      </w:r>
      <w:r w:rsidR="00B16A1D">
        <w:t xml:space="preserve"> </w:t>
      </w:r>
      <w:r w:rsidRPr="00CE7104">
        <w:t>năng</w:t>
      </w:r>
    </w:p>
    <w:p w:rsidR="00E6015D" w:rsidRDefault="00E6015D" w:rsidP="00790365">
      <w:pPr>
        <w:pStyle w:val="BodyText"/>
      </w:pPr>
      <w:r>
        <w:t>GraphQL:</w:t>
      </w:r>
      <w:r w:rsidR="00B16A1D">
        <w:t xml:space="preserve"> </w:t>
      </w:r>
      <w:r>
        <w:t>Nhanh</w:t>
      </w:r>
      <w:r w:rsidR="00B16A1D">
        <w:t xml:space="preserve"> </w:t>
      </w:r>
      <w:r>
        <w:t>hơn</w:t>
      </w:r>
      <w:r w:rsidR="00B16A1D">
        <w:t xml:space="preserve"> </w:t>
      </w:r>
      <w:r>
        <w:t>trong</w:t>
      </w:r>
      <w:r w:rsidR="00B16A1D">
        <w:t xml:space="preserve"> </w:t>
      </w:r>
      <w:r>
        <w:t>các</w:t>
      </w:r>
      <w:r w:rsidR="00B16A1D">
        <w:t xml:space="preserve"> </w:t>
      </w:r>
      <w:r>
        <w:t>trường</w:t>
      </w:r>
      <w:r w:rsidR="00B16A1D">
        <w:t xml:space="preserve"> </w:t>
      </w:r>
      <w:r>
        <w:t>hợp</w:t>
      </w:r>
      <w:r w:rsidR="00B16A1D">
        <w:t xml:space="preserve"> </w:t>
      </w:r>
      <w:r>
        <w:t>truy</w:t>
      </w:r>
      <w:r w:rsidR="00B16A1D">
        <w:t xml:space="preserve"> </w:t>
      </w:r>
      <w:r>
        <w:t>vấn</w:t>
      </w:r>
      <w:r w:rsidR="00B16A1D">
        <w:t xml:space="preserve"> </w:t>
      </w:r>
      <w:r>
        <w:t>phức</w:t>
      </w:r>
      <w:r w:rsidR="00B16A1D">
        <w:t xml:space="preserve"> </w:t>
      </w:r>
      <w:r>
        <w:t>tạp.</w:t>
      </w:r>
    </w:p>
    <w:p w:rsidR="00E6015D" w:rsidRPr="00E6015D" w:rsidRDefault="00E6015D" w:rsidP="00790365">
      <w:pPr>
        <w:pStyle w:val="BodyText"/>
      </w:pPr>
      <w:r>
        <w:t>REST:</w:t>
      </w:r>
      <w:r w:rsidR="00B16A1D">
        <w:t xml:space="preserve"> </w:t>
      </w:r>
      <w:r>
        <w:t>Hiệu</w:t>
      </w:r>
      <w:r w:rsidR="00B16A1D">
        <w:t xml:space="preserve"> </w:t>
      </w:r>
      <w:r>
        <w:t>quả</w:t>
      </w:r>
      <w:r w:rsidR="00B16A1D">
        <w:t xml:space="preserve"> </w:t>
      </w:r>
      <w:r>
        <w:t>hơn</w:t>
      </w:r>
      <w:r w:rsidR="00B16A1D">
        <w:t xml:space="preserve"> </w:t>
      </w:r>
      <w:r>
        <w:t>trong</w:t>
      </w:r>
      <w:r w:rsidR="00B16A1D">
        <w:t xml:space="preserve"> </w:t>
      </w:r>
      <w:r>
        <w:t>các</w:t>
      </w:r>
      <w:r w:rsidR="00B16A1D">
        <w:t xml:space="preserve"> </w:t>
      </w:r>
      <w:r>
        <w:t>trường</w:t>
      </w:r>
      <w:r w:rsidR="00B16A1D">
        <w:t xml:space="preserve"> </w:t>
      </w:r>
      <w:r>
        <w:t>hợp</w:t>
      </w:r>
      <w:r w:rsidR="00B16A1D">
        <w:t xml:space="preserve"> </w:t>
      </w:r>
      <w:r>
        <w:t>đơn</w:t>
      </w:r>
      <w:r w:rsidR="00B16A1D">
        <w:t xml:space="preserve"> </w:t>
      </w:r>
      <w:r>
        <w:t>giản.</w:t>
      </w:r>
    </w:p>
    <w:p w:rsidR="00BE70B9" w:rsidRPr="00CE7104" w:rsidRDefault="00BE70B9" w:rsidP="00CE7104">
      <w:pPr>
        <w:pStyle w:val="H4"/>
      </w:pPr>
      <w:r w:rsidRPr="00CE7104">
        <w:t>Độ</w:t>
      </w:r>
      <w:r w:rsidR="00B16A1D">
        <w:t xml:space="preserve"> </w:t>
      </w:r>
      <w:r w:rsidRPr="00CE7104">
        <w:t>phức</w:t>
      </w:r>
      <w:r w:rsidR="00B16A1D">
        <w:t xml:space="preserve"> </w:t>
      </w:r>
      <w:r w:rsidRPr="00CE7104">
        <w:t>tạp</w:t>
      </w:r>
    </w:p>
    <w:p w:rsidR="00E6015D" w:rsidRDefault="00E6015D" w:rsidP="00790365">
      <w:pPr>
        <w:pStyle w:val="BodyText"/>
      </w:pPr>
      <w:r>
        <w:t>GraphQL:</w:t>
      </w:r>
      <w:r w:rsidR="00B16A1D">
        <w:t xml:space="preserve"> </w:t>
      </w:r>
      <w:r>
        <w:t>Phức</w:t>
      </w:r>
      <w:r w:rsidR="00B16A1D">
        <w:t xml:space="preserve"> </w:t>
      </w:r>
      <w:r>
        <w:t>tạp</w:t>
      </w:r>
      <w:r w:rsidR="00B16A1D">
        <w:t xml:space="preserve"> </w:t>
      </w:r>
      <w:r>
        <w:t>hơn</w:t>
      </w:r>
      <w:r w:rsidR="00B16A1D">
        <w:t xml:space="preserve"> </w:t>
      </w:r>
      <w:r>
        <w:t>để</w:t>
      </w:r>
      <w:r w:rsidR="00B16A1D">
        <w:t xml:space="preserve"> </w:t>
      </w:r>
      <w:r>
        <w:t>học</w:t>
      </w:r>
      <w:r w:rsidR="00B16A1D">
        <w:t xml:space="preserve"> </w:t>
      </w:r>
      <w:r>
        <w:t>và</w:t>
      </w:r>
      <w:r w:rsidR="00B16A1D">
        <w:t xml:space="preserve"> </w:t>
      </w:r>
      <w:r>
        <w:t>triển</w:t>
      </w:r>
      <w:r w:rsidR="00B16A1D">
        <w:t xml:space="preserve"> </w:t>
      </w:r>
      <w:r>
        <w:t>khai</w:t>
      </w:r>
      <w:r w:rsidR="00B16A1D">
        <w:t xml:space="preserve"> </w:t>
      </w:r>
      <w:r>
        <w:t>ban</w:t>
      </w:r>
      <w:r w:rsidR="00B16A1D">
        <w:t xml:space="preserve"> </w:t>
      </w:r>
      <w:r>
        <w:t>đầu.</w:t>
      </w:r>
    </w:p>
    <w:p w:rsidR="00863A3D" w:rsidRDefault="00E6015D" w:rsidP="00790365">
      <w:pPr>
        <w:pStyle w:val="BodyText"/>
      </w:pPr>
      <w:r>
        <w:t>REST:</w:t>
      </w:r>
      <w:r w:rsidR="00B16A1D">
        <w:t xml:space="preserve"> </w:t>
      </w:r>
      <w:r>
        <w:t>Đơn</w:t>
      </w:r>
      <w:r w:rsidR="00B16A1D">
        <w:t xml:space="preserve"> </w:t>
      </w:r>
      <w:r>
        <w:t>giản</w:t>
      </w:r>
      <w:r w:rsidR="00B16A1D">
        <w:t xml:space="preserve"> </w:t>
      </w:r>
      <w:r>
        <w:t>hơn,</w:t>
      </w:r>
      <w:r w:rsidR="00B16A1D">
        <w:t xml:space="preserve"> </w:t>
      </w:r>
      <w:r>
        <w:t>dễ</w:t>
      </w:r>
      <w:r w:rsidR="00B16A1D">
        <w:t xml:space="preserve"> </w:t>
      </w:r>
      <w:r>
        <w:t>tiếp</w:t>
      </w:r>
      <w:r w:rsidR="00B16A1D">
        <w:t xml:space="preserve"> </w:t>
      </w:r>
      <w:r>
        <w:t>cận</w:t>
      </w:r>
      <w:r w:rsidR="00B16A1D">
        <w:t xml:space="preserve"> </w:t>
      </w:r>
      <w:r>
        <w:t>hơn</w:t>
      </w:r>
      <w:r w:rsidR="00B16A1D">
        <w:t xml:space="preserve"> </w:t>
      </w:r>
      <w:r>
        <w:t>cho</w:t>
      </w:r>
      <w:r w:rsidR="00B16A1D">
        <w:t xml:space="preserve"> </w:t>
      </w:r>
      <w:r>
        <w:t>nhà</w:t>
      </w:r>
      <w:r w:rsidR="00B16A1D">
        <w:t xml:space="preserve"> </w:t>
      </w:r>
      <w:r>
        <w:t>phát</w:t>
      </w:r>
      <w:r w:rsidR="00B16A1D">
        <w:t xml:space="preserve"> </w:t>
      </w:r>
      <w:r>
        <w:t>triển.</w:t>
      </w:r>
    </w:p>
    <w:p w:rsidR="00BE70B9" w:rsidRPr="00863A3D" w:rsidRDefault="00863A3D" w:rsidP="00863A3D">
      <w:pPr>
        <w:spacing w:after="160" w:line="259" w:lineRule="auto"/>
        <w:rPr>
          <w:rFonts w:eastAsia="SimSun"/>
          <w:szCs w:val="26"/>
        </w:rPr>
      </w:pPr>
      <w:r>
        <w:br w:type="page"/>
      </w:r>
    </w:p>
    <w:p w:rsidR="00AF4014" w:rsidRPr="007E06DF" w:rsidRDefault="00EF1F3D" w:rsidP="00AA2E7E">
      <w:pPr>
        <w:pStyle w:val="H2"/>
      </w:pPr>
      <w:bookmarkStart w:id="54" w:name="_Toc182179845"/>
      <w:r w:rsidRPr="007E06DF">
        <w:lastRenderedPageBreak/>
        <w:t>Flutter</w:t>
      </w:r>
      <w:bookmarkEnd w:id="54"/>
    </w:p>
    <w:p w:rsidR="00155178" w:rsidRDefault="00EF1F3D" w:rsidP="004846D0">
      <w:pPr>
        <w:pStyle w:val="H3"/>
      </w:pPr>
      <w:bookmarkStart w:id="55" w:name="_Toc182179846"/>
      <w:r w:rsidRPr="007E06DF">
        <w:t>Giới</w:t>
      </w:r>
      <w:r w:rsidR="00B16A1D">
        <w:t xml:space="preserve"> </w:t>
      </w:r>
      <w:r w:rsidRPr="007E06DF">
        <w:t>thiệu</w:t>
      </w:r>
      <w:r w:rsidR="00B16A1D">
        <w:t xml:space="preserve"> </w:t>
      </w:r>
      <w:r w:rsidRPr="007E06DF">
        <w:t>chung</w:t>
      </w:r>
      <w:r w:rsidR="00B16A1D">
        <w:t xml:space="preserve"> </w:t>
      </w:r>
      <w:r w:rsidRPr="007E06DF">
        <w:t>Flutter</w:t>
      </w:r>
      <w:bookmarkEnd w:id="55"/>
    </w:p>
    <w:p w:rsidR="003201FC" w:rsidRDefault="00572B4F" w:rsidP="003201FC">
      <w:pPr>
        <w:keepNext/>
        <w:jc w:val="center"/>
      </w:pPr>
      <w:r>
        <w:rPr>
          <w:noProof/>
        </w:rPr>
        <w:drawing>
          <wp:inline distT="0" distB="0" distL="0" distR="0">
            <wp:extent cx="4800600" cy="2682282"/>
            <wp:effectExtent l="0" t="0" r="0" b="0"/>
            <wp:docPr id="8573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482" name="Picture 8573482"/>
                    <pic:cNvPicPr/>
                  </pic:nvPicPr>
                  <pic:blipFill>
                    <a:blip r:embed="rId25" cstate="print">
                      <a:extLst>
                        <a:ext uri="{28A0092B-C50C-407E-A947-70E740481C1C}">
                          <a14:useLocalDpi xmlns:a14="http://schemas.microsoft.com/office/drawing/2010/main"/>
                        </a:ext>
                      </a:extLst>
                    </a:blip>
                    <a:stretch>
                      <a:fillRect/>
                    </a:stretch>
                  </pic:blipFill>
                  <pic:spPr>
                    <a:xfrm>
                      <a:off x="0" y="0"/>
                      <a:ext cx="4855097" cy="2712731"/>
                    </a:xfrm>
                    <a:prstGeom prst="rect">
                      <a:avLst/>
                    </a:prstGeom>
                  </pic:spPr>
                </pic:pic>
              </a:graphicData>
            </a:graphic>
          </wp:inline>
        </w:drawing>
      </w:r>
    </w:p>
    <w:p w:rsidR="00572B4F" w:rsidRDefault="003201FC" w:rsidP="00056B77">
      <w:pPr>
        <w:pStyle w:val="Caption"/>
      </w:pPr>
      <w:bookmarkStart w:id="56" w:name="_Toc179726053"/>
      <w:bookmarkStart w:id="57" w:name="_Toc182179910"/>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9</w:t>
      </w:r>
      <w:r>
        <w:fldChar w:fldCharType="end"/>
      </w:r>
      <w:r>
        <w:t>.</w:t>
      </w:r>
      <w:r w:rsidR="00B16A1D">
        <w:t xml:space="preserve"> </w:t>
      </w:r>
      <w:r>
        <w:t>Flutter</w:t>
      </w:r>
      <w:bookmarkEnd w:id="56"/>
      <w:bookmarkEnd w:id="57"/>
    </w:p>
    <w:p w:rsidR="00C60FB5" w:rsidRPr="00572B4F" w:rsidRDefault="00C60FB5" w:rsidP="00C60FB5">
      <w:pPr>
        <w:jc w:val="center"/>
      </w:pPr>
    </w:p>
    <w:p w:rsidR="00271264" w:rsidRDefault="00271264" w:rsidP="00790365">
      <w:pPr>
        <w:pStyle w:val="BodyText"/>
      </w:pPr>
      <w:r>
        <w:t>Flutter</w:t>
      </w:r>
      <w:r w:rsidR="00B16A1D">
        <w:t xml:space="preserve"> </w:t>
      </w:r>
      <w:r>
        <w:t>là</w:t>
      </w:r>
      <w:r w:rsidR="00B16A1D">
        <w:t xml:space="preserve"> </w:t>
      </w:r>
      <w:r>
        <w:t>một</w:t>
      </w:r>
      <w:r w:rsidR="00B16A1D">
        <w:t xml:space="preserve"> </w:t>
      </w:r>
      <w:r>
        <w:t>framework</w:t>
      </w:r>
      <w:r w:rsidR="00B16A1D">
        <w:t xml:space="preserve"> </w:t>
      </w:r>
      <w:r>
        <w:t>mã</w:t>
      </w:r>
      <w:r w:rsidR="00B16A1D">
        <w:t xml:space="preserve"> </w:t>
      </w:r>
      <w:r>
        <w:t>nguồn</w:t>
      </w:r>
      <w:r w:rsidR="00B16A1D">
        <w:t xml:space="preserve"> </w:t>
      </w:r>
      <w:r>
        <w:t>mở</w:t>
      </w:r>
      <w:r w:rsidR="00B16A1D">
        <w:t xml:space="preserve"> </w:t>
      </w:r>
      <w:r>
        <w:t>do</w:t>
      </w:r>
      <w:r w:rsidR="00B16A1D">
        <w:t xml:space="preserve"> </w:t>
      </w:r>
      <w:r>
        <w:t>Google</w:t>
      </w:r>
      <w:r w:rsidR="00B16A1D">
        <w:t xml:space="preserve"> </w:t>
      </w:r>
      <w:r>
        <w:t>phát</w:t>
      </w:r>
      <w:r w:rsidR="00B16A1D">
        <w:t xml:space="preserve"> </w:t>
      </w:r>
      <w:r>
        <w:t>triển.</w:t>
      </w:r>
      <w:r w:rsidR="00B16A1D">
        <w:t xml:space="preserve"> </w:t>
      </w:r>
      <w:r>
        <w:t>Nó</w:t>
      </w:r>
      <w:r w:rsidR="00B16A1D">
        <w:t xml:space="preserve"> </w:t>
      </w:r>
      <w:r>
        <w:t>cho</w:t>
      </w:r>
      <w:r w:rsidR="00B16A1D">
        <w:t xml:space="preserve"> </w:t>
      </w:r>
      <w:r>
        <w:t>phép</w:t>
      </w:r>
      <w:r w:rsidR="00B16A1D">
        <w:t xml:space="preserve"> </w:t>
      </w:r>
      <w:r>
        <w:t>nhà</w:t>
      </w:r>
      <w:r w:rsidR="00B16A1D">
        <w:t xml:space="preserve"> </w:t>
      </w:r>
      <w:r>
        <w:t>phát</w:t>
      </w:r>
      <w:r w:rsidR="00B16A1D">
        <w:t xml:space="preserve"> </w:t>
      </w:r>
      <w:r>
        <w:t>triển</w:t>
      </w:r>
      <w:r w:rsidR="00B16A1D">
        <w:t xml:space="preserve"> </w:t>
      </w:r>
      <w:r>
        <w:t>xây</w:t>
      </w:r>
      <w:r w:rsidR="00B16A1D">
        <w:t xml:space="preserve"> </w:t>
      </w:r>
      <w:r>
        <w:t>dựng</w:t>
      </w:r>
      <w:r w:rsidR="00B16A1D">
        <w:t xml:space="preserve"> </w:t>
      </w:r>
      <w:r>
        <w:t>ứng</w:t>
      </w:r>
      <w:r w:rsidR="00B16A1D">
        <w:t xml:space="preserve"> </w:t>
      </w:r>
      <w:r>
        <w:t>dụng</w:t>
      </w:r>
      <w:r w:rsidR="00B16A1D">
        <w:t xml:space="preserve"> </w:t>
      </w:r>
      <w:r>
        <w:t>đẹp</w:t>
      </w:r>
      <w:r w:rsidR="00B16A1D">
        <w:t xml:space="preserve"> </w:t>
      </w:r>
      <w:r>
        <w:t>mắt,</w:t>
      </w:r>
      <w:r w:rsidR="00B16A1D">
        <w:t xml:space="preserve"> </w:t>
      </w:r>
      <w:r>
        <w:t>nhanh</w:t>
      </w:r>
      <w:r w:rsidR="00B16A1D">
        <w:t xml:space="preserve"> </w:t>
      </w:r>
      <w:r>
        <w:t>chóng</w:t>
      </w:r>
      <w:r w:rsidR="00B16A1D">
        <w:t xml:space="preserve"> </w:t>
      </w:r>
      <w:r>
        <w:t>và</w:t>
      </w:r>
      <w:r w:rsidR="00B16A1D">
        <w:t xml:space="preserve"> </w:t>
      </w:r>
      <w:r>
        <w:t>hiệu</w:t>
      </w:r>
      <w:r w:rsidR="00B16A1D">
        <w:t xml:space="preserve"> </w:t>
      </w:r>
      <w:r>
        <w:t>quả</w:t>
      </w:r>
      <w:r w:rsidR="00B16A1D">
        <w:t xml:space="preserve"> </w:t>
      </w:r>
      <w:r>
        <w:t>bằng</w:t>
      </w:r>
      <w:r w:rsidR="00B16A1D">
        <w:t xml:space="preserve"> </w:t>
      </w:r>
      <w:r>
        <w:t>cách</w:t>
      </w:r>
      <w:r w:rsidR="00B16A1D">
        <w:t xml:space="preserve"> </w:t>
      </w:r>
      <w:r>
        <w:t>sử</w:t>
      </w:r>
      <w:r w:rsidR="00B16A1D">
        <w:t xml:space="preserve"> </w:t>
      </w:r>
      <w:r>
        <w:t>dụng</w:t>
      </w:r>
      <w:r w:rsidR="00B16A1D">
        <w:t xml:space="preserve"> </w:t>
      </w:r>
      <w:r>
        <w:t>một</w:t>
      </w:r>
      <w:r w:rsidR="00B16A1D">
        <w:t xml:space="preserve"> </w:t>
      </w:r>
      <w:r>
        <w:t>mã</w:t>
      </w:r>
      <w:r w:rsidR="00B16A1D">
        <w:t xml:space="preserve"> </w:t>
      </w:r>
      <w:r>
        <w:t>nguồn</w:t>
      </w:r>
      <w:r w:rsidR="00B16A1D">
        <w:t xml:space="preserve"> </w:t>
      </w:r>
      <w:r>
        <w:t>duy</w:t>
      </w:r>
      <w:r w:rsidR="00B16A1D">
        <w:t xml:space="preserve"> </w:t>
      </w:r>
      <w:r>
        <w:t>nhất.</w:t>
      </w:r>
      <w:r w:rsidR="00B16A1D">
        <w:t xml:space="preserve"> </w:t>
      </w:r>
      <w:r>
        <w:t>Hỗ</w:t>
      </w:r>
      <w:r w:rsidR="00B16A1D">
        <w:t xml:space="preserve"> </w:t>
      </w:r>
      <w:r>
        <w:t>trợ</w:t>
      </w:r>
      <w:r w:rsidR="00B16A1D">
        <w:t xml:space="preserve"> </w:t>
      </w:r>
      <w:r>
        <w:t>phát</w:t>
      </w:r>
      <w:r w:rsidR="00B16A1D">
        <w:t xml:space="preserve"> </w:t>
      </w:r>
      <w:r>
        <w:t>triển</w:t>
      </w:r>
      <w:r w:rsidR="00B16A1D">
        <w:t xml:space="preserve"> </w:t>
      </w:r>
      <w:r>
        <w:t>ứng</w:t>
      </w:r>
      <w:r w:rsidR="00B16A1D">
        <w:t xml:space="preserve"> </w:t>
      </w:r>
      <w:r>
        <w:t>dụng</w:t>
      </w:r>
      <w:r w:rsidR="00B16A1D">
        <w:t xml:space="preserve"> </w:t>
      </w:r>
      <w:r>
        <w:t>đa</w:t>
      </w:r>
      <w:r w:rsidR="00B16A1D">
        <w:t xml:space="preserve"> </w:t>
      </w:r>
      <w:r>
        <w:t>nền</w:t>
      </w:r>
      <w:r w:rsidR="00B16A1D">
        <w:t xml:space="preserve"> </w:t>
      </w:r>
      <w:r>
        <w:t>tảng</w:t>
      </w:r>
      <w:r w:rsidR="00B16A1D">
        <w:t xml:space="preserve"> </w:t>
      </w:r>
      <w:r>
        <w:t>như</w:t>
      </w:r>
      <w:r w:rsidR="00B16A1D">
        <w:t xml:space="preserve"> </w:t>
      </w:r>
      <w:r>
        <w:t>Mobile,</w:t>
      </w:r>
      <w:r w:rsidR="00B16A1D">
        <w:t xml:space="preserve"> </w:t>
      </w:r>
      <w:r>
        <w:t>Web,</w:t>
      </w:r>
      <w:r w:rsidR="00B16A1D">
        <w:t xml:space="preserve"> </w:t>
      </w:r>
      <w:r>
        <w:t>Desktop,</w:t>
      </w:r>
      <w:r w:rsidR="00B16A1D">
        <w:t xml:space="preserve"> </w:t>
      </w:r>
      <w:r>
        <w:t>Embedded</w:t>
      </w:r>
      <w:r w:rsidR="007419C1">
        <w:fldChar w:fldCharType="begin"/>
      </w:r>
      <w:r w:rsidR="007419C1">
        <w:instrText xml:space="preserve"> ADDIN ZOTERO_ITEM CSL_CITATION {"citationID":"miGjiwrR","properties":{"formattedCitation":"[4]","plainCitation":"[4]","noteIndex":0},"citationItems":[{"id":9,"uris":["http://zotero.org/users/15397071/items/2XZ7EKCI"],"itemData":{"id":9,"type":"webpage","abstract":"Get started with Flutter. Widgets, examples, updates, and API docs to help you write your first Flutter app.","language":"en","title":"Flutter documentation","URL":"https://docs.flutter.dev","accessed":{"date-parts":[["2024",10,14]]}}}],"schema":"https://github.com/citation-style-language/schema/raw/master/csl-citation.json"} </w:instrText>
      </w:r>
      <w:r w:rsidR="007419C1">
        <w:fldChar w:fldCharType="separate"/>
      </w:r>
      <w:r w:rsidR="007419C1">
        <w:rPr>
          <w:noProof/>
        </w:rPr>
        <w:t>[4]</w:t>
      </w:r>
      <w:r w:rsidR="007419C1">
        <w:fldChar w:fldCharType="end"/>
      </w:r>
      <w:r>
        <w:t>.</w:t>
      </w:r>
      <w:r w:rsidR="00B16A1D">
        <w:t xml:space="preserve"> </w:t>
      </w:r>
      <w:r>
        <w:t>Theo</w:t>
      </w:r>
      <w:r w:rsidR="00B16A1D">
        <w:t xml:space="preserve"> </w:t>
      </w:r>
      <w:r>
        <w:t>định</w:t>
      </w:r>
      <w:r w:rsidR="00B16A1D">
        <w:t xml:space="preserve"> </w:t>
      </w:r>
      <w:r>
        <w:t>nghĩa</w:t>
      </w:r>
      <w:r w:rsidR="00B16A1D">
        <w:t xml:space="preserve"> </w:t>
      </w:r>
      <w:r>
        <w:t>của</w:t>
      </w:r>
      <w:r w:rsidR="00B16A1D">
        <w:t xml:space="preserve"> </w:t>
      </w:r>
      <w:r>
        <w:t>Google</w:t>
      </w:r>
      <w:r w:rsidR="00B16A1D">
        <w:t xml:space="preserve"> </w:t>
      </w:r>
      <w:r>
        <w:t>trên</w:t>
      </w:r>
      <w:r w:rsidR="00B16A1D">
        <w:t xml:space="preserve"> </w:t>
      </w:r>
      <w:r>
        <w:t>trang</w:t>
      </w:r>
      <w:r w:rsidR="00B16A1D">
        <w:t xml:space="preserve"> </w:t>
      </w:r>
      <w:r>
        <w:t>chính</w:t>
      </w:r>
      <w:r w:rsidR="00B16A1D">
        <w:t xml:space="preserve"> </w:t>
      </w:r>
      <w:r>
        <w:t>thức</w:t>
      </w:r>
      <w:r w:rsidR="00B16A1D">
        <w:t xml:space="preserve"> </w:t>
      </w:r>
      <w:r>
        <w:t>của</w:t>
      </w:r>
      <w:r w:rsidR="00B16A1D">
        <w:t xml:space="preserve"> </w:t>
      </w:r>
      <w:r>
        <w:t>Flutter,</w:t>
      </w:r>
      <w:r w:rsidR="00B16A1D">
        <w:t xml:space="preserve"> </w:t>
      </w:r>
      <w:r>
        <w:t>được</w:t>
      </w:r>
      <w:r w:rsidR="00B16A1D">
        <w:t xml:space="preserve"> </w:t>
      </w:r>
      <w:r>
        <w:t>mô</w:t>
      </w:r>
      <w:r w:rsidR="00B16A1D">
        <w:t xml:space="preserve"> </w:t>
      </w:r>
      <w:r>
        <w:t>tả</w:t>
      </w:r>
      <w:r w:rsidR="00B16A1D">
        <w:t xml:space="preserve"> </w:t>
      </w:r>
      <w:r>
        <w:t>như</w:t>
      </w:r>
      <w:r w:rsidR="00B16A1D">
        <w:t xml:space="preserve"> </w:t>
      </w:r>
      <w:r>
        <w:t>sau:</w:t>
      </w:r>
    </w:p>
    <w:p w:rsidR="00572B4F" w:rsidRDefault="00271264" w:rsidP="00790365">
      <w:pPr>
        <w:pStyle w:val="BodyText"/>
      </w:pPr>
      <w:r>
        <w:t>“Flutter</w:t>
      </w:r>
      <w:r w:rsidR="00B16A1D">
        <w:t xml:space="preserve"> </w:t>
      </w:r>
      <w:r>
        <w:t>is</w:t>
      </w:r>
      <w:r w:rsidR="00B16A1D">
        <w:t xml:space="preserve"> </w:t>
      </w:r>
      <w:r>
        <w:t>an</w:t>
      </w:r>
      <w:r w:rsidR="00B16A1D">
        <w:t xml:space="preserve"> </w:t>
      </w:r>
      <w:r>
        <w:t>opensource</w:t>
      </w:r>
      <w:r w:rsidR="00B16A1D">
        <w:t xml:space="preserve"> </w:t>
      </w:r>
      <w:r>
        <w:t>framework</w:t>
      </w:r>
      <w:r w:rsidR="00B16A1D">
        <w:t xml:space="preserve"> </w:t>
      </w:r>
      <w:r>
        <w:t>by</w:t>
      </w:r>
      <w:r w:rsidR="00B16A1D">
        <w:t xml:space="preserve"> </w:t>
      </w:r>
      <w:r>
        <w:t>Google</w:t>
      </w:r>
      <w:r w:rsidR="00B16A1D">
        <w:t xml:space="preserve"> </w:t>
      </w:r>
      <w:r>
        <w:t>for</w:t>
      </w:r>
      <w:r w:rsidR="00B16A1D">
        <w:t xml:space="preserve"> </w:t>
      </w:r>
      <w:r>
        <w:t>building</w:t>
      </w:r>
      <w:r w:rsidR="00B16A1D">
        <w:t xml:space="preserve"> </w:t>
      </w:r>
      <w:r>
        <w:t>beautiful,</w:t>
      </w:r>
      <w:r w:rsidR="00B16A1D">
        <w:t xml:space="preserve"> </w:t>
      </w:r>
      <w:r>
        <w:t>natively</w:t>
      </w:r>
      <w:r w:rsidR="00B16A1D">
        <w:t xml:space="preserve"> </w:t>
      </w:r>
      <w:r>
        <w:t>compiled,</w:t>
      </w:r>
      <w:r w:rsidR="00B16A1D">
        <w:t xml:space="preserve"> </w:t>
      </w:r>
      <w:r>
        <w:t>multi-platform</w:t>
      </w:r>
      <w:r w:rsidR="00B16A1D">
        <w:t xml:space="preserve"> </w:t>
      </w:r>
      <w:r>
        <w:t>applications</w:t>
      </w:r>
      <w:r w:rsidR="00B16A1D">
        <w:t xml:space="preserve"> </w:t>
      </w:r>
      <w:r>
        <w:t>from</w:t>
      </w:r>
      <w:r w:rsidR="00B16A1D">
        <w:t xml:space="preserve"> </w:t>
      </w:r>
      <w:r>
        <w:t>a</w:t>
      </w:r>
      <w:r w:rsidR="00B16A1D">
        <w:t xml:space="preserve"> </w:t>
      </w:r>
      <w:r>
        <w:t>single</w:t>
      </w:r>
      <w:r w:rsidR="00B16A1D">
        <w:t xml:space="preserve"> </w:t>
      </w:r>
      <w:r>
        <w:t>codebase.”</w:t>
      </w:r>
      <w:r w:rsidR="00B16A1D">
        <w:t xml:space="preserve"> </w:t>
      </w:r>
      <w:r>
        <w:t>–</w:t>
      </w:r>
      <w:r w:rsidR="00B16A1D">
        <w:t xml:space="preserve"> </w:t>
      </w:r>
      <w:r>
        <w:t>Google,</w:t>
      </w:r>
      <w:r w:rsidR="00B16A1D">
        <w:t xml:space="preserve"> </w:t>
      </w:r>
      <w:r>
        <w:t>flutter.dev.</w:t>
      </w:r>
    </w:p>
    <w:p w:rsidR="00572B4F" w:rsidRPr="00EA0E37" w:rsidRDefault="00572B4F" w:rsidP="00790365">
      <w:pPr>
        <w:pStyle w:val="BodyText"/>
      </w:pPr>
      <w:r>
        <w:t>Flutter</w:t>
      </w:r>
      <w:r w:rsidR="00B16A1D">
        <w:t xml:space="preserve"> </w:t>
      </w:r>
      <w:r>
        <w:t>không</w:t>
      </w:r>
      <w:r w:rsidR="00B16A1D">
        <w:t xml:space="preserve"> </w:t>
      </w:r>
      <w:r>
        <w:t>chỉ</w:t>
      </w:r>
      <w:r w:rsidR="00B16A1D">
        <w:t xml:space="preserve"> </w:t>
      </w:r>
      <w:r>
        <w:t>đơn</w:t>
      </w:r>
      <w:r w:rsidR="00B16A1D">
        <w:t xml:space="preserve"> </w:t>
      </w:r>
      <w:r>
        <w:t>thuần</w:t>
      </w:r>
      <w:r w:rsidR="00B16A1D">
        <w:t xml:space="preserve"> </w:t>
      </w:r>
      <w:r>
        <w:t>là</w:t>
      </w:r>
      <w:r w:rsidR="00B16A1D">
        <w:t xml:space="preserve"> </w:t>
      </w:r>
      <w:r>
        <w:t>framework</w:t>
      </w:r>
      <w:r w:rsidR="00B16A1D">
        <w:t xml:space="preserve"> </w:t>
      </w:r>
      <w:r>
        <w:t>hay</w:t>
      </w:r>
      <w:r w:rsidR="00B16A1D">
        <w:t xml:space="preserve"> </w:t>
      </w:r>
      <w:r>
        <w:t>thư</w:t>
      </w:r>
      <w:r w:rsidR="00B16A1D">
        <w:t xml:space="preserve"> </w:t>
      </w:r>
      <w:r>
        <w:t>viện,</w:t>
      </w:r>
      <w:r w:rsidR="00B16A1D">
        <w:t xml:space="preserve"> </w:t>
      </w:r>
      <w:r>
        <w:t>mà</w:t>
      </w:r>
      <w:r w:rsidR="00B16A1D">
        <w:t xml:space="preserve"> </w:t>
      </w:r>
      <w:r>
        <w:t>là</w:t>
      </w:r>
      <w:r w:rsidR="00B16A1D">
        <w:t xml:space="preserve"> </w:t>
      </w:r>
      <w:r>
        <w:t>một</w:t>
      </w:r>
      <w:r w:rsidR="00B16A1D">
        <w:t xml:space="preserve"> </w:t>
      </w:r>
      <w:r>
        <w:t>bộ</w:t>
      </w:r>
      <w:r w:rsidR="00B16A1D">
        <w:t xml:space="preserve"> </w:t>
      </w:r>
      <w:r>
        <w:t>công</w:t>
      </w:r>
      <w:r w:rsidR="00B16A1D">
        <w:t xml:space="preserve"> </w:t>
      </w:r>
      <w:r>
        <w:t>cụ</w:t>
      </w:r>
      <w:r w:rsidR="00B16A1D">
        <w:t xml:space="preserve"> </w:t>
      </w:r>
      <w:r>
        <w:t>phát</w:t>
      </w:r>
      <w:r w:rsidR="00B16A1D">
        <w:t xml:space="preserve"> </w:t>
      </w:r>
      <w:r>
        <w:t>triển</w:t>
      </w:r>
      <w:r w:rsidR="00B16A1D">
        <w:t xml:space="preserve"> </w:t>
      </w:r>
      <w:r>
        <w:t>phần</w:t>
      </w:r>
      <w:r w:rsidR="00B16A1D">
        <w:t xml:space="preserve"> </w:t>
      </w:r>
      <w:r>
        <w:t>mềm</w:t>
      </w:r>
      <w:r w:rsidR="00B16A1D">
        <w:t xml:space="preserve"> </w:t>
      </w:r>
      <w:r>
        <w:t>(SDK)</w:t>
      </w:r>
      <w:r w:rsidR="00B16A1D">
        <w:t xml:space="preserve"> </w:t>
      </w:r>
      <w:r>
        <w:t>hoàn</w:t>
      </w:r>
      <w:r w:rsidR="00B16A1D">
        <w:t xml:space="preserve"> </w:t>
      </w:r>
      <w:r>
        <w:t>chỉnh.</w:t>
      </w:r>
      <w:r w:rsidR="00B16A1D">
        <w:t xml:space="preserve"> </w:t>
      </w:r>
      <w:r>
        <w:t>Sử</w:t>
      </w:r>
      <w:r w:rsidR="00B16A1D">
        <w:t xml:space="preserve"> </w:t>
      </w:r>
      <w:r>
        <w:t>dụng</w:t>
      </w:r>
      <w:r w:rsidR="00B16A1D">
        <w:t xml:space="preserve"> </w:t>
      </w:r>
      <w:r>
        <w:t>ngôn</w:t>
      </w:r>
      <w:r w:rsidR="00B16A1D">
        <w:t xml:space="preserve"> </w:t>
      </w:r>
      <w:r>
        <w:t>ngữ</w:t>
      </w:r>
      <w:r w:rsidR="00B16A1D">
        <w:t xml:space="preserve"> </w:t>
      </w:r>
      <w:r>
        <w:t>lập</w:t>
      </w:r>
      <w:r w:rsidR="00B16A1D">
        <w:t xml:space="preserve"> </w:t>
      </w:r>
      <w:r>
        <w:t>trình</w:t>
      </w:r>
      <w:r w:rsidR="00B16A1D">
        <w:t xml:space="preserve"> </w:t>
      </w:r>
      <w:r>
        <w:t>Dart,</w:t>
      </w:r>
      <w:r w:rsidR="00B16A1D">
        <w:t xml:space="preserve"> </w:t>
      </w:r>
      <w:r>
        <w:t>Flutter</w:t>
      </w:r>
      <w:r w:rsidR="00B16A1D">
        <w:t xml:space="preserve"> </w:t>
      </w:r>
      <w:r>
        <w:t>cho</w:t>
      </w:r>
      <w:r w:rsidR="00B16A1D">
        <w:t xml:space="preserve"> </w:t>
      </w:r>
      <w:r>
        <w:t>phép</w:t>
      </w:r>
      <w:r w:rsidR="00B16A1D">
        <w:t xml:space="preserve"> </w:t>
      </w:r>
      <w:r>
        <w:t>tạo</w:t>
      </w:r>
      <w:r w:rsidR="00B16A1D">
        <w:t xml:space="preserve"> </w:t>
      </w:r>
      <w:r>
        <w:t>ra</w:t>
      </w:r>
      <w:r w:rsidR="00B16A1D">
        <w:t xml:space="preserve"> </w:t>
      </w:r>
      <w:r>
        <w:t>các</w:t>
      </w:r>
      <w:r w:rsidR="00B16A1D">
        <w:t xml:space="preserve"> </w:t>
      </w:r>
      <w:r>
        <w:t>ứng</w:t>
      </w:r>
      <w:r w:rsidR="00B16A1D">
        <w:t xml:space="preserve"> </w:t>
      </w:r>
      <w:r>
        <w:t>dụng</w:t>
      </w:r>
      <w:r w:rsidR="00B16A1D">
        <w:t xml:space="preserve"> </w:t>
      </w:r>
      <w:r>
        <w:t>di</w:t>
      </w:r>
      <w:r w:rsidR="00B16A1D">
        <w:t xml:space="preserve"> </w:t>
      </w:r>
      <w:r>
        <w:t>động</w:t>
      </w:r>
      <w:r w:rsidR="00B16A1D">
        <w:t xml:space="preserve"> </w:t>
      </w:r>
      <w:r>
        <w:t>trên</w:t>
      </w:r>
      <w:r w:rsidR="00B16A1D">
        <w:t xml:space="preserve"> </w:t>
      </w:r>
      <w:r>
        <w:t>cả</w:t>
      </w:r>
      <w:r w:rsidR="00B16A1D">
        <w:t xml:space="preserve"> </w:t>
      </w:r>
      <w:r>
        <w:t>iOS</w:t>
      </w:r>
      <w:r w:rsidR="00B16A1D">
        <w:t xml:space="preserve"> </w:t>
      </w:r>
      <w:r>
        <w:t>và</w:t>
      </w:r>
      <w:r w:rsidR="00B16A1D">
        <w:t xml:space="preserve"> </w:t>
      </w:r>
      <w:r>
        <w:t>Android</w:t>
      </w:r>
      <w:r w:rsidR="00B16A1D">
        <w:t xml:space="preserve"> </w:t>
      </w:r>
      <w:r>
        <w:t>mà</w:t>
      </w:r>
      <w:r w:rsidR="00B16A1D">
        <w:t xml:space="preserve"> </w:t>
      </w:r>
      <w:r>
        <w:t>không</w:t>
      </w:r>
      <w:r w:rsidR="00B16A1D">
        <w:t xml:space="preserve"> </w:t>
      </w:r>
      <w:r>
        <w:t>cần</w:t>
      </w:r>
      <w:r w:rsidR="00B16A1D">
        <w:t xml:space="preserve"> </w:t>
      </w:r>
      <w:r>
        <w:t>viết</w:t>
      </w:r>
      <w:r w:rsidR="00B16A1D">
        <w:t xml:space="preserve"> </w:t>
      </w:r>
      <w:r>
        <w:t>mã</w:t>
      </w:r>
      <w:r w:rsidR="00B16A1D">
        <w:t xml:space="preserve"> </w:t>
      </w:r>
      <w:r>
        <w:t>riêng</w:t>
      </w:r>
      <w:r w:rsidR="00B16A1D">
        <w:t xml:space="preserve"> </w:t>
      </w:r>
      <w:r>
        <w:t>cho</w:t>
      </w:r>
      <w:r w:rsidR="00B16A1D">
        <w:t xml:space="preserve"> </w:t>
      </w:r>
      <w:r>
        <w:t>từng</w:t>
      </w:r>
      <w:r w:rsidR="00B16A1D">
        <w:t xml:space="preserve"> </w:t>
      </w:r>
      <w:r>
        <w:t>nền</w:t>
      </w:r>
      <w:r w:rsidR="00B16A1D">
        <w:t xml:space="preserve"> </w:t>
      </w:r>
      <w:r>
        <w:t>tảng.</w:t>
      </w:r>
      <w:r w:rsidR="00B16A1D">
        <w:t xml:space="preserve"> </w:t>
      </w:r>
      <w:r>
        <w:t>Dart</w:t>
      </w:r>
      <w:r w:rsidR="00B16A1D">
        <w:t xml:space="preserve"> </w:t>
      </w:r>
      <w:r>
        <w:t>được</w:t>
      </w:r>
      <w:r w:rsidR="00B16A1D">
        <w:t xml:space="preserve"> </w:t>
      </w:r>
      <w:r>
        <w:t>đánh</w:t>
      </w:r>
      <w:r w:rsidR="00B16A1D">
        <w:t xml:space="preserve"> </w:t>
      </w:r>
      <w:r>
        <w:t>giá</w:t>
      </w:r>
      <w:r w:rsidR="00B16A1D">
        <w:t xml:space="preserve"> </w:t>
      </w:r>
      <w:r>
        <w:t>cao</w:t>
      </w:r>
      <w:r w:rsidR="00B16A1D">
        <w:t xml:space="preserve"> </w:t>
      </w:r>
      <w:r>
        <w:t>về</w:t>
      </w:r>
      <w:r w:rsidR="00B16A1D">
        <w:t xml:space="preserve"> </w:t>
      </w:r>
      <w:r>
        <w:t>hiệu</w:t>
      </w:r>
      <w:r w:rsidR="00B16A1D">
        <w:t xml:space="preserve"> </w:t>
      </w:r>
      <w:r>
        <w:t>năng,</w:t>
      </w:r>
      <w:r w:rsidR="00B16A1D">
        <w:t xml:space="preserve"> </w:t>
      </w:r>
      <w:r>
        <w:t>tính</w:t>
      </w:r>
      <w:r w:rsidR="00B16A1D">
        <w:t xml:space="preserve"> </w:t>
      </w:r>
      <w:r>
        <w:t>ổn</w:t>
      </w:r>
      <w:r w:rsidR="00B16A1D">
        <w:t xml:space="preserve"> </w:t>
      </w:r>
      <w:r>
        <w:t>định</w:t>
      </w:r>
      <w:r w:rsidR="00B16A1D">
        <w:t xml:space="preserve"> </w:t>
      </w:r>
      <w:r>
        <w:t>và</w:t>
      </w:r>
      <w:r w:rsidR="00B16A1D">
        <w:t xml:space="preserve"> </w:t>
      </w:r>
      <w:r>
        <w:t>dễ</w:t>
      </w:r>
      <w:r w:rsidR="00B16A1D">
        <w:t xml:space="preserve"> </w:t>
      </w:r>
      <w:r>
        <w:t>tiếp</w:t>
      </w:r>
      <w:r w:rsidR="00B16A1D">
        <w:t xml:space="preserve"> </w:t>
      </w:r>
      <w:r>
        <w:t>cận,</w:t>
      </w:r>
      <w:r w:rsidR="00B16A1D">
        <w:t xml:space="preserve"> </w:t>
      </w:r>
      <w:r>
        <w:t>góp</w:t>
      </w:r>
      <w:r w:rsidR="00B16A1D">
        <w:t xml:space="preserve"> </w:t>
      </w:r>
      <w:r>
        <w:t>phần</w:t>
      </w:r>
      <w:r w:rsidR="00B16A1D">
        <w:t xml:space="preserve"> </w:t>
      </w:r>
      <w:r>
        <w:t>tạo</w:t>
      </w:r>
      <w:r w:rsidR="00B16A1D">
        <w:t xml:space="preserve"> </w:t>
      </w:r>
      <w:r>
        <w:t>nên</w:t>
      </w:r>
      <w:r w:rsidR="00B16A1D">
        <w:t xml:space="preserve"> </w:t>
      </w:r>
      <w:r>
        <w:t>sức</w:t>
      </w:r>
      <w:r w:rsidR="00B16A1D">
        <w:t xml:space="preserve"> </w:t>
      </w:r>
      <w:r>
        <w:t>mạnh</w:t>
      </w:r>
      <w:r w:rsidR="00B16A1D">
        <w:t xml:space="preserve"> </w:t>
      </w:r>
      <w:r>
        <w:t>cho</w:t>
      </w:r>
      <w:r w:rsidR="00B16A1D">
        <w:t xml:space="preserve"> </w:t>
      </w:r>
      <w:r>
        <w:t>Flutter.</w:t>
      </w:r>
    </w:p>
    <w:p w:rsidR="00572B4F" w:rsidRPr="00EA0E37" w:rsidRDefault="00572B4F" w:rsidP="00790365">
      <w:pPr>
        <w:pStyle w:val="BodyText"/>
      </w:pPr>
      <w:r>
        <w:t>Điểm</w:t>
      </w:r>
      <w:r w:rsidR="00B16A1D">
        <w:t xml:space="preserve"> </w:t>
      </w:r>
      <w:r>
        <w:t>sáng</w:t>
      </w:r>
      <w:r w:rsidR="00B16A1D">
        <w:t xml:space="preserve"> </w:t>
      </w:r>
      <w:r>
        <w:t>của</w:t>
      </w:r>
      <w:r w:rsidR="00B16A1D">
        <w:t xml:space="preserve"> </w:t>
      </w:r>
      <w:r>
        <w:t>Flutter</w:t>
      </w:r>
      <w:r w:rsidR="00B16A1D">
        <w:t xml:space="preserve"> </w:t>
      </w:r>
      <w:r>
        <w:t>nằm</w:t>
      </w:r>
      <w:r w:rsidR="00B16A1D">
        <w:t xml:space="preserve"> </w:t>
      </w:r>
      <w:r>
        <w:t>ở</w:t>
      </w:r>
      <w:r w:rsidR="00B16A1D">
        <w:t xml:space="preserve"> </w:t>
      </w:r>
      <w:r>
        <w:t>khả</w:t>
      </w:r>
      <w:r w:rsidR="00B16A1D">
        <w:t xml:space="preserve"> </w:t>
      </w:r>
      <w:r>
        <w:t>năng</w:t>
      </w:r>
      <w:r w:rsidR="00B16A1D">
        <w:t xml:space="preserve"> </w:t>
      </w:r>
      <w:r>
        <w:t>tùy</w:t>
      </w:r>
      <w:r w:rsidR="00B16A1D">
        <w:t xml:space="preserve"> </w:t>
      </w:r>
      <w:r>
        <w:t>biến</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thông</w:t>
      </w:r>
      <w:r w:rsidR="00B16A1D">
        <w:t xml:space="preserve"> </w:t>
      </w:r>
      <w:r>
        <w:t>qua</w:t>
      </w:r>
      <w:r w:rsidR="00B16A1D">
        <w:t xml:space="preserve"> </w:t>
      </w:r>
      <w:r>
        <w:t>việc</w:t>
      </w:r>
      <w:r w:rsidR="00B16A1D">
        <w:t xml:space="preserve"> </w:t>
      </w:r>
      <w:r>
        <w:t>kết</w:t>
      </w:r>
      <w:r w:rsidR="00B16A1D">
        <w:t xml:space="preserve"> </w:t>
      </w:r>
      <w:r>
        <w:t>hợp</w:t>
      </w:r>
      <w:r w:rsidR="00B16A1D">
        <w:t xml:space="preserve"> </w:t>
      </w:r>
      <w:r>
        <w:t>các</w:t>
      </w:r>
      <w:r w:rsidR="00B16A1D">
        <w:t xml:space="preserve"> </w:t>
      </w:r>
      <w:r>
        <w:t>widget</w:t>
      </w:r>
      <w:r w:rsidR="00B16A1D">
        <w:t xml:space="preserve"> </w:t>
      </w:r>
      <w:r>
        <w:t>một</w:t>
      </w:r>
      <w:r w:rsidR="00B16A1D">
        <w:t xml:space="preserve"> </w:t>
      </w:r>
      <w:r>
        <w:t>cách</w:t>
      </w:r>
      <w:r w:rsidR="00B16A1D">
        <w:t xml:space="preserve"> </w:t>
      </w:r>
      <w:r>
        <w:t>linh</w:t>
      </w:r>
      <w:r w:rsidR="00B16A1D">
        <w:t xml:space="preserve"> </w:t>
      </w:r>
      <w:r>
        <w:t>hoạt.</w:t>
      </w:r>
      <w:r w:rsidR="00B16A1D">
        <w:t xml:space="preserve"> </w:t>
      </w:r>
      <w:r>
        <w:t>Hơn</w:t>
      </w:r>
      <w:r w:rsidR="00B16A1D">
        <w:t xml:space="preserve"> </w:t>
      </w:r>
      <w:r>
        <w:t>nữa,</w:t>
      </w:r>
      <w:r w:rsidR="00B16A1D">
        <w:t xml:space="preserve"> </w:t>
      </w:r>
      <w:r>
        <w:t>Flutter</w:t>
      </w:r>
      <w:r w:rsidR="00B16A1D">
        <w:t xml:space="preserve"> </w:t>
      </w:r>
      <w:r>
        <w:t>cung</w:t>
      </w:r>
      <w:r w:rsidR="00B16A1D">
        <w:t xml:space="preserve"> </w:t>
      </w:r>
      <w:r>
        <w:t>cấp</w:t>
      </w:r>
      <w:r w:rsidR="00B16A1D">
        <w:t xml:space="preserve"> </w:t>
      </w:r>
      <w:r>
        <w:t>một</w:t>
      </w:r>
      <w:r w:rsidR="00B16A1D">
        <w:t xml:space="preserve"> </w:t>
      </w:r>
      <w:r>
        <w:t>hệ</w:t>
      </w:r>
      <w:r w:rsidR="00B16A1D">
        <w:t xml:space="preserve"> </w:t>
      </w:r>
      <w:r>
        <w:t>sinh</w:t>
      </w:r>
      <w:r w:rsidR="00B16A1D">
        <w:t xml:space="preserve"> </w:t>
      </w:r>
      <w:r>
        <w:t>thái</w:t>
      </w:r>
      <w:r w:rsidR="00B16A1D">
        <w:t xml:space="preserve"> </w:t>
      </w:r>
      <w:r>
        <w:t>phong</w:t>
      </w:r>
      <w:r w:rsidR="00B16A1D">
        <w:t xml:space="preserve"> </w:t>
      </w:r>
      <w:r>
        <w:t>phú</w:t>
      </w:r>
      <w:r w:rsidR="00B16A1D">
        <w:t xml:space="preserve"> </w:t>
      </w:r>
      <w:r>
        <w:t>với</w:t>
      </w:r>
      <w:r w:rsidR="00B16A1D">
        <w:t xml:space="preserve"> </w:t>
      </w:r>
      <w:r>
        <w:t>nhiều</w:t>
      </w:r>
      <w:r w:rsidR="00B16A1D">
        <w:t xml:space="preserve"> </w:t>
      </w:r>
      <w:r>
        <w:t>công</w:t>
      </w:r>
      <w:r w:rsidR="00B16A1D">
        <w:t xml:space="preserve"> </w:t>
      </w:r>
      <w:r>
        <w:t>cụ</w:t>
      </w:r>
      <w:r w:rsidR="00B16A1D">
        <w:t xml:space="preserve"> </w:t>
      </w:r>
      <w:r>
        <w:t>và</w:t>
      </w:r>
      <w:r w:rsidR="00B16A1D">
        <w:t xml:space="preserve"> </w:t>
      </w:r>
      <w:r>
        <w:t>thư</w:t>
      </w:r>
      <w:r w:rsidR="00B16A1D">
        <w:t xml:space="preserve"> </w:t>
      </w:r>
      <w:r>
        <w:t>viện</w:t>
      </w:r>
      <w:r w:rsidR="00B16A1D">
        <w:t xml:space="preserve"> </w:t>
      </w:r>
      <w:r>
        <w:t>hỗ</w:t>
      </w:r>
      <w:r w:rsidR="00B16A1D">
        <w:t xml:space="preserve"> </w:t>
      </w:r>
      <w:r>
        <w:t>trợ,</w:t>
      </w:r>
      <w:r w:rsidR="00B16A1D">
        <w:t xml:space="preserve"> </w:t>
      </w:r>
      <w:r>
        <w:t>giúp</w:t>
      </w:r>
      <w:r w:rsidR="00B16A1D">
        <w:t xml:space="preserve"> </w:t>
      </w:r>
      <w:r>
        <w:t>quá</w:t>
      </w:r>
      <w:r w:rsidR="00B16A1D">
        <w:t xml:space="preserve"> </w:t>
      </w:r>
      <w:r>
        <w:t>trình</w:t>
      </w:r>
      <w:r w:rsidR="00B16A1D">
        <w:t xml:space="preserve"> </w:t>
      </w:r>
      <w:r>
        <w:t>phát</w:t>
      </w:r>
      <w:r w:rsidR="00B16A1D">
        <w:t xml:space="preserve"> </w:t>
      </w:r>
      <w:r>
        <w:t>triển</w:t>
      </w:r>
      <w:r w:rsidR="00B16A1D">
        <w:t xml:space="preserve"> </w:t>
      </w:r>
      <w:r>
        <w:t>diễn</w:t>
      </w:r>
      <w:r w:rsidR="00B16A1D">
        <w:t xml:space="preserve"> </w:t>
      </w:r>
      <w:r>
        <w:t>ra</w:t>
      </w:r>
      <w:r w:rsidR="00B16A1D">
        <w:t xml:space="preserve"> </w:t>
      </w:r>
      <w:r>
        <w:t>thuận</w:t>
      </w:r>
      <w:r w:rsidR="00B16A1D">
        <w:t xml:space="preserve"> </w:t>
      </w:r>
      <w:r>
        <w:t>lợi.</w:t>
      </w:r>
      <w:r w:rsidR="00B16A1D">
        <w:t xml:space="preserve"> </w:t>
      </w:r>
      <w:r>
        <w:t>Đặc</w:t>
      </w:r>
      <w:r w:rsidR="00B16A1D">
        <w:t xml:space="preserve"> </w:t>
      </w:r>
      <w:r>
        <w:t>biệt,</w:t>
      </w:r>
      <w:r w:rsidR="00B16A1D">
        <w:t xml:space="preserve"> </w:t>
      </w:r>
      <w:r>
        <w:t>tính</w:t>
      </w:r>
      <w:r w:rsidR="00B16A1D">
        <w:t xml:space="preserve"> </w:t>
      </w:r>
      <w:r>
        <w:t>năng</w:t>
      </w:r>
      <w:r w:rsidR="00B16A1D">
        <w:t xml:space="preserve"> </w:t>
      </w:r>
      <w:r>
        <w:t>Hot</w:t>
      </w:r>
      <w:r w:rsidR="00B16A1D">
        <w:t xml:space="preserve"> </w:t>
      </w:r>
      <w:r>
        <w:t>Reload</w:t>
      </w:r>
      <w:r w:rsidR="00B16A1D">
        <w:t xml:space="preserve"> </w:t>
      </w:r>
      <w:r>
        <w:t>cho</w:t>
      </w:r>
      <w:r w:rsidR="00B16A1D">
        <w:t xml:space="preserve"> </w:t>
      </w:r>
      <w:r>
        <w:t>phép</w:t>
      </w:r>
      <w:r w:rsidR="00B16A1D">
        <w:t xml:space="preserve"> </w:t>
      </w:r>
      <w:r>
        <w:t>nhà</w:t>
      </w:r>
      <w:r w:rsidR="00B16A1D">
        <w:t xml:space="preserve"> </w:t>
      </w:r>
      <w:r>
        <w:t>phát</w:t>
      </w:r>
      <w:r w:rsidR="00B16A1D">
        <w:t xml:space="preserve"> </w:t>
      </w:r>
      <w:r>
        <w:t>triển</w:t>
      </w:r>
      <w:r w:rsidR="00B16A1D">
        <w:t xml:space="preserve"> </w:t>
      </w:r>
      <w:r>
        <w:t>quan</w:t>
      </w:r>
      <w:r w:rsidR="00B16A1D">
        <w:t xml:space="preserve"> </w:t>
      </w:r>
      <w:r>
        <w:t>sát</w:t>
      </w:r>
      <w:r w:rsidR="00B16A1D">
        <w:t xml:space="preserve"> </w:t>
      </w:r>
      <w:r>
        <w:t>thay</w:t>
      </w:r>
      <w:r w:rsidR="00B16A1D">
        <w:t xml:space="preserve"> </w:t>
      </w:r>
      <w:r>
        <w:t>đổi</w:t>
      </w:r>
      <w:r w:rsidR="00B16A1D">
        <w:t xml:space="preserve"> </w:t>
      </w:r>
      <w:r>
        <w:t>trên</w:t>
      </w:r>
      <w:r w:rsidR="00B16A1D">
        <w:t xml:space="preserve"> </w:t>
      </w:r>
      <w:r>
        <w:t>giao</w:t>
      </w:r>
      <w:r w:rsidR="00B16A1D">
        <w:t xml:space="preserve"> </w:t>
      </w:r>
      <w:r>
        <w:t>diện</w:t>
      </w:r>
      <w:r w:rsidR="00B16A1D">
        <w:t xml:space="preserve"> </w:t>
      </w:r>
      <w:r>
        <w:t>ngay</w:t>
      </w:r>
      <w:r w:rsidR="00B16A1D">
        <w:t xml:space="preserve"> </w:t>
      </w:r>
      <w:r>
        <w:t>lập</w:t>
      </w:r>
      <w:r w:rsidR="00B16A1D">
        <w:t xml:space="preserve"> </w:t>
      </w:r>
      <w:r>
        <w:t>tức</w:t>
      </w:r>
      <w:r w:rsidR="00B16A1D">
        <w:t xml:space="preserve"> </w:t>
      </w:r>
      <w:r>
        <w:t>mà</w:t>
      </w:r>
      <w:r w:rsidR="00B16A1D">
        <w:t xml:space="preserve"> </w:t>
      </w:r>
      <w:r>
        <w:t>không</w:t>
      </w:r>
      <w:r w:rsidR="00B16A1D">
        <w:t xml:space="preserve"> </w:t>
      </w:r>
      <w:r>
        <w:t>cần</w:t>
      </w:r>
      <w:r w:rsidR="00B16A1D">
        <w:t xml:space="preserve"> </w:t>
      </w:r>
      <w:r>
        <w:t>khởi</w:t>
      </w:r>
      <w:r w:rsidR="00B16A1D">
        <w:t xml:space="preserve"> </w:t>
      </w:r>
      <w:r>
        <w:t>động</w:t>
      </w:r>
      <w:r w:rsidR="00B16A1D">
        <w:t xml:space="preserve"> </w:t>
      </w:r>
      <w:r>
        <w:t>lại</w:t>
      </w:r>
      <w:r w:rsidR="00B16A1D">
        <w:t xml:space="preserve"> </w:t>
      </w:r>
      <w:r>
        <w:t>ứng</w:t>
      </w:r>
      <w:r w:rsidR="00B16A1D">
        <w:t xml:space="preserve"> </w:t>
      </w:r>
      <w:r>
        <w:t>dụng,</w:t>
      </w:r>
      <w:r w:rsidR="00B16A1D">
        <w:t xml:space="preserve"> </w:t>
      </w:r>
      <w:r>
        <w:t>tối</w:t>
      </w:r>
      <w:r w:rsidR="00B16A1D">
        <w:t xml:space="preserve"> </w:t>
      </w:r>
      <w:r>
        <w:t>ưu</w:t>
      </w:r>
      <w:r w:rsidR="00B16A1D">
        <w:t xml:space="preserve"> </w:t>
      </w:r>
      <w:r>
        <w:t>hóa</w:t>
      </w:r>
      <w:r w:rsidR="00B16A1D">
        <w:t xml:space="preserve"> </w:t>
      </w:r>
      <w:r>
        <w:t>đáng</w:t>
      </w:r>
      <w:r w:rsidR="00B16A1D">
        <w:t xml:space="preserve"> </w:t>
      </w:r>
      <w:r>
        <w:t>kể</w:t>
      </w:r>
      <w:r w:rsidR="00B16A1D">
        <w:t xml:space="preserve"> </w:t>
      </w:r>
      <w:r>
        <w:t>quy</w:t>
      </w:r>
      <w:r w:rsidR="00B16A1D">
        <w:t xml:space="preserve"> </w:t>
      </w:r>
      <w:r>
        <w:t>trình</w:t>
      </w:r>
      <w:r w:rsidR="00B16A1D">
        <w:t xml:space="preserve"> </w:t>
      </w:r>
      <w:r>
        <w:t>làm</w:t>
      </w:r>
      <w:r w:rsidR="00B16A1D">
        <w:t xml:space="preserve"> </w:t>
      </w:r>
      <w:r>
        <w:t>việc.</w:t>
      </w:r>
    </w:p>
    <w:p w:rsidR="00572B4F" w:rsidRPr="00572B4F" w:rsidRDefault="00572B4F" w:rsidP="00790365">
      <w:pPr>
        <w:pStyle w:val="BodyText"/>
      </w:pPr>
      <w:r>
        <w:lastRenderedPageBreak/>
        <w:t>Với</w:t>
      </w:r>
      <w:r w:rsidR="00B16A1D">
        <w:t xml:space="preserve"> </w:t>
      </w:r>
      <w:r>
        <w:t>những</w:t>
      </w:r>
      <w:r w:rsidR="00B16A1D">
        <w:t xml:space="preserve"> </w:t>
      </w:r>
      <w:r>
        <w:t>ưu</w:t>
      </w:r>
      <w:r w:rsidR="00B16A1D">
        <w:t xml:space="preserve"> </w:t>
      </w:r>
      <w:r>
        <w:t>điểm</w:t>
      </w:r>
      <w:r w:rsidR="00B16A1D">
        <w:t xml:space="preserve"> </w:t>
      </w:r>
      <w:r>
        <w:t>nổi</w:t>
      </w:r>
      <w:r w:rsidR="00B16A1D">
        <w:t xml:space="preserve"> </w:t>
      </w:r>
      <w:r>
        <w:t>bật,</w:t>
      </w:r>
      <w:r w:rsidR="00B16A1D">
        <w:t xml:space="preserve"> </w:t>
      </w:r>
      <w:r>
        <w:t>Flutter</w:t>
      </w:r>
      <w:r w:rsidR="00B16A1D">
        <w:t xml:space="preserve"> </w:t>
      </w:r>
      <w:r>
        <w:t>là</w:t>
      </w:r>
      <w:r w:rsidR="00B16A1D">
        <w:t xml:space="preserve"> </w:t>
      </w:r>
      <w:r>
        <w:t>một</w:t>
      </w:r>
      <w:r w:rsidR="00B16A1D">
        <w:t xml:space="preserve"> </w:t>
      </w:r>
      <w:r>
        <w:t>lựa</w:t>
      </w:r>
      <w:r w:rsidR="00B16A1D">
        <w:t xml:space="preserve"> </w:t>
      </w:r>
      <w:r>
        <w:t>chọn</w:t>
      </w:r>
      <w:r w:rsidR="00B16A1D">
        <w:t xml:space="preserve"> </w:t>
      </w:r>
      <w:r>
        <w:t>tối</w:t>
      </w:r>
      <w:r w:rsidR="00B16A1D">
        <w:t xml:space="preserve"> </w:t>
      </w:r>
      <w:r>
        <w:t>ưu</w:t>
      </w:r>
      <w:r w:rsidR="00B16A1D">
        <w:t xml:space="preserve"> </w:t>
      </w:r>
      <w:r>
        <w:t>cho</w:t>
      </w:r>
      <w:r w:rsidR="00B16A1D">
        <w:t xml:space="preserve"> </w:t>
      </w:r>
      <w:r>
        <w:t>việc</w:t>
      </w:r>
      <w:r w:rsidR="00B16A1D">
        <w:t xml:space="preserve"> </w:t>
      </w:r>
      <w:r>
        <w:t>phát</w:t>
      </w:r>
      <w:r w:rsidR="00B16A1D">
        <w:t xml:space="preserve"> </w:t>
      </w:r>
      <w:r>
        <w:t>triển</w:t>
      </w:r>
      <w:r w:rsidR="00B16A1D">
        <w:t xml:space="preserve"> </w:t>
      </w:r>
      <w:r>
        <w:t>ứng</w:t>
      </w:r>
      <w:r w:rsidR="00B16A1D">
        <w:t xml:space="preserve"> </w:t>
      </w:r>
      <w:r>
        <w:t>dụng</w:t>
      </w:r>
      <w:r w:rsidR="00B16A1D">
        <w:t xml:space="preserve"> </w:t>
      </w:r>
      <w:r>
        <w:t>di</w:t>
      </w:r>
      <w:r w:rsidR="00B16A1D">
        <w:t xml:space="preserve"> </w:t>
      </w:r>
      <w:r>
        <w:t>động</w:t>
      </w:r>
      <w:r w:rsidR="00B16A1D">
        <w:t xml:space="preserve"> </w:t>
      </w:r>
      <w:r>
        <w:t>chất</w:t>
      </w:r>
      <w:r w:rsidR="00B16A1D">
        <w:t xml:space="preserve"> </w:t>
      </w:r>
      <w:r>
        <w:t>lượng</w:t>
      </w:r>
      <w:r w:rsidR="00B16A1D">
        <w:t xml:space="preserve"> </w:t>
      </w:r>
      <w:r>
        <w:t>cao,</w:t>
      </w:r>
      <w:r w:rsidR="00B16A1D">
        <w:t xml:space="preserve"> </w:t>
      </w:r>
      <w:r>
        <w:t>đa</w:t>
      </w:r>
      <w:r w:rsidR="00B16A1D">
        <w:t xml:space="preserve"> </w:t>
      </w:r>
      <w:r>
        <w:t>nền</w:t>
      </w:r>
      <w:r w:rsidR="00B16A1D">
        <w:t xml:space="preserve"> </w:t>
      </w:r>
      <w:r>
        <w:t>tảng,</w:t>
      </w:r>
      <w:r w:rsidR="00B16A1D">
        <w:t xml:space="preserve"> </w:t>
      </w:r>
      <w:r>
        <w:t>tiết</w:t>
      </w:r>
      <w:r w:rsidR="00B16A1D">
        <w:t xml:space="preserve"> </w:t>
      </w:r>
      <w:r>
        <w:t>kiệm</w:t>
      </w:r>
      <w:r w:rsidR="00B16A1D">
        <w:t xml:space="preserve"> </w:t>
      </w:r>
      <w:r>
        <w:t>thời</w:t>
      </w:r>
      <w:r w:rsidR="00B16A1D">
        <w:t xml:space="preserve"> </w:t>
      </w:r>
      <w:r>
        <w:t>gian</w:t>
      </w:r>
      <w:r w:rsidR="00B16A1D">
        <w:t xml:space="preserve"> </w:t>
      </w:r>
      <w:r>
        <w:t>và</w:t>
      </w:r>
      <w:r w:rsidR="00B16A1D">
        <w:t xml:space="preserve"> </w:t>
      </w:r>
      <w:r>
        <w:t>chi</w:t>
      </w:r>
      <w:r w:rsidR="00B16A1D">
        <w:t xml:space="preserve"> </w:t>
      </w:r>
      <w:r>
        <w:t>phí.</w:t>
      </w:r>
    </w:p>
    <w:p w:rsidR="00EF1F3D" w:rsidRPr="007E06DF" w:rsidRDefault="00EF1F3D" w:rsidP="004846D0">
      <w:pPr>
        <w:pStyle w:val="H3"/>
      </w:pPr>
      <w:bookmarkStart w:id="58" w:name="_Toc182179847"/>
      <w:bookmarkEnd w:id="25"/>
      <w:bookmarkEnd w:id="26"/>
      <w:r w:rsidRPr="007E06DF">
        <w:t>Kiến</w:t>
      </w:r>
      <w:r w:rsidR="00B16A1D">
        <w:t xml:space="preserve"> </w:t>
      </w:r>
      <w:r w:rsidRPr="007E06DF">
        <w:t>trúc</w:t>
      </w:r>
      <w:r w:rsidR="00B16A1D">
        <w:t xml:space="preserve"> </w:t>
      </w:r>
      <w:r w:rsidRPr="007E06DF">
        <w:t>của</w:t>
      </w:r>
      <w:r w:rsidR="00B16A1D">
        <w:t xml:space="preserve"> </w:t>
      </w:r>
      <w:r w:rsidRPr="007E06DF">
        <w:t>Flutter</w:t>
      </w:r>
      <w:bookmarkEnd w:id="58"/>
    </w:p>
    <w:p w:rsidR="00396A5B" w:rsidRDefault="00396A5B" w:rsidP="00C777A7">
      <w:pPr>
        <w:jc w:val="center"/>
      </w:pPr>
      <w:r>
        <w:rPr>
          <w:noProof/>
        </w:rPr>
        <w:drawing>
          <wp:inline distT="0" distB="0" distL="0" distR="0">
            <wp:extent cx="4204038" cy="3445933"/>
            <wp:effectExtent l="0" t="0" r="0" b="0"/>
            <wp:docPr id="11949534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53496" name="Picture 1194953496"/>
                    <pic:cNvPicPr/>
                  </pic:nvPicPr>
                  <pic:blipFill>
                    <a:blip r:embed="rId26">
                      <a:extLst>
                        <a:ext uri="{28A0092B-C50C-407E-A947-70E740481C1C}">
                          <a14:useLocalDpi xmlns:a14="http://schemas.microsoft.com/office/drawing/2010/main"/>
                        </a:ext>
                      </a:extLst>
                    </a:blip>
                    <a:stretch>
                      <a:fillRect/>
                    </a:stretch>
                  </pic:blipFill>
                  <pic:spPr>
                    <a:xfrm>
                      <a:off x="0" y="0"/>
                      <a:ext cx="4207978" cy="3449162"/>
                    </a:xfrm>
                    <a:prstGeom prst="rect">
                      <a:avLst/>
                    </a:prstGeom>
                  </pic:spPr>
                </pic:pic>
              </a:graphicData>
            </a:graphic>
          </wp:inline>
        </w:drawing>
      </w:r>
    </w:p>
    <w:p w:rsidR="00396A5B" w:rsidRDefault="00396A5B" w:rsidP="00056B77">
      <w:pPr>
        <w:pStyle w:val="Caption"/>
        <w:rPr>
          <w:b/>
          <w:bCs/>
        </w:rPr>
      </w:pPr>
      <w:bookmarkStart w:id="59" w:name="_Toc179726054"/>
      <w:bookmarkStart w:id="60" w:name="_Toc182179911"/>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10</w:t>
      </w:r>
      <w:r>
        <w:fldChar w:fldCharType="end"/>
      </w:r>
      <w:r>
        <w:t>.</w:t>
      </w:r>
      <w:r w:rsidR="00B16A1D">
        <w:t xml:space="preserve"> </w:t>
      </w:r>
      <w:r>
        <w:t>Kiến</w:t>
      </w:r>
      <w:r w:rsidR="00B16A1D">
        <w:t xml:space="preserve"> </w:t>
      </w:r>
      <w:r>
        <w:t>trúc</w:t>
      </w:r>
      <w:r w:rsidR="00B16A1D">
        <w:t xml:space="preserve"> </w:t>
      </w:r>
      <w:r>
        <w:t>của</w:t>
      </w:r>
      <w:r w:rsidR="00B16A1D">
        <w:t xml:space="preserve"> </w:t>
      </w:r>
      <w:r>
        <w:t>Flutter</w:t>
      </w:r>
      <w:bookmarkEnd w:id="59"/>
      <w:bookmarkEnd w:id="60"/>
    </w:p>
    <w:p w:rsidR="004846D0" w:rsidRPr="00751A8C" w:rsidRDefault="004846D0" w:rsidP="00790365">
      <w:pPr>
        <w:pStyle w:val="BodyText"/>
      </w:pPr>
      <w:r w:rsidRPr="00751A8C">
        <w:rPr>
          <w:b/>
          <w:bCs/>
        </w:rPr>
        <w:t>Ngôn</w:t>
      </w:r>
      <w:r w:rsidR="00B16A1D">
        <w:rPr>
          <w:b/>
          <w:bCs/>
        </w:rPr>
        <w:t xml:space="preserve"> </w:t>
      </w:r>
      <w:r w:rsidRPr="00751A8C">
        <w:rPr>
          <w:b/>
          <w:bCs/>
        </w:rPr>
        <w:t>ngữ</w:t>
      </w:r>
      <w:r w:rsidR="00B16A1D">
        <w:rPr>
          <w:b/>
          <w:bCs/>
        </w:rPr>
        <w:t xml:space="preserve"> </w:t>
      </w:r>
      <w:r w:rsidRPr="00751A8C">
        <w:rPr>
          <w:b/>
          <w:bCs/>
        </w:rPr>
        <w:t>Dart:</w:t>
      </w:r>
      <w:r w:rsidR="00B16A1D">
        <w:t xml:space="preserve"> </w:t>
      </w:r>
      <w:r w:rsidRPr="004846D0">
        <w:t>Flutter</w:t>
      </w:r>
      <w:r w:rsidR="00B16A1D">
        <w:t xml:space="preserve"> </w:t>
      </w:r>
      <w:r w:rsidRPr="004846D0">
        <w:t>sử</w:t>
      </w:r>
      <w:r w:rsidR="00B16A1D">
        <w:t xml:space="preserve"> </w:t>
      </w:r>
      <w:r w:rsidRPr="004846D0">
        <w:t>dụng</w:t>
      </w:r>
      <w:r w:rsidR="00B16A1D">
        <w:t xml:space="preserve"> </w:t>
      </w:r>
      <w:r w:rsidRPr="004846D0">
        <w:t>Dart,</w:t>
      </w:r>
      <w:r w:rsidR="00B16A1D">
        <w:t xml:space="preserve"> </w:t>
      </w:r>
      <w:r w:rsidRPr="004846D0">
        <w:t>một</w:t>
      </w:r>
      <w:r w:rsidR="00B16A1D">
        <w:t xml:space="preserve"> </w:t>
      </w:r>
      <w:r w:rsidRPr="004846D0">
        <w:t>ngôn</w:t>
      </w:r>
      <w:r w:rsidR="00B16A1D">
        <w:t xml:space="preserve"> </w:t>
      </w:r>
      <w:r w:rsidRPr="004846D0">
        <w:t>ngữ</w:t>
      </w:r>
      <w:r w:rsidR="00B16A1D">
        <w:t xml:space="preserve"> </w:t>
      </w:r>
      <w:r w:rsidRPr="004846D0">
        <w:t>lập</w:t>
      </w:r>
      <w:r w:rsidR="00B16A1D">
        <w:t xml:space="preserve"> </w:t>
      </w:r>
      <w:r w:rsidRPr="004846D0">
        <w:t>trình</w:t>
      </w:r>
      <w:r w:rsidR="00B16A1D">
        <w:t xml:space="preserve"> </w:t>
      </w:r>
      <w:r w:rsidRPr="004846D0">
        <w:t>do</w:t>
      </w:r>
      <w:r w:rsidR="00B16A1D">
        <w:t xml:space="preserve"> </w:t>
      </w:r>
      <w:r w:rsidRPr="004846D0">
        <w:t>Google</w:t>
      </w:r>
      <w:r w:rsidR="00B16A1D">
        <w:t xml:space="preserve"> </w:t>
      </w:r>
      <w:r w:rsidRPr="004846D0">
        <w:t>phát</w:t>
      </w:r>
      <w:r w:rsidR="00B16A1D">
        <w:t xml:space="preserve"> </w:t>
      </w:r>
      <w:r w:rsidRPr="004846D0">
        <w:t>triển.</w:t>
      </w:r>
      <w:r w:rsidR="00B16A1D">
        <w:t xml:space="preserve"> </w:t>
      </w:r>
      <w:r w:rsidRPr="004846D0">
        <w:t>Dart</w:t>
      </w:r>
      <w:r w:rsidR="00B16A1D">
        <w:t xml:space="preserve"> </w:t>
      </w:r>
      <w:r w:rsidRPr="004846D0">
        <w:t>hỗ</w:t>
      </w:r>
      <w:r w:rsidR="00B16A1D">
        <w:t xml:space="preserve"> </w:t>
      </w:r>
      <w:r w:rsidRPr="004846D0">
        <w:t>trợ</w:t>
      </w:r>
      <w:r w:rsidR="00B16A1D">
        <w:t xml:space="preserve"> </w:t>
      </w:r>
      <w:r w:rsidRPr="004846D0">
        <w:t>cả</w:t>
      </w:r>
      <w:r w:rsidR="00B16A1D">
        <w:t xml:space="preserve"> </w:t>
      </w:r>
      <w:r w:rsidRPr="004846D0">
        <w:t>lập</w:t>
      </w:r>
      <w:r w:rsidR="00B16A1D">
        <w:t xml:space="preserve"> </w:t>
      </w:r>
      <w:r w:rsidRPr="004846D0">
        <w:t>trình</w:t>
      </w:r>
      <w:r w:rsidR="00B16A1D">
        <w:t xml:space="preserve"> </w:t>
      </w:r>
      <w:r w:rsidRPr="004846D0">
        <w:t>hướng</w:t>
      </w:r>
      <w:r w:rsidR="00B16A1D">
        <w:t xml:space="preserve"> </w:t>
      </w:r>
      <w:r w:rsidRPr="004846D0">
        <w:t>đối</w:t>
      </w:r>
      <w:r w:rsidR="00B16A1D">
        <w:t xml:space="preserve"> </w:t>
      </w:r>
      <w:r w:rsidRPr="004846D0">
        <w:t>tượng</w:t>
      </w:r>
      <w:r w:rsidR="00B16A1D">
        <w:t xml:space="preserve"> </w:t>
      </w:r>
      <w:r w:rsidRPr="004846D0">
        <w:t>và</w:t>
      </w:r>
      <w:r w:rsidR="00B16A1D">
        <w:t xml:space="preserve"> </w:t>
      </w:r>
      <w:r w:rsidR="00DF0E71">
        <w:t>hướng thủ tục</w:t>
      </w:r>
      <w:r w:rsidRPr="004846D0">
        <w:t>,</w:t>
      </w:r>
      <w:r w:rsidR="00B16A1D">
        <w:t xml:space="preserve"> </w:t>
      </w:r>
      <w:r w:rsidRPr="004846D0">
        <w:t>đem</w:t>
      </w:r>
      <w:r w:rsidR="00B16A1D">
        <w:t xml:space="preserve"> </w:t>
      </w:r>
      <w:r w:rsidRPr="004846D0">
        <w:t>lại</w:t>
      </w:r>
      <w:r w:rsidR="00B16A1D">
        <w:t xml:space="preserve"> </w:t>
      </w:r>
      <w:r w:rsidRPr="004846D0">
        <w:t>sự</w:t>
      </w:r>
      <w:r w:rsidR="00B16A1D">
        <w:t xml:space="preserve"> </w:t>
      </w:r>
      <w:r w:rsidRPr="004846D0">
        <w:t>linh</w:t>
      </w:r>
      <w:r w:rsidR="00B16A1D">
        <w:t xml:space="preserve"> </w:t>
      </w:r>
      <w:r w:rsidRPr="004846D0">
        <w:t>hoạt</w:t>
      </w:r>
      <w:r w:rsidR="00B16A1D">
        <w:t xml:space="preserve"> </w:t>
      </w:r>
      <w:r w:rsidRPr="004846D0">
        <w:t>và</w:t>
      </w:r>
      <w:r w:rsidR="00B16A1D">
        <w:t xml:space="preserve"> </w:t>
      </w:r>
      <w:r w:rsidRPr="004846D0">
        <w:t>hiệu</w:t>
      </w:r>
      <w:r w:rsidR="00B16A1D">
        <w:t xml:space="preserve"> </w:t>
      </w:r>
      <w:r w:rsidRPr="004846D0">
        <w:t>quả</w:t>
      </w:r>
      <w:r w:rsidR="00B16A1D">
        <w:t xml:space="preserve"> </w:t>
      </w:r>
      <w:r w:rsidRPr="004846D0">
        <w:t>khi</w:t>
      </w:r>
      <w:r w:rsidR="00B16A1D">
        <w:t xml:space="preserve"> </w:t>
      </w:r>
      <w:r w:rsidRPr="004846D0">
        <w:t>phát</w:t>
      </w:r>
      <w:r w:rsidR="00B16A1D">
        <w:t xml:space="preserve"> </w:t>
      </w:r>
      <w:r w:rsidRPr="004846D0">
        <w:t>triển</w:t>
      </w:r>
      <w:r w:rsidR="00B16A1D">
        <w:t xml:space="preserve"> </w:t>
      </w:r>
      <w:r w:rsidRPr="004846D0">
        <w:t>ứng</w:t>
      </w:r>
      <w:r w:rsidR="00B16A1D">
        <w:t xml:space="preserve"> </w:t>
      </w:r>
      <w:r w:rsidRPr="004846D0">
        <w:t>dụng.</w:t>
      </w:r>
      <w:r w:rsidR="00B16A1D">
        <w:t xml:space="preserve"> </w:t>
      </w:r>
      <w:r w:rsidRPr="004846D0">
        <w:t>Những</w:t>
      </w:r>
      <w:r w:rsidR="00B16A1D">
        <w:t xml:space="preserve"> </w:t>
      </w:r>
      <w:r w:rsidRPr="004846D0">
        <w:t>đặc</w:t>
      </w:r>
      <w:r w:rsidR="00B16A1D">
        <w:t xml:space="preserve"> </w:t>
      </w:r>
      <w:r w:rsidRPr="004846D0">
        <w:t>điểm</w:t>
      </w:r>
      <w:r w:rsidR="00B16A1D">
        <w:t xml:space="preserve"> </w:t>
      </w:r>
      <w:r w:rsidRPr="004846D0">
        <w:t>nổi</w:t>
      </w:r>
      <w:r w:rsidR="00B16A1D">
        <w:t xml:space="preserve"> </w:t>
      </w:r>
      <w:r w:rsidRPr="004846D0">
        <w:t>bật</w:t>
      </w:r>
      <w:r w:rsidR="00B16A1D">
        <w:t xml:space="preserve"> </w:t>
      </w:r>
      <w:r w:rsidRPr="004846D0">
        <w:t>của</w:t>
      </w:r>
      <w:r w:rsidR="00B16A1D">
        <w:t xml:space="preserve"> </w:t>
      </w:r>
      <w:r w:rsidRPr="004846D0">
        <w:t>Dart</w:t>
      </w:r>
      <w:r w:rsidR="00B16A1D">
        <w:t xml:space="preserve"> </w:t>
      </w:r>
      <w:r w:rsidRPr="004846D0">
        <w:t>bao</w:t>
      </w:r>
      <w:r w:rsidR="00B16A1D">
        <w:t xml:space="preserve"> </w:t>
      </w:r>
      <w:r w:rsidRPr="004846D0">
        <w:t>gồm</w:t>
      </w:r>
      <w:r w:rsidR="00B16A1D">
        <w:t xml:space="preserve"> </w:t>
      </w:r>
      <w:r w:rsidRPr="004846D0">
        <w:t>hiệu</w:t>
      </w:r>
      <w:r w:rsidR="00B16A1D">
        <w:t xml:space="preserve"> </w:t>
      </w:r>
      <w:r w:rsidRPr="004846D0">
        <w:t>suất</w:t>
      </w:r>
      <w:r w:rsidR="00B16A1D">
        <w:t xml:space="preserve"> </w:t>
      </w:r>
      <w:r w:rsidRPr="004846D0">
        <w:t>cao,</w:t>
      </w:r>
      <w:r w:rsidR="00B16A1D">
        <w:t xml:space="preserve"> </w:t>
      </w:r>
      <w:r w:rsidRPr="004846D0">
        <w:t>cú</w:t>
      </w:r>
      <w:r w:rsidR="00B16A1D">
        <w:t xml:space="preserve"> </w:t>
      </w:r>
      <w:r w:rsidRPr="004846D0">
        <w:t>pháp</w:t>
      </w:r>
      <w:r w:rsidR="00B16A1D">
        <w:t xml:space="preserve"> </w:t>
      </w:r>
      <w:r w:rsidRPr="004846D0">
        <w:t>rõ</w:t>
      </w:r>
      <w:r w:rsidR="00B16A1D">
        <w:t xml:space="preserve"> </w:t>
      </w:r>
      <w:r w:rsidRPr="004846D0">
        <w:t>ràng,</w:t>
      </w:r>
      <w:r w:rsidR="00B16A1D">
        <w:t xml:space="preserve"> </w:t>
      </w:r>
      <w:r w:rsidRPr="004846D0">
        <w:t>và</w:t>
      </w:r>
      <w:r w:rsidR="00B16A1D">
        <w:t xml:space="preserve"> </w:t>
      </w:r>
      <w:r w:rsidRPr="004846D0">
        <w:t>khả</w:t>
      </w:r>
      <w:r w:rsidR="00B16A1D">
        <w:t xml:space="preserve"> </w:t>
      </w:r>
      <w:r w:rsidRPr="004846D0">
        <w:t>năng</w:t>
      </w:r>
      <w:r w:rsidR="00B16A1D">
        <w:t xml:space="preserve"> </w:t>
      </w:r>
      <w:r w:rsidRPr="004846D0">
        <w:t>biên</w:t>
      </w:r>
      <w:r w:rsidR="00B16A1D">
        <w:t xml:space="preserve"> </w:t>
      </w:r>
      <w:r w:rsidRPr="004846D0">
        <w:t>dịch</w:t>
      </w:r>
      <w:r w:rsidR="00B16A1D">
        <w:t xml:space="preserve"> </w:t>
      </w:r>
      <w:r w:rsidRPr="004846D0">
        <w:t>cả</w:t>
      </w:r>
      <w:r w:rsidR="00B16A1D">
        <w:t xml:space="preserve"> </w:t>
      </w:r>
      <w:r w:rsidRPr="004846D0">
        <w:t>trước</w:t>
      </w:r>
      <w:r w:rsidR="00B16A1D">
        <w:t xml:space="preserve"> </w:t>
      </w:r>
      <w:r w:rsidRPr="004846D0">
        <w:t>thời</w:t>
      </w:r>
      <w:r w:rsidR="00B16A1D">
        <w:t xml:space="preserve"> </w:t>
      </w:r>
      <w:r w:rsidRPr="004846D0">
        <w:t>gian</w:t>
      </w:r>
      <w:r w:rsidR="00B16A1D">
        <w:t xml:space="preserve"> </w:t>
      </w:r>
      <w:r w:rsidRPr="004846D0">
        <w:t>(AOT)</w:t>
      </w:r>
      <w:r w:rsidR="00B16A1D">
        <w:t xml:space="preserve"> </w:t>
      </w:r>
      <w:r w:rsidRPr="004846D0">
        <w:t>và</w:t>
      </w:r>
      <w:r w:rsidR="00B16A1D">
        <w:t xml:space="preserve"> </w:t>
      </w:r>
      <w:r w:rsidRPr="004846D0">
        <w:t>ngay</w:t>
      </w:r>
      <w:r w:rsidR="00B16A1D">
        <w:t xml:space="preserve"> </w:t>
      </w:r>
      <w:r w:rsidRPr="004846D0">
        <w:t>khi</w:t>
      </w:r>
      <w:r w:rsidR="00B16A1D">
        <w:t xml:space="preserve"> </w:t>
      </w:r>
      <w:r w:rsidRPr="004846D0">
        <w:t>chạy</w:t>
      </w:r>
      <w:r w:rsidR="00B16A1D">
        <w:t xml:space="preserve"> </w:t>
      </w:r>
      <w:r w:rsidRPr="004846D0">
        <w:t>(JIT),</w:t>
      </w:r>
      <w:r w:rsidR="00B16A1D">
        <w:t xml:space="preserve"> </w:t>
      </w:r>
      <w:r w:rsidRPr="004846D0">
        <w:t>giúp</w:t>
      </w:r>
      <w:r w:rsidR="00B16A1D">
        <w:t xml:space="preserve"> </w:t>
      </w:r>
      <w:r w:rsidRPr="004846D0">
        <w:t>các</w:t>
      </w:r>
      <w:r w:rsidR="00B16A1D">
        <w:t xml:space="preserve"> </w:t>
      </w:r>
      <w:r w:rsidRPr="004846D0">
        <w:t>ứng</w:t>
      </w:r>
      <w:r w:rsidR="00B16A1D">
        <w:t xml:space="preserve"> </w:t>
      </w:r>
      <w:r w:rsidRPr="004846D0">
        <w:t>dụng</w:t>
      </w:r>
      <w:r w:rsidR="00B16A1D">
        <w:t xml:space="preserve"> </w:t>
      </w:r>
      <w:r w:rsidRPr="004846D0">
        <w:t>Flutter</w:t>
      </w:r>
      <w:r w:rsidR="00B16A1D">
        <w:t xml:space="preserve"> </w:t>
      </w:r>
      <w:r w:rsidRPr="004846D0">
        <w:t>vận</w:t>
      </w:r>
      <w:r w:rsidR="00B16A1D">
        <w:t xml:space="preserve"> </w:t>
      </w:r>
      <w:r w:rsidRPr="004846D0">
        <w:t>hành</w:t>
      </w:r>
      <w:r w:rsidR="00B16A1D">
        <w:t xml:space="preserve"> </w:t>
      </w:r>
      <w:r w:rsidRPr="004846D0">
        <w:t>mượt</w:t>
      </w:r>
      <w:r w:rsidR="00B16A1D">
        <w:t xml:space="preserve"> </w:t>
      </w:r>
      <w:r w:rsidRPr="004846D0">
        <w:t>mà</w:t>
      </w:r>
      <w:r w:rsidR="00B16A1D">
        <w:t xml:space="preserve"> </w:t>
      </w:r>
      <w:r w:rsidRPr="004846D0">
        <w:t>và</w:t>
      </w:r>
      <w:r w:rsidR="00B16A1D">
        <w:t xml:space="preserve"> </w:t>
      </w:r>
      <w:r w:rsidRPr="004846D0">
        <w:t>nhanh</w:t>
      </w:r>
      <w:r w:rsidR="00B16A1D">
        <w:t xml:space="preserve"> </w:t>
      </w:r>
      <w:r w:rsidRPr="004846D0">
        <w:t>chóng.</w:t>
      </w:r>
    </w:p>
    <w:p w:rsidR="004846D0" w:rsidRPr="00751A8C" w:rsidRDefault="004846D0" w:rsidP="00790365">
      <w:pPr>
        <w:pStyle w:val="BodyText"/>
      </w:pPr>
      <w:r w:rsidRPr="00751A8C">
        <w:rPr>
          <w:b/>
          <w:bCs/>
        </w:rPr>
        <w:t>Flutter</w:t>
      </w:r>
      <w:r w:rsidR="00B16A1D">
        <w:rPr>
          <w:b/>
          <w:bCs/>
        </w:rPr>
        <w:t xml:space="preserve"> </w:t>
      </w:r>
      <w:r w:rsidRPr="00751A8C">
        <w:rPr>
          <w:b/>
          <w:bCs/>
        </w:rPr>
        <w:t>Engine:</w:t>
      </w:r>
      <w:r w:rsidR="00B16A1D">
        <w:t xml:space="preserve"> </w:t>
      </w:r>
      <w:r w:rsidRPr="004846D0">
        <w:t>Được</w:t>
      </w:r>
      <w:r w:rsidR="00B16A1D">
        <w:t xml:space="preserve"> </w:t>
      </w:r>
      <w:r w:rsidRPr="004846D0">
        <w:t>xem</w:t>
      </w:r>
      <w:r w:rsidR="00B16A1D">
        <w:t xml:space="preserve"> </w:t>
      </w:r>
      <w:r w:rsidRPr="004846D0">
        <w:t>như</w:t>
      </w:r>
      <w:r w:rsidR="00B16A1D">
        <w:t xml:space="preserve"> </w:t>
      </w:r>
      <w:r w:rsidRPr="004846D0">
        <w:t>trái</w:t>
      </w:r>
      <w:r w:rsidR="00B16A1D">
        <w:t xml:space="preserve"> </w:t>
      </w:r>
      <w:r w:rsidRPr="004846D0">
        <w:t>tim</w:t>
      </w:r>
      <w:r w:rsidR="00B16A1D">
        <w:t xml:space="preserve"> </w:t>
      </w:r>
      <w:r w:rsidRPr="004846D0">
        <w:t>của</w:t>
      </w:r>
      <w:r w:rsidR="00B16A1D">
        <w:t xml:space="preserve"> </w:t>
      </w:r>
      <w:r w:rsidRPr="004846D0">
        <w:t>Flutter,</w:t>
      </w:r>
      <w:r w:rsidR="00B16A1D">
        <w:t xml:space="preserve"> </w:t>
      </w:r>
      <w:r w:rsidRPr="004846D0">
        <w:t>Flutter</w:t>
      </w:r>
      <w:r w:rsidR="00B16A1D">
        <w:t xml:space="preserve"> </w:t>
      </w:r>
      <w:r w:rsidRPr="004846D0">
        <w:t>Engine</w:t>
      </w:r>
      <w:r w:rsidR="00B16A1D">
        <w:t xml:space="preserve"> </w:t>
      </w:r>
      <w:r w:rsidRPr="004846D0">
        <w:t>được</w:t>
      </w:r>
      <w:r w:rsidR="00B16A1D">
        <w:t xml:space="preserve"> </w:t>
      </w:r>
      <w:r w:rsidRPr="004846D0">
        <w:t>viết</w:t>
      </w:r>
      <w:r w:rsidR="00B16A1D">
        <w:t xml:space="preserve"> </w:t>
      </w:r>
      <w:r w:rsidRPr="004846D0">
        <w:t>bằng</w:t>
      </w:r>
      <w:r w:rsidR="00B16A1D">
        <w:t xml:space="preserve"> </w:t>
      </w:r>
      <w:r w:rsidRPr="004846D0">
        <w:t>C++.</w:t>
      </w:r>
      <w:r w:rsidR="00B16A1D">
        <w:t xml:space="preserve"> </w:t>
      </w:r>
      <w:r w:rsidRPr="004846D0">
        <w:t>Engine</w:t>
      </w:r>
      <w:r w:rsidR="00B16A1D">
        <w:t xml:space="preserve"> </w:t>
      </w:r>
      <w:r w:rsidRPr="004846D0">
        <w:t>này</w:t>
      </w:r>
      <w:r w:rsidR="00B16A1D">
        <w:t xml:space="preserve"> </w:t>
      </w:r>
      <w:r w:rsidRPr="004846D0">
        <w:t>đảm</w:t>
      </w:r>
      <w:r w:rsidR="00B16A1D">
        <w:t xml:space="preserve"> </w:t>
      </w:r>
      <w:r w:rsidRPr="004846D0">
        <w:t>nhiệm</w:t>
      </w:r>
      <w:r w:rsidR="00B16A1D">
        <w:t xml:space="preserve"> </w:t>
      </w:r>
      <w:r w:rsidRPr="004846D0">
        <w:t>việc</w:t>
      </w:r>
      <w:r w:rsidR="00B16A1D">
        <w:t xml:space="preserve"> </w:t>
      </w:r>
      <w:r w:rsidRPr="004846D0">
        <w:t>render</w:t>
      </w:r>
      <w:r w:rsidR="00B16A1D">
        <w:t xml:space="preserve"> </w:t>
      </w:r>
      <w:r w:rsidRPr="004846D0">
        <w:t>giao</w:t>
      </w:r>
      <w:r w:rsidR="00B16A1D">
        <w:t xml:space="preserve"> </w:t>
      </w:r>
      <w:r w:rsidRPr="004846D0">
        <w:t>diện</w:t>
      </w:r>
      <w:r w:rsidR="00B16A1D">
        <w:t xml:space="preserve"> </w:t>
      </w:r>
      <w:r w:rsidRPr="004846D0">
        <w:t>người</w:t>
      </w:r>
      <w:r w:rsidR="00B16A1D">
        <w:t xml:space="preserve"> </w:t>
      </w:r>
      <w:r w:rsidRPr="004846D0">
        <w:t>dùng,</w:t>
      </w:r>
      <w:r w:rsidR="00B16A1D">
        <w:t xml:space="preserve"> </w:t>
      </w:r>
      <w:r w:rsidRPr="004846D0">
        <w:t>xử</w:t>
      </w:r>
      <w:r w:rsidR="00B16A1D">
        <w:t xml:space="preserve"> </w:t>
      </w:r>
      <w:r w:rsidRPr="004846D0">
        <w:t>lý</w:t>
      </w:r>
      <w:r w:rsidR="00B16A1D">
        <w:t xml:space="preserve"> </w:t>
      </w:r>
      <w:r w:rsidRPr="004846D0">
        <w:t>các</w:t>
      </w:r>
      <w:r w:rsidR="00B16A1D">
        <w:t xml:space="preserve"> </w:t>
      </w:r>
      <w:r w:rsidRPr="004846D0">
        <w:t>đầu</w:t>
      </w:r>
      <w:r w:rsidR="00B16A1D">
        <w:t xml:space="preserve"> </w:t>
      </w:r>
      <w:r w:rsidRPr="004846D0">
        <w:t>vào</w:t>
      </w:r>
      <w:r w:rsidR="00B16A1D">
        <w:t xml:space="preserve"> </w:t>
      </w:r>
      <w:r w:rsidRPr="004846D0">
        <w:t>và</w:t>
      </w:r>
      <w:r w:rsidR="00B16A1D">
        <w:t xml:space="preserve"> </w:t>
      </w:r>
      <w:r w:rsidRPr="004846D0">
        <w:t>sự</w:t>
      </w:r>
      <w:r w:rsidR="00B16A1D">
        <w:t xml:space="preserve"> </w:t>
      </w:r>
      <w:r w:rsidRPr="004846D0">
        <w:t>kiện.</w:t>
      </w:r>
      <w:r w:rsidR="00B16A1D">
        <w:t xml:space="preserve"> </w:t>
      </w:r>
      <w:r w:rsidRPr="004846D0">
        <w:t>Nó</w:t>
      </w:r>
      <w:r w:rsidR="00B16A1D">
        <w:t xml:space="preserve"> </w:t>
      </w:r>
      <w:r w:rsidRPr="004846D0">
        <w:t>kết</w:t>
      </w:r>
      <w:r w:rsidR="00B16A1D">
        <w:t xml:space="preserve"> </w:t>
      </w:r>
      <w:r w:rsidRPr="004846D0">
        <w:t>nối</w:t>
      </w:r>
      <w:r w:rsidR="00B16A1D">
        <w:t xml:space="preserve"> </w:t>
      </w:r>
      <w:r w:rsidRPr="004846D0">
        <w:t>trực</w:t>
      </w:r>
      <w:r w:rsidR="00B16A1D">
        <w:t xml:space="preserve"> </w:t>
      </w:r>
      <w:r w:rsidRPr="004846D0">
        <w:t>tiếp</w:t>
      </w:r>
      <w:r w:rsidR="00B16A1D">
        <w:t xml:space="preserve"> </w:t>
      </w:r>
      <w:r w:rsidRPr="004846D0">
        <w:t>với</w:t>
      </w:r>
      <w:r w:rsidR="00B16A1D">
        <w:t xml:space="preserve"> </w:t>
      </w:r>
      <w:r w:rsidRPr="004846D0">
        <w:t>cảm</w:t>
      </w:r>
      <w:r w:rsidR="00B16A1D">
        <w:t xml:space="preserve"> </w:t>
      </w:r>
      <w:r w:rsidRPr="004846D0">
        <w:t>biến</w:t>
      </w:r>
      <w:r w:rsidR="00B16A1D">
        <w:t xml:space="preserve"> </w:t>
      </w:r>
      <w:r w:rsidRPr="004846D0">
        <w:t>và</w:t>
      </w:r>
      <w:r w:rsidR="00B16A1D">
        <w:t xml:space="preserve"> </w:t>
      </w:r>
      <w:r w:rsidRPr="004846D0">
        <w:t>các</w:t>
      </w:r>
      <w:r w:rsidR="00B16A1D">
        <w:t xml:space="preserve"> </w:t>
      </w:r>
      <w:r w:rsidRPr="004846D0">
        <w:t>phần</w:t>
      </w:r>
      <w:r w:rsidR="00B16A1D">
        <w:t xml:space="preserve"> </w:t>
      </w:r>
      <w:r w:rsidRPr="004846D0">
        <w:t>cứng</w:t>
      </w:r>
      <w:r w:rsidR="00B16A1D">
        <w:t xml:space="preserve"> </w:t>
      </w:r>
      <w:r w:rsidRPr="004846D0">
        <w:t>khác</w:t>
      </w:r>
      <w:r w:rsidR="00B16A1D">
        <w:t xml:space="preserve"> </w:t>
      </w:r>
      <w:r w:rsidRPr="004846D0">
        <w:t>của</w:t>
      </w:r>
      <w:r w:rsidR="00B16A1D">
        <w:t xml:space="preserve"> </w:t>
      </w:r>
      <w:r w:rsidRPr="004846D0">
        <w:t>thiết</w:t>
      </w:r>
      <w:r w:rsidR="00B16A1D">
        <w:t xml:space="preserve"> </w:t>
      </w:r>
      <w:r w:rsidRPr="004846D0">
        <w:t>bị,</w:t>
      </w:r>
      <w:r w:rsidR="00B16A1D">
        <w:t xml:space="preserve"> </w:t>
      </w:r>
      <w:r w:rsidRPr="004846D0">
        <w:t>đồng</w:t>
      </w:r>
      <w:r w:rsidR="00B16A1D">
        <w:t xml:space="preserve"> </w:t>
      </w:r>
      <w:r w:rsidRPr="004846D0">
        <w:t>thời</w:t>
      </w:r>
      <w:r w:rsidR="00B16A1D">
        <w:t xml:space="preserve"> </w:t>
      </w:r>
      <w:r w:rsidRPr="004846D0">
        <w:t>là</w:t>
      </w:r>
      <w:r w:rsidR="00B16A1D">
        <w:t xml:space="preserve"> </w:t>
      </w:r>
      <w:r w:rsidRPr="004846D0">
        <w:t>cầu</w:t>
      </w:r>
      <w:r w:rsidR="00B16A1D">
        <w:t xml:space="preserve"> </w:t>
      </w:r>
      <w:r w:rsidRPr="004846D0">
        <w:t>nối</w:t>
      </w:r>
      <w:r w:rsidR="00B16A1D">
        <w:t xml:space="preserve"> </w:t>
      </w:r>
      <w:r w:rsidRPr="004846D0">
        <w:t>giữa</w:t>
      </w:r>
      <w:r w:rsidR="00B16A1D">
        <w:t xml:space="preserve"> </w:t>
      </w:r>
      <w:r w:rsidRPr="004846D0">
        <w:t>mã</w:t>
      </w:r>
      <w:r w:rsidR="00B16A1D">
        <w:t xml:space="preserve"> </w:t>
      </w:r>
      <w:r w:rsidRPr="004846D0">
        <w:t>Dart</w:t>
      </w:r>
      <w:r w:rsidR="00B16A1D">
        <w:t xml:space="preserve"> </w:t>
      </w:r>
      <w:r w:rsidRPr="004846D0">
        <w:t>và</w:t>
      </w:r>
      <w:r w:rsidR="00B16A1D">
        <w:t xml:space="preserve"> </w:t>
      </w:r>
      <w:r w:rsidRPr="004846D0">
        <w:t>nền</w:t>
      </w:r>
      <w:r w:rsidR="00B16A1D">
        <w:t xml:space="preserve"> </w:t>
      </w:r>
      <w:r w:rsidRPr="004846D0">
        <w:t>tảng</w:t>
      </w:r>
      <w:r w:rsidR="00B16A1D">
        <w:t xml:space="preserve"> </w:t>
      </w:r>
      <w:r w:rsidRPr="004846D0">
        <w:t>gốc</w:t>
      </w:r>
      <w:r w:rsidR="00B16A1D">
        <w:t xml:space="preserve"> </w:t>
      </w:r>
      <w:r w:rsidRPr="004846D0">
        <w:t>của</w:t>
      </w:r>
      <w:r w:rsidR="00B16A1D">
        <w:t xml:space="preserve"> </w:t>
      </w:r>
      <w:r w:rsidRPr="004846D0">
        <w:t>thiết</w:t>
      </w:r>
      <w:r w:rsidR="00B16A1D">
        <w:t xml:space="preserve"> </w:t>
      </w:r>
      <w:r w:rsidRPr="004846D0">
        <w:t>bị.</w:t>
      </w:r>
    </w:p>
    <w:p w:rsidR="004846D0" w:rsidRPr="00751A8C" w:rsidRDefault="004846D0" w:rsidP="00790365">
      <w:pPr>
        <w:pStyle w:val="BodyText"/>
      </w:pPr>
      <w:r w:rsidRPr="00751A8C">
        <w:rPr>
          <w:b/>
          <w:bCs/>
        </w:rPr>
        <w:t>Foundation</w:t>
      </w:r>
      <w:r w:rsidR="00B16A1D">
        <w:rPr>
          <w:b/>
          <w:bCs/>
        </w:rPr>
        <w:t xml:space="preserve"> </w:t>
      </w:r>
      <w:r w:rsidRPr="00751A8C">
        <w:rPr>
          <w:b/>
          <w:bCs/>
        </w:rPr>
        <w:t>Library:</w:t>
      </w:r>
      <w:r w:rsidR="00B16A1D">
        <w:t xml:space="preserve"> </w:t>
      </w:r>
      <w:r>
        <w:t>Thư</w:t>
      </w:r>
      <w:r w:rsidR="00B16A1D">
        <w:t xml:space="preserve"> </w:t>
      </w:r>
      <w:r>
        <w:t>viện</w:t>
      </w:r>
      <w:r w:rsidR="00B16A1D">
        <w:t xml:space="preserve"> </w:t>
      </w:r>
      <w:r>
        <w:t>này</w:t>
      </w:r>
      <w:r w:rsidR="00B16A1D">
        <w:t xml:space="preserve"> </w:t>
      </w:r>
      <w:r>
        <w:t>cung</w:t>
      </w:r>
      <w:r w:rsidR="00B16A1D">
        <w:t xml:space="preserve"> </w:t>
      </w:r>
      <w:r>
        <w:t>cấp</w:t>
      </w:r>
      <w:r w:rsidR="00B16A1D">
        <w:t xml:space="preserve"> </w:t>
      </w:r>
      <w:r>
        <w:t>các</w:t>
      </w:r>
      <w:r w:rsidR="00B16A1D">
        <w:t xml:space="preserve"> </w:t>
      </w:r>
      <w:r>
        <w:t>API</w:t>
      </w:r>
      <w:r w:rsidR="00B16A1D">
        <w:t xml:space="preserve"> </w:t>
      </w:r>
      <w:r>
        <w:t>cơ</w:t>
      </w:r>
      <w:r w:rsidR="00B16A1D">
        <w:t xml:space="preserve"> </w:t>
      </w:r>
      <w:r>
        <w:t>bản</w:t>
      </w:r>
      <w:r w:rsidR="00B16A1D">
        <w:t xml:space="preserve"> </w:t>
      </w:r>
      <w:r>
        <w:t>và</w:t>
      </w:r>
      <w:r w:rsidR="00B16A1D">
        <w:t xml:space="preserve"> </w:t>
      </w:r>
      <w:r>
        <w:t>cần</w:t>
      </w:r>
      <w:r w:rsidR="00B16A1D">
        <w:t xml:space="preserve"> </w:t>
      </w:r>
      <w:r>
        <w:t>thiết</w:t>
      </w:r>
      <w:r w:rsidR="00B16A1D">
        <w:t xml:space="preserve"> </w:t>
      </w:r>
      <w:r>
        <w:t>để</w:t>
      </w:r>
      <w:r w:rsidR="00B16A1D">
        <w:t xml:space="preserve"> </w:t>
      </w:r>
      <w:r>
        <w:t>xây</w:t>
      </w:r>
      <w:r w:rsidR="00B16A1D">
        <w:t xml:space="preserve"> </w:t>
      </w:r>
      <w:r>
        <w:t>dựng</w:t>
      </w:r>
      <w:r w:rsidR="00B16A1D">
        <w:t xml:space="preserve"> </w:t>
      </w:r>
      <w:r>
        <w:t>ứng</w:t>
      </w:r>
      <w:r w:rsidR="00B16A1D">
        <w:t xml:space="preserve"> </w:t>
      </w:r>
      <w:r>
        <w:t>dụng,</w:t>
      </w:r>
      <w:r w:rsidR="00B16A1D">
        <w:t xml:space="preserve"> </w:t>
      </w:r>
      <w:r>
        <w:t>bao</w:t>
      </w:r>
      <w:r w:rsidR="00B16A1D">
        <w:t xml:space="preserve"> </w:t>
      </w:r>
      <w:r>
        <w:t>gồm</w:t>
      </w:r>
      <w:r w:rsidR="00B16A1D">
        <w:t xml:space="preserve"> </w:t>
      </w:r>
      <w:r>
        <w:t>các</w:t>
      </w:r>
      <w:r w:rsidR="00B16A1D">
        <w:t xml:space="preserve"> </w:t>
      </w:r>
      <w:r>
        <w:t>lớp</w:t>
      </w:r>
      <w:r w:rsidR="00B16A1D">
        <w:t xml:space="preserve"> </w:t>
      </w:r>
      <w:r>
        <w:t>và</w:t>
      </w:r>
      <w:r w:rsidR="00B16A1D">
        <w:t xml:space="preserve"> </w:t>
      </w:r>
      <w:r>
        <w:t>hàm</w:t>
      </w:r>
      <w:r w:rsidR="00B16A1D">
        <w:t xml:space="preserve"> </w:t>
      </w:r>
      <w:r>
        <w:t>để</w:t>
      </w:r>
      <w:r w:rsidR="00B16A1D">
        <w:t xml:space="preserve"> </w:t>
      </w:r>
      <w:r>
        <w:t>quản</w:t>
      </w:r>
      <w:r w:rsidR="00B16A1D">
        <w:t xml:space="preserve"> </w:t>
      </w:r>
      <w:r>
        <w:t>lý</w:t>
      </w:r>
      <w:r w:rsidR="00B16A1D">
        <w:t xml:space="preserve"> </w:t>
      </w:r>
      <w:r>
        <w:t>và</w:t>
      </w:r>
      <w:r w:rsidR="00B16A1D">
        <w:t xml:space="preserve"> </w:t>
      </w:r>
      <w:r>
        <w:t>tương</w:t>
      </w:r>
      <w:r w:rsidR="00B16A1D">
        <w:t xml:space="preserve"> </w:t>
      </w:r>
      <w:r>
        <w:t>tác</w:t>
      </w:r>
      <w:r w:rsidR="00B16A1D">
        <w:t xml:space="preserve"> </w:t>
      </w:r>
      <w:r>
        <w:t>với</w:t>
      </w:r>
      <w:r w:rsidR="00B16A1D">
        <w:t xml:space="preserve"> </w:t>
      </w:r>
      <w:r>
        <w:t>các</w:t>
      </w:r>
      <w:r w:rsidR="00B16A1D">
        <w:t xml:space="preserve"> </w:t>
      </w:r>
      <w:r>
        <w:t>thành</w:t>
      </w:r>
      <w:r w:rsidR="00B16A1D">
        <w:t xml:space="preserve"> </w:t>
      </w:r>
      <w:r>
        <w:t>phần</w:t>
      </w:r>
      <w:r w:rsidR="00B16A1D">
        <w:t xml:space="preserve"> </w:t>
      </w:r>
      <w:r>
        <w:t>giao</w:t>
      </w:r>
      <w:r w:rsidR="00B16A1D">
        <w:t xml:space="preserve"> </w:t>
      </w:r>
      <w:r>
        <w:t>diện</w:t>
      </w:r>
      <w:r w:rsidR="00B16A1D">
        <w:t xml:space="preserve"> </w:t>
      </w:r>
      <w:r>
        <w:t>người</w:t>
      </w:r>
      <w:r w:rsidR="00B16A1D">
        <w:t xml:space="preserve"> </w:t>
      </w:r>
      <w:r>
        <w:t>dùng.</w:t>
      </w:r>
    </w:p>
    <w:p w:rsidR="00EF1F3D" w:rsidRDefault="004846D0" w:rsidP="00790365">
      <w:pPr>
        <w:pStyle w:val="BodyText"/>
      </w:pPr>
      <w:r w:rsidRPr="00751A8C">
        <w:rPr>
          <w:b/>
          <w:bCs/>
        </w:rPr>
        <w:t>Widgets:</w:t>
      </w:r>
      <w:r w:rsidR="00B16A1D">
        <w:t xml:space="preserve"> </w:t>
      </w:r>
      <w:r w:rsidR="00B847F8" w:rsidRPr="00396A5B">
        <w:t>Thành</w:t>
      </w:r>
      <w:r w:rsidR="00B16A1D">
        <w:t xml:space="preserve"> </w:t>
      </w:r>
      <w:r w:rsidR="00B847F8" w:rsidRPr="00396A5B">
        <w:t>phần</w:t>
      </w:r>
      <w:r w:rsidR="00B16A1D">
        <w:t xml:space="preserve"> </w:t>
      </w:r>
      <w:r w:rsidR="00B847F8" w:rsidRPr="00396A5B">
        <w:t>giao</w:t>
      </w:r>
      <w:r w:rsidR="00B16A1D">
        <w:t xml:space="preserve"> </w:t>
      </w:r>
      <w:r w:rsidR="00B847F8" w:rsidRPr="00396A5B">
        <w:t>diện</w:t>
      </w:r>
      <w:r w:rsidR="00B16A1D">
        <w:t xml:space="preserve"> </w:t>
      </w:r>
      <w:r w:rsidR="00B847F8" w:rsidRPr="00396A5B">
        <w:t>người</w:t>
      </w:r>
      <w:r w:rsidR="00B16A1D">
        <w:t xml:space="preserve"> </w:t>
      </w:r>
      <w:r w:rsidR="00B847F8" w:rsidRPr="00396A5B">
        <w:t>dùng</w:t>
      </w:r>
      <w:r w:rsidR="00B16A1D">
        <w:t xml:space="preserve"> </w:t>
      </w:r>
      <w:r w:rsidR="00B847F8" w:rsidRPr="00396A5B">
        <w:t>cơ</w:t>
      </w:r>
      <w:r w:rsidR="00B16A1D">
        <w:t xml:space="preserve"> </w:t>
      </w:r>
      <w:r w:rsidR="00B847F8" w:rsidRPr="00396A5B">
        <w:t>bản</w:t>
      </w:r>
      <w:r w:rsidR="00B16A1D">
        <w:t xml:space="preserve"> </w:t>
      </w:r>
      <w:r w:rsidR="00B847F8" w:rsidRPr="00396A5B">
        <w:t>trong</w:t>
      </w:r>
      <w:r w:rsidR="00B16A1D">
        <w:t xml:space="preserve"> </w:t>
      </w:r>
      <w:r w:rsidR="00B847F8" w:rsidRPr="00396A5B">
        <w:t>Flutter,</w:t>
      </w:r>
      <w:r w:rsidR="00B16A1D">
        <w:t xml:space="preserve"> </w:t>
      </w:r>
      <w:r w:rsidR="00B847F8" w:rsidRPr="00396A5B">
        <w:t>widgets</w:t>
      </w:r>
      <w:r w:rsidR="00B16A1D">
        <w:t xml:space="preserve"> </w:t>
      </w:r>
      <w:r w:rsidR="00B847F8" w:rsidRPr="00396A5B">
        <w:t>có</w:t>
      </w:r>
      <w:r w:rsidR="00B16A1D">
        <w:t xml:space="preserve"> </w:t>
      </w:r>
      <w:r w:rsidR="00B847F8" w:rsidRPr="00396A5B">
        <w:t>vai</w:t>
      </w:r>
      <w:r w:rsidR="00B16A1D">
        <w:t xml:space="preserve"> </w:t>
      </w:r>
      <w:r w:rsidR="00B847F8" w:rsidRPr="00396A5B">
        <w:t>trò</w:t>
      </w:r>
      <w:r w:rsidR="00B16A1D">
        <w:t xml:space="preserve"> </w:t>
      </w:r>
      <w:r w:rsidR="00B847F8" w:rsidRPr="00396A5B">
        <w:t>như</w:t>
      </w:r>
      <w:r w:rsidR="00B16A1D">
        <w:t xml:space="preserve"> </w:t>
      </w:r>
      <w:r w:rsidR="00B847F8" w:rsidRPr="00396A5B">
        <w:t>các</w:t>
      </w:r>
      <w:r w:rsidR="00B16A1D">
        <w:t xml:space="preserve"> </w:t>
      </w:r>
      <w:r w:rsidR="00B847F8" w:rsidRPr="00396A5B">
        <w:t>khối</w:t>
      </w:r>
      <w:r w:rsidR="00B16A1D">
        <w:t xml:space="preserve"> </w:t>
      </w:r>
      <w:r w:rsidR="00B847F8" w:rsidRPr="00396A5B">
        <w:t>xây</w:t>
      </w:r>
      <w:r w:rsidR="00B16A1D">
        <w:t xml:space="preserve"> </w:t>
      </w:r>
      <w:r w:rsidR="00B847F8" w:rsidRPr="00396A5B">
        <w:t>dựng</w:t>
      </w:r>
      <w:r w:rsidR="00B16A1D">
        <w:t xml:space="preserve"> </w:t>
      </w:r>
      <w:r w:rsidR="00B847F8" w:rsidRPr="00396A5B">
        <w:t>UI.</w:t>
      </w:r>
      <w:r w:rsidR="00B16A1D">
        <w:t xml:space="preserve"> </w:t>
      </w:r>
      <w:r w:rsidR="00B847F8" w:rsidRPr="00396A5B">
        <w:t>Có</w:t>
      </w:r>
      <w:r w:rsidR="00B16A1D">
        <w:t xml:space="preserve"> </w:t>
      </w:r>
      <w:r w:rsidR="00B847F8" w:rsidRPr="00396A5B">
        <w:t>hai</w:t>
      </w:r>
      <w:r w:rsidR="00B16A1D">
        <w:t xml:space="preserve"> </w:t>
      </w:r>
      <w:r w:rsidR="00B847F8" w:rsidRPr="00396A5B">
        <w:t>loại</w:t>
      </w:r>
      <w:r w:rsidR="00B16A1D">
        <w:t xml:space="preserve"> </w:t>
      </w:r>
      <w:r w:rsidR="00B847F8" w:rsidRPr="00396A5B">
        <w:t>chính</w:t>
      </w:r>
      <w:r w:rsidR="00B16A1D">
        <w:t xml:space="preserve"> </w:t>
      </w:r>
      <w:r w:rsidR="00396A5B" w:rsidRPr="00396A5B">
        <w:t>là</w:t>
      </w:r>
      <w:r w:rsidR="00B16A1D">
        <w:t xml:space="preserve"> </w:t>
      </w:r>
      <w:r w:rsidR="00B847F8" w:rsidRPr="00396A5B">
        <w:t>StatelessWidget</w:t>
      </w:r>
      <w:r w:rsidR="00B16A1D">
        <w:t xml:space="preserve"> </w:t>
      </w:r>
      <w:r w:rsidR="00B847F8" w:rsidRPr="00396A5B">
        <w:t>(không</w:t>
      </w:r>
      <w:r w:rsidR="00B16A1D">
        <w:t xml:space="preserve"> </w:t>
      </w:r>
      <w:r w:rsidR="00B847F8" w:rsidRPr="00396A5B">
        <w:t>thay</w:t>
      </w:r>
      <w:r w:rsidR="00B16A1D">
        <w:t xml:space="preserve"> </w:t>
      </w:r>
      <w:r w:rsidR="00B847F8" w:rsidRPr="00396A5B">
        <w:t>đổi)</w:t>
      </w:r>
      <w:r w:rsidR="00B16A1D">
        <w:t xml:space="preserve"> </w:t>
      </w:r>
      <w:r w:rsidR="00B847F8" w:rsidRPr="00396A5B">
        <w:t>và</w:t>
      </w:r>
      <w:r w:rsidR="00B16A1D">
        <w:t xml:space="preserve"> </w:t>
      </w:r>
      <w:r w:rsidR="00B847F8" w:rsidRPr="00396A5B">
        <w:lastRenderedPageBreak/>
        <w:t>StatefulWidget</w:t>
      </w:r>
      <w:r w:rsidR="00B16A1D">
        <w:t xml:space="preserve"> </w:t>
      </w:r>
      <w:r w:rsidR="00B847F8" w:rsidRPr="00396A5B">
        <w:t>(có</w:t>
      </w:r>
      <w:r w:rsidR="00B16A1D">
        <w:t xml:space="preserve"> </w:t>
      </w:r>
      <w:r w:rsidR="00B847F8" w:rsidRPr="00396A5B">
        <w:t>thể</w:t>
      </w:r>
      <w:r w:rsidR="00B16A1D">
        <w:t xml:space="preserve"> </w:t>
      </w:r>
      <w:r w:rsidR="00B847F8" w:rsidRPr="00396A5B">
        <w:t>thay</w:t>
      </w:r>
      <w:r w:rsidR="00B16A1D">
        <w:t xml:space="preserve"> </w:t>
      </w:r>
      <w:r w:rsidR="00B847F8" w:rsidRPr="00396A5B">
        <w:t>đổi</w:t>
      </w:r>
      <w:r w:rsidR="00B16A1D">
        <w:t xml:space="preserve"> </w:t>
      </w:r>
      <w:r w:rsidR="00B847F8" w:rsidRPr="00396A5B">
        <w:t>trạng</w:t>
      </w:r>
      <w:r w:rsidR="00B16A1D">
        <w:t xml:space="preserve"> </w:t>
      </w:r>
      <w:r w:rsidR="00B847F8" w:rsidRPr="00396A5B">
        <w:t>thái)</w:t>
      </w:r>
      <w:r w:rsidR="00396A5B" w:rsidRPr="00396A5B">
        <w:t>.</w:t>
      </w:r>
      <w:r w:rsidR="00B16A1D">
        <w:t xml:space="preserve"> </w:t>
      </w:r>
      <w:r w:rsidRPr="00396A5B">
        <w:t>Flutter</w:t>
      </w:r>
      <w:r w:rsidR="00B16A1D">
        <w:t xml:space="preserve"> </w:t>
      </w:r>
      <w:r w:rsidRPr="00396A5B">
        <w:t>cung</w:t>
      </w:r>
      <w:r w:rsidR="00B16A1D">
        <w:t xml:space="preserve"> </w:t>
      </w:r>
      <w:r w:rsidRPr="00396A5B">
        <w:t>cấp</w:t>
      </w:r>
      <w:r w:rsidR="00B16A1D">
        <w:t xml:space="preserve"> </w:t>
      </w:r>
      <w:r w:rsidRPr="00396A5B">
        <w:t>một</w:t>
      </w:r>
      <w:r w:rsidR="00B16A1D">
        <w:t xml:space="preserve"> </w:t>
      </w:r>
      <w:r w:rsidRPr="00396A5B">
        <w:t>bộ</w:t>
      </w:r>
      <w:r w:rsidR="00B16A1D">
        <w:t xml:space="preserve"> </w:t>
      </w:r>
      <w:r w:rsidRPr="00396A5B">
        <w:t>sưu</w:t>
      </w:r>
      <w:r w:rsidR="00B16A1D">
        <w:t xml:space="preserve"> </w:t>
      </w:r>
      <w:r w:rsidRPr="00396A5B">
        <w:t>tập</w:t>
      </w:r>
      <w:r w:rsidR="00B16A1D">
        <w:t xml:space="preserve"> </w:t>
      </w:r>
      <w:r w:rsidRPr="00396A5B">
        <w:t>lớn</w:t>
      </w:r>
      <w:r w:rsidR="00B16A1D">
        <w:t xml:space="preserve"> </w:t>
      </w:r>
      <w:r w:rsidRPr="00396A5B">
        <w:t>các</w:t>
      </w:r>
      <w:r w:rsidR="00B16A1D">
        <w:t xml:space="preserve"> </w:t>
      </w:r>
      <w:r w:rsidRPr="00396A5B">
        <w:t>widgets</w:t>
      </w:r>
      <w:r w:rsidR="00B16A1D">
        <w:t xml:space="preserve"> </w:t>
      </w:r>
      <w:r w:rsidR="00B847F8" w:rsidRPr="00396A5B">
        <w:t>dựng</w:t>
      </w:r>
      <w:r w:rsidR="00B16A1D">
        <w:t xml:space="preserve"> </w:t>
      </w:r>
      <w:r w:rsidR="00B847F8" w:rsidRPr="00396A5B">
        <w:t>sẵn</w:t>
      </w:r>
      <w:r w:rsidR="00B16A1D">
        <w:t xml:space="preserve"> </w:t>
      </w:r>
      <w:r w:rsidR="00B847F8" w:rsidRPr="00396A5B">
        <w:t>như</w:t>
      </w:r>
      <w:r w:rsidR="00B16A1D">
        <w:t xml:space="preserve"> </w:t>
      </w:r>
      <w:r w:rsidR="00B847F8" w:rsidRPr="00396A5B">
        <w:t>Text,</w:t>
      </w:r>
      <w:r w:rsidR="00B16A1D">
        <w:t xml:space="preserve"> </w:t>
      </w:r>
      <w:r w:rsidR="00B847F8" w:rsidRPr="00396A5B">
        <w:t>Image,</w:t>
      </w:r>
      <w:r w:rsidR="00B16A1D">
        <w:t xml:space="preserve"> </w:t>
      </w:r>
      <w:r w:rsidR="00B847F8" w:rsidRPr="00396A5B">
        <w:t>Row,</w:t>
      </w:r>
      <w:r w:rsidR="00B16A1D">
        <w:t xml:space="preserve"> </w:t>
      </w:r>
      <w:r w:rsidR="00B847F8" w:rsidRPr="00396A5B">
        <w:t>Column,</w:t>
      </w:r>
      <w:r w:rsidR="00B16A1D">
        <w:t xml:space="preserve"> </w:t>
      </w:r>
      <w:r w:rsidR="00B847F8" w:rsidRPr="00396A5B">
        <w:t>Container</w:t>
      </w:r>
      <w:r w:rsidR="00B16A1D">
        <w:t xml:space="preserve"> </w:t>
      </w:r>
      <w:r w:rsidR="00B847F8" w:rsidRPr="00396A5B">
        <w:t>và</w:t>
      </w:r>
      <w:r w:rsidR="00B16A1D">
        <w:t xml:space="preserve"> </w:t>
      </w:r>
      <w:r w:rsidR="00B847F8" w:rsidRPr="00396A5B">
        <w:t>nhiều</w:t>
      </w:r>
      <w:r w:rsidR="00B16A1D">
        <w:t xml:space="preserve"> </w:t>
      </w:r>
      <w:r w:rsidR="00B847F8" w:rsidRPr="00396A5B">
        <w:t>widget</w:t>
      </w:r>
      <w:r w:rsidR="00B16A1D">
        <w:t xml:space="preserve"> </w:t>
      </w:r>
      <w:r w:rsidR="00B847F8" w:rsidRPr="00396A5B">
        <w:t>khác</w:t>
      </w:r>
      <w:r w:rsidRPr="00396A5B">
        <w:t>.</w:t>
      </w:r>
      <w:r w:rsidR="00B16A1D">
        <w:t xml:space="preserve"> </w:t>
      </w:r>
      <w:r w:rsidRPr="00396A5B">
        <w:t>Bộ</w:t>
      </w:r>
      <w:r w:rsidR="00B16A1D">
        <w:t xml:space="preserve"> </w:t>
      </w:r>
      <w:r w:rsidRPr="00396A5B">
        <w:t>sưu</w:t>
      </w:r>
      <w:r w:rsidR="00B16A1D">
        <w:t xml:space="preserve"> </w:t>
      </w:r>
      <w:r w:rsidRPr="00396A5B">
        <w:t>tập</w:t>
      </w:r>
      <w:r w:rsidR="00B16A1D">
        <w:t xml:space="preserve"> </w:t>
      </w:r>
      <w:r w:rsidRPr="00396A5B">
        <w:t>này</w:t>
      </w:r>
      <w:r w:rsidR="00B16A1D">
        <w:t xml:space="preserve"> </w:t>
      </w:r>
      <w:r w:rsidRPr="00396A5B">
        <w:t>bao</w:t>
      </w:r>
      <w:r w:rsidR="00B16A1D">
        <w:t xml:space="preserve"> </w:t>
      </w:r>
      <w:r w:rsidRPr="00396A5B">
        <w:t>gồm</w:t>
      </w:r>
      <w:r w:rsidR="00B16A1D">
        <w:t xml:space="preserve"> </w:t>
      </w:r>
      <w:r w:rsidRPr="00396A5B">
        <w:t>các</w:t>
      </w:r>
      <w:r w:rsidR="00B16A1D">
        <w:t xml:space="preserve"> </w:t>
      </w:r>
      <w:r w:rsidRPr="00396A5B">
        <w:t>widgets</w:t>
      </w:r>
      <w:r w:rsidR="00B16A1D">
        <w:t xml:space="preserve"> </w:t>
      </w:r>
      <w:r w:rsidRPr="00396A5B">
        <w:t>cho</w:t>
      </w:r>
      <w:r w:rsidR="00B16A1D">
        <w:t xml:space="preserve"> </w:t>
      </w:r>
      <w:r w:rsidRPr="00396A5B">
        <w:t>cả</w:t>
      </w:r>
      <w:r w:rsidR="00B16A1D">
        <w:t xml:space="preserve"> </w:t>
      </w:r>
      <w:r w:rsidRPr="00396A5B">
        <w:t>Material</w:t>
      </w:r>
      <w:r w:rsidR="00B16A1D">
        <w:t xml:space="preserve"> </w:t>
      </w:r>
      <w:r w:rsidRPr="00396A5B">
        <w:t>Design</w:t>
      </w:r>
      <w:r w:rsidR="00B16A1D">
        <w:t xml:space="preserve"> </w:t>
      </w:r>
      <w:r w:rsidRPr="00396A5B">
        <w:t>của</w:t>
      </w:r>
      <w:r w:rsidR="00B16A1D">
        <w:t xml:space="preserve"> </w:t>
      </w:r>
      <w:r w:rsidRPr="00396A5B">
        <w:t>Google</w:t>
      </w:r>
      <w:r w:rsidR="00B16A1D">
        <w:t xml:space="preserve"> </w:t>
      </w:r>
      <w:r w:rsidRPr="00396A5B">
        <w:t>và</w:t>
      </w:r>
      <w:r w:rsidR="00B16A1D">
        <w:t xml:space="preserve"> </w:t>
      </w:r>
      <w:r w:rsidRPr="00396A5B">
        <w:t>Cupertino</w:t>
      </w:r>
      <w:r w:rsidR="00B16A1D">
        <w:t xml:space="preserve"> </w:t>
      </w:r>
      <w:r w:rsidRPr="00396A5B">
        <w:t>của</w:t>
      </w:r>
      <w:r w:rsidR="00B16A1D">
        <w:t xml:space="preserve"> </w:t>
      </w:r>
      <w:r w:rsidRPr="00396A5B">
        <w:t>Apple</w:t>
      </w:r>
      <w:r w:rsidR="00B16A1D">
        <w:t xml:space="preserve"> </w:t>
      </w:r>
      <w:r w:rsidRPr="00396A5B">
        <w:t>iOS.</w:t>
      </w:r>
    </w:p>
    <w:p w:rsidR="00396A5B" w:rsidRDefault="00396A5B" w:rsidP="00790365">
      <w:pPr>
        <w:pStyle w:val="BodyText"/>
      </w:pPr>
      <w:r w:rsidRPr="00396A5B">
        <w:rPr>
          <w:b/>
          <w:bCs/>
        </w:rPr>
        <w:t>Rendering:</w:t>
      </w:r>
      <w:r w:rsidR="00B16A1D">
        <w:t xml:space="preserve"> </w:t>
      </w:r>
      <w:r>
        <w:t>Hệ</w:t>
      </w:r>
      <w:r w:rsidR="00B16A1D">
        <w:t xml:space="preserve"> </w:t>
      </w:r>
      <w:r>
        <w:t>thống</w:t>
      </w:r>
      <w:r w:rsidR="00B16A1D">
        <w:t xml:space="preserve"> </w:t>
      </w:r>
      <w:r>
        <w:t>render</w:t>
      </w:r>
      <w:r w:rsidR="00B16A1D">
        <w:t xml:space="preserve"> </w:t>
      </w:r>
      <w:r>
        <w:t>chịu</w:t>
      </w:r>
      <w:r w:rsidR="00B16A1D">
        <w:t xml:space="preserve"> </w:t>
      </w:r>
      <w:r>
        <w:t>trách</w:t>
      </w:r>
      <w:r w:rsidR="00B16A1D">
        <w:t xml:space="preserve"> </w:t>
      </w:r>
      <w:r>
        <w:t>nhiệm</w:t>
      </w:r>
      <w:r w:rsidR="00B16A1D">
        <w:t xml:space="preserve"> </w:t>
      </w:r>
      <w:r>
        <w:t>vẽ</w:t>
      </w:r>
      <w:r w:rsidR="00B16A1D">
        <w:t xml:space="preserve"> </w:t>
      </w:r>
      <w:r>
        <w:t>các</w:t>
      </w:r>
      <w:r w:rsidR="00B16A1D">
        <w:t xml:space="preserve"> </w:t>
      </w:r>
      <w:r>
        <w:t>widget</w:t>
      </w:r>
      <w:r w:rsidR="00B16A1D">
        <w:t xml:space="preserve"> </w:t>
      </w:r>
      <w:r>
        <w:t>lên</w:t>
      </w:r>
      <w:r w:rsidR="00B16A1D">
        <w:t xml:space="preserve"> </w:t>
      </w:r>
      <w:r>
        <w:t>màn</w:t>
      </w:r>
      <w:r w:rsidR="00B16A1D">
        <w:t xml:space="preserve"> </w:t>
      </w:r>
      <w:r>
        <w:t>hình.</w:t>
      </w:r>
      <w:r w:rsidR="00B16A1D">
        <w:t xml:space="preserve"> </w:t>
      </w:r>
      <w:r>
        <w:t>Sử</w:t>
      </w:r>
      <w:r w:rsidR="00B16A1D">
        <w:t xml:space="preserve"> </w:t>
      </w:r>
      <w:r>
        <w:t>dụng</w:t>
      </w:r>
      <w:r w:rsidR="00B16A1D">
        <w:t xml:space="preserve"> </w:t>
      </w:r>
      <w:r>
        <w:t>cây</w:t>
      </w:r>
      <w:r w:rsidR="00B16A1D">
        <w:t xml:space="preserve"> </w:t>
      </w:r>
      <w:r>
        <w:t>render</w:t>
      </w:r>
      <w:r w:rsidR="00B16A1D">
        <w:t xml:space="preserve"> </w:t>
      </w:r>
      <w:r>
        <w:t>(render</w:t>
      </w:r>
      <w:r w:rsidR="00B16A1D">
        <w:t xml:space="preserve"> </w:t>
      </w:r>
      <w:r>
        <w:t>tree)</w:t>
      </w:r>
      <w:r w:rsidR="00B16A1D">
        <w:t xml:space="preserve"> </w:t>
      </w:r>
      <w:r>
        <w:t>để</w:t>
      </w:r>
      <w:r w:rsidR="00B16A1D">
        <w:t xml:space="preserve"> </w:t>
      </w:r>
      <w:r>
        <w:t>quản</w:t>
      </w:r>
      <w:r w:rsidR="00B16A1D">
        <w:t xml:space="preserve"> </w:t>
      </w:r>
      <w:r>
        <w:t>lý</w:t>
      </w:r>
      <w:r w:rsidR="00B16A1D">
        <w:t xml:space="preserve"> </w:t>
      </w:r>
      <w:r>
        <w:t>và</w:t>
      </w:r>
      <w:r w:rsidR="00B16A1D">
        <w:t xml:space="preserve"> </w:t>
      </w:r>
      <w:r>
        <w:t>cập</w:t>
      </w:r>
      <w:r w:rsidR="00B16A1D">
        <w:t xml:space="preserve"> </w:t>
      </w:r>
      <w:r>
        <w:t>nhật</w:t>
      </w:r>
      <w:r w:rsidR="00B16A1D">
        <w:t xml:space="preserve"> </w:t>
      </w:r>
      <w:r>
        <w:t>các</w:t>
      </w:r>
      <w:r w:rsidR="00B16A1D">
        <w:t xml:space="preserve"> </w:t>
      </w:r>
      <w:r>
        <w:t>thay</w:t>
      </w:r>
      <w:r w:rsidR="00B16A1D">
        <w:t xml:space="preserve"> </w:t>
      </w:r>
      <w:r>
        <w:t>đổi</w:t>
      </w:r>
      <w:r w:rsidR="00B16A1D">
        <w:t xml:space="preserve"> </w:t>
      </w:r>
      <w:r>
        <w:t>trong</w:t>
      </w:r>
      <w:r w:rsidR="00B16A1D">
        <w:t xml:space="preserve"> </w:t>
      </w:r>
      <w:r>
        <w:t>giao</w:t>
      </w:r>
      <w:r w:rsidR="00B16A1D">
        <w:t xml:space="preserve"> </w:t>
      </w:r>
      <w:r>
        <w:t>diện</w:t>
      </w:r>
      <w:r w:rsidR="00B16A1D">
        <w:t xml:space="preserve"> </w:t>
      </w:r>
      <w:r>
        <w:t>người</w:t>
      </w:r>
      <w:r w:rsidR="00B16A1D">
        <w:t xml:space="preserve"> </w:t>
      </w:r>
      <w:r>
        <w:t>dùng.</w:t>
      </w:r>
    </w:p>
    <w:p w:rsidR="00905FE2" w:rsidRDefault="00396A5B" w:rsidP="00790365">
      <w:pPr>
        <w:pStyle w:val="BodyText"/>
      </w:pPr>
      <w:r w:rsidRPr="00396A5B">
        <w:rPr>
          <w:b/>
          <w:bCs/>
        </w:rPr>
        <w:t>Animation</w:t>
      </w:r>
      <w:r w:rsidR="00B16A1D">
        <w:rPr>
          <w:b/>
          <w:bCs/>
        </w:rPr>
        <w:t xml:space="preserve"> </w:t>
      </w:r>
      <w:r w:rsidRPr="00396A5B">
        <w:rPr>
          <w:b/>
          <w:bCs/>
        </w:rPr>
        <w:t>và</w:t>
      </w:r>
      <w:r w:rsidR="00B16A1D">
        <w:rPr>
          <w:b/>
          <w:bCs/>
        </w:rPr>
        <w:t xml:space="preserve"> </w:t>
      </w:r>
      <w:r w:rsidRPr="00396A5B">
        <w:rPr>
          <w:b/>
          <w:bCs/>
        </w:rPr>
        <w:t>Motion:</w:t>
      </w:r>
      <w:r w:rsidR="00B16A1D">
        <w:t xml:space="preserve"> </w:t>
      </w:r>
      <w:r>
        <w:t>Tạo</w:t>
      </w:r>
      <w:r w:rsidR="00B16A1D">
        <w:t xml:space="preserve"> </w:t>
      </w:r>
      <w:r>
        <w:t>các</w:t>
      </w:r>
      <w:r w:rsidR="00B16A1D">
        <w:t xml:space="preserve"> </w:t>
      </w:r>
      <w:r>
        <w:t>hiệu</w:t>
      </w:r>
      <w:r w:rsidR="00B16A1D">
        <w:t xml:space="preserve"> </w:t>
      </w:r>
      <w:r>
        <w:t>ứng</w:t>
      </w:r>
      <w:r w:rsidR="00B16A1D">
        <w:t xml:space="preserve"> </w:t>
      </w:r>
      <w:r>
        <w:t>chuyển</w:t>
      </w:r>
      <w:r w:rsidR="00B16A1D">
        <w:t xml:space="preserve"> </w:t>
      </w:r>
      <w:r>
        <w:t>động,</w:t>
      </w:r>
      <w:r w:rsidR="00B16A1D">
        <w:t xml:space="preserve"> </w:t>
      </w:r>
      <w:r>
        <w:t>tăng</w:t>
      </w:r>
      <w:r w:rsidR="00B16A1D">
        <w:t xml:space="preserve"> </w:t>
      </w:r>
      <w:r>
        <w:t>tính</w:t>
      </w:r>
      <w:r w:rsidR="00B16A1D">
        <w:t xml:space="preserve"> </w:t>
      </w:r>
      <w:r>
        <w:t>tương</w:t>
      </w:r>
      <w:r w:rsidR="00B16A1D">
        <w:t xml:space="preserve"> </w:t>
      </w:r>
      <w:r>
        <w:t>tác</w:t>
      </w:r>
      <w:r w:rsidR="00B16A1D">
        <w:t xml:space="preserve"> </w:t>
      </w:r>
      <w:r>
        <w:t>và</w:t>
      </w:r>
      <w:r w:rsidR="00B16A1D">
        <w:t xml:space="preserve"> </w:t>
      </w:r>
      <w:r>
        <w:t>trải</w:t>
      </w:r>
      <w:r w:rsidR="00B16A1D">
        <w:t xml:space="preserve"> </w:t>
      </w:r>
      <w:r>
        <w:t>nghiệm</w:t>
      </w:r>
      <w:r w:rsidR="00B16A1D">
        <w:t xml:space="preserve"> </w:t>
      </w:r>
      <w:r>
        <w:t>người</w:t>
      </w:r>
      <w:r w:rsidR="00B16A1D">
        <w:t xml:space="preserve"> </w:t>
      </w:r>
      <w:r>
        <w:t>dùng.</w:t>
      </w:r>
      <w:r w:rsidR="00B16A1D">
        <w:t xml:space="preserve"> </w:t>
      </w:r>
      <w:r>
        <w:t>Các</w:t>
      </w:r>
      <w:r w:rsidR="00B16A1D">
        <w:t xml:space="preserve"> </w:t>
      </w:r>
      <w:r>
        <w:t>lớp</w:t>
      </w:r>
      <w:r w:rsidR="00B16A1D">
        <w:t xml:space="preserve"> </w:t>
      </w:r>
      <w:r>
        <w:t>như</w:t>
      </w:r>
      <w:r w:rsidR="00B16A1D">
        <w:t xml:space="preserve"> </w:t>
      </w:r>
      <w:r>
        <w:t>AnimationController,</w:t>
      </w:r>
      <w:r w:rsidR="00B16A1D">
        <w:t xml:space="preserve"> </w:t>
      </w:r>
      <w:r>
        <w:t>Tween,</w:t>
      </w:r>
      <w:r w:rsidR="00B16A1D">
        <w:t xml:space="preserve"> </w:t>
      </w:r>
      <w:r>
        <w:t>cùng</w:t>
      </w:r>
      <w:r w:rsidR="00B16A1D">
        <w:t xml:space="preserve"> </w:t>
      </w:r>
      <w:r>
        <w:t>với</w:t>
      </w:r>
      <w:r w:rsidR="00B16A1D">
        <w:t xml:space="preserve"> </w:t>
      </w:r>
      <w:r>
        <w:t>các</w:t>
      </w:r>
      <w:r w:rsidR="00B16A1D">
        <w:t xml:space="preserve"> </w:t>
      </w:r>
      <w:r>
        <w:t>widget</w:t>
      </w:r>
      <w:r w:rsidR="00B16A1D">
        <w:t xml:space="preserve"> </w:t>
      </w:r>
      <w:r>
        <w:t>như</w:t>
      </w:r>
      <w:r w:rsidR="00B16A1D">
        <w:t xml:space="preserve"> </w:t>
      </w:r>
      <w:r>
        <w:t>AnimatedBuilder,</w:t>
      </w:r>
      <w:r w:rsidR="00B16A1D">
        <w:t xml:space="preserve"> </w:t>
      </w:r>
      <w:r>
        <w:t>AnimatedContainer,</w:t>
      </w:r>
      <w:r w:rsidR="00B16A1D">
        <w:t xml:space="preserve"> </w:t>
      </w:r>
      <w:r>
        <w:t>hỗ</w:t>
      </w:r>
      <w:r w:rsidR="00B16A1D">
        <w:t xml:space="preserve"> </w:t>
      </w:r>
      <w:r>
        <w:t>trợ</w:t>
      </w:r>
      <w:r w:rsidR="00B16A1D">
        <w:t xml:space="preserve"> </w:t>
      </w:r>
      <w:r>
        <w:t>việc</w:t>
      </w:r>
      <w:r w:rsidR="00B16A1D">
        <w:t xml:space="preserve"> </w:t>
      </w:r>
      <w:r>
        <w:t>tạo</w:t>
      </w:r>
      <w:r w:rsidR="00B16A1D">
        <w:t xml:space="preserve"> </w:t>
      </w:r>
      <w:r>
        <w:t>và</w:t>
      </w:r>
      <w:r w:rsidR="00B16A1D">
        <w:t xml:space="preserve"> </w:t>
      </w:r>
      <w:r>
        <w:t>điều</w:t>
      </w:r>
      <w:r w:rsidR="00B16A1D">
        <w:t xml:space="preserve"> </w:t>
      </w:r>
      <w:r>
        <w:t>khiển</w:t>
      </w:r>
      <w:r w:rsidR="00B16A1D">
        <w:t xml:space="preserve"> </w:t>
      </w:r>
      <w:r>
        <w:t>các</w:t>
      </w:r>
      <w:r w:rsidR="00B16A1D">
        <w:t xml:space="preserve"> </w:t>
      </w:r>
      <w:r>
        <w:t>hiệu</w:t>
      </w:r>
      <w:r w:rsidR="00B16A1D">
        <w:t xml:space="preserve"> </w:t>
      </w:r>
      <w:r>
        <w:t>ứng</w:t>
      </w:r>
      <w:r w:rsidR="00B16A1D">
        <w:t xml:space="preserve"> </w:t>
      </w:r>
      <w:r>
        <w:t>này.</w:t>
      </w:r>
    </w:p>
    <w:p w:rsidR="000B6329" w:rsidRDefault="000B6329" w:rsidP="00790365">
      <w:pPr>
        <w:pStyle w:val="BodyText"/>
      </w:pPr>
      <w:r w:rsidRPr="00905FE2">
        <w:rPr>
          <w:b/>
          <w:bCs/>
        </w:rPr>
        <w:t>Gestures:</w:t>
      </w:r>
      <w:r>
        <w:t xml:space="preserve">  Xử lý các thao tác cảm ứng như chạm, kéo, thả, </w:t>
      </w:r>
      <w:r w:rsidR="00DF0E71">
        <w:t>phóng to</w:t>
      </w:r>
      <w:r>
        <w:t xml:space="preserve">, tạo ra các trải nghiệm tương tác tự nhiên. </w:t>
      </w:r>
    </w:p>
    <w:p w:rsidR="0073197F" w:rsidRPr="0073197F" w:rsidRDefault="0073197F" w:rsidP="00790365">
      <w:pPr>
        <w:pStyle w:val="BodyText"/>
        <w:rPr>
          <w:sz w:val="24"/>
        </w:rPr>
      </w:pPr>
      <w:r w:rsidRPr="0073197F">
        <w:rPr>
          <w:b/>
          <w:bCs/>
        </w:rPr>
        <w:t>Cupertino</w:t>
      </w:r>
      <w:r w:rsidR="00B16A1D">
        <w:rPr>
          <w:b/>
          <w:bCs/>
        </w:rPr>
        <w:t xml:space="preserve"> </w:t>
      </w:r>
      <w:r w:rsidRPr="0073197F">
        <w:rPr>
          <w:b/>
          <w:bCs/>
        </w:rPr>
        <w:t>(iOS-styled</w:t>
      </w:r>
      <w:r w:rsidR="00B16A1D">
        <w:rPr>
          <w:b/>
          <w:bCs/>
        </w:rPr>
        <w:t xml:space="preserve"> </w:t>
      </w:r>
      <w:r w:rsidRPr="0073197F">
        <w:rPr>
          <w:b/>
          <w:bCs/>
        </w:rPr>
        <w:t>widgets):</w:t>
      </w:r>
      <w:r w:rsidR="00B16A1D">
        <w:t xml:space="preserve"> </w:t>
      </w:r>
      <w:r>
        <w:t>Cung</w:t>
      </w:r>
      <w:r w:rsidR="00B16A1D">
        <w:t xml:space="preserve"> </w:t>
      </w:r>
      <w:r>
        <w:t>cấp</w:t>
      </w:r>
      <w:r w:rsidR="00B16A1D">
        <w:t xml:space="preserve"> </w:t>
      </w:r>
      <w:r>
        <w:t>các</w:t>
      </w:r>
      <w:r w:rsidR="00B16A1D">
        <w:t xml:space="preserve"> </w:t>
      </w:r>
      <w:r>
        <w:t>widget</w:t>
      </w:r>
      <w:r w:rsidR="00B16A1D">
        <w:t xml:space="preserve"> </w:t>
      </w:r>
      <w:r>
        <w:t>theo</w:t>
      </w:r>
      <w:r w:rsidR="00B16A1D">
        <w:t xml:space="preserve"> </w:t>
      </w:r>
      <w:r>
        <w:t>phong</w:t>
      </w:r>
      <w:r w:rsidR="00B16A1D">
        <w:t xml:space="preserve"> </w:t>
      </w:r>
      <w:r>
        <w:t>cách</w:t>
      </w:r>
      <w:r w:rsidR="00B16A1D">
        <w:t xml:space="preserve"> </w:t>
      </w:r>
      <w:r>
        <w:t>thiết</w:t>
      </w:r>
      <w:r w:rsidR="00B16A1D">
        <w:t xml:space="preserve"> </w:t>
      </w:r>
      <w:r>
        <w:t>kế</w:t>
      </w:r>
      <w:r w:rsidR="00B16A1D">
        <w:t xml:space="preserve"> </w:t>
      </w:r>
      <w:r>
        <w:t>của</w:t>
      </w:r>
      <w:r w:rsidR="00B16A1D">
        <w:t xml:space="preserve"> </w:t>
      </w:r>
      <w:r>
        <w:t>iOS,</w:t>
      </w:r>
      <w:r w:rsidR="00B16A1D">
        <w:t xml:space="preserve"> </w:t>
      </w:r>
      <w:r>
        <w:t>đảm</w:t>
      </w:r>
      <w:r w:rsidR="00B16A1D">
        <w:t xml:space="preserve"> </w:t>
      </w:r>
      <w:r>
        <w:t>bảo</w:t>
      </w:r>
      <w:r w:rsidR="00B16A1D">
        <w:t xml:space="preserve"> </w:t>
      </w:r>
      <w:r>
        <w:t>tính</w:t>
      </w:r>
      <w:r w:rsidR="00B16A1D">
        <w:t xml:space="preserve"> </w:t>
      </w:r>
      <w:r>
        <w:t>nhất</w:t>
      </w:r>
      <w:r w:rsidR="00B16A1D">
        <w:t xml:space="preserve"> </w:t>
      </w:r>
      <w:r>
        <w:t>quán</w:t>
      </w:r>
      <w:r w:rsidR="00B16A1D">
        <w:t xml:space="preserve"> </w:t>
      </w:r>
      <w:r>
        <w:t>và</w:t>
      </w:r>
      <w:r w:rsidR="00B16A1D">
        <w:t xml:space="preserve"> </w:t>
      </w:r>
      <w:r>
        <w:t>trải</w:t>
      </w:r>
      <w:r w:rsidR="00B16A1D">
        <w:t xml:space="preserve"> </w:t>
      </w:r>
      <w:r>
        <w:t>nghiệm</w:t>
      </w:r>
      <w:r w:rsidR="00B16A1D">
        <w:t xml:space="preserve"> </w:t>
      </w:r>
      <w:r>
        <w:t>người</w:t>
      </w:r>
      <w:r w:rsidR="00B16A1D">
        <w:t xml:space="preserve"> </w:t>
      </w:r>
      <w:r>
        <w:t>dùng</w:t>
      </w:r>
      <w:r w:rsidR="00B16A1D">
        <w:t xml:space="preserve"> </w:t>
      </w:r>
      <w:r>
        <w:t>tương</w:t>
      </w:r>
      <w:r w:rsidR="00B16A1D">
        <w:t xml:space="preserve"> </w:t>
      </w:r>
      <w:r>
        <w:t>tự</w:t>
      </w:r>
      <w:r w:rsidR="00B16A1D">
        <w:t xml:space="preserve"> </w:t>
      </w:r>
      <w:r>
        <w:t>như</w:t>
      </w:r>
      <w:r w:rsidR="00B16A1D">
        <w:t xml:space="preserve"> </w:t>
      </w:r>
      <w:r>
        <w:t>trên</w:t>
      </w:r>
      <w:r w:rsidR="00B16A1D">
        <w:t xml:space="preserve"> </w:t>
      </w:r>
      <w:r>
        <w:t>nền</w:t>
      </w:r>
      <w:r w:rsidR="00B16A1D">
        <w:t xml:space="preserve"> </w:t>
      </w:r>
      <w:r>
        <w:t>tảng</w:t>
      </w:r>
      <w:r w:rsidR="00B16A1D">
        <w:t xml:space="preserve"> </w:t>
      </w:r>
      <w:r>
        <w:t>iOS</w:t>
      </w:r>
      <w:r w:rsidR="00B16A1D">
        <w:t xml:space="preserve"> </w:t>
      </w:r>
      <w:r>
        <w:t>gốc.</w:t>
      </w:r>
    </w:p>
    <w:p w:rsidR="0073197F" w:rsidRPr="0073197F" w:rsidRDefault="00396A5B" w:rsidP="00790365">
      <w:pPr>
        <w:pStyle w:val="BodyText"/>
        <w:rPr>
          <w:lang w:val="en-VN"/>
        </w:rPr>
      </w:pPr>
      <w:r w:rsidRPr="0073197F">
        <w:rPr>
          <w:b/>
          <w:bCs/>
          <w:lang w:val="en-VN"/>
        </w:rPr>
        <w:t>Material</w:t>
      </w:r>
      <w:r w:rsidR="00B16A1D">
        <w:rPr>
          <w:b/>
          <w:bCs/>
          <w:lang w:val="en-VN"/>
        </w:rPr>
        <w:t xml:space="preserve"> </w:t>
      </w:r>
      <w:r w:rsidRPr="0073197F">
        <w:rPr>
          <w:b/>
          <w:bCs/>
          <w:lang w:val="en-VN"/>
        </w:rPr>
        <w:t>Design:</w:t>
      </w:r>
      <w:r w:rsidR="00B16A1D">
        <w:rPr>
          <w:lang w:val="en-VN"/>
        </w:rPr>
        <w:t xml:space="preserve"> </w:t>
      </w:r>
      <w:r w:rsidR="0073197F" w:rsidRPr="0073197F">
        <w:rPr>
          <w:lang w:val="en-VN"/>
        </w:rPr>
        <w:t>Được</w:t>
      </w:r>
      <w:r w:rsidR="00B16A1D">
        <w:rPr>
          <w:lang w:val="en-VN"/>
        </w:rPr>
        <w:t xml:space="preserve"> </w:t>
      </w:r>
      <w:r w:rsidR="0073197F" w:rsidRPr="0073197F">
        <w:rPr>
          <w:lang w:val="en-VN"/>
        </w:rPr>
        <w:t>thiết</w:t>
      </w:r>
      <w:r w:rsidR="00B16A1D">
        <w:rPr>
          <w:lang w:val="en-VN"/>
        </w:rPr>
        <w:t xml:space="preserve"> </w:t>
      </w:r>
      <w:r w:rsidR="0073197F" w:rsidRPr="0073197F">
        <w:rPr>
          <w:lang w:val="en-VN"/>
        </w:rPr>
        <w:t>kế</w:t>
      </w:r>
      <w:r w:rsidR="00B16A1D">
        <w:rPr>
          <w:lang w:val="en-VN"/>
        </w:rPr>
        <w:t xml:space="preserve"> </w:t>
      </w:r>
      <w:r w:rsidR="0073197F" w:rsidRPr="0073197F">
        <w:rPr>
          <w:lang w:val="en-VN"/>
        </w:rPr>
        <w:t>theo</w:t>
      </w:r>
      <w:r w:rsidR="00B16A1D">
        <w:rPr>
          <w:lang w:val="en-VN"/>
        </w:rPr>
        <w:t xml:space="preserve"> </w:t>
      </w:r>
      <w:r w:rsidR="0073197F" w:rsidRPr="0073197F">
        <w:rPr>
          <w:lang w:val="en-VN"/>
        </w:rPr>
        <w:t>tiêu</w:t>
      </w:r>
      <w:r w:rsidR="00B16A1D">
        <w:rPr>
          <w:lang w:val="en-VN"/>
        </w:rPr>
        <w:t xml:space="preserve"> </w:t>
      </w:r>
      <w:r w:rsidR="0073197F" w:rsidRPr="0073197F">
        <w:rPr>
          <w:lang w:val="en-VN"/>
        </w:rPr>
        <w:t>chuẩn</w:t>
      </w:r>
      <w:r w:rsidR="00B16A1D">
        <w:rPr>
          <w:lang w:val="en-VN"/>
        </w:rPr>
        <w:t xml:space="preserve"> </w:t>
      </w:r>
      <w:r w:rsidR="0073197F" w:rsidRPr="0073197F">
        <w:rPr>
          <w:lang w:val="en-VN"/>
        </w:rPr>
        <w:t>Material</w:t>
      </w:r>
      <w:r w:rsidR="00B16A1D">
        <w:rPr>
          <w:lang w:val="en-VN"/>
        </w:rPr>
        <w:t xml:space="preserve"> </w:t>
      </w:r>
      <w:r w:rsidR="0073197F" w:rsidRPr="0073197F">
        <w:rPr>
          <w:lang w:val="en-VN"/>
        </w:rPr>
        <w:t>Design</w:t>
      </w:r>
      <w:r w:rsidR="00B16A1D">
        <w:rPr>
          <w:lang w:val="en-VN"/>
        </w:rPr>
        <w:t xml:space="preserve"> </w:t>
      </w:r>
      <w:r w:rsidR="0073197F" w:rsidRPr="0073197F">
        <w:rPr>
          <w:lang w:val="en-VN"/>
        </w:rPr>
        <w:t>của</w:t>
      </w:r>
      <w:r w:rsidR="00B16A1D">
        <w:rPr>
          <w:lang w:val="en-VN"/>
        </w:rPr>
        <w:t xml:space="preserve"> </w:t>
      </w:r>
      <w:r w:rsidR="0073197F" w:rsidRPr="0073197F">
        <w:rPr>
          <w:lang w:val="en-VN"/>
        </w:rPr>
        <w:t>Google,</w:t>
      </w:r>
      <w:r w:rsidR="00B16A1D">
        <w:rPr>
          <w:lang w:val="en-VN"/>
        </w:rPr>
        <w:t xml:space="preserve"> </w:t>
      </w:r>
      <w:r w:rsidR="0073197F" w:rsidRPr="0073197F">
        <w:rPr>
          <w:lang w:val="en-VN"/>
        </w:rPr>
        <w:t>cung</w:t>
      </w:r>
      <w:r w:rsidR="00B16A1D">
        <w:rPr>
          <w:lang w:val="en-VN"/>
        </w:rPr>
        <w:t xml:space="preserve"> </w:t>
      </w:r>
      <w:r w:rsidR="0073197F" w:rsidRPr="0073197F">
        <w:rPr>
          <w:lang w:val="en-VN"/>
        </w:rPr>
        <w:t>cấp</w:t>
      </w:r>
      <w:r w:rsidR="00B16A1D">
        <w:rPr>
          <w:lang w:val="en-VN"/>
        </w:rPr>
        <w:t xml:space="preserve"> </w:t>
      </w:r>
      <w:r w:rsidR="0073197F" w:rsidRPr="0073197F">
        <w:rPr>
          <w:lang w:val="en-VN"/>
        </w:rPr>
        <w:t>các</w:t>
      </w:r>
      <w:r w:rsidR="00B16A1D">
        <w:rPr>
          <w:lang w:val="en-VN"/>
        </w:rPr>
        <w:t xml:space="preserve"> </w:t>
      </w:r>
      <w:r w:rsidR="0073197F" w:rsidRPr="0073197F">
        <w:rPr>
          <w:lang w:val="en-VN"/>
        </w:rPr>
        <w:t>widget</w:t>
      </w:r>
      <w:r w:rsidR="00B16A1D">
        <w:rPr>
          <w:lang w:val="en-VN"/>
        </w:rPr>
        <w:t xml:space="preserve"> </w:t>
      </w:r>
      <w:r w:rsidR="0073197F" w:rsidRPr="0073197F">
        <w:rPr>
          <w:lang w:val="en-VN"/>
        </w:rPr>
        <w:t>phong</w:t>
      </w:r>
      <w:r w:rsidR="00B16A1D">
        <w:rPr>
          <w:lang w:val="en-VN"/>
        </w:rPr>
        <w:t xml:space="preserve"> </w:t>
      </w:r>
      <w:r w:rsidR="0073197F" w:rsidRPr="0073197F">
        <w:rPr>
          <w:lang w:val="en-VN"/>
        </w:rPr>
        <w:t>phú</w:t>
      </w:r>
      <w:r w:rsidR="00B16A1D">
        <w:rPr>
          <w:lang w:val="en-VN"/>
        </w:rPr>
        <w:t xml:space="preserve"> </w:t>
      </w:r>
      <w:r w:rsidR="0073197F" w:rsidRPr="0073197F">
        <w:rPr>
          <w:lang w:val="en-VN"/>
        </w:rPr>
        <w:t>và</w:t>
      </w:r>
      <w:r w:rsidR="00B16A1D">
        <w:rPr>
          <w:lang w:val="en-VN"/>
        </w:rPr>
        <w:t xml:space="preserve"> </w:t>
      </w:r>
      <w:r w:rsidR="0073197F" w:rsidRPr="0073197F">
        <w:rPr>
          <w:lang w:val="en-VN"/>
        </w:rPr>
        <w:t>nhất</w:t>
      </w:r>
      <w:r w:rsidR="00B16A1D">
        <w:rPr>
          <w:lang w:val="en-VN"/>
        </w:rPr>
        <w:t xml:space="preserve"> </w:t>
      </w:r>
      <w:r w:rsidR="0073197F" w:rsidRPr="0073197F">
        <w:rPr>
          <w:lang w:val="en-VN"/>
        </w:rPr>
        <w:t>quán.</w:t>
      </w:r>
    </w:p>
    <w:p w:rsidR="00396A5B" w:rsidRDefault="0073197F" w:rsidP="00790365">
      <w:pPr>
        <w:pStyle w:val="BodyText"/>
        <w:rPr>
          <w:lang w:val="en-VN"/>
        </w:rPr>
      </w:pPr>
      <w:r w:rsidRPr="0073197F">
        <w:rPr>
          <w:b/>
          <w:bCs/>
          <w:lang w:val="en-VN"/>
        </w:rPr>
        <w:t>Interactivity</w:t>
      </w:r>
      <w:r w:rsidR="00B16A1D">
        <w:rPr>
          <w:b/>
          <w:bCs/>
          <w:lang w:val="en-VN"/>
        </w:rPr>
        <w:t xml:space="preserve"> </w:t>
      </w:r>
      <w:r w:rsidRPr="0073197F">
        <w:rPr>
          <w:b/>
          <w:bCs/>
          <w:lang w:val="en-VN"/>
        </w:rPr>
        <w:t>and</w:t>
      </w:r>
      <w:r w:rsidR="00B16A1D">
        <w:rPr>
          <w:b/>
          <w:bCs/>
          <w:lang w:val="en-VN"/>
        </w:rPr>
        <w:t xml:space="preserve"> </w:t>
      </w:r>
      <w:r w:rsidRPr="0073197F">
        <w:rPr>
          <w:b/>
          <w:bCs/>
          <w:lang w:val="en-VN"/>
        </w:rPr>
        <w:t>Navigation:</w:t>
      </w:r>
      <w:r w:rsidR="00B16A1D">
        <w:rPr>
          <w:lang w:val="en-VN"/>
        </w:rPr>
        <w:t xml:space="preserve"> </w:t>
      </w:r>
      <w:r w:rsidRPr="0073197F">
        <w:rPr>
          <w:lang w:val="en-VN"/>
        </w:rPr>
        <w:t>Hỗ</w:t>
      </w:r>
      <w:r w:rsidR="00B16A1D">
        <w:rPr>
          <w:lang w:val="en-VN"/>
        </w:rPr>
        <w:t xml:space="preserve"> </w:t>
      </w:r>
      <w:r w:rsidRPr="0073197F">
        <w:rPr>
          <w:lang w:val="en-VN"/>
        </w:rPr>
        <w:t>trợ</w:t>
      </w:r>
      <w:r w:rsidR="00B16A1D">
        <w:rPr>
          <w:lang w:val="en-VN"/>
        </w:rPr>
        <w:t xml:space="preserve"> </w:t>
      </w:r>
      <w:r w:rsidRPr="0073197F">
        <w:rPr>
          <w:lang w:val="en-VN"/>
        </w:rPr>
        <w:t>các</w:t>
      </w:r>
      <w:r w:rsidR="00B16A1D">
        <w:rPr>
          <w:lang w:val="en-VN"/>
        </w:rPr>
        <w:t xml:space="preserve"> </w:t>
      </w:r>
      <w:r w:rsidRPr="0073197F">
        <w:rPr>
          <w:lang w:val="en-VN"/>
        </w:rPr>
        <w:t>thao</w:t>
      </w:r>
      <w:r w:rsidR="00B16A1D">
        <w:rPr>
          <w:lang w:val="en-VN"/>
        </w:rPr>
        <w:t xml:space="preserve"> </w:t>
      </w:r>
      <w:r w:rsidRPr="0073197F">
        <w:rPr>
          <w:lang w:val="en-VN"/>
        </w:rPr>
        <w:t>tác</w:t>
      </w:r>
      <w:r w:rsidR="00B16A1D">
        <w:rPr>
          <w:lang w:val="en-VN"/>
        </w:rPr>
        <w:t xml:space="preserve"> </w:t>
      </w:r>
      <w:r w:rsidRPr="0073197F">
        <w:rPr>
          <w:lang w:val="en-VN"/>
        </w:rPr>
        <w:t>tương</w:t>
      </w:r>
      <w:r w:rsidR="00B16A1D">
        <w:rPr>
          <w:lang w:val="en-VN"/>
        </w:rPr>
        <w:t xml:space="preserve"> </w:t>
      </w:r>
      <w:r w:rsidRPr="0073197F">
        <w:rPr>
          <w:lang w:val="en-VN"/>
        </w:rPr>
        <w:t>tác</w:t>
      </w:r>
      <w:r w:rsidR="00B16A1D">
        <w:rPr>
          <w:lang w:val="en-VN"/>
        </w:rPr>
        <w:t xml:space="preserve"> </w:t>
      </w:r>
      <w:r w:rsidRPr="0073197F">
        <w:rPr>
          <w:lang w:val="en-VN"/>
        </w:rPr>
        <w:t>của</w:t>
      </w:r>
      <w:r w:rsidR="00B16A1D">
        <w:rPr>
          <w:lang w:val="en-VN"/>
        </w:rPr>
        <w:t xml:space="preserve"> </w:t>
      </w:r>
      <w:r w:rsidRPr="0073197F">
        <w:rPr>
          <w:lang w:val="en-VN"/>
        </w:rPr>
        <w:t>người</w:t>
      </w:r>
      <w:r w:rsidR="00B16A1D">
        <w:rPr>
          <w:lang w:val="en-VN"/>
        </w:rPr>
        <w:t xml:space="preserve"> </w:t>
      </w:r>
      <w:r w:rsidRPr="0073197F">
        <w:rPr>
          <w:lang w:val="en-VN"/>
        </w:rPr>
        <w:t>dùng</w:t>
      </w:r>
      <w:r w:rsidR="00B16A1D">
        <w:rPr>
          <w:lang w:val="en-VN"/>
        </w:rPr>
        <w:t xml:space="preserve"> </w:t>
      </w:r>
      <w:r w:rsidRPr="0073197F">
        <w:rPr>
          <w:lang w:val="en-VN"/>
        </w:rPr>
        <w:t>và</w:t>
      </w:r>
      <w:r w:rsidR="00B16A1D">
        <w:rPr>
          <w:lang w:val="en-VN"/>
        </w:rPr>
        <w:t xml:space="preserve"> </w:t>
      </w:r>
      <w:r w:rsidRPr="0073197F">
        <w:rPr>
          <w:lang w:val="en-VN"/>
        </w:rPr>
        <w:t>điều</w:t>
      </w:r>
      <w:r w:rsidR="00B16A1D">
        <w:rPr>
          <w:lang w:val="en-VN"/>
        </w:rPr>
        <w:t xml:space="preserve"> </w:t>
      </w:r>
      <w:r w:rsidRPr="0073197F">
        <w:rPr>
          <w:lang w:val="en-VN"/>
        </w:rPr>
        <w:t>hướng</w:t>
      </w:r>
      <w:r w:rsidR="00B16A1D">
        <w:rPr>
          <w:lang w:val="en-VN"/>
        </w:rPr>
        <w:t xml:space="preserve"> </w:t>
      </w:r>
      <w:r w:rsidRPr="0073197F">
        <w:rPr>
          <w:lang w:val="en-VN"/>
        </w:rPr>
        <w:t>giữa</w:t>
      </w:r>
      <w:r w:rsidR="00B16A1D">
        <w:rPr>
          <w:lang w:val="en-VN"/>
        </w:rPr>
        <w:t xml:space="preserve"> </w:t>
      </w:r>
      <w:r w:rsidRPr="0073197F">
        <w:rPr>
          <w:lang w:val="en-VN"/>
        </w:rPr>
        <w:t>các</w:t>
      </w:r>
      <w:r w:rsidR="00B16A1D">
        <w:rPr>
          <w:lang w:val="en-VN"/>
        </w:rPr>
        <w:t xml:space="preserve"> </w:t>
      </w:r>
      <w:r w:rsidRPr="0073197F">
        <w:rPr>
          <w:lang w:val="en-VN"/>
        </w:rPr>
        <w:t>màn</w:t>
      </w:r>
      <w:r w:rsidR="00B16A1D">
        <w:rPr>
          <w:lang w:val="en-VN"/>
        </w:rPr>
        <w:t xml:space="preserve"> </w:t>
      </w:r>
      <w:r w:rsidRPr="0073197F">
        <w:rPr>
          <w:lang w:val="en-VN"/>
        </w:rPr>
        <w:t>hình</w:t>
      </w:r>
      <w:r w:rsidR="00B16A1D">
        <w:rPr>
          <w:lang w:val="en-VN"/>
        </w:rPr>
        <w:t xml:space="preserve"> </w:t>
      </w:r>
      <w:r w:rsidRPr="0073197F">
        <w:rPr>
          <w:lang w:val="en-VN"/>
        </w:rPr>
        <w:t>trong</w:t>
      </w:r>
      <w:r w:rsidR="00B16A1D">
        <w:rPr>
          <w:lang w:val="en-VN"/>
        </w:rPr>
        <w:t xml:space="preserve"> </w:t>
      </w:r>
      <w:r w:rsidRPr="0073197F">
        <w:rPr>
          <w:lang w:val="en-VN"/>
        </w:rPr>
        <w:t>ứng</w:t>
      </w:r>
      <w:r w:rsidR="00B16A1D">
        <w:rPr>
          <w:lang w:val="en-VN"/>
        </w:rPr>
        <w:t xml:space="preserve"> </w:t>
      </w:r>
      <w:r w:rsidRPr="0073197F">
        <w:rPr>
          <w:lang w:val="en-VN"/>
        </w:rPr>
        <w:t>dụng.</w:t>
      </w:r>
      <w:r w:rsidR="00B16A1D">
        <w:rPr>
          <w:lang w:val="en-VN"/>
        </w:rPr>
        <w:t xml:space="preserve"> </w:t>
      </w:r>
      <w:r w:rsidRPr="0073197F">
        <w:rPr>
          <w:lang w:val="en-VN"/>
        </w:rPr>
        <w:t>Các</w:t>
      </w:r>
      <w:r w:rsidR="00B16A1D">
        <w:rPr>
          <w:lang w:val="en-VN"/>
        </w:rPr>
        <w:t xml:space="preserve"> </w:t>
      </w:r>
      <w:r w:rsidRPr="0073197F">
        <w:rPr>
          <w:lang w:val="en-VN"/>
        </w:rPr>
        <w:t>lớp</w:t>
      </w:r>
      <w:r w:rsidR="00B16A1D">
        <w:rPr>
          <w:lang w:val="en-VN"/>
        </w:rPr>
        <w:t xml:space="preserve"> </w:t>
      </w:r>
      <w:r w:rsidRPr="0073197F">
        <w:rPr>
          <w:lang w:val="en-VN"/>
        </w:rPr>
        <w:t>như</w:t>
      </w:r>
      <w:r w:rsidR="00B16A1D">
        <w:rPr>
          <w:lang w:val="en-VN"/>
        </w:rPr>
        <w:t xml:space="preserve"> </w:t>
      </w:r>
      <w:r w:rsidRPr="0073197F">
        <w:rPr>
          <w:lang w:val="en-VN"/>
        </w:rPr>
        <w:t>Navigator,</w:t>
      </w:r>
      <w:r w:rsidR="00B16A1D">
        <w:rPr>
          <w:lang w:val="en-VN"/>
        </w:rPr>
        <w:t xml:space="preserve"> </w:t>
      </w:r>
      <w:r w:rsidRPr="0073197F">
        <w:rPr>
          <w:lang w:val="en-VN"/>
        </w:rPr>
        <w:t>Route,</w:t>
      </w:r>
      <w:r w:rsidR="00B16A1D">
        <w:rPr>
          <w:lang w:val="en-VN"/>
        </w:rPr>
        <w:t xml:space="preserve"> </w:t>
      </w:r>
      <w:r w:rsidRPr="0073197F">
        <w:rPr>
          <w:lang w:val="en-VN"/>
        </w:rPr>
        <w:t>Hero</w:t>
      </w:r>
      <w:r w:rsidR="00B16A1D">
        <w:rPr>
          <w:lang w:val="en-VN"/>
        </w:rPr>
        <w:t xml:space="preserve"> </w:t>
      </w:r>
      <w:r w:rsidRPr="0073197F">
        <w:rPr>
          <w:lang w:val="en-VN"/>
        </w:rPr>
        <w:t>giúp</w:t>
      </w:r>
      <w:r w:rsidR="00B16A1D">
        <w:rPr>
          <w:lang w:val="en-VN"/>
        </w:rPr>
        <w:t xml:space="preserve"> </w:t>
      </w:r>
      <w:r w:rsidRPr="0073197F">
        <w:rPr>
          <w:lang w:val="en-VN"/>
        </w:rPr>
        <w:t>quản</w:t>
      </w:r>
      <w:r w:rsidR="00B16A1D">
        <w:rPr>
          <w:lang w:val="en-VN"/>
        </w:rPr>
        <w:t xml:space="preserve"> </w:t>
      </w:r>
      <w:r w:rsidRPr="0073197F">
        <w:rPr>
          <w:lang w:val="en-VN"/>
        </w:rPr>
        <w:t>lý</w:t>
      </w:r>
      <w:r w:rsidR="00B16A1D">
        <w:rPr>
          <w:lang w:val="en-VN"/>
        </w:rPr>
        <w:t xml:space="preserve"> </w:t>
      </w:r>
      <w:r w:rsidRPr="0073197F">
        <w:rPr>
          <w:lang w:val="en-VN"/>
        </w:rPr>
        <w:t>điều</w:t>
      </w:r>
      <w:r w:rsidR="00B16A1D">
        <w:rPr>
          <w:lang w:val="en-VN"/>
        </w:rPr>
        <w:t xml:space="preserve"> </w:t>
      </w:r>
      <w:r w:rsidRPr="0073197F">
        <w:rPr>
          <w:lang w:val="en-VN"/>
        </w:rPr>
        <w:t>hướng</w:t>
      </w:r>
      <w:r w:rsidR="00B16A1D">
        <w:rPr>
          <w:lang w:val="en-VN"/>
        </w:rPr>
        <w:t xml:space="preserve"> </w:t>
      </w:r>
      <w:r w:rsidRPr="0073197F">
        <w:rPr>
          <w:lang w:val="en-VN"/>
        </w:rPr>
        <w:t>và</w:t>
      </w:r>
      <w:r w:rsidR="00B16A1D">
        <w:rPr>
          <w:lang w:val="en-VN"/>
        </w:rPr>
        <w:t xml:space="preserve"> </w:t>
      </w:r>
      <w:r w:rsidRPr="0073197F">
        <w:rPr>
          <w:lang w:val="en-VN"/>
        </w:rPr>
        <w:t>tạo</w:t>
      </w:r>
      <w:r w:rsidR="00B16A1D">
        <w:rPr>
          <w:lang w:val="en-VN"/>
        </w:rPr>
        <w:t xml:space="preserve"> </w:t>
      </w:r>
      <w:r w:rsidRPr="0073197F">
        <w:rPr>
          <w:lang w:val="en-VN"/>
        </w:rPr>
        <w:t>hiệu</w:t>
      </w:r>
      <w:r w:rsidR="00B16A1D">
        <w:rPr>
          <w:lang w:val="en-VN"/>
        </w:rPr>
        <w:t xml:space="preserve"> </w:t>
      </w:r>
      <w:r w:rsidRPr="0073197F">
        <w:rPr>
          <w:lang w:val="en-VN"/>
        </w:rPr>
        <w:t>ứng</w:t>
      </w:r>
      <w:r w:rsidR="00B16A1D">
        <w:rPr>
          <w:lang w:val="en-VN"/>
        </w:rPr>
        <w:t xml:space="preserve"> </w:t>
      </w:r>
      <w:r w:rsidRPr="0073197F">
        <w:rPr>
          <w:lang w:val="en-VN"/>
        </w:rPr>
        <w:t>chuyển</w:t>
      </w:r>
      <w:r w:rsidR="00B16A1D">
        <w:rPr>
          <w:lang w:val="en-VN"/>
        </w:rPr>
        <w:t xml:space="preserve"> </w:t>
      </w:r>
      <w:r w:rsidRPr="0073197F">
        <w:rPr>
          <w:lang w:val="en-VN"/>
        </w:rPr>
        <w:t>cảnh</w:t>
      </w:r>
      <w:r w:rsidR="00B16A1D">
        <w:rPr>
          <w:lang w:val="en-VN"/>
        </w:rPr>
        <w:t xml:space="preserve"> </w:t>
      </w:r>
      <w:r w:rsidRPr="0073197F">
        <w:rPr>
          <w:lang w:val="en-VN"/>
        </w:rPr>
        <w:t>mượt</w:t>
      </w:r>
      <w:r w:rsidR="00B16A1D">
        <w:rPr>
          <w:lang w:val="en-VN"/>
        </w:rPr>
        <w:t xml:space="preserve"> </w:t>
      </w:r>
      <w:r w:rsidRPr="0073197F">
        <w:rPr>
          <w:lang w:val="en-VN"/>
        </w:rPr>
        <w:t>mà.</w:t>
      </w:r>
    </w:p>
    <w:p w:rsidR="00905FE2" w:rsidRPr="00905FE2" w:rsidRDefault="00905FE2" w:rsidP="00790365">
      <w:pPr>
        <w:pStyle w:val="BodyText"/>
        <w:rPr>
          <w:lang w:val="en-VN"/>
        </w:rPr>
      </w:pPr>
      <w:r w:rsidRPr="00905FE2">
        <w:rPr>
          <w:b/>
          <w:bCs/>
          <w:lang w:val="en-VN"/>
        </w:rPr>
        <w:t>State</w:t>
      </w:r>
      <w:r w:rsidR="00B16A1D">
        <w:rPr>
          <w:b/>
          <w:bCs/>
          <w:lang w:val="en-VN"/>
        </w:rPr>
        <w:t xml:space="preserve"> </w:t>
      </w:r>
      <w:r w:rsidRPr="00905FE2">
        <w:rPr>
          <w:b/>
          <w:bCs/>
          <w:lang w:val="en-VN"/>
        </w:rPr>
        <w:t>Management:</w:t>
      </w:r>
      <w:r w:rsidR="00B16A1D">
        <w:rPr>
          <w:lang w:val="en-VN"/>
        </w:rPr>
        <w:t xml:space="preserve"> </w:t>
      </w:r>
      <w:r w:rsidRPr="00905FE2">
        <w:rPr>
          <w:lang w:val="en-VN"/>
        </w:rPr>
        <w:t>Quản</w:t>
      </w:r>
      <w:r w:rsidR="00B16A1D">
        <w:rPr>
          <w:lang w:val="en-VN"/>
        </w:rPr>
        <w:t xml:space="preserve"> </w:t>
      </w:r>
      <w:r w:rsidRPr="00905FE2">
        <w:rPr>
          <w:lang w:val="en-VN"/>
        </w:rPr>
        <w:t>lý</w:t>
      </w:r>
      <w:r w:rsidR="00B16A1D">
        <w:rPr>
          <w:lang w:val="en-VN"/>
        </w:rPr>
        <w:t xml:space="preserve"> </w:t>
      </w:r>
      <w:r w:rsidRPr="00905FE2">
        <w:rPr>
          <w:lang w:val="en-VN"/>
        </w:rPr>
        <w:t>trạng</w:t>
      </w:r>
      <w:r w:rsidR="00B16A1D">
        <w:rPr>
          <w:lang w:val="en-VN"/>
        </w:rPr>
        <w:t xml:space="preserve"> </w:t>
      </w:r>
      <w:r w:rsidRPr="00905FE2">
        <w:rPr>
          <w:lang w:val="en-VN"/>
        </w:rPr>
        <w:t>thái</w:t>
      </w:r>
      <w:r w:rsidR="00B16A1D">
        <w:rPr>
          <w:lang w:val="en-VN"/>
        </w:rPr>
        <w:t xml:space="preserve"> </w:t>
      </w:r>
      <w:r w:rsidRPr="00905FE2">
        <w:rPr>
          <w:lang w:val="en-VN"/>
        </w:rPr>
        <w:t>của</w:t>
      </w:r>
      <w:r w:rsidR="00B16A1D">
        <w:rPr>
          <w:lang w:val="en-VN"/>
        </w:rPr>
        <w:t xml:space="preserve"> </w:t>
      </w:r>
      <w:r w:rsidRPr="00905FE2">
        <w:rPr>
          <w:lang w:val="en-VN"/>
        </w:rPr>
        <w:t>ứng</w:t>
      </w:r>
      <w:r w:rsidR="00B16A1D">
        <w:rPr>
          <w:lang w:val="en-VN"/>
        </w:rPr>
        <w:t xml:space="preserve"> </w:t>
      </w:r>
      <w:r w:rsidRPr="00905FE2">
        <w:rPr>
          <w:lang w:val="en-VN"/>
        </w:rPr>
        <w:t>dụng,</w:t>
      </w:r>
      <w:r w:rsidR="00B16A1D">
        <w:rPr>
          <w:lang w:val="en-VN"/>
        </w:rPr>
        <w:t xml:space="preserve"> </w:t>
      </w:r>
      <w:r w:rsidRPr="00905FE2">
        <w:rPr>
          <w:lang w:val="en-VN"/>
        </w:rPr>
        <w:t>đảm</w:t>
      </w:r>
      <w:r w:rsidR="00B16A1D">
        <w:rPr>
          <w:lang w:val="en-VN"/>
        </w:rPr>
        <w:t xml:space="preserve"> </w:t>
      </w:r>
      <w:r w:rsidRPr="00905FE2">
        <w:rPr>
          <w:lang w:val="en-VN"/>
        </w:rPr>
        <w:t>bảo</w:t>
      </w:r>
      <w:r w:rsidR="00B16A1D">
        <w:rPr>
          <w:lang w:val="en-VN"/>
        </w:rPr>
        <w:t xml:space="preserve"> </w:t>
      </w:r>
      <w:r w:rsidRPr="00905FE2">
        <w:rPr>
          <w:lang w:val="en-VN"/>
        </w:rPr>
        <w:t>rằng</w:t>
      </w:r>
      <w:r w:rsidR="00B16A1D">
        <w:rPr>
          <w:lang w:val="en-VN"/>
        </w:rPr>
        <w:t xml:space="preserve"> </w:t>
      </w:r>
      <w:r w:rsidRPr="00905FE2">
        <w:rPr>
          <w:lang w:val="en-VN"/>
        </w:rPr>
        <w:t>giao</w:t>
      </w:r>
      <w:r w:rsidR="00B16A1D">
        <w:rPr>
          <w:lang w:val="en-VN"/>
        </w:rPr>
        <w:t xml:space="preserve"> </w:t>
      </w:r>
      <w:r w:rsidRPr="00905FE2">
        <w:rPr>
          <w:lang w:val="en-VN"/>
        </w:rPr>
        <w:t>diện</w:t>
      </w:r>
      <w:r w:rsidR="00B16A1D">
        <w:rPr>
          <w:lang w:val="en-VN"/>
        </w:rPr>
        <w:t xml:space="preserve"> </w:t>
      </w:r>
      <w:r w:rsidRPr="00905FE2">
        <w:rPr>
          <w:lang w:val="en-VN"/>
        </w:rPr>
        <w:t>người</w:t>
      </w:r>
      <w:r w:rsidR="00B16A1D">
        <w:rPr>
          <w:lang w:val="en-VN"/>
        </w:rPr>
        <w:t xml:space="preserve"> </w:t>
      </w:r>
      <w:r w:rsidRPr="00905FE2">
        <w:rPr>
          <w:lang w:val="en-VN"/>
        </w:rPr>
        <w:t>dùng</w:t>
      </w:r>
      <w:r w:rsidR="00B16A1D">
        <w:rPr>
          <w:lang w:val="en-VN"/>
        </w:rPr>
        <w:t xml:space="preserve"> </w:t>
      </w:r>
      <w:r w:rsidRPr="00905FE2">
        <w:rPr>
          <w:lang w:val="en-VN"/>
        </w:rPr>
        <w:t>luôn</w:t>
      </w:r>
      <w:r w:rsidR="00B16A1D">
        <w:rPr>
          <w:lang w:val="en-VN"/>
        </w:rPr>
        <w:t xml:space="preserve"> </w:t>
      </w:r>
      <w:r w:rsidRPr="00905FE2">
        <w:rPr>
          <w:lang w:val="en-VN"/>
        </w:rPr>
        <w:t>được</w:t>
      </w:r>
      <w:r w:rsidR="00B16A1D">
        <w:rPr>
          <w:lang w:val="en-VN"/>
        </w:rPr>
        <w:t xml:space="preserve"> </w:t>
      </w:r>
      <w:r w:rsidRPr="00905FE2">
        <w:rPr>
          <w:lang w:val="en-VN"/>
        </w:rPr>
        <w:t>cập</w:t>
      </w:r>
      <w:r w:rsidR="00B16A1D">
        <w:rPr>
          <w:lang w:val="en-VN"/>
        </w:rPr>
        <w:t xml:space="preserve"> </w:t>
      </w:r>
      <w:r w:rsidRPr="00905FE2">
        <w:rPr>
          <w:lang w:val="en-VN"/>
        </w:rPr>
        <w:t>nhậ</w:t>
      </w:r>
      <w:r w:rsidR="00C87A2E">
        <w:rPr>
          <w:lang w:val="en-VN"/>
        </w:rPr>
        <w:t>t</w:t>
      </w:r>
      <w:r w:rsidRPr="00905FE2">
        <w:rPr>
          <w:lang w:val="en-VN"/>
        </w:rPr>
        <w:t>.</w:t>
      </w:r>
      <w:r w:rsidR="00B16A1D">
        <w:rPr>
          <w:lang w:val="en-VN"/>
        </w:rPr>
        <w:t xml:space="preserve"> </w:t>
      </w:r>
      <w:r w:rsidRPr="00905FE2">
        <w:rPr>
          <w:lang w:val="en-VN"/>
        </w:rPr>
        <w:t>Các</w:t>
      </w:r>
      <w:r w:rsidR="00B16A1D">
        <w:rPr>
          <w:lang w:val="en-VN"/>
        </w:rPr>
        <w:t xml:space="preserve"> </w:t>
      </w:r>
      <w:r w:rsidRPr="00905FE2">
        <w:rPr>
          <w:lang w:val="en-VN"/>
        </w:rPr>
        <w:t>giải</w:t>
      </w:r>
      <w:r w:rsidR="00B16A1D">
        <w:rPr>
          <w:lang w:val="en-VN"/>
        </w:rPr>
        <w:t xml:space="preserve"> </w:t>
      </w:r>
      <w:r w:rsidRPr="00905FE2">
        <w:rPr>
          <w:lang w:val="en-VN"/>
        </w:rPr>
        <w:t>pháp</w:t>
      </w:r>
      <w:r w:rsidR="00B16A1D">
        <w:rPr>
          <w:lang w:val="en-VN"/>
        </w:rPr>
        <w:t xml:space="preserve"> </w:t>
      </w:r>
      <w:r w:rsidRPr="00905FE2">
        <w:rPr>
          <w:lang w:val="en-VN"/>
        </w:rPr>
        <w:t>phổ</w:t>
      </w:r>
      <w:r w:rsidR="00B16A1D">
        <w:rPr>
          <w:lang w:val="en-VN"/>
        </w:rPr>
        <w:t xml:space="preserve"> </w:t>
      </w:r>
      <w:r w:rsidRPr="00905FE2">
        <w:rPr>
          <w:lang w:val="en-VN"/>
        </w:rPr>
        <w:t>biến</w:t>
      </w:r>
      <w:r w:rsidR="00B16A1D">
        <w:rPr>
          <w:lang w:val="en-VN"/>
        </w:rPr>
        <w:t xml:space="preserve"> </w:t>
      </w:r>
      <w:r w:rsidRPr="00905FE2">
        <w:rPr>
          <w:lang w:val="en-VN"/>
        </w:rPr>
        <w:t>như</w:t>
      </w:r>
      <w:r w:rsidR="00B16A1D">
        <w:rPr>
          <w:lang w:val="en-VN"/>
        </w:rPr>
        <w:t xml:space="preserve"> </w:t>
      </w:r>
      <w:r w:rsidRPr="00905FE2">
        <w:rPr>
          <w:lang w:val="en-VN"/>
        </w:rPr>
        <w:t>Provider,</w:t>
      </w:r>
      <w:r w:rsidR="00B16A1D">
        <w:rPr>
          <w:lang w:val="en-VN"/>
        </w:rPr>
        <w:t xml:space="preserve"> </w:t>
      </w:r>
      <w:r w:rsidRPr="00905FE2">
        <w:rPr>
          <w:lang w:val="en-VN"/>
        </w:rPr>
        <w:t>Bloc,</w:t>
      </w:r>
      <w:r w:rsidR="00B16A1D">
        <w:rPr>
          <w:lang w:val="en-VN"/>
        </w:rPr>
        <w:t xml:space="preserve"> </w:t>
      </w:r>
      <w:r w:rsidRPr="00905FE2">
        <w:rPr>
          <w:lang w:val="en-VN"/>
        </w:rPr>
        <w:t>Redux</w:t>
      </w:r>
      <w:r w:rsidR="00B16A1D">
        <w:rPr>
          <w:lang w:val="en-VN"/>
        </w:rPr>
        <w:t xml:space="preserve"> </w:t>
      </w:r>
      <w:r w:rsidRPr="00905FE2">
        <w:rPr>
          <w:lang w:val="en-VN"/>
        </w:rPr>
        <w:t>cung</w:t>
      </w:r>
      <w:r w:rsidR="00B16A1D">
        <w:rPr>
          <w:lang w:val="en-VN"/>
        </w:rPr>
        <w:t xml:space="preserve"> </w:t>
      </w:r>
      <w:r w:rsidRPr="00905FE2">
        <w:rPr>
          <w:lang w:val="en-VN"/>
        </w:rPr>
        <w:t>cấp</w:t>
      </w:r>
      <w:r w:rsidR="00B16A1D">
        <w:rPr>
          <w:lang w:val="en-VN"/>
        </w:rPr>
        <w:t xml:space="preserve"> </w:t>
      </w:r>
      <w:r w:rsidRPr="00905FE2">
        <w:rPr>
          <w:lang w:val="en-VN"/>
        </w:rPr>
        <w:t>các</w:t>
      </w:r>
      <w:r w:rsidR="00B16A1D">
        <w:rPr>
          <w:lang w:val="en-VN"/>
        </w:rPr>
        <w:t xml:space="preserve"> </w:t>
      </w:r>
      <w:r w:rsidRPr="00905FE2">
        <w:rPr>
          <w:lang w:val="en-VN"/>
        </w:rPr>
        <w:t>cách</w:t>
      </w:r>
      <w:r w:rsidR="00B16A1D">
        <w:rPr>
          <w:lang w:val="en-VN"/>
        </w:rPr>
        <w:t xml:space="preserve"> </w:t>
      </w:r>
      <w:r w:rsidRPr="00905FE2">
        <w:rPr>
          <w:lang w:val="en-VN"/>
        </w:rPr>
        <w:t>tiếp</w:t>
      </w:r>
      <w:r w:rsidR="00B16A1D">
        <w:rPr>
          <w:lang w:val="en-VN"/>
        </w:rPr>
        <w:t xml:space="preserve"> </w:t>
      </w:r>
      <w:r w:rsidRPr="00905FE2">
        <w:rPr>
          <w:lang w:val="en-VN"/>
        </w:rPr>
        <w:t>cận</w:t>
      </w:r>
      <w:r w:rsidR="00B16A1D">
        <w:rPr>
          <w:lang w:val="en-VN"/>
        </w:rPr>
        <w:t xml:space="preserve"> </w:t>
      </w:r>
      <w:r w:rsidRPr="00905FE2">
        <w:rPr>
          <w:lang w:val="en-VN"/>
        </w:rPr>
        <w:t>khác</w:t>
      </w:r>
      <w:r w:rsidR="00B16A1D">
        <w:rPr>
          <w:lang w:val="en-VN"/>
        </w:rPr>
        <w:t xml:space="preserve"> </w:t>
      </w:r>
      <w:r w:rsidRPr="00905FE2">
        <w:rPr>
          <w:lang w:val="en-VN"/>
        </w:rPr>
        <w:t>nhau</w:t>
      </w:r>
      <w:r w:rsidR="00B16A1D">
        <w:rPr>
          <w:lang w:val="en-VN"/>
        </w:rPr>
        <w:t xml:space="preserve"> </w:t>
      </w:r>
      <w:r w:rsidRPr="00905FE2">
        <w:rPr>
          <w:lang w:val="en-VN"/>
        </w:rPr>
        <w:t>để</w:t>
      </w:r>
      <w:r w:rsidR="00B16A1D">
        <w:rPr>
          <w:lang w:val="en-VN"/>
        </w:rPr>
        <w:t xml:space="preserve"> </w:t>
      </w:r>
      <w:r w:rsidRPr="00905FE2">
        <w:rPr>
          <w:lang w:val="en-VN"/>
        </w:rPr>
        <w:t>quản</w:t>
      </w:r>
      <w:r w:rsidR="00B16A1D">
        <w:rPr>
          <w:lang w:val="en-VN"/>
        </w:rPr>
        <w:t xml:space="preserve"> </w:t>
      </w:r>
      <w:r w:rsidRPr="00905FE2">
        <w:rPr>
          <w:lang w:val="en-VN"/>
        </w:rPr>
        <w:t>lý</w:t>
      </w:r>
      <w:r w:rsidR="00B16A1D">
        <w:rPr>
          <w:lang w:val="en-VN"/>
        </w:rPr>
        <w:t xml:space="preserve"> </w:t>
      </w:r>
      <w:r w:rsidRPr="00905FE2">
        <w:rPr>
          <w:lang w:val="en-VN"/>
        </w:rPr>
        <w:t>trạng</w:t>
      </w:r>
      <w:r w:rsidR="00B16A1D">
        <w:rPr>
          <w:lang w:val="en-VN"/>
        </w:rPr>
        <w:t xml:space="preserve"> </w:t>
      </w:r>
      <w:r w:rsidRPr="00905FE2">
        <w:rPr>
          <w:lang w:val="en-VN"/>
        </w:rPr>
        <w:t>thái.</w:t>
      </w:r>
    </w:p>
    <w:p w:rsidR="00905FE2" w:rsidRPr="00905FE2" w:rsidRDefault="00905FE2" w:rsidP="00790365">
      <w:pPr>
        <w:pStyle w:val="BodyText"/>
        <w:rPr>
          <w:lang w:val="en-VN"/>
        </w:rPr>
      </w:pPr>
      <w:r w:rsidRPr="00905FE2">
        <w:rPr>
          <w:b/>
          <w:bCs/>
          <w:lang w:val="en-VN"/>
        </w:rPr>
        <w:t>Platform</w:t>
      </w:r>
      <w:r w:rsidR="00B16A1D">
        <w:rPr>
          <w:b/>
          <w:bCs/>
          <w:lang w:val="en-VN"/>
        </w:rPr>
        <w:t xml:space="preserve"> </w:t>
      </w:r>
      <w:r w:rsidRPr="00905FE2">
        <w:rPr>
          <w:b/>
          <w:bCs/>
          <w:lang w:val="en-VN"/>
        </w:rPr>
        <w:t>Integration:</w:t>
      </w:r>
      <w:r w:rsidR="00B16A1D">
        <w:rPr>
          <w:lang w:val="en-VN"/>
        </w:rPr>
        <w:t xml:space="preserve"> </w:t>
      </w:r>
      <w:r w:rsidRPr="00905FE2">
        <w:rPr>
          <w:lang w:val="en-VN"/>
        </w:rPr>
        <w:t>Tương</w:t>
      </w:r>
      <w:r w:rsidR="00B16A1D">
        <w:rPr>
          <w:lang w:val="en-VN"/>
        </w:rPr>
        <w:t xml:space="preserve"> </w:t>
      </w:r>
      <w:r w:rsidRPr="00905FE2">
        <w:rPr>
          <w:lang w:val="en-VN"/>
        </w:rPr>
        <w:t>tác</w:t>
      </w:r>
      <w:r w:rsidR="00B16A1D">
        <w:rPr>
          <w:lang w:val="en-VN"/>
        </w:rPr>
        <w:t xml:space="preserve"> </w:t>
      </w:r>
      <w:r w:rsidRPr="00905FE2">
        <w:rPr>
          <w:lang w:val="en-VN"/>
        </w:rPr>
        <w:t>với</w:t>
      </w:r>
      <w:r w:rsidR="00B16A1D">
        <w:rPr>
          <w:lang w:val="en-VN"/>
        </w:rPr>
        <w:t xml:space="preserve"> </w:t>
      </w:r>
      <w:r w:rsidRPr="00905FE2">
        <w:rPr>
          <w:lang w:val="en-VN"/>
        </w:rPr>
        <w:t>các</w:t>
      </w:r>
      <w:r w:rsidR="00B16A1D">
        <w:rPr>
          <w:lang w:val="en-VN"/>
        </w:rPr>
        <w:t xml:space="preserve"> </w:t>
      </w:r>
      <w:r w:rsidRPr="00905FE2">
        <w:rPr>
          <w:lang w:val="en-VN"/>
        </w:rPr>
        <w:t>chức</w:t>
      </w:r>
      <w:r w:rsidR="00B16A1D">
        <w:rPr>
          <w:lang w:val="en-VN"/>
        </w:rPr>
        <w:t xml:space="preserve"> </w:t>
      </w:r>
      <w:r w:rsidRPr="00905FE2">
        <w:rPr>
          <w:lang w:val="en-VN"/>
        </w:rPr>
        <w:t>năng</w:t>
      </w:r>
      <w:r w:rsidR="00B16A1D">
        <w:rPr>
          <w:lang w:val="en-VN"/>
        </w:rPr>
        <w:t xml:space="preserve"> </w:t>
      </w:r>
      <w:r w:rsidRPr="00905FE2">
        <w:rPr>
          <w:lang w:val="en-VN"/>
        </w:rPr>
        <w:t>gốc</w:t>
      </w:r>
      <w:r w:rsidR="00B16A1D">
        <w:rPr>
          <w:lang w:val="en-VN"/>
        </w:rPr>
        <w:t xml:space="preserve"> </w:t>
      </w:r>
      <w:r w:rsidRPr="00905FE2">
        <w:rPr>
          <w:lang w:val="en-VN"/>
        </w:rPr>
        <w:t>của</w:t>
      </w:r>
      <w:r w:rsidR="00B16A1D">
        <w:rPr>
          <w:lang w:val="en-VN"/>
        </w:rPr>
        <w:t xml:space="preserve"> </w:t>
      </w:r>
      <w:r w:rsidRPr="00905FE2">
        <w:rPr>
          <w:lang w:val="en-VN"/>
        </w:rPr>
        <w:t>hệ</w:t>
      </w:r>
      <w:r w:rsidR="00B16A1D">
        <w:rPr>
          <w:lang w:val="en-VN"/>
        </w:rPr>
        <w:t xml:space="preserve"> </w:t>
      </w:r>
      <w:r w:rsidRPr="00905FE2">
        <w:rPr>
          <w:lang w:val="en-VN"/>
        </w:rPr>
        <w:t>điều</w:t>
      </w:r>
      <w:r w:rsidR="00B16A1D">
        <w:rPr>
          <w:lang w:val="en-VN"/>
        </w:rPr>
        <w:t xml:space="preserve"> </w:t>
      </w:r>
      <w:r w:rsidRPr="00905FE2">
        <w:rPr>
          <w:lang w:val="en-VN"/>
        </w:rPr>
        <w:t>hành</w:t>
      </w:r>
      <w:r w:rsidR="00B16A1D">
        <w:rPr>
          <w:lang w:val="en-VN"/>
        </w:rPr>
        <w:t xml:space="preserve"> </w:t>
      </w:r>
      <w:r w:rsidRPr="00905FE2">
        <w:rPr>
          <w:lang w:val="en-VN"/>
        </w:rPr>
        <w:t>(Android/iOS),</w:t>
      </w:r>
      <w:r w:rsidR="00B16A1D">
        <w:rPr>
          <w:lang w:val="en-VN"/>
        </w:rPr>
        <w:t xml:space="preserve"> </w:t>
      </w:r>
      <w:r w:rsidRPr="00905FE2">
        <w:rPr>
          <w:lang w:val="en-VN"/>
        </w:rPr>
        <w:t>cho</w:t>
      </w:r>
      <w:r w:rsidR="00B16A1D">
        <w:rPr>
          <w:lang w:val="en-VN"/>
        </w:rPr>
        <w:t xml:space="preserve"> </w:t>
      </w:r>
      <w:r w:rsidRPr="00905FE2">
        <w:rPr>
          <w:lang w:val="en-VN"/>
        </w:rPr>
        <w:t>phép</w:t>
      </w:r>
      <w:r w:rsidR="00B16A1D">
        <w:rPr>
          <w:lang w:val="en-VN"/>
        </w:rPr>
        <w:t xml:space="preserve"> </w:t>
      </w:r>
      <w:r w:rsidRPr="00905FE2">
        <w:rPr>
          <w:lang w:val="en-VN"/>
        </w:rPr>
        <w:t>sử</w:t>
      </w:r>
      <w:r w:rsidR="00B16A1D">
        <w:rPr>
          <w:lang w:val="en-VN"/>
        </w:rPr>
        <w:t xml:space="preserve"> </w:t>
      </w:r>
      <w:r w:rsidRPr="00905FE2">
        <w:rPr>
          <w:lang w:val="en-VN"/>
        </w:rPr>
        <w:t>dụng</w:t>
      </w:r>
      <w:r w:rsidR="00B16A1D">
        <w:rPr>
          <w:lang w:val="en-VN"/>
        </w:rPr>
        <w:t xml:space="preserve"> </w:t>
      </w:r>
      <w:r w:rsidRPr="00905FE2">
        <w:rPr>
          <w:lang w:val="en-VN"/>
        </w:rPr>
        <w:t>các</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phần</w:t>
      </w:r>
      <w:r w:rsidR="00B16A1D">
        <w:rPr>
          <w:lang w:val="en-VN"/>
        </w:rPr>
        <w:t xml:space="preserve"> </w:t>
      </w:r>
      <w:r w:rsidRPr="00905FE2">
        <w:rPr>
          <w:lang w:val="en-VN"/>
        </w:rPr>
        <w:t>cứng</w:t>
      </w:r>
      <w:r w:rsidR="00B16A1D">
        <w:rPr>
          <w:lang w:val="en-VN"/>
        </w:rPr>
        <w:t xml:space="preserve"> </w:t>
      </w:r>
      <w:r w:rsidRPr="00905FE2">
        <w:rPr>
          <w:lang w:val="en-VN"/>
        </w:rPr>
        <w:t>và</w:t>
      </w:r>
      <w:r w:rsidR="00B16A1D">
        <w:rPr>
          <w:lang w:val="en-VN"/>
        </w:rPr>
        <w:t xml:space="preserve"> </w:t>
      </w:r>
      <w:r w:rsidRPr="00905FE2">
        <w:rPr>
          <w:lang w:val="en-VN"/>
        </w:rPr>
        <w:t>phần</w:t>
      </w:r>
      <w:r w:rsidR="00B16A1D">
        <w:rPr>
          <w:lang w:val="en-VN"/>
        </w:rPr>
        <w:t xml:space="preserve"> </w:t>
      </w:r>
      <w:r w:rsidRPr="00905FE2">
        <w:rPr>
          <w:lang w:val="en-VN"/>
        </w:rPr>
        <w:t>mềm</w:t>
      </w:r>
      <w:r w:rsidR="00B16A1D">
        <w:rPr>
          <w:lang w:val="en-VN"/>
        </w:rPr>
        <w:t xml:space="preserve"> </w:t>
      </w:r>
      <w:r w:rsidRPr="00905FE2">
        <w:rPr>
          <w:lang w:val="en-VN"/>
        </w:rPr>
        <w:t>đặc</w:t>
      </w:r>
      <w:r w:rsidR="00B16A1D">
        <w:rPr>
          <w:lang w:val="en-VN"/>
        </w:rPr>
        <w:t xml:space="preserve"> </w:t>
      </w:r>
      <w:r w:rsidRPr="00905FE2">
        <w:rPr>
          <w:lang w:val="en-VN"/>
        </w:rPr>
        <w:t>thù</w:t>
      </w:r>
      <w:r w:rsidR="00B16A1D">
        <w:rPr>
          <w:lang w:val="en-VN"/>
        </w:rPr>
        <w:t xml:space="preserve"> </w:t>
      </w:r>
      <w:r w:rsidRPr="00905FE2">
        <w:rPr>
          <w:lang w:val="en-VN"/>
        </w:rPr>
        <w:t>của</w:t>
      </w:r>
      <w:r w:rsidR="00B16A1D">
        <w:rPr>
          <w:lang w:val="en-VN"/>
        </w:rPr>
        <w:t xml:space="preserve"> </w:t>
      </w:r>
      <w:r w:rsidRPr="00905FE2">
        <w:rPr>
          <w:lang w:val="en-VN"/>
        </w:rPr>
        <w:t>từng</w:t>
      </w:r>
      <w:r w:rsidR="00B16A1D">
        <w:rPr>
          <w:lang w:val="en-VN"/>
        </w:rPr>
        <w:t xml:space="preserve"> </w:t>
      </w:r>
      <w:r w:rsidRPr="00905FE2">
        <w:rPr>
          <w:lang w:val="en-VN"/>
        </w:rPr>
        <w:t>nền</w:t>
      </w:r>
      <w:r w:rsidR="00B16A1D">
        <w:rPr>
          <w:lang w:val="en-VN"/>
        </w:rPr>
        <w:t xml:space="preserve"> </w:t>
      </w:r>
      <w:r w:rsidRPr="00905FE2">
        <w:rPr>
          <w:lang w:val="en-VN"/>
        </w:rPr>
        <w:t>tảng.</w:t>
      </w:r>
      <w:r w:rsidR="00B16A1D">
        <w:rPr>
          <w:lang w:val="en-VN"/>
        </w:rPr>
        <w:t xml:space="preserve"> </w:t>
      </w:r>
      <w:r w:rsidRPr="00905FE2">
        <w:rPr>
          <w:lang w:val="en-VN"/>
        </w:rPr>
        <w:t>Các</w:t>
      </w:r>
      <w:r w:rsidR="00B16A1D">
        <w:rPr>
          <w:lang w:val="en-VN"/>
        </w:rPr>
        <w:t xml:space="preserve"> </w:t>
      </w:r>
      <w:r w:rsidRPr="00905FE2">
        <w:rPr>
          <w:lang w:val="en-VN"/>
        </w:rPr>
        <w:t>plugin</w:t>
      </w:r>
      <w:r w:rsidR="00B16A1D">
        <w:rPr>
          <w:lang w:val="en-VN"/>
        </w:rPr>
        <w:t xml:space="preserve"> </w:t>
      </w:r>
      <w:r w:rsidRPr="00905FE2">
        <w:rPr>
          <w:lang w:val="en-VN"/>
        </w:rPr>
        <w:t>như</w:t>
      </w:r>
      <w:r w:rsidR="00B16A1D">
        <w:rPr>
          <w:lang w:val="en-VN"/>
        </w:rPr>
        <w:t xml:space="preserve"> </w:t>
      </w:r>
      <w:r w:rsidRPr="00905FE2">
        <w:rPr>
          <w:lang w:val="en-VN"/>
        </w:rPr>
        <w:t>camera,</w:t>
      </w:r>
      <w:r w:rsidR="00B16A1D">
        <w:rPr>
          <w:lang w:val="en-VN"/>
        </w:rPr>
        <w:t xml:space="preserve"> </w:t>
      </w:r>
      <w:r w:rsidRPr="00905FE2">
        <w:rPr>
          <w:lang w:val="en-VN"/>
        </w:rPr>
        <w:t>shared_preferences,</w:t>
      </w:r>
      <w:r w:rsidR="00B16A1D">
        <w:rPr>
          <w:lang w:val="en-VN"/>
        </w:rPr>
        <w:t xml:space="preserve"> </w:t>
      </w:r>
      <w:r w:rsidRPr="00905FE2">
        <w:rPr>
          <w:lang w:val="en-VN"/>
        </w:rPr>
        <w:t>url_launcher</w:t>
      </w:r>
      <w:r w:rsidR="00B16A1D">
        <w:rPr>
          <w:lang w:val="en-VN"/>
        </w:rPr>
        <w:t xml:space="preserve"> </w:t>
      </w:r>
      <w:r w:rsidRPr="00905FE2">
        <w:rPr>
          <w:lang w:val="en-VN"/>
        </w:rPr>
        <w:t>hỗ</w:t>
      </w:r>
      <w:r w:rsidR="00B16A1D">
        <w:rPr>
          <w:lang w:val="en-VN"/>
        </w:rPr>
        <w:t xml:space="preserve"> </w:t>
      </w:r>
      <w:r w:rsidRPr="00905FE2">
        <w:rPr>
          <w:lang w:val="en-VN"/>
        </w:rPr>
        <w:t>trợ</w:t>
      </w:r>
      <w:r w:rsidR="00B16A1D">
        <w:rPr>
          <w:lang w:val="en-VN"/>
        </w:rPr>
        <w:t xml:space="preserve"> </w:t>
      </w:r>
      <w:r w:rsidRPr="00905FE2">
        <w:rPr>
          <w:lang w:val="en-VN"/>
        </w:rPr>
        <w:t>việc</w:t>
      </w:r>
      <w:r w:rsidR="00B16A1D">
        <w:rPr>
          <w:lang w:val="en-VN"/>
        </w:rPr>
        <w:t xml:space="preserve"> </w:t>
      </w:r>
      <w:r w:rsidRPr="00905FE2">
        <w:rPr>
          <w:lang w:val="en-VN"/>
        </w:rPr>
        <w:t>tích</w:t>
      </w:r>
      <w:r w:rsidR="00B16A1D">
        <w:rPr>
          <w:lang w:val="en-VN"/>
        </w:rPr>
        <w:t xml:space="preserve"> </w:t>
      </w:r>
      <w:r w:rsidRPr="00905FE2">
        <w:rPr>
          <w:lang w:val="en-VN"/>
        </w:rPr>
        <w:t>hợp</w:t>
      </w:r>
      <w:r w:rsidR="00B16A1D">
        <w:rPr>
          <w:lang w:val="en-VN"/>
        </w:rPr>
        <w:t xml:space="preserve"> </w:t>
      </w:r>
      <w:r w:rsidRPr="00905FE2">
        <w:rPr>
          <w:lang w:val="en-VN"/>
        </w:rPr>
        <w:t>các</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này</w:t>
      </w:r>
      <w:r w:rsidR="00B16A1D">
        <w:rPr>
          <w:lang w:val="en-VN"/>
        </w:rPr>
        <w:t xml:space="preserve"> </w:t>
      </w:r>
      <w:r w:rsidRPr="00905FE2">
        <w:rPr>
          <w:lang w:val="en-VN"/>
        </w:rPr>
        <w:t>vào</w:t>
      </w:r>
      <w:r w:rsidR="00B16A1D">
        <w:rPr>
          <w:lang w:val="en-VN"/>
        </w:rPr>
        <w:t xml:space="preserve"> </w:t>
      </w:r>
      <w:r w:rsidRPr="00905FE2">
        <w:rPr>
          <w:lang w:val="en-VN"/>
        </w:rPr>
        <w:t>ứng</w:t>
      </w:r>
      <w:r w:rsidR="00B16A1D">
        <w:rPr>
          <w:lang w:val="en-VN"/>
        </w:rPr>
        <w:t xml:space="preserve"> </w:t>
      </w:r>
      <w:r w:rsidRPr="00905FE2">
        <w:rPr>
          <w:lang w:val="en-VN"/>
        </w:rPr>
        <w:t>dụng</w:t>
      </w:r>
      <w:r w:rsidR="00B16A1D">
        <w:rPr>
          <w:lang w:val="en-VN"/>
        </w:rPr>
        <w:t xml:space="preserve"> </w:t>
      </w:r>
      <w:r w:rsidRPr="00905FE2">
        <w:rPr>
          <w:lang w:val="en-VN"/>
        </w:rPr>
        <w:t>Flutter.</w:t>
      </w:r>
    </w:p>
    <w:p w:rsidR="00D31146" w:rsidRDefault="00905FE2" w:rsidP="00790365">
      <w:pPr>
        <w:pStyle w:val="BodyText"/>
        <w:rPr>
          <w:lang w:val="en-VN"/>
        </w:rPr>
      </w:pPr>
      <w:r w:rsidRPr="00905FE2">
        <w:rPr>
          <w:b/>
          <w:bCs/>
          <w:lang w:val="en-VN"/>
        </w:rPr>
        <w:t>Dart</w:t>
      </w:r>
      <w:r w:rsidR="00B16A1D">
        <w:rPr>
          <w:b/>
          <w:bCs/>
          <w:lang w:val="en-VN"/>
        </w:rPr>
        <w:t xml:space="preserve"> </w:t>
      </w:r>
      <w:r w:rsidRPr="00905FE2">
        <w:rPr>
          <w:b/>
          <w:bCs/>
          <w:lang w:val="en-VN"/>
        </w:rPr>
        <w:t>Packages:</w:t>
      </w:r>
      <w:r w:rsidR="00B16A1D">
        <w:rPr>
          <w:lang w:val="en-VN"/>
        </w:rPr>
        <w:t xml:space="preserve"> </w:t>
      </w:r>
      <w:r w:rsidRPr="00905FE2">
        <w:rPr>
          <w:lang w:val="en-VN"/>
        </w:rPr>
        <w:t>Hỗ</w:t>
      </w:r>
      <w:r w:rsidR="00B16A1D">
        <w:rPr>
          <w:lang w:val="en-VN"/>
        </w:rPr>
        <w:t xml:space="preserve"> </w:t>
      </w:r>
      <w:r w:rsidRPr="00905FE2">
        <w:rPr>
          <w:lang w:val="en-VN"/>
        </w:rPr>
        <w:t>trợ</w:t>
      </w:r>
      <w:r w:rsidR="00B16A1D">
        <w:rPr>
          <w:lang w:val="en-VN"/>
        </w:rPr>
        <w:t xml:space="preserve"> </w:t>
      </w:r>
      <w:r w:rsidRPr="00905FE2">
        <w:rPr>
          <w:lang w:val="en-VN"/>
        </w:rPr>
        <w:t>việc</w:t>
      </w:r>
      <w:r w:rsidR="00B16A1D">
        <w:rPr>
          <w:lang w:val="en-VN"/>
        </w:rPr>
        <w:t xml:space="preserve"> </w:t>
      </w:r>
      <w:r w:rsidRPr="00905FE2">
        <w:rPr>
          <w:lang w:val="en-VN"/>
        </w:rPr>
        <w:t>sử</w:t>
      </w:r>
      <w:r w:rsidR="00B16A1D">
        <w:rPr>
          <w:lang w:val="en-VN"/>
        </w:rPr>
        <w:t xml:space="preserve"> </w:t>
      </w:r>
      <w:r w:rsidRPr="00905FE2">
        <w:rPr>
          <w:lang w:val="en-VN"/>
        </w:rPr>
        <w:t>dụng</w:t>
      </w:r>
      <w:r w:rsidR="00B16A1D">
        <w:rPr>
          <w:lang w:val="en-VN"/>
        </w:rPr>
        <w:t xml:space="preserve"> </w:t>
      </w:r>
      <w:r w:rsidRPr="00905FE2">
        <w:rPr>
          <w:lang w:val="en-VN"/>
        </w:rPr>
        <w:t>các</w:t>
      </w:r>
      <w:r w:rsidR="00B16A1D">
        <w:rPr>
          <w:lang w:val="en-VN"/>
        </w:rPr>
        <w:t xml:space="preserve"> </w:t>
      </w:r>
      <w:r w:rsidRPr="00905FE2">
        <w:rPr>
          <w:lang w:val="en-VN"/>
        </w:rPr>
        <w:t>gói</w:t>
      </w:r>
      <w:r w:rsidR="00B16A1D">
        <w:rPr>
          <w:lang w:val="en-VN"/>
        </w:rPr>
        <w:t xml:space="preserve"> </w:t>
      </w:r>
      <w:r w:rsidRPr="00905FE2">
        <w:rPr>
          <w:lang w:val="en-VN"/>
        </w:rPr>
        <w:t>thư</w:t>
      </w:r>
      <w:r w:rsidR="00B16A1D">
        <w:rPr>
          <w:lang w:val="en-VN"/>
        </w:rPr>
        <w:t xml:space="preserve"> </w:t>
      </w:r>
      <w:r w:rsidRPr="00905FE2">
        <w:rPr>
          <w:lang w:val="en-VN"/>
        </w:rPr>
        <w:t>viện</w:t>
      </w:r>
      <w:r w:rsidR="00B16A1D">
        <w:rPr>
          <w:lang w:val="en-VN"/>
        </w:rPr>
        <w:t xml:space="preserve"> </w:t>
      </w:r>
      <w:r w:rsidRPr="00905FE2">
        <w:rPr>
          <w:lang w:val="en-VN"/>
        </w:rPr>
        <w:t>từ</w:t>
      </w:r>
      <w:r w:rsidR="00B16A1D">
        <w:rPr>
          <w:lang w:val="en-VN"/>
        </w:rPr>
        <w:t xml:space="preserve"> </w:t>
      </w:r>
      <w:r w:rsidRPr="00905FE2">
        <w:rPr>
          <w:lang w:val="en-VN"/>
        </w:rPr>
        <w:t>pub.dev,</w:t>
      </w:r>
      <w:r w:rsidR="00B16A1D">
        <w:rPr>
          <w:lang w:val="en-VN"/>
        </w:rPr>
        <w:t xml:space="preserve"> </w:t>
      </w:r>
      <w:r w:rsidRPr="00905FE2">
        <w:rPr>
          <w:lang w:val="en-VN"/>
        </w:rPr>
        <w:t>mở</w:t>
      </w:r>
      <w:r w:rsidR="00B16A1D">
        <w:rPr>
          <w:lang w:val="en-VN"/>
        </w:rPr>
        <w:t xml:space="preserve"> </w:t>
      </w:r>
      <w:r w:rsidRPr="00905FE2">
        <w:rPr>
          <w:lang w:val="en-VN"/>
        </w:rPr>
        <w:t>rộng</w:t>
      </w:r>
      <w:r w:rsidR="00B16A1D">
        <w:rPr>
          <w:lang w:val="en-VN"/>
        </w:rPr>
        <w:t xml:space="preserve"> </w:t>
      </w:r>
      <w:r w:rsidRPr="00905FE2">
        <w:rPr>
          <w:lang w:val="en-VN"/>
        </w:rPr>
        <w:t>tính</w:t>
      </w:r>
      <w:r w:rsidR="00B16A1D">
        <w:rPr>
          <w:lang w:val="en-VN"/>
        </w:rPr>
        <w:t xml:space="preserve"> </w:t>
      </w:r>
      <w:r w:rsidRPr="00905FE2">
        <w:rPr>
          <w:lang w:val="en-VN"/>
        </w:rPr>
        <w:t>năng</w:t>
      </w:r>
      <w:r w:rsidR="00B16A1D">
        <w:rPr>
          <w:lang w:val="en-VN"/>
        </w:rPr>
        <w:t xml:space="preserve"> </w:t>
      </w:r>
      <w:r w:rsidRPr="00905FE2">
        <w:rPr>
          <w:lang w:val="en-VN"/>
        </w:rPr>
        <w:t>và</w:t>
      </w:r>
      <w:r w:rsidR="00B16A1D">
        <w:rPr>
          <w:lang w:val="en-VN"/>
        </w:rPr>
        <w:t xml:space="preserve"> </w:t>
      </w:r>
      <w:r w:rsidRPr="00905FE2">
        <w:rPr>
          <w:lang w:val="en-VN"/>
        </w:rPr>
        <w:t>khả</w:t>
      </w:r>
      <w:r w:rsidR="00B16A1D">
        <w:rPr>
          <w:lang w:val="en-VN"/>
        </w:rPr>
        <w:t xml:space="preserve"> </w:t>
      </w:r>
      <w:r w:rsidRPr="00905FE2">
        <w:rPr>
          <w:lang w:val="en-VN"/>
        </w:rPr>
        <w:t>năng</w:t>
      </w:r>
      <w:r w:rsidR="00B16A1D">
        <w:rPr>
          <w:lang w:val="en-VN"/>
        </w:rPr>
        <w:t xml:space="preserve"> </w:t>
      </w:r>
      <w:r w:rsidRPr="00905FE2">
        <w:rPr>
          <w:lang w:val="en-VN"/>
        </w:rPr>
        <w:t>của</w:t>
      </w:r>
      <w:r w:rsidR="00B16A1D">
        <w:rPr>
          <w:lang w:val="en-VN"/>
        </w:rPr>
        <w:t xml:space="preserve"> </w:t>
      </w:r>
      <w:r w:rsidRPr="00905FE2">
        <w:rPr>
          <w:lang w:val="en-VN"/>
        </w:rPr>
        <w:t>ứng</w:t>
      </w:r>
      <w:r w:rsidR="00B16A1D">
        <w:rPr>
          <w:lang w:val="en-VN"/>
        </w:rPr>
        <w:t xml:space="preserve"> </w:t>
      </w:r>
      <w:r w:rsidRPr="00905FE2">
        <w:rPr>
          <w:lang w:val="en-VN"/>
        </w:rPr>
        <w:t>dụng.</w:t>
      </w:r>
    </w:p>
    <w:p w:rsidR="00751A8C" w:rsidRPr="00D31146" w:rsidRDefault="00D31146" w:rsidP="00D31146">
      <w:pPr>
        <w:spacing w:after="160" w:line="259" w:lineRule="auto"/>
        <w:rPr>
          <w:rFonts w:eastAsia="SimSun"/>
          <w:szCs w:val="26"/>
          <w:lang w:val="en-VN"/>
        </w:rPr>
      </w:pPr>
      <w:r>
        <w:rPr>
          <w:lang w:val="en-VN"/>
        </w:rPr>
        <w:br w:type="page"/>
      </w:r>
    </w:p>
    <w:p w:rsidR="00751A8C" w:rsidRDefault="00751A8C" w:rsidP="00751A8C">
      <w:pPr>
        <w:pStyle w:val="H3"/>
      </w:pPr>
      <w:bookmarkStart w:id="61" w:name="_Toc182179848"/>
      <w:r>
        <w:lastRenderedPageBreak/>
        <w:t>Ngôn</w:t>
      </w:r>
      <w:r w:rsidR="00B16A1D">
        <w:t xml:space="preserve"> </w:t>
      </w:r>
      <w:r>
        <w:t>ngữ</w:t>
      </w:r>
      <w:r w:rsidR="00B16A1D">
        <w:t xml:space="preserve"> </w:t>
      </w:r>
      <w:r>
        <w:t>lập</w:t>
      </w:r>
      <w:r w:rsidR="00B16A1D">
        <w:t xml:space="preserve"> </w:t>
      </w:r>
      <w:r>
        <w:t>trình</w:t>
      </w:r>
      <w:r w:rsidR="00B16A1D">
        <w:t xml:space="preserve"> </w:t>
      </w:r>
      <w:r>
        <w:t>Dart</w:t>
      </w:r>
      <w:bookmarkEnd w:id="61"/>
    </w:p>
    <w:p w:rsidR="00905FE2" w:rsidRPr="00CE7104" w:rsidRDefault="00905FE2" w:rsidP="00CE7104">
      <w:pPr>
        <w:pStyle w:val="H4"/>
      </w:pPr>
      <w:r w:rsidRPr="00CE7104">
        <w:t>Ngôn</w:t>
      </w:r>
      <w:r w:rsidR="00B16A1D">
        <w:t xml:space="preserve"> </w:t>
      </w:r>
      <w:r w:rsidRPr="00CE7104">
        <w:t>ngữ</w:t>
      </w:r>
      <w:r w:rsidR="00B16A1D">
        <w:t xml:space="preserve"> </w:t>
      </w:r>
      <w:r w:rsidRPr="00CE7104">
        <w:t>Dart</w:t>
      </w:r>
    </w:p>
    <w:p w:rsidR="00827DF4" w:rsidRDefault="00905FE2" w:rsidP="00827DF4">
      <w:pPr>
        <w:jc w:val="center"/>
      </w:pPr>
      <w:r>
        <w:rPr>
          <w:noProof/>
        </w:rPr>
        <w:drawing>
          <wp:inline distT="0" distB="0" distL="0" distR="0">
            <wp:extent cx="2861734" cy="1496723"/>
            <wp:effectExtent l="0" t="0" r="0" b="1905"/>
            <wp:docPr id="14163361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36172" name="Picture 1416336172"/>
                    <pic:cNvPicPr/>
                  </pic:nvPicPr>
                  <pic:blipFill>
                    <a:blip r:embed="rId27">
                      <a:extLst>
                        <a:ext uri="{28A0092B-C50C-407E-A947-70E740481C1C}">
                          <a14:useLocalDpi xmlns:a14="http://schemas.microsoft.com/office/drawing/2010/main"/>
                        </a:ext>
                      </a:extLst>
                    </a:blip>
                    <a:stretch>
                      <a:fillRect/>
                    </a:stretch>
                  </pic:blipFill>
                  <pic:spPr>
                    <a:xfrm>
                      <a:off x="0" y="0"/>
                      <a:ext cx="2867811" cy="1499901"/>
                    </a:xfrm>
                    <a:prstGeom prst="rect">
                      <a:avLst/>
                    </a:prstGeom>
                  </pic:spPr>
                </pic:pic>
              </a:graphicData>
            </a:graphic>
          </wp:inline>
        </w:drawing>
      </w:r>
    </w:p>
    <w:p w:rsidR="00905FE2" w:rsidRDefault="00827DF4" w:rsidP="00056B77">
      <w:pPr>
        <w:pStyle w:val="Caption"/>
      </w:pPr>
      <w:bookmarkStart w:id="62" w:name="_Toc179726055"/>
      <w:bookmarkStart w:id="63" w:name="_Toc182179912"/>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11</w:t>
      </w:r>
      <w:r>
        <w:fldChar w:fldCharType="end"/>
      </w:r>
      <w:r>
        <w:t>.</w:t>
      </w:r>
      <w:r w:rsidR="00B16A1D">
        <w:t xml:space="preserve"> </w:t>
      </w:r>
      <w:r>
        <w:t>Dart</w:t>
      </w:r>
      <w:bookmarkEnd w:id="62"/>
      <w:bookmarkEnd w:id="63"/>
    </w:p>
    <w:p w:rsidR="00905FE2" w:rsidRDefault="00905FE2" w:rsidP="00790365">
      <w:pPr>
        <w:pStyle w:val="BodyText"/>
      </w:pPr>
      <w:r w:rsidRPr="00905FE2">
        <w:t>Dart,</w:t>
      </w:r>
      <w:r w:rsidR="00B16A1D">
        <w:t xml:space="preserve"> </w:t>
      </w:r>
      <w:r w:rsidRPr="00905FE2">
        <w:t>được</w:t>
      </w:r>
      <w:r w:rsidR="00B16A1D">
        <w:t xml:space="preserve"> </w:t>
      </w:r>
      <w:r w:rsidRPr="00905FE2">
        <w:t>phát</w:t>
      </w:r>
      <w:r w:rsidR="00B16A1D">
        <w:t xml:space="preserve"> </w:t>
      </w:r>
      <w:r w:rsidRPr="00905FE2">
        <w:t>triển</w:t>
      </w:r>
      <w:r w:rsidR="00B16A1D">
        <w:t xml:space="preserve"> </w:t>
      </w:r>
      <w:r w:rsidRPr="00905FE2">
        <w:t>bởi</w:t>
      </w:r>
      <w:r w:rsidR="00B16A1D">
        <w:t xml:space="preserve"> </w:t>
      </w:r>
      <w:r w:rsidRPr="00905FE2">
        <w:t>Google,</w:t>
      </w:r>
      <w:r w:rsidR="00B16A1D">
        <w:t xml:space="preserve"> </w:t>
      </w:r>
      <w:r w:rsidRPr="00905FE2">
        <w:t>là</w:t>
      </w:r>
      <w:r w:rsidR="00B16A1D">
        <w:t xml:space="preserve"> </w:t>
      </w:r>
      <w:r w:rsidRPr="00905FE2">
        <w:t>một</w:t>
      </w:r>
      <w:r w:rsidR="00B16A1D">
        <w:t xml:space="preserve"> </w:t>
      </w:r>
      <w:r w:rsidRPr="00905FE2">
        <w:t>ngôn</w:t>
      </w:r>
      <w:r w:rsidR="00B16A1D">
        <w:t xml:space="preserve"> </w:t>
      </w:r>
      <w:r w:rsidRPr="00905FE2">
        <w:t>ngữ</w:t>
      </w:r>
      <w:r w:rsidR="00B16A1D">
        <w:t xml:space="preserve"> </w:t>
      </w:r>
      <w:r w:rsidRPr="00905FE2">
        <w:t>lập</w:t>
      </w:r>
      <w:r w:rsidR="00B16A1D">
        <w:t xml:space="preserve"> </w:t>
      </w:r>
      <w:r w:rsidRPr="00905FE2">
        <w:t>trình</w:t>
      </w:r>
      <w:r w:rsidR="00B16A1D">
        <w:t xml:space="preserve"> </w:t>
      </w:r>
      <w:r w:rsidRPr="00905FE2">
        <w:t>mã</w:t>
      </w:r>
      <w:r w:rsidR="00B16A1D">
        <w:t xml:space="preserve"> </w:t>
      </w:r>
      <w:r w:rsidRPr="00905FE2">
        <w:t>nguồn</w:t>
      </w:r>
      <w:r w:rsidR="00B16A1D">
        <w:t xml:space="preserve"> </w:t>
      </w:r>
      <w:r w:rsidRPr="00905FE2">
        <w:t>mở.</w:t>
      </w:r>
      <w:r w:rsidR="00B16A1D">
        <w:t xml:space="preserve"> </w:t>
      </w:r>
      <w:r w:rsidRPr="00905FE2">
        <w:t>Dart</w:t>
      </w:r>
      <w:r w:rsidR="00B16A1D">
        <w:t xml:space="preserve"> </w:t>
      </w:r>
      <w:r w:rsidRPr="00905FE2">
        <w:t>được</w:t>
      </w:r>
      <w:r w:rsidR="00B16A1D">
        <w:t xml:space="preserve"> </w:t>
      </w:r>
      <w:r w:rsidRPr="00905FE2">
        <w:t>thiết</w:t>
      </w:r>
      <w:r w:rsidR="00B16A1D">
        <w:t xml:space="preserve"> </w:t>
      </w:r>
      <w:r w:rsidRPr="00905FE2">
        <w:t>kế</w:t>
      </w:r>
      <w:r w:rsidR="00B16A1D">
        <w:t xml:space="preserve"> </w:t>
      </w:r>
      <w:r w:rsidRPr="00905FE2">
        <w:t>với</w:t>
      </w:r>
      <w:r w:rsidR="00B16A1D">
        <w:t xml:space="preserve"> </w:t>
      </w:r>
      <w:r w:rsidRPr="00905FE2">
        <w:t>cấu</w:t>
      </w:r>
      <w:r w:rsidR="00B16A1D">
        <w:t xml:space="preserve"> </w:t>
      </w:r>
      <w:r w:rsidRPr="00905FE2">
        <w:t>trúc</w:t>
      </w:r>
      <w:r w:rsidR="00B16A1D">
        <w:t xml:space="preserve"> </w:t>
      </w:r>
      <w:r w:rsidRPr="00905FE2">
        <w:t>hướng</w:t>
      </w:r>
      <w:r w:rsidR="00B16A1D">
        <w:t xml:space="preserve"> </w:t>
      </w:r>
      <w:r w:rsidRPr="00905FE2">
        <w:t>đối</w:t>
      </w:r>
      <w:r w:rsidR="00B16A1D">
        <w:t xml:space="preserve"> </w:t>
      </w:r>
      <w:r w:rsidRPr="00905FE2">
        <w:t>tượng</w:t>
      </w:r>
      <w:r w:rsidR="00B16A1D">
        <w:t xml:space="preserve"> </w:t>
      </w:r>
      <w:r w:rsidRPr="00905FE2">
        <w:t>và</w:t>
      </w:r>
      <w:r w:rsidR="00B16A1D">
        <w:t xml:space="preserve"> </w:t>
      </w:r>
      <w:r w:rsidRPr="00905FE2">
        <w:t>cú</w:t>
      </w:r>
      <w:r w:rsidR="00B16A1D">
        <w:t xml:space="preserve"> </w:t>
      </w:r>
      <w:r w:rsidRPr="00905FE2">
        <w:t>pháp</w:t>
      </w:r>
      <w:r w:rsidR="00B16A1D">
        <w:t xml:space="preserve"> </w:t>
      </w:r>
      <w:r w:rsidRPr="00905FE2">
        <w:t>dựa</w:t>
      </w:r>
      <w:r w:rsidR="00B16A1D">
        <w:t xml:space="preserve"> </w:t>
      </w:r>
      <w:r w:rsidRPr="00905FE2">
        <w:t>trên</w:t>
      </w:r>
      <w:r w:rsidR="00B16A1D">
        <w:t xml:space="preserve"> </w:t>
      </w:r>
      <w:r w:rsidRPr="00905FE2">
        <w:t>ngôn</w:t>
      </w:r>
      <w:r w:rsidR="00B16A1D">
        <w:t xml:space="preserve"> </w:t>
      </w:r>
      <w:r w:rsidRPr="00905FE2">
        <w:t>ngữ</w:t>
      </w:r>
      <w:r w:rsidR="00B16A1D">
        <w:t xml:space="preserve"> </w:t>
      </w:r>
      <w:r w:rsidRPr="00905FE2">
        <w:t>C.</w:t>
      </w:r>
      <w:r w:rsidR="00B16A1D">
        <w:t xml:space="preserve"> </w:t>
      </w:r>
      <w:r w:rsidRPr="00905FE2">
        <w:t>Dart</w:t>
      </w:r>
      <w:r w:rsidR="00B16A1D">
        <w:t xml:space="preserve"> </w:t>
      </w:r>
      <w:r w:rsidRPr="00905FE2">
        <w:t>hỗ</w:t>
      </w:r>
      <w:r w:rsidR="00B16A1D">
        <w:t xml:space="preserve"> </w:t>
      </w:r>
      <w:r w:rsidRPr="00905FE2">
        <w:t>trợ</w:t>
      </w:r>
      <w:r w:rsidR="00B16A1D">
        <w:t xml:space="preserve"> </w:t>
      </w:r>
      <w:r w:rsidRPr="00905FE2">
        <w:t>đầy</w:t>
      </w:r>
      <w:r w:rsidR="00B16A1D">
        <w:t xml:space="preserve"> </w:t>
      </w:r>
      <w:r w:rsidRPr="00905FE2">
        <w:t>đủ</w:t>
      </w:r>
      <w:r w:rsidR="00B16A1D">
        <w:t xml:space="preserve"> </w:t>
      </w:r>
      <w:r w:rsidRPr="00905FE2">
        <w:t>các</w:t>
      </w:r>
      <w:r w:rsidR="00B16A1D">
        <w:t xml:space="preserve"> </w:t>
      </w:r>
      <w:r w:rsidRPr="00905FE2">
        <w:t>đặc</w:t>
      </w:r>
      <w:r w:rsidR="00B16A1D">
        <w:t xml:space="preserve"> </w:t>
      </w:r>
      <w:r w:rsidRPr="00905FE2">
        <w:t>điểm</w:t>
      </w:r>
      <w:r w:rsidR="00B16A1D">
        <w:t xml:space="preserve"> </w:t>
      </w:r>
      <w:r w:rsidRPr="00905FE2">
        <w:t>của</w:t>
      </w:r>
      <w:r w:rsidR="00B16A1D">
        <w:t xml:space="preserve"> </w:t>
      </w:r>
      <w:r w:rsidRPr="00905FE2">
        <w:t>lập</w:t>
      </w:r>
      <w:r w:rsidR="00B16A1D">
        <w:t xml:space="preserve"> </w:t>
      </w:r>
      <w:r w:rsidRPr="00905FE2">
        <w:t>trình</w:t>
      </w:r>
      <w:r w:rsidR="00B16A1D">
        <w:t xml:space="preserve"> </w:t>
      </w:r>
      <w:r w:rsidRPr="00905FE2">
        <w:t>hướng</w:t>
      </w:r>
      <w:r w:rsidR="00B16A1D">
        <w:t xml:space="preserve"> </w:t>
      </w:r>
      <w:r w:rsidRPr="00905FE2">
        <w:t>đối</w:t>
      </w:r>
      <w:r w:rsidR="00B16A1D">
        <w:t xml:space="preserve"> </w:t>
      </w:r>
      <w:r w:rsidRPr="00905FE2">
        <w:t>tượng,</w:t>
      </w:r>
      <w:r w:rsidR="00B16A1D">
        <w:t xml:space="preserve"> </w:t>
      </w:r>
      <w:r w:rsidRPr="00905FE2">
        <w:t>cho</w:t>
      </w:r>
      <w:r w:rsidR="00B16A1D">
        <w:t xml:space="preserve"> </w:t>
      </w:r>
      <w:r w:rsidRPr="00905FE2">
        <w:t>phép</w:t>
      </w:r>
      <w:r w:rsidR="00B16A1D">
        <w:t xml:space="preserve"> </w:t>
      </w:r>
      <w:r w:rsidRPr="00905FE2">
        <w:t>lập</w:t>
      </w:r>
      <w:r w:rsidR="00B16A1D">
        <w:t xml:space="preserve"> </w:t>
      </w:r>
      <w:r w:rsidRPr="00905FE2">
        <w:t>trình</w:t>
      </w:r>
      <w:r w:rsidR="00B16A1D">
        <w:t xml:space="preserve"> </w:t>
      </w:r>
      <w:r w:rsidRPr="00905FE2">
        <w:t>viên</w:t>
      </w:r>
      <w:r w:rsidR="00B16A1D">
        <w:t xml:space="preserve"> </w:t>
      </w:r>
      <w:r w:rsidRPr="00905FE2">
        <w:t>sáng</w:t>
      </w:r>
      <w:r w:rsidR="00B16A1D">
        <w:t xml:space="preserve"> </w:t>
      </w:r>
      <w:r w:rsidRPr="00905FE2">
        <w:t>tạo</w:t>
      </w:r>
      <w:r w:rsidR="00B16A1D">
        <w:t xml:space="preserve"> </w:t>
      </w:r>
      <w:r w:rsidRPr="00905FE2">
        <w:t>không</w:t>
      </w:r>
      <w:r w:rsidR="00B16A1D">
        <w:t xml:space="preserve"> </w:t>
      </w:r>
      <w:r w:rsidRPr="00905FE2">
        <w:t>giới</w:t>
      </w:r>
      <w:r w:rsidR="00B16A1D">
        <w:t xml:space="preserve"> </w:t>
      </w:r>
      <w:r w:rsidRPr="00905FE2">
        <w:t>hạn</w:t>
      </w:r>
      <w:r w:rsidR="00B16A1D">
        <w:t xml:space="preserve"> </w:t>
      </w:r>
      <w:r w:rsidRPr="00905FE2">
        <w:t>trong</w:t>
      </w:r>
      <w:r w:rsidR="00B16A1D">
        <w:t xml:space="preserve"> </w:t>
      </w:r>
      <w:r w:rsidRPr="00905FE2">
        <w:t>việc</w:t>
      </w:r>
      <w:r w:rsidR="00B16A1D">
        <w:t xml:space="preserve"> </w:t>
      </w:r>
      <w:r w:rsidRPr="00905FE2">
        <w:t>phát</w:t>
      </w:r>
      <w:r w:rsidR="00B16A1D">
        <w:t xml:space="preserve"> </w:t>
      </w:r>
      <w:r w:rsidRPr="00905FE2">
        <w:t>triển</w:t>
      </w:r>
      <w:r w:rsidR="00B16A1D">
        <w:t xml:space="preserve"> </w:t>
      </w:r>
      <w:r w:rsidRPr="00905FE2">
        <w:t>ứng</w:t>
      </w:r>
      <w:r w:rsidR="00B16A1D">
        <w:t xml:space="preserve"> </w:t>
      </w:r>
      <w:r w:rsidRPr="00905FE2">
        <w:t>dụng</w:t>
      </w:r>
      <w:r w:rsidR="00BA1AC8">
        <w:fldChar w:fldCharType="begin"/>
      </w:r>
      <w:r w:rsidR="007419C1">
        <w:instrText xml:space="preserve"> ADDIN ZOTERO_ITEM CSL_CITATION {"citationID":"132m6I1I","properties":{"formattedCitation":"[5]","plainCitation":"[5]","noteIndex":0},"citationItems":[{"id":18,"uris":["http://zotero.org/users/15397071/items/YB49TQVS"],"itemData":{"id":18,"type":"webpage","abstract":"Learn to use the Dart language and libraries.","language":"en","title":"Dart documentation","URL":"https://dart.dev/guides/","accessed":{"date-parts":[["2024",10,14]]}}}],"schema":"https://github.com/citation-style-language/schema/raw/master/csl-citation.json"} </w:instrText>
      </w:r>
      <w:r w:rsidR="00BA1AC8">
        <w:fldChar w:fldCharType="separate"/>
      </w:r>
      <w:r w:rsidR="007419C1">
        <w:rPr>
          <w:noProof/>
        </w:rPr>
        <w:t>[5]</w:t>
      </w:r>
      <w:r w:rsidR="00BA1AC8">
        <w:fldChar w:fldCharType="end"/>
      </w:r>
      <w:r w:rsidRPr="00905FE2">
        <w:t>.</w:t>
      </w:r>
      <w:r w:rsidR="00B16A1D">
        <w:t xml:space="preserve"> </w:t>
      </w:r>
    </w:p>
    <w:p w:rsidR="00905FE2" w:rsidRPr="00A81EF4" w:rsidRDefault="00905FE2" w:rsidP="00E772B1">
      <w:pPr>
        <w:pStyle w:val="BodyText"/>
      </w:pPr>
      <w:r w:rsidRPr="00905FE2">
        <w:t>Dart</w:t>
      </w:r>
      <w:r w:rsidR="00B16A1D">
        <w:t xml:space="preserve"> </w:t>
      </w:r>
      <w:r w:rsidRPr="00905FE2">
        <w:t>cũng</w:t>
      </w:r>
      <w:r w:rsidR="00B16A1D">
        <w:t xml:space="preserve"> </w:t>
      </w:r>
      <w:r w:rsidRPr="00905FE2">
        <w:t>nổi</w:t>
      </w:r>
      <w:r w:rsidR="00B16A1D">
        <w:t xml:space="preserve"> </w:t>
      </w:r>
      <w:r w:rsidRPr="00905FE2">
        <w:t>tiếng</w:t>
      </w:r>
      <w:r w:rsidR="00B16A1D">
        <w:t xml:space="preserve"> </w:t>
      </w:r>
      <w:r w:rsidRPr="00905FE2">
        <w:t>là</w:t>
      </w:r>
      <w:r w:rsidR="00B16A1D">
        <w:t xml:space="preserve"> </w:t>
      </w:r>
      <w:r w:rsidRPr="00905FE2">
        <w:t>ngôn</w:t>
      </w:r>
      <w:r w:rsidR="00B16A1D">
        <w:t xml:space="preserve"> </w:t>
      </w:r>
      <w:r w:rsidRPr="00905FE2">
        <w:t>ngữ</w:t>
      </w:r>
      <w:r w:rsidR="00B16A1D">
        <w:t xml:space="preserve"> </w:t>
      </w:r>
      <w:r w:rsidRPr="00905FE2">
        <w:t>lập</w:t>
      </w:r>
      <w:r w:rsidR="00B16A1D">
        <w:t xml:space="preserve"> </w:t>
      </w:r>
      <w:r w:rsidRPr="00905FE2">
        <w:t>trình</w:t>
      </w:r>
      <w:r w:rsidR="00B16A1D">
        <w:t xml:space="preserve"> </w:t>
      </w:r>
      <w:r w:rsidRPr="00905FE2">
        <w:t>chính</w:t>
      </w:r>
      <w:r w:rsidR="00B16A1D">
        <w:t xml:space="preserve"> </w:t>
      </w:r>
      <w:r w:rsidRPr="00905FE2">
        <w:t>của</w:t>
      </w:r>
      <w:r w:rsidR="00B16A1D">
        <w:t xml:space="preserve"> </w:t>
      </w:r>
      <w:r w:rsidRPr="00905FE2">
        <w:t>Flutter,</w:t>
      </w:r>
      <w:r w:rsidR="00B16A1D">
        <w:t xml:space="preserve"> </w:t>
      </w:r>
      <w:r w:rsidRPr="00905FE2">
        <w:t>một</w:t>
      </w:r>
      <w:r w:rsidR="00B16A1D">
        <w:t xml:space="preserve"> </w:t>
      </w:r>
      <w:r w:rsidRPr="00905FE2">
        <w:t>framework</w:t>
      </w:r>
      <w:r w:rsidR="00B16A1D">
        <w:t xml:space="preserve"> </w:t>
      </w:r>
      <w:r w:rsidRPr="00905FE2">
        <w:t>phát</w:t>
      </w:r>
      <w:r w:rsidR="00B16A1D">
        <w:t xml:space="preserve"> </w:t>
      </w:r>
      <w:r w:rsidRPr="00905FE2">
        <w:t>triển</w:t>
      </w:r>
      <w:r w:rsidR="00B16A1D">
        <w:t xml:space="preserve"> </w:t>
      </w:r>
      <w:r w:rsidRPr="00905FE2">
        <w:t>ứng</w:t>
      </w:r>
      <w:r w:rsidR="00B16A1D">
        <w:t xml:space="preserve"> </w:t>
      </w:r>
      <w:r w:rsidRPr="00905FE2">
        <w:t>dụng</w:t>
      </w:r>
      <w:r w:rsidR="00B16A1D">
        <w:t xml:space="preserve"> </w:t>
      </w:r>
      <w:r w:rsidRPr="00905FE2">
        <w:t>di</w:t>
      </w:r>
      <w:r w:rsidR="00B16A1D">
        <w:t xml:space="preserve"> </w:t>
      </w:r>
      <w:r w:rsidRPr="00905FE2">
        <w:t>động</w:t>
      </w:r>
      <w:r w:rsidR="00B16A1D">
        <w:t xml:space="preserve"> </w:t>
      </w:r>
      <w:r w:rsidRPr="00905FE2">
        <w:t>nhanh</w:t>
      </w:r>
      <w:r w:rsidR="00B16A1D">
        <w:t xml:space="preserve"> </w:t>
      </w:r>
      <w:r w:rsidRPr="00905FE2">
        <w:t>chóng</w:t>
      </w:r>
      <w:r w:rsidR="00B16A1D">
        <w:t xml:space="preserve"> </w:t>
      </w:r>
      <w:r w:rsidRPr="00905FE2">
        <w:t>và</w:t>
      </w:r>
      <w:r w:rsidR="00B16A1D">
        <w:t xml:space="preserve"> </w:t>
      </w:r>
      <w:r w:rsidRPr="00905FE2">
        <w:t>linh</w:t>
      </w:r>
      <w:r w:rsidR="00B16A1D">
        <w:t xml:space="preserve"> </w:t>
      </w:r>
      <w:r w:rsidRPr="00905FE2">
        <w:t>hoạt</w:t>
      </w:r>
      <w:r w:rsidR="00B16A1D">
        <w:t xml:space="preserve"> </w:t>
      </w:r>
      <w:r w:rsidRPr="00905FE2">
        <w:t>của</w:t>
      </w:r>
      <w:r w:rsidR="00B16A1D">
        <w:t xml:space="preserve"> </w:t>
      </w:r>
      <w:r w:rsidRPr="00905FE2">
        <w:t>Google.</w:t>
      </w:r>
      <w:r w:rsidR="00B16A1D">
        <w:t xml:space="preserve"> </w:t>
      </w:r>
      <w:r w:rsidRPr="00905FE2">
        <w:t>Sự</w:t>
      </w:r>
      <w:r w:rsidR="00B16A1D">
        <w:t xml:space="preserve"> </w:t>
      </w:r>
      <w:r w:rsidRPr="00905FE2">
        <w:t>kết</w:t>
      </w:r>
      <w:r w:rsidR="00B16A1D">
        <w:t xml:space="preserve"> </w:t>
      </w:r>
      <w:r w:rsidRPr="00905FE2">
        <w:t>hợp</w:t>
      </w:r>
      <w:r w:rsidR="00B16A1D">
        <w:t xml:space="preserve"> </w:t>
      </w:r>
      <w:r w:rsidRPr="00905FE2">
        <w:t>này</w:t>
      </w:r>
      <w:r w:rsidR="00B16A1D">
        <w:t xml:space="preserve"> </w:t>
      </w:r>
      <w:r w:rsidRPr="00905FE2">
        <w:t>tạo</w:t>
      </w:r>
      <w:r w:rsidR="00B16A1D">
        <w:t xml:space="preserve"> </w:t>
      </w:r>
      <w:r w:rsidRPr="00905FE2">
        <w:t>ra</w:t>
      </w:r>
      <w:r w:rsidR="00B16A1D">
        <w:t xml:space="preserve"> </w:t>
      </w:r>
      <w:r w:rsidRPr="00905FE2">
        <w:t>một</w:t>
      </w:r>
      <w:r w:rsidR="00B16A1D">
        <w:t xml:space="preserve"> </w:t>
      </w:r>
      <w:r w:rsidRPr="00905FE2">
        <w:t>công</w:t>
      </w:r>
      <w:r w:rsidR="00B16A1D">
        <w:t xml:space="preserve"> </w:t>
      </w:r>
      <w:r w:rsidRPr="00905FE2">
        <w:t>cụ</w:t>
      </w:r>
      <w:r w:rsidR="00B16A1D">
        <w:t xml:space="preserve"> </w:t>
      </w:r>
      <w:r w:rsidRPr="00905FE2">
        <w:t>mạnh</w:t>
      </w:r>
      <w:r w:rsidR="00B16A1D">
        <w:t xml:space="preserve"> </w:t>
      </w:r>
      <w:r w:rsidRPr="00905FE2">
        <w:t>cho</w:t>
      </w:r>
      <w:r w:rsidR="00B16A1D">
        <w:t xml:space="preserve"> </w:t>
      </w:r>
      <w:r w:rsidRPr="00905FE2">
        <w:t>việc</w:t>
      </w:r>
      <w:r w:rsidR="00B16A1D">
        <w:t xml:space="preserve"> </w:t>
      </w:r>
      <w:r w:rsidRPr="00905FE2">
        <w:t>tạo</w:t>
      </w:r>
      <w:r w:rsidR="00B16A1D">
        <w:t xml:space="preserve"> </w:t>
      </w:r>
      <w:r w:rsidRPr="00905FE2">
        <w:t>ra</w:t>
      </w:r>
      <w:r w:rsidR="00B16A1D">
        <w:t xml:space="preserve"> </w:t>
      </w:r>
      <w:r w:rsidRPr="00905FE2">
        <w:t>các</w:t>
      </w:r>
      <w:r w:rsidR="00B16A1D">
        <w:t xml:space="preserve"> </w:t>
      </w:r>
      <w:r w:rsidRPr="00905FE2">
        <w:t>ứng</w:t>
      </w:r>
      <w:r w:rsidR="00B16A1D">
        <w:t xml:space="preserve"> </w:t>
      </w:r>
      <w:r w:rsidRPr="00905FE2">
        <w:t>dụng</w:t>
      </w:r>
      <w:r w:rsidR="00B16A1D">
        <w:t xml:space="preserve"> </w:t>
      </w:r>
      <w:r w:rsidRPr="00905FE2">
        <w:t>đa</w:t>
      </w:r>
      <w:r w:rsidR="00B16A1D">
        <w:t xml:space="preserve"> </w:t>
      </w:r>
      <w:r w:rsidRPr="00905FE2">
        <w:t>nền</w:t>
      </w:r>
      <w:r w:rsidR="00B16A1D">
        <w:t xml:space="preserve"> </w:t>
      </w:r>
      <w:r w:rsidRPr="00905FE2">
        <w:t>tảng</w:t>
      </w:r>
      <w:r w:rsidR="00B16A1D">
        <w:t xml:space="preserve"> </w:t>
      </w:r>
      <w:r w:rsidRPr="00905FE2">
        <w:t>với</w:t>
      </w:r>
      <w:r w:rsidR="00B16A1D">
        <w:t xml:space="preserve"> </w:t>
      </w:r>
      <w:r w:rsidRPr="00905FE2">
        <w:t>hiệu</w:t>
      </w:r>
      <w:r w:rsidR="00B16A1D">
        <w:t xml:space="preserve"> </w:t>
      </w:r>
      <w:r w:rsidRPr="00905FE2">
        <w:t>suất</w:t>
      </w:r>
      <w:r w:rsidR="00B16A1D">
        <w:t xml:space="preserve"> </w:t>
      </w:r>
      <w:r w:rsidRPr="00905FE2">
        <w:t>cao</w:t>
      </w:r>
      <w:r w:rsidR="00B16A1D">
        <w:t xml:space="preserve"> </w:t>
      </w:r>
      <w:r w:rsidRPr="00905FE2">
        <w:t>và</w:t>
      </w:r>
      <w:r w:rsidR="00B16A1D">
        <w:t xml:space="preserve"> </w:t>
      </w:r>
      <w:r w:rsidRPr="00905FE2">
        <w:t>giao</w:t>
      </w:r>
      <w:r w:rsidR="00B16A1D">
        <w:t xml:space="preserve"> </w:t>
      </w:r>
      <w:r w:rsidRPr="00905FE2">
        <w:t>diện</w:t>
      </w:r>
      <w:r w:rsidR="00B16A1D">
        <w:t xml:space="preserve"> </w:t>
      </w:r>
      <w:r w:rsidRPr="00905FE2">
        <w:t>người</w:t>
      </w:r>
      <w:r w:rsidR="00B16A1D">
        <w:t xml:space="preserve"> </w:t>
      </w:r>
      <w:r w:rsidRPr="00905FE2">
        <w:t>dùng</w:t>
      </w:r>
      <w:r w:rsidR="00B16A1D">
        <w:t xml:space="preserve"> </w:t>
      </w:r>
      <w:r w:rsidRPr="00905FE2">
        <w:t>mượt</w:t>
      </w:r>
      <w:r w:rsidR="00B16A1D">
        <w:t xml:space="preserve"> </w:t>
      </w:r>
      <w:r w:rsidRPr="00905FE2">
        <w:t>mà</w:t>
      </w:r>
      <w:r>
        <w:t>.</w:t>
      </w:r>
    </w:p>
    <w:p w:rsidR="00905FE2" w:rsidRPr="00CE7104" w:rsidRDefault="00905FE2" w:rsidP="00CE7104">
      <w:pPr>
        <w:pStyle w:val="H4"/>
      </w:pPr>
      <w:r w:rsidRPr="00CE7104">
        <w:t>Cấu</w:t>
      </w:r>
      <w:r w:rsidR="00B16A1D">
        <w:t xml:space="preserve"> </w:t>
      </w:r>
      <w:r w:rsidRPr="00CE7104">
        <w:t>trúc</w:t>
      </w:r>
      <w:r w:rsidR="00B16A1D">
        <w:t xml:space="preserve"> </w:t>
      </w:r>
      <w:r w:rsidRPr="00CE7104">
        <w:t>thư</w:t>
      </w:r>
      <w:r w:rsidR="00B16A1D">
        <w:t xml:space="preserve"> </w:t>
      </w:r>
      <w:r w:rsidRPr="00CE7104">
        <w:t>mục</w:t>
      </w:r>
      <w:r w:rsidR="00B16A1D">
        <w:t xml:space="preserve"> </w:t>
      </w:r>
      <w:r w:rsidRPr="00CE7104">
        <w:t>dự</w:t>
      </w:r>
      <w:r w:rsidR="00B16A1D">
        <w:t xml:space="preserve"> </w:t>
      </w:r>
      <w:r w:rsidRPr="00CE7104">
        <w:t>án</w:t>
      </w:r>
      <w:r w:rsidR="00B16A1D">
        <w:t xml:space="preserve"> </w:t>
      </w:r>
      <w:r w:rsidRPr="00CE7104">
        <w:t>Flutter</w:t>
      </w:r>
    </w:p>
    <w:p w:rsidR="00827DF4" w:rsidRDefault="00827DF4" w:rsidP="00827DF4">
      <w:pPr>
        <w:keepNext/>
        <w:jc w:val="center"/>
      </w:pPr>
      <w:r>
        <w:rPr>
          <w:noProof/>
        </w:rPr>
        <w:drawing>
          <wp:inline distT="0" distB="0" distL="0" distR="0">
            <wp:extent cx="3012334" cy="3622677"/>
            <wp:effectExtent l="0" t="0" r="0" b="0"/>
            <wp:docPr id="14926003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00351"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3012334" cy="3622677"/>
                    </a:xfrm>
                    <a:prstGeom prst="rect">
                      <a:avLst/>
                    </a:prstGeom>
                  </pic:spPr>
                </pic:pic>
              </a:graphicData>
            </a:graphic>
          </wp:inline>
        </w:drawing>
      </w:r>
    </w:p>
    <w:p w:rsidR="00827DF4" w:rsidRPr="00827DF4" w:rsidRDefault="00827DF4" w:rsidP="00056B77">
      <w:pPr>
        <w:pStyle w:val="Caption"/>
      </w:pPr>
      <w:bookmarkStart w:id="64" w:name="_Toc179726056"/>
      <w:bookmarkStart w:id="65" w:name="_Toc182179913"/>
      <w:r>
        <w:t>Hình</w:t>
      </w:r>
      <w:r w:rsidR="00B16A1D">
        <w:t xml:space="preserve"> </w:t>
      </w:r>
      <w:r>
        <w:t>2.</w:t>
      </w:r>
      <w:r w:rsidR="00B16A1D">
        <w:t xml:space="preserve"> </w:t>
      </w:r>
      <w:r>
        <w:fldChar w:fldCharType="begin"/>
      </w:r>
      <w:r>
        <w:instrText xml:space="preserve"> SEQ Hình_2. \* ARABIC </w:instrText>
      </w:r>
      <w:r>
        <w:fldChar w:fldCharType="separate"/>
      </w:r>
      <w:r w:rsidR="00927EB6">
        <w:rPr>
          <w:noProof/>
        </w:rPr>
        <w:t>12</w:t>
      </w:r>
      <w:r>
        <w:fldChar w:fldCharType="end"/>
      </w:r>
      <w:r>
        <w:t>.</w:t>
      </w:r>
      <w:r w:rsidR="00B16A1D">
        <w:t xml:space="preserve"> </w:t>
      </w:r>
      <w:r>
        <w:t>Cấu</w:t>
      </w:r>
      <w:r w:rsidR="00B16A1D">
        <w:t xml:space="preserve"> </w:t>
      </w:r>
      <w:r>
        <w:t>trúc</w:t>
      </w:r>
      <w:r w:rsidR="00B16A1D">
        <w:t xml:space="preserve"> </w:t>
      </w:r>
      <w:r>
        <w:t>thư</w:t>
      </w:r>
      <w:r w:rsidR="00B16A1D">
        <w:t xml:space="preserve"> </w:t>
      </w:r>
      <w:r>
        <w:t>mục</w:t>
      </w:r>
      <w:r w:rsidR="00B16A1D">
        <w:t xml:space="preserve"> </w:t>
      </w:r>
      <w:r>
        <w:t>dự</w:t>
      </w:r>
      <w:r w:rsidR="00B16A1D">
        <w:t xml:space="preserve"> </w:t>
      </w:r>
      <w:r>
        <w:t>án</w:t>
      </w:r>
      <w:r w:rsidR="00B16A1D">
        <w:t xml:space="preserve"> </w:t>
      </w:r>
      <w:r>
        <w:t>Flutter</w:t>
      </w:r>
      <w:bookmarkEnd w:id="64"/>
      <w:bookmarkEnd w:id="65"/>
    </w:p>
    <w:p w:rsidR="00827DF4" w:rsidRPr="00085F94" w:rsidRDefault="00827DF4" w:rsidP="00790365">
      <w:pPr>
        <w:pStyle w:val="BodyText"/>
      </w:pPr>
      <w:r w:rsidRPr="00085F94">
        <w:lastRenderedPageBreak/>
        <w:t>Thư</w:t>
      </w:r>
      <w:r w:rsidR="00B16A1D">
        <w:t xml:space="preserve"> </w:t>
      </w:r>
      <w:r w:rsidRPr="00085F94">
        <w:t>mục</w:t>
      </w:r>
      <w:r w:rsidR="00B16A1D">
        <w:t xml:space="preserve"> </w:t>
      </w:r>
      <m:oMath>
        <m:r>
          <m:rPr>
            <m:sty m:val="b"/>
          </m:rPr>
          <w:rPr>
            <w:rFonts w:ascii="Cambria Math" w:hAnsi="Cambria Math"/>
          </w:rPr>
          <m:t>.dart_tool:</m:t>
        </m:r>
      </m:oMath>
      <w:r w:rsidR="00B16A1D">
        <w:t xml:space="preserve"> </w:t>
      </w:r>
      <w:r w:rsidRPr="00085F94">
        <w:t>Bên</w:t>
      </w:r>
      <w:r w:rsidR="00B16A1D">
        <w:t xml:space="preserve"> </w:t>
      </w:r>
      <w:r w:rsidRPr="00085F94">
        <w:t>trong</w:t>
      </w:r>
      <w:r w:rsidR="00B16A1D">
        <w:t xml:space="preserve"> </w:t>
      </w:r>
      <w:r w:rsidRPr="00085F94">
        <w:t>gồm</w:t>
      </w:r>
      <w:r w:rsidR="00B16A1D">
        <w:t xml:space="preserve"> </w:t>
      </w:r>
      <w:r w:rsidRPr="00085F94">
        <w:t>2</w:t>
      </w:r>
      <w:r w:rsidR="00B16A1D">
        <w:t xml:space="preserve"> </w:t>
      </w:r>
      <w:r w:rsidRPr="00085F94">
        <w:t>thành</w:t>
      </w:r>
      <w:r w:rsidR="00B16A1D">
        <w:t xml:space="preserve"> </w:t>
      </w:r>
      <w:r w:rsidRPr="00085F94">
        <w:t>phần</w:t>
      </w:r>
      <w:r w:rsidR="00B16A1D">
        <w:t xml:space="preserve"> </w:t>
      </w:r>
      <w:r w:rsidRPr="00085F94">
        <w:t>chính</w:t>
      </w:r>
    </w:p>
    <w:p w:rsidR="00827DF4" w:rsidRPr="00A52F10" w:rsidRDefault="00827DF4" w:rsidP="00790365">
      <w:pPr>
        <w:pStyle w:val="BodyText"/>
        <w:numPr>
          <w:ilvl w:val="0"/>
          <w:numId w:val="59"/>
        </w:numPr>
      </w:pPr>
      <w:bookmarkStart w:id="66" w:name="OLE_LINK30"/>
      <w:bookmarkStart w:id="67" w:name="OLE_LINK31"/>
      <m:oMath>
        <m:r>
          <m:rPr>
            <m:sty m:val="p"/>
          </m:rPr>
          <w:rPr>
            <w:rFonts w:ascii="Cambria Math" w:hAnsi="Cambria Math"/>
          </w:rPr>
          <m:t>flutter_build</m:t>
        </m:r>
      </m:oMath>
      <w:bookmarkEnd w:id="66"/>
      <w:bookmarkEnd w:id="67"/>
      <w:r>
        <w:t>:</w:t>
      </w:r>
      <w:r w:rsidR="00B16A1D">
        <w:t xml:space="preserve"> </w:t>
      </w:r>
      <w:r>
        <w:t>Lưu</w:t>
      </w:r>
      <w:r w:rsidR="00B16A1D">
        <w:t xml:space="preserve"> </w:t>
      </w:r>
      <w:r>
        <w:t>trữ</w:t>
      </w:r>
      <w:r w:rsidR="00B16A1D">
        <w:t xml:space="preserve"> </w:t>
      </w:r>
      <w:r>
        <w:t>các</w:t>
      </w:r>
      <w:r w:rsidR="00B16A1D">
        <w:t xml:space="preserve"> </w:t>
      </w:r>
      <w:r>
        <w:t>bộ</w:t>
      </w:r>
      <w:r w:rsidR="00B16A1D">
        <w:t xml:space="preserve"> </w:t>
      </w:r>
      <w:r>
        <w:t>nhớ</w:t>
      </w:r>
      <w:r w:rsidR="00B16A1D">
        <w:t xml:space="preserve"> </w:t>
      </w:r>
      <w:r>
        <w:t>đệm</w:t>
      </w:r>
      <w:r w:rsidR="00B16A1D">
        <w:t xml:space="preserve"> </w:t>
      </w:r>
      <w:r>
        <w:t>về</w:t>
      </w:r>
      <w:r w:rsidR="00B16A1D">
        <w:t xml:space="preserve"> </w:t>
      </w:r>
      <w:r>
        <w:t>bản</w:t>
      </w:r>
      <w:r w:rsidR="00B16A1D">
        <w:t xml:space="preserve"> </w:t>
      </w:r>
      <w:r>
        <w:t>build</w:t>
      </w:r>
      <w:r w:rsidR="00B16A1D">
        <w:t xml:space="preserve"> </w:t>
      </w:r>
      <w:r>
        <w:t>của</w:t>
      </w:r>
      <w:r w:rsidR="00B16A1D">
        <w:t xml:space="preserve"> </w:t>
      </w:r>
      <w:r>
        <w:t>Flutter.</w:t>
      </w:r>
    </w:p>
    <w:p w:rsidR="00827DF4" w:rsidRPr="00493DC4" w:rsidRDefault="00827DF4" w:rsidP="00790365">
      <w:pPr>
        <w:pStyle w:val="BodyText"/>
        <w:numPr>
          <w:ilvl w:val="0"/>
          <w:numId w:val="59"/>
        </w:numPr>
      </w:pPr>
      <m:oMath>
        <m:r>
          <m:rPr>
            <m:sty m:val="p"/>
          </m:rPr>
          <w:rPr>
            <w:rFonts w:ascii="Cambria Math" w:hAnsi="Cambria Math"/>
          </w:rPr>
          <m:t>package_config.json:</m:t>
        </m:r>
      </m:oMath>
      <w:r w:rsidR="00B16A1D">
        <w:t xml:space="preserve"> </w:t>
      </w:r>
      <w:r>
        <w:t>Nơi</w:t>
      </w:r>
      <w:r w:rsidR="00B16A1D">
        <w:t xml:space="preserve"> </w:t>
      </w:r>
      <w:r>
        <w:t>chỉ</w:t>
      </w:r>
      <w:r w:rsidR="00B16A1D">
        <w:t xml:space="preserve"> </w:t>
      </w:r>
      <w:r>
        <w:t>định</w:t>
      </w:r>
      <w:r w:rsidR="00B16A1D">
        <w:t xml:space="preserve"> </w:t>
      </w:r>
      <w:r>
        <w:t>cụ</w:t>
      </w:r>
      <w:r w:rsidR="00B16A1D">
        <w:t xml:space="preserve"> </w:t>
      </w:r>
      <w:r>
        <w:t>thể</w:t>
      </w:r>
      <w:r w:rsidR="00B16A1D">
        <w:t xml:space="preserve"> </w:t>
      </w:r>
      <w:r>
        <w:t>vị</w:t>
      </w:r>
      <w:r w:rsidR="00B16A1D">
        <w:t xml:space="preserve"> </w:t>
      </w:r>
      <w:r>
        <w:t>trí</w:t>
      </w:r>
      <w:r w:rsidR="00B16A1D">
        <w:t xml:space="preserve"> </w:t>
      </w:r>
      <w:r>
        <w:t>và</w:t>
      </w:r>
      <w:r w:rsidR="00B16A1D">
        <w:t xml:space="preserve"> </w:t>
      </w:r>
      <w:r>
        <w:t>phiên</w:t>
      </w:r>
      <w:r w:rsidR="00B16A1D">
        <w:t xml:space="preserve"> </w:t>
      </w:r>
      <w:r>
        <w:t>bản</w:t>
      </w:r>
      <w:r w:rsidR="00B16A1D">
        <w:t xml:space="preserve"> </w:t>
      </w:r>
      <w:r>
        <w:t>của</w:t>
      </w:r>
      <w:r w:rsidR="00B16A1D">
        <w:t xml:space="preserve"> </w:t>
      </w:r>
      <w:r>
        <w:t>những</w:t>
      </w:r>
      <w:r w:rsidR="00B16A1D">
        <w:t xml:space="preserve"> </w:t>
      </w:r>
      <w:r>
        <w:t>package,</w:t>
      </w:r>
      <w:r w:rsidR="00B16A1D">
        <w:t xml:space="preserve"> </w:t>
      </w:r>
      <w:r>
        <w:t>dependency</w:t>
      </w:r>
      <w:r w:rsidR="00B16A1D">
        <w:t xml:space="preserve"> </w:t>
      </w:r>
      <w:r>
        <w:t>hay</w:t>
      </w:r>
      <w:r w:rsidR="00B16A1D">
        <w:t xml:space="preserve"> </w:t>
      </w:r>
      <w:r>
        <w:t>thư</w:t>
      </w:r>
      <w:r w:rsidR="00B16A1D">
        <w:t xml:space="preserve"> </w:t>
      </w:r>
      <w:r>
        <w:t>viện</w:t>
      </w:r>
      <w:r w:rsidR="00B16A1D">
        <w:t xml:space="preserve"> </w:t>
      </w:r>
      <w:r>
        <w:t>mà</w:t>
      </w:r>
      <w:r w:rsidR="00B16A1D">
        <w:t xml:space="preserve"> </w:t>
      </w:r>
      <w:r>
        <w:t>dự</w:t>
      </w:r>
      <w:r w:rsidR="00B16A1D">
        <w:t xml:space="preserve"> </w:t>
      </w:r>
      <w:r>
        <w:t>án</w:t>
      </w:r>
      <w:r w:rsidR="00B16A1D">
        <w:t xml:space="preserve"> </w:t>
      </w:r>
      <w:r>
        <w:t>sử</w:t>
      </w:r>
      <w:r w:rsidR="00B16A1D">
        <w:t xml:space="preserve"> </w:t>
      </w:r>
      <w:r>
        <w:t>dụng.</w:t>
      </w:r>
    </w:p>
    <w:p w:rsidR="00827DF4" w:rsidRDefault="00827DF4" w:rsidP="00790365">
      <w:pPr>
        <w:pStyle w:val="BodyText"/>
      </w:pPr>
      <w:r w:rsidRPr="00361EDD">
        <w:t>Thư</w:t>
      </w:r>
      <w:r w:rsidR="00B16A1D">
        <w:t xml:space="preserve"> </w:t>
      </w:r>
      <w:r w:rsidRPr="00361EDD">
        <w:t>mục</w:t>
      </w:r>
      <w:r w:rsidR="00B16A1D">
        <w:t xml:space="preserve"> </w:t>
      </w:r>
      <m:oMath>
        <m:r>
          <m:rPr>
            <m:sty m:val="b"/>
          </m:rPr>
          <w:rPr>
            <w:rFonts w:ascii="Cambria Math" w:hAnsi="Cambria Math"/>
          </w:rPr>
          <m:t>android</m:t>
        </m:r>
        <m:r>
          <m:rPr>
            <m:sty m:val="p"/>
          </m:rPr>
          <w:rPr>
            <w:rFonts w:ascii="Cambria Math" w:hAnsi="Cambria Math"/>
          </w:rPr>
          <m:t>:</m:t>
        </m:r>
      </m:oMath>
      <w:r w:rsidR="00B16A1D">
        <w:t xml:space="preserve"> </w:t>
      </w:r>
      <w:r>
        <w:t>L</w:t>
      </w:r>
      <w:r w:rsidRPr="00361EDD">
        <w:t>à</w:t>
      </w:r>
      <w:r w:rsidR="00B16A1D">
        <w:t xml:space="preserve"> </w:t>
      </w:r>
      <w:r w:rsidRPr="00361EDD">
        <w:t>nơi</w:t>
      </w:r>
      <w:r w:rsidR="00B16A1D">
        <w:t xml:space="preserve"> </w:t>
      </w:r>
      <w:r w:rsidRPr="00361EDD">
        <w:t>chứa</w:t>
      </w:r>
      <w:r w:rsidR="00B16A1D">
        <w:t xml:space="preserve"> </w:t>
      </w:r>
      <w:r w:rsidRPr="00361EDD">
        <w:t>các</w:t>
      </w:r>
      <w:r w:rsidR="00B16A1D">
        <w:t xml:space="preserve"> </w:t>
      </w:r>
      <w:r w:rsidRPr="00361EDD">
        <w:t>cài</w:t>
      </w:r>
      <w:r w:rsidR="00B16A1D">
        <w:t xml:space="preserve"> </w:t>
      </w:r>
      <w:r w:rsidRPr="00361EDD">
        <w:t>đặt,</w:t>
      </w:r>
      <w:r w:rsidR="00B16A1D">
        <w:t xml:space="preserve"> </w:t>
      </w:r>
      <w:r w:rsidRPr="00361EDD">
        <w:t>tài</w:t>
      </w:r>
      <w:r w:rsidR="00B16A1D">
        <w:t xml:space="preserve"> </w:t>
      </w:r>
      <w:r w:rsidRPr="00361EDD">
        <w:t>nguyên</w:t>
      </w:r>
      <w:r w:rsidR="00B16A1D">
        <w:t xml:space="preserve"> </w:t>
      </w:r>
      <w:r w:rsidRPr="00361EDD">
        <w:t>cần</w:t>
      </w:r>
      <w:r w:rsidR="00B16A1D">
        <w:t xml:space="preserve"> </w:t>
      </w:r>
      <w:r w:rsidRPr="00361EDD">
        <w:t>thiết</w:t>
      </w:r>
      <w:r w:rsidR="00B16A1D">
        <w:t xml:space="preserve"> </w:t>
      </w:r>
      <w:r w:rsidRPr="00361EDD">
        <w:t>để</w:t>
      </w:r>
      <w:r w:rsidR="00B16A1D">
        <w:t xml:space="preserve"> </w:t>
      </w:r>
      <w:r w:rsidRPr="00361EDD">
        <w:t>chạy</w:t>
      </w:r>
      <w:r w:rsidR="00B16A1D">
        <w:t xml:space="preserve"> </w:t>
      </w:r>
      <w:r w:rsidRPr="00361EDD">
        <w:t>ứng</w:t>
      </w:r>
      <w:r w:rsidR="00B16A1D">
        <w:t xml:space="preserve"> </w:t>
      </w:r>
      <w:r w:rsidRPr="00361EDD">
        <w:t>dụng</w:t>
      </w:r>
      <w:r w:rsidR="00B16A1D">
        <w:t xml:space="preserve"> </w:t>
      </w:r>
      <w:r w:rsidRPr="00361EDD">
        <w:t>Flutter</w:t>
      </w:r>
      <w:r w:rsidR="00B16A1D">
        <w:t xml:space="preserve"> </w:t>
      </w:r>
      <w:r w:rsidRPr="00361EDD">
        <w:t>trên</w:t>
      </w:r>
      <w:r w:rsidR="00B16A1D">
        <w:t xml:space="preserve"> </w:t>
      </w:r>
      <w:r w:rsidRPr="00361EDD">
        <w:t>hệ</w:t>
      </w:r>
      <w:r w:rsidR="00B16A1D">
        <w:t xml:space="preserve"> </w:t>
      </w:r>
      <w:r w:rsidRPr="00361EDD">
        <w:t>điều</w:t>
      </w:r>
      <w:r w:rsidR="00B16A1D">
        <w:t xml:space="preserve"> </w:t>
      </w:r>
      <w:r w:rsidRPr="00361EDD">
        <w:t>hành</w:t>
      </w:r>
      <w:r w:rsidR="00B16A1D">
        <w:t xml:space="preserve"> </w:t>
      </w:r>
      <w:r w:rsidRPr="00361EDD">
        <w:t>Android.</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assets:</m:t>
        </m:r>
      </m:oMath>
      <w:r w:rsidR="00B16A1D">
        <w:t xml:space="preserve"> </w:t>
      </w:r>
      <w:r>
        <w:t>Lưu</w:t>
      </w:r>
      <w:r w:rsidR="00B16A1D">
        <w:t xml:space="preserve"> </w:t>
      </w:r>
      <w:r>
        <w:t>trữ</w:t>
      </w:r>
      <w:r w:rsidR="00B16A1D">
        <w:t xml:space="preserve"> </w:t>
      </w:r>
      <w:r>
        <w:t>các</w:t>
      </w:r>
      <w:r w:rsidR="00B16A1D">
        <w:t xml:space="preserve"> </w:t>
      </w:r>
      <w:r>
        <w:t>hình</w:t>
      </w:r>
      <w:r w:rsidR="00B16A1D">
        <w:t xml:space="preserve"> </w:t>
      </w:r>
      <w:r>
        <w:t>ảnh,</w:t>
      </w:r>
      <w:r w:rsidR="00B16A1D">
        <w:t xml:space="preserve"> </w:t>
      </w:r>
      <w:r>
        <w:t>phông</w:t>
      </w:r>
      <w:r w:rsidR="00B16A1D">
        <w:t xml:space="preserve"> </w:t>
      </w:r>
      <w:r>
        <w:t>chữ,…</w:t>
      </w:r>
      <w:r w:rsidR="00B16A1D">
        <w:t xml:space="preserve"> </w:t>
      </w:r>
      <w:r>
        <w:t>được</w:t>
      </w:r>
      <w:r w:rsidR="00B16A1D">
        <w:t xml:space="preserve"> </w:t>
      </w:r>
      <w:r>
        <w:t>sử</w:t>
      </w:r>
      <w:r w:rsidR="00B16A1D">
        <w:t xml:space="preserve"> </w:t>
      </w:r>
      <w:r>
        <w:t>dụng</w:t>
      </w:r>
      <w:r w:rsidR="00B16A1D">
        <w:t xml:space="preserve"> </w:t>
      </w:r>
      <w:r>
        <w:t>trong</w:t>
      </w:r>
      <w:r w:rsidR="00B16A1D">
        <w:t xml:space="preserve"> </w:t>
      </w:r>
      <w:r>
        <w:t>toàn</w:t>
      </w:r>
      <w:r w:rsidR="00B16A1D">
        <w:t xml:space="preserve"> </w:t>
      </w:r>
      <w:r>
        <w:t>bộ</w:t>
      </w:r>
      <w:r w:rsidR="00B16A1D">
        <w:t xml:space="preserve"> </w:t>
      </w:r>
      <w:r>
        <w:t>dự</w:t>
      </w:r>
      <w:r w:rsidR="00B16A1D">
        <w:t xml:space="preserve"> </w:t>
      </w:r>
      <w:r>
        <w:t>án.</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ios:</m:t>
        </m:r>
      </m:oMath>
      <w:r w:rsidR="00B16A1D">
        <w:t xml:space="preserve"> </w:t>
      </w:r>
      <w:r>
        <w:t>Giống</w:t>
      </w:r>
      <w:r w:rsidR="00B16A1D">
        <w:t xml:space="preserve"> </w:t>
      </w:r>
      <w:r>
        <w:t>như</w:t>
      </w:r>
      <w:r w:rsidR="00B16A1D">
        <w:t xml:space="preserve"> </w:t>
      </w:r>
      <w:r>
        <w:t>thư</w:t>
      </w:r>
      <w:r w:rsidR="00B16A1D">
        <w:t xml:space="preserve"> </w:t>
      </w:r>
      <w:r>
        <w:t>mục</w:t>
      </w:r>
      <w:r w:rsidR="00B16A1D">
        <w:t xml:space="preserve"> </w:t>
      </w:r>
      <w:r>
        <w:t>android,</w:t>
      </w:r>
      <w:r w:rsidR="00B16A1D">
        <w:t xml:space="preserve"> </w:t>
      </w:r>
      <w:r>
        <w:t>là</w:t>
      </w:r>
      <w:r w:rsidR="00B16A1D">
        <w:t xml:space="preserve"> </w:t>
      </w:r>
      <w:r>
        <w:t>nơi</w:t>
      </w:r>
      <w:r w:rsidR="00B16A1D">
        <w:t xml:space="preserve"> </w:t>
      </w:r>
      <w:r>
        <w:t>chứa</w:t>
      </w:r>
      <w:r w:rsidR="00B16A1D">
        <w:t xml:space="preserve"> </w:t>
      </w:r>
      <w:r>
        <w:t>các</w:t>
      </w:r>
      <w:r w:rsidR="00B16A1D">
        <w:t xml:space="preserve"> </w:t>
      </w:r>
      <w:r>
        <w:t>cài</w:t>
      </w:r>
      <w:r w:rsidR="00B16A1D">
        <w:t xml:space="preserve"> </w:t>
      </w:r>
      <w:r>
        <w:t>đặt,</w:t>
      </w:r>
      <w:r w:rsidR="00B16A1D">
        <w:t xml:space="preserve"> </w:t>
      </w:r>
      <w:r>
        <w:t>tài</w:t>
      </w:r>
      <w:r w:rsidR="00B16A1D">
        <w:t xml:space="preserve"> </w:t>
      </w:r>
      <w:r>
        <w:t>nguyên</w:t>
      </w:r>
      <w:r w:rsidR="00B16A1D">
        <w:t xml:space="preserve"> </w:t>
      </w:r>
      <w:r>
        <w:t>cần</w:t>
      </w:r>
      <w:r w:rsidR="00B16A1D">
        <w:t xml:space="preserve"> </w:t>
      </w:r>
      <w:r>
        <w:t>thiết</w:t>
      </w:r>
      <w:r w:rsidR="00B16A1D">
        <w:t xml:space="preserve"> </w:t>
      </w:r>
      <w:r>
        <w:t>để</w:t>
      </w:r>
      <w:r w:rsidR="00B16A1D">
        <w:t xml:space="preserve"> </w:t>
      </w:r>
      <w:r>
        <w:t>chạy</w:t>
      </w:r>
      <w:r w:rsidR="00B16A1D">
        <w:t xml:space="preserve"> </w:t>
      </w:r>
      <w:r>
        <w:t>ứng</w:t>
      </w:r>
      <w:r w:rsidR="00B16A1D">
        <w:t xml:space="preserve"> </w:t>
      </w:r>
      <w:r>
        <w:t>dụng</w:t>
      </w:r>
      <w:r w:rsidR="00B16A1D">
        <w:t xml:space="preserve"> </w:t>
      </w:r>
      <w:r>
        <w:t>Flutter</w:t>
      </w:r>
      <w:r w:rsidR="00B16A1D">
        <w:t xml:space="preserve"> </w:t>
      </w:r>
      <w:r>
        <w:t>trên</w:t>
      </w:r>
      <w:r w:rsidR="00B16A1D">
        <w:t xml:space="preserve"> </w:t>
      </w:r>
      <w:r>
        <w:t>hệ</w:t>
      </w:r>
      <w:r w:rsidR="00B16A1D">
        <w:t xml:space="preserve"> </w:t>
      </w:r>
      <w:r>
        <w:t>điều</w:t>
      </w:r>
      <w:r w:rsidR="00B16A1D">
        <w:t xml:space="preserve"> </w:t>
      </w:r>
      <w:r>
        <w:t>hành</w:t>
      </w:r>
      <w:r w:rsidR="00B16A1D">
        <w:t xml:space="preserve"> </w:t>
      </w:r>
      <w:r>
        <w:t>IOS</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lib:</m:t>
        </m:r>
      </m:oMath>
      <w:r w:rsidR="00B16A1D">
        <w:t xml:space="preserve"> </w:t>
      </w:r>
    </w:p>
    <w:p w:rsidR="00827DF4" w:rsidRDefault="00827DF4" w:rsidP="00790365">
      <w:pPr>
        <w:pStyle w:val="BodyText"/>
        <w:numPr>
          <w:ilvl w:val="0"/>
          <w:numId w:val="58"/>
        </w:numPr>
      </w:pPr>
      <w:r>
        <w:t>Là</w:t>
      </w:r>
      <w:r w:rsidR="00B16A1D">
        <w:t xml:space="preserve"> </w:t>
      </w:r>
      <w:r>
        <w:t>thư</w:t>
      </w:r>
      <w:r w:rsidR="00B16A1D">
        <w:t xml:space="preserve"> </w:t>
      </w:r>
      <w:r>
        <w:t>mục</w:t>
      </w:r>
      <w:r w:rsidR="00B16A1D">
        <w:t xml:space="preserve"> </w:t>
      </w:r>
      <w:r>
        <w:t>quan</w:t>
      </w:r>
      <w:r w:rsidR="00B16A1D">
        <w:t xml:space="preserve"> </w:t>
      </w:r>
      <w:r>
        <w:t>trọng</w:t>
      </w:r>
      <w:r w:rsidR="00B16A1D">
        <w:t xml:space="preserve"> </w:t>
      </w:r>
      <w:r>
        <w:t>nhất</w:t>
      </w:r>
      <w:r w:rsidR="00B16A1D">
        <w:t xml:space="preserve"> </w:t>
      </w:r>
      <w:r>
        <w:t>của</w:t>
      </w:r>
      <w:r w:rsidR="00B16A1D">
        <w:t xml:space="preserve"> </w:t>
      </w:r>
      <w:r>
        <w:t>dự</w:t>
      </w:r>
      <w:r w:rsidR="00B16A1D">
        <w:t xml:space="preserve"> </w:t>
      </w:r>
      <w:r>
        <w:t>án,</w:t>
      </w:r>
      <w:r w:rsidR="00B16A1D">
        <w:t xml:space="preserve"> </w:t>
      </w:r>
      <w:r>
        <w:t>nơi</w:t>
      </w:r>
      <w:r w:rsidR="00B16A1D">
        <w:t xml:space="preserve"> </w:t>
      </w:r>
      <w:r>
        <w:t>thực</w:t>
      </w:r>
      <w:r w:rsidR="00B16A1D">
        <w:t xml:space="preserve"> </w:t>
      </w:r>
      <w:r>
        <w:t>hiện</w:t>
      </w:r>
      <w:r w:rsidR="00B16A1D">
        <w:t xml:space="preserve"> </w:t>
      </w:r>
      <w:r>
        <w:t>xây</w:t>
      </w:r>
      <w:r w:rsidR="00B16A1D">
        <w:t xml:space="preserve"> </w:t>
      </w:r>
      <w:r>
        <w:t>dựng</w:t>
      </w:r>
      <w:r w:rsidR="00B16A1D">
        <w:t xml:space="preserve"> </w:t>
      </w:r>
      <w:r>
        <w:t>dự</w:t>
      </w:r>
      <w:r w:rsidR="00B16A1D">
        <w:t xml:space="preserve"> </w:t>
      </w:r>
      <w:r>
        <w:t>án.</w:t>
      </w:r>
    </w:p>
    <w:p w:rsidR="00827DF4" w:rsidRDefault="00827DF4" w:rsidP="00790365">
      <w:pPr>
        <w:pStyle w:val="BodyText"/>
        <w:numPr>
          <w:ilvl w:val="0"/>
          <w:numId w:val="58"/>
        </w:numPr>
      </w:pPr>
      <w:r>
        <w:t>Mặc</w:t>
      </w:r>
      <w:r w:rsidR="00B16A1D">
        <w:t xml:space="preserve"> </w:t>
      </w:r>
      <w:r>
        <w:t>định</w:t>
      </w:r>
      <w:r w:rsidR="00B16A1D">
        <w:t xml:space="preserve"> </w:t>
      </w:r>
      <w:r>
        <w:t>thư</w:t>
      </w:r>
      <w:r w:rsidR="00B16A1D">
        <w:t xml:space="preserve"> </w:t>
      </w:r>
      <w:r>
        <w:t>mục</w:t>
      </w:r>
      <w:r w:rsidR="00B16A1D">
        <w:t xml:space="preserve"> </w:t>
      </w:r>
      <w:r>
        <w:t>lib</w:t>
      </w:r>
      <w:r w:rsidR="00B16A1D">
        <w:t xml:space="preserve"> </w:t>
      </w:r>
      <w:r>
        <w:t>chứa</w:t>
      </w:r>
      <w:r w:rsidR="00B16A1D">
        <w:t xml:space="preserve"> </w:t>
      </w:r>
      <w:r>
        <w:t>tệp</w:t>
      </w:r>
      <w:r w:rsidR="008723A5">
        <w:t xml:space="preserve"> </w:t>
      </w:r>
      <w:bookmarkStart w:id="68" w:name="OLE_LINK24"/>
      <w:bookmarkStart w:id="69" w:name="OLE_LINK25"/>
      <m:oMath>
        <m:r>
          <m:rPr>
            <m:sty m:val="p"/>
          </m:rPr>
          <w:rPr>
            <w:rFonts w:ascii="Cambria Math" w:hAnsi="Cambria Math"/>
          </w:rPr>
          <m:t>main.dart</m:t>
        </m:r>
      </m:oMath>
      <w:bookmarkEnd w:id="68"/>
      <w:bookmarkEnd w:id="69"/>
      <w:r w:rsidR="008723A5">
        <w:rPr>
          <w:bCs/>
        </w:rPr>
        <w:t>.</w:t>
      </w:r>
      <w:r w:rsidR="00B16A1D">
        <w:t xml:space="preserve"> </w:t>
      </w:r>
      <w:r>
        <w:t>Khi</w:t>
      </w:r>
      <w:r w:rsidR="00B16A1D">
        <w:t xml:space="preserve"> </w:t>
      </w:r>
      <w:r>
        <w:t>chạy</w:t>
      </w:r>
      <w:r w:rsidR="00B16A1D">
        <w:t xml:space="preserve"> </w:t>
      </w:r>
      <w:r>
        <w:t>dự</w:t>
      </w:r>
      <w:r w:rsidR="00B16A1D">
        <w:t xml:space="preserve"> </w:t>
      </w:r>
      <w:r>
        <w:t>án</w:t>
      </w:r>
      <w:r w:rsidR="00B16A1D">
        <w:t xml:space="preserve"> </w:t>
      </w:r>
      <w:r>
        <w:t>tệp</w:t>
      </w:r>
      <w:r w:rsidR="00B16A1D">
        <w:t xml:space="preserve"> </w:t>
      </w:r>
      <m:oMath>
        <m:r>
          <m:rPr>
            <m:sty m:val="p"/>
          </m:rPr>
          <w:rPr>
            <w:rFonts w:ascii="Cambria Math" w:hAnsi="Cambria Math"/>
          </w:rPr>
          <m:t>main.dart</m:t>
        </m:r>
      </m:oMath>
      <w:r w:rsidR="008723A5">
        <w:t xml:space="preserve"> </w:t>
      </w:r>
      <w:r>
        <w:t>được</w:t>
      </w:r>
      <w:r w:rsidR="00B16A1D">
        <w:t xml:space="preserve"> </w:t>
      </w:r>
      <w:r>
        <w:t>chạy</w:t>
      </w:r>
      <w:r w:rsidR="00B16A1D">
        <w:t xml:space="preserve"> </w:t>
      </w:r>
      <w:r>
        <w:t>đầu</w:t>
      </w:r>
      <w:r w:rsidR="00B16A1D">
        <w:t xml:space="preserve"> </w:t>
      </w:r>
      <w:r>
        <w:t>tiên.</w:t>
      </w:r>
    </w:p>
    <w:p w:rsidR="00827DF4" w:rsidRDefault="00827DF4" w:rsidP="00790365">
      <w:pPr>
        <w:pStyle w:val="BodyText"/>
      </w:pPr>
      <w:r>
        <w:t>Thư</w:t>
      </w:r>
      <w:r w:rsidR="00B16A1D">
        <w:t xml:space="preserve"> </w:t>
      </w:r>
      <w:r>
        <w:t>mục</w:t>
      </w:r>
      <w:r w:rsidR="00B16A1D">
        <w:t xml:space="preserve"> </w:t>
      </w:r>
      <m:oMath>
        <m:r>
          <m:rPr>
            <m:sty m:val="b"/>
          </m:rPr>
          <w:rPr>
            <w:rFonts w:ascii="Cambria Math" w:hAnsi="Cambria Math"/>
          </w:rPr>
          <m:t>test:</m:t>
        </m:r>
      </m:oMath>
      <w:r w:rsidR="00B16A1D">
        <w:t xml:space="preserve"> </w:t>
      </w:r>
      <w:r>
        <w:t>Chứa</w:t>
      </w:r>
      <w:r w:rsidR="00B16A1D">
        <w:t xml:space="preserve"> </w:t>
      </w:r>
      <w:r>
        <w:t>code</w:t>
      </w:r>
      <w:r w:rsidR="00B16A1D">
        <w:t xml:space="preserve"> </w:t>
      </w:r>
      <w:r>
        <w:t>kiểm</w:t>
      </w:r>
      <w:r w:rsidR="00B16A1D">
        <w:t xml:space="preserve"> </w:t>
      </w:r>
      <w:r>
        <w:t>thử</w:t>
      </w:r>
      <w:r w:rsidR="00B16A1D">
        <w:t xml:space="preserve"> </w:t>
      </w:r>
      <w:r>
        <w:t>phần</w:t>
      </w:r>
      <w:r w:rsidR="00B16A1D">
        <w:t xml:space="preserve"> </w:t>
      </w:r>
      <w:r>
        <w:t>mềm.</w:t>
      </w:r>
    </w:p>
    <w:p w:rsidR="00905FE2" w:rsidRDefault="00827DF4" w:rsidP="00790365">
      <w:pPr>
        <w:pStyle w:val="BodyText"/>
      </w:pPr>
      <w:r>
        <w:t>Tệp</w:t>
      </w:r>
      <w:r w:rsidR="00B16A1D">
        <w:t xml:space="preserve"> </w:t>
      </w:r>
      <w:bookmarkStart w:id="70" w:name="OLE_LINK19"/>
      <w:bookmarkStart w:id="71" w:name="OLE_LINK20"/>
      <m:oMath>
        <m:r>
          <m:rPr>
            <m:sty m:val="b"/>
          </m:rPr>
          <w:rPr>
            <w:rFonts w:ascii="Cambria Math" w:hAnsi="Cambria Math"/>
          </w:rPr>
          <m:t>pubspec.yaml:</m:t>
        </m:r>
      </m:oMath>
      <w:bookmarkEnd w:id="70"/>
      <w:bookmarkEnd w:id="71"/>
      <w:r w:rsidR="00B16A1D">
        <w:t xml:space="preserve"> </w:t>
      </w:r>
      <w:r>
        <w:t>Là</w:t>
      </w:r>
      <w:r w:rsidR="00B16A1D">
        <w:t xml:space="preserve"> </w:t>
      </w:r>
      <w:r>
        <w:t>nơi</w:t>
      </w:r>
      <w:r w:rsidR="00B16A1D">
        <w:t xml:space="preserve"> </w:t>
      </w:r>
      <w:r>
        <w:t>chứa</w:t>
      </w:r>
      <w:r w:rsidR="00B16A1D">
        <w:t xml:space="preserve"> </w:t>
      </w:r>
      <w:r>
        <w:t>cấu</w:t>
      </w:r>
      <w:r w:rsidR="00B16A1D">
        <w:t xml:space="preserve"> </w:t>
      </w:r>
      <w:r>
        <w:t>hình</w:t>
      </w:r>
      <w:r w:rsidR="00B16A1D">
        <w:t xml:space="preserve"> </w:t>
      </w:r>
      <w:r>
        <w:t>cụ</w:t>
      </w:r>
      <w:r w:rsidR="00B16A1D">
        <w:t xml:space="preserve"> </w:t>
      </w:r>
      <w:r>
        <w:t>thể</w:t>
      </w:r>
      <w:r w:rsidR="00B16A1D">
        <w:t xml:space="preserve"> </w:t>
      </w:r>
      <w:r>
        <w:t>cho</w:t>
      </w:r>
      <w:r w:rsidR="00B16A1D">
        <w:t xml:space="preserve"> </w:t>
      </w:r>
      <w:r>
        <w:t>ứng</w:t>
      </w:r>
      <w:r w:rsidR="00B16A1D">
        <w:t xml:space="preserve"> </w:t>
      </w:r>
      <w:r>
        <w:t>dụng</w:t>
      </w:r>
      <w:r w:rsidR="00B16A1D">
        <w:t xml:space="preserve"> </w:t>
      </w:r>
      <w:r>
        <w:t>như</w:t>
      </w:r>
      <w:r w:rsidR="00B16A1D">
        <w:t xml:space="preserve"> </w:t>
      </w:r>
      <w:r>
        <w:t>tên,</w:t>
      </w:r>
      <w:r w:rsidR="00B16A1D">
        <w:t xml:space="preserve"> </w:t>
      </w:r>
      <w:r>
        <w:t>phiên</w:t>
      </w:r>
      <w:r w:rsidR="00B16A1D">
        <w:t xml:space="preserve"> </w:t>
      </w:r>
      <w:r>
        <w:t>bản,</w:t>
      </w:r>
      <w:r w:rsidR="00B16A1D">
        <w:t xml:space="preserve"> </w:t>
      </w:r>
      <w:r>
        <w:t>môi</w:t>
      </w:r>
      <w:r w:rsidR="00B16A1D">
        <w:t xml:space="preserve"> </w:t>
      </w:r>
      <w:r>
        <w:t>trường,</w:t>
      </w:r>
      <w:r w:rsidR="008136DA">
        <w:t xml:space="preserve"> </w:t>
      </w:r>
      <w:r>
        <w:t>…</w:t>
      </w:r>
    </w:p>
    <w:p w:rsidR="00827DF4" w:rsidRPr="00CE7104" w:rsidRDefault="00827DF4" w:rsidP="00CE7104">
      <w:pPr>
        <w:pStyle w:val="H4"/>
      </w:pPr>
      <w:r w:rsidRPr="00CE7104">
        <w:t>Điểm</w:t>
      </w:r>
      <w:r w:rsidR="00B16A1D">
        <w:t xml:space="preserve"> </w:t>
      </w:r>
      <w:r w:rsidRPr="00CE7104">
        <w:t>nổi</w:t>
      </w:r>
      <w:r w:rsidR="00B16A1D">
        <w:t xml:space="preserve"> </w:t>
      </w:r>
      <w:r w:rsidRPr="00CE7104">
        <w:t>bật</w:t>
      </w:r>
      <w:r w:rsidR="00B16A1D">
        <w:t xml:space="preserve"> </w:t>
      </w:r>
      <w:r w:rsidRPr="00CE7104">
        <w:t>của</w:t>
      </w:r>
      <w:r w:rsidR="00B16A1D">
        <w:t xml:space="preserve"> </w:t>
      </w:r>
      <w:r w:rsidRPr="00CE7104">
        <w:t>Dart</w:t>
      </w:r>
    </w:p>
    <w:p w:rsidR="00827DF4" w:rsidRDefault="00827DF4" w:rsidP="00790365">
      <w:pPr>
        <w:pStyle w:val="BodyText"/>
      </w:pPr>
      <w:r w:rsidRPr="003C5939">
        <w:rPr>
          <w:b/>
        </w:rPr>
        <w:t>Hướng</w:t>
      </w:r>
      <w:r w:rsidR="00B16A1D">
        <w:rPr>
          <w:b/>
        </w:rPr>
        <w:t xml:space="preserve"> </w:t>
      </w:r>
      <w:r w:rsidRPr="003C5939">
        <w:rPr>
          <w:b/>
        </w:rPr>
        <w:t>đối</w:t>
      </w:r>
      <w:r w:rsidR="00B16A1D">
        <w:rPr>
          <w:b/>
        </w:rPr>
        <w:t xml:space="preserve"> </w:t>
      </w:r>
      <w:r w:rsidRPr="003C5939">
        <w:rPr>
          <w:b/>
        </w:rPr>
        <w:t>tượng:</w:t>
      </w:r>
      <w:r w:rsidR="00B16A1D">
        <w:t xml:space="preserve"> </w:t>
      </w:r>
      <w:r w:rsidRPr="0018775F">
        <w:t>Dart</w:t>
      </w:r>
      <w:r w:rsidR="00B16A1D">
        <w:t xml:space="preserve"> </w:t>
      </w:r>
      <w:r w:rsidRPr="0018775F">
        <w:t>là</w:t>
      </w:r>
      <w:r w:rsidR="00B16A1D">
        <w:t xml:space="preserve"> </w:t>
      </w:r>
      <w:r w:rsidRPr="0018775F">
        <w:t>ngôn</w:t>
      </w:r>
      <w:r w:rsidR="00B16A1D">
        <w:t xml:space="preserve"> </w:t>
      </w:r>
      <w:r w:rsidRPr="0018775F">
        <w:t>ngữ</w:t>
      </w:r>
      <w:r w:rsidR="00B16A1D">
        <w:t xml:space="preserve"> </w:t>
      </w:r>
      <w:r w:rsidRPr="0018775F">
        <w:t>lập</w:t>
      </w:r>
      <w:r w:rsidR="00B16A1D">
        <w:t xml:space="preserve"> </w:t>
      </w:r>
      <w:r w:rsidRPr="0018775F">
        <w:t>trình</w:t>
      </w:r>
      <w:r w:rsidR="00B16A1D">
        <w:t xml:space="preserve"> </w:t>
      </w:r>
      <w:r w:rsidRPr="0018775F">
        <w:t>hướng</w:t>
      </w:r>
      <w:r w:rsidR="00B16A1D">
        <w:t xml:space="preserve"> </w:t>
      </w:r>
      <w:r w:rsidRPr="0018775F">
        <w:t>đối</w:t>
      </w:r>
      <w:r w:rsidR="00B16A1D">
        <w:t xml:space="preserve"> </w:t>
      </w:r>
      <w:r w:rsidRPr="0018775F">
        <w:t>tượng,</w:t>
      </w:r>
      <w:r w:rsidR="00B16A1D">
        <w:t xml:space="preserve"> </w:t>
      </w:r>
      <w:r w:rsidRPr="0018775F">
        <w:t>cho</w:t>
      </w:r>
      <w:r w:rsidR="00B16A1D">
        <w:t xml:space="preserve"> </w:t>
      </w:r>
      <w:r w:rsidRPr="0018775F">
        <w:t>phép</w:t>
      </w:r>
      <w:r w:rsidR="00B16A1D">
        <w:t xml:space="preserve"> </w:t>
      </w:r>
      <w:r w:rsidRPr="0018775F">
        <w:t>mô</w:t>
      </w:r>
      <w:r w:rsidR="00B16A1D">
        <w:t xml:space="preserve"> </w:t>
      </w:r>
      <w:r w:rsidRPr="0018775F">
        <w:t>hình</w:t>
      </w:r>
      <w:r w:rsidR="00B16A1D">
        <w:t xml:space="preserve"> </w:t>
      </w:r>
      <w:r w:rsidRPr="0018775F">
        <w:t>hóa</w:t>
      </w:r>
      <w:r w:rsidR="00B16A1D">
        <w:t xml:space="preserve"> </w:t>
      </w:r>
      <w:r w:rsidRPr="0018775F">
        <w:t>các</w:t>
      </w:r>
      <w:r w:rsidR="00B16A1D">
        <w:t xml:space="preserve"> </w:t>
      </w:r>
      <w:r w:rsidRPr="0018775F">
        <w:t>đối</w:t>
      </w:r>
      <w:r w:rsidR="00B16A1D">
        <w:t xml:space="preserve"> </w:t>
      </w:r>
      <w:r w:rsidRPr="0018775F">
        <w:t>tượng</w:t>
      </w:r>
      <w:r w:rsidR="00B16A1D">
        <w:t xml:space="preserve"> </w:t>
      </w:r>
      <w:r w:rsidRPr="0018775F">
        <w:t>thực</w:t>
      </w:r>
      <w:r w:rsidR="00B16A1D">
        <w:t xml:space="preserve"> </w:t>
      </w:r>
      <w:r w:rsidRPr="0018775F">
        <w:t>tế</w:t>
      </w:r>
      <w:r w:rsidR="00B16A1D">
        <w:t xml:space="preserve"> </w:t>
      </w:r>
      <w:r w:rsidRPr="0018775F">
        <w:t>thành</w:t>
      </w:r>
      <w:r w:rsidR="00B16A1D">
        <w:t xml:space="preserve"> </w:t>
      </w:r>
      <w:r w:rsidRPr="0018775F">
        <w:t>các</w:t>
      </w:r>
      <w:r w:rsidR="00B16A1D">
        <w:t xml:space="preserve"> </w:t>
      </w:r>
      <w:r w:rsidRPr="0018775F">
        <w:t>lớp</w:t>
      </w:r>
      <w:r w:rsidR="00B16A1D">
        <w:t xml:space="preserve"> </w:t>
      </w:r>
      <w:r w:rsidRPr="0018775F">
        <w:t>(class)</w:t>
      </w:r>
      <w:r w:rsidR="00B16A1D">
        <w:t xml:space="preserve"> </w:t>
      </w:r>
      <w:r w:rsidRPr="0018775F">
        <w:t>và</w:t>
      </w:r>
      <w:r w:rsidR="00B16A1D">
        <w:t xml:space="preserve"> </w:t>
      </w:r>
      <w:r w:rsidRPr="0018775F">
        <w:t>đối</w:t>
      </w:r>
      <w:r w:rsidR="00B16A1D">
        <w:t xml:space="preserve"> </w:t>
      </w:r>
      <w:r w:rsidRPr="0018775F">
        <w:t>tượng</w:t>
      </w:r>
      <w:r w:rsidR="00B16A1D">
        <w:t xml:space="preserve"> </w:t>
      </w:r>
      <w:r w:rsidRPr="0018775F">
        <w:t>(object),</w:t>
      </w:r>
      <w:r w:rsidR="00B16A1D">
        <w:t xml:space="preserve"> </w:t>
      </w:r>
      <w:r w:rsidRPr="0018775F">
        <w:t>có</w:t>
      </w:r>
      <w:r w:rsidR="00B16A1D">
        <w:t xml:space="preserve"> </w:t>
      </w:r>
      <w:r w:rsidRPr="0018775F">
        <w:t>các</w:t>
      </w:r>
      <w:r w:rsidR="00B16A1D">
        <w:t xml:space="preserve"> </w:t>
      </w:r>
      <w:r w:rsidRPr="0018775F">
        <w:t>thuộc</w:t>
      </w:r>
      <w:r w:rsidR="00B16A1D">
        <w:t xml:space="preserve"> </w:t>
      </w:r>
      <w:r w:rsidRPr="0018775F">
        <w:t>tính</w:t>
      </w:r>
      <w:r w:rsidR="00B16A1D">
        <w:t xml:space="preserve"> </w:t>
      </w:r>
      <w:r w:rsidRPr="0018775F">
        <w:t>và</w:t>
      </w:r>
      <w:r w:rsidR="00B16A1D">
        <w:t xml:space="preserve"> </w:t>
      </w:r>
      <w:r w:rsidRPr="0018775F">
        <w:t>phương</w:t>
      </w:r>
      <w:r w:rsidR="00B16A1D">
        <w:t xml:space="preserve"> </w:t>
      </w:r>
      <w:r w:rsidRPr="0018775F">
        <w:t>thức.</w:t>
      </w:r>
      <w:r w:rsidR="00B16A1D">
        <w:t xml:space="preserve"> </w:t>
      </w:r>
      <w:r w:rsidRPr="0018775F">
        <w:t>Dart</w:t>
      </w:r>
      <w:r w:rsidR="00B16A1D">
        <w:t xml:space="preserve"> </w:t>
      </w:r>
      <w:r w:rsidRPr="0018775F">
        <w:t>hỗ</w:t>
      </w:r>
      <w:r w:rsidR="00B16A1D">
        <w:t xml:space="preserve"> </w:t>
      </w:r>
      <w:r w:rsidRPr="0018775F">
        <w:t>trợ</w:t>
      </w:r>
      <w:r w:rsidR="00B16A1D">
        <w:t xml:space="preserve"> </w:t>
      </w:r>
      <w:r w:rsidRPr="0018775F">
        <w:t>các</w:t>
      </w:r>
      <w:r w:rsidR="00B16A1D">
        <w:t xml:space="preserve"> </w:t>
      </w:r>
      <w:r w:rsidRPr="0018775F">
        <w:t>khái</w:t>
      </w:r>
      <w:r w:rsidR="00B16A1D">
        <w:t xml:space="preserve"> </w:t>
      </w:r>
      <w:r w:rsidRPr="0018775F">
        <w:t>niệm</w:t>
      </w:r>
      <w:r w:rsidR="00B16A1D">
        <w:t xml:space="preserve"> </w:t>
      </w:r>
      <w:r w:rsidRPr="0018775F">
        <w:t>cơ</w:t>
      </w:r>
      <w:r w:rsidR="00B16A1D">
        <w:t xml:space="preserve"> </w:t>
      </w:r>
      <w:r w:rsidRPr="0018775F">
        <w:t>bản</w:t>
      </w:r>
      <w:r w:rsidR="00B16A1D">
        <w:t xml:space="preserve"> </w:t>
      </w:r>
      <w:r w:rsidRPr="0018775F">
        <w:t>trong</w:t>
      </w:r>
      <w:r w:rsidR="00B16A1D">
        <w:t xml:space="preserve"> </w:t>
      </w:r>
      <w:r w:rsidRPr="0018775F">
        <w:t>lập</w:t>
      </w:r>
      <w:r w:rsidR="00B16A1D">
        <w:t xml:space="preserve"> </w:t>
      </w:r>
      <w:r w:rsidRPr="0018775F">
        <w:t>trình</w:t>
      </w:r>
      <w:r w:rsidR="00B16A1D">
        <w:t xml:space="preserve"> </w:t>
      </w:r>
      <w:r w:rsidRPr="0018775F">
        <w:t>OOP</w:t>
      </w:r>
      <w:r w:rsidR="00B16A1D">
        <w:t xml:space="preserve"> </w:t>
      </w:r>
      <w:r w:rsidRPr="0018775F">
        <w:t>như</w:t>
      </w:r>
      <w:r w:rsidR="00B16A1D">
        <w:t xml:space="preserve"> </w:t>
      </w:r>
      <w:r w:rsidRPr="0018775F">
        <w:t>trừu</w:t>
      </w:r>
      <w:r w:rsidR="00B16A1D">
        <w:t xml:space="preserve"> </w:t>
      </w:r>
      <w:r w:rsidRPr="0018775F">
        <w:t>tượng</w:t>
      </w:r>
      <w:r w:rsidR="00B16A1D">
        <w:t xml:space="preserve"> </w:t>
      </w:r>
      <w:r w:rsidRPr="0018775F">
        <w:t>hóa,</w:t>
      </w:r>
      <w:r w:rsidR="00B16A1D">
        <w:t xml:space="preserve"> </w:t>
      </w:r>
      <w:r w:rsidRPr="0018775F">
        <w:t>đóng</w:t>
      </w:r>
      <w:r w:rsidR="00B16A1D">
        <w:t xml:space="preserve"> </w:t>
      </w:r>
      <w:r w:rsidRPr="0018775F">
        <w:t>gói,</w:t>
      </w:r>
      <w:r w:rsidR="00B16A1D">
        <w:t xml:space="preserve"> </w:t>
      </w:r>
      <w:r w:rsidRPr="0018775F">
        <w:t>kế</w:t>
      </w:r>
      <w:r w:rsidR="00B16A1D">
        <w:t xml:space="preserve"> </w:t>
      </w:r>
      <w:r w:rsidRPr="0018775F">
        <w:t>thừa</w:t>
      </w:r>
      <w:r w:rsidR="00B16A1D">
        <w:t xml:space="preserve"> </w:t>
      </w:r>
      <w:r w:rsidRPr="0018775F">
        <w:t>và</w:t>
      </w:r>
      <w:r w:rsidR="00B16A1D">
        <w:t xml:space="preserve"> </w:t>
      </w:r>
      <w:r w:rsidRPr="0018775F">
        <w:t>đa</w:t>
      </w:r>
      <w:r w:rsidR="00B16A1D">
        <w:t xml:space="preserve"> </w:t>
      </w:r>
      <w:r w:rsidRPr="0018775F">
        <w:t>hình.</w:t>
      </w:r>
    </w:p>
    <w:p w:rsidR="00827DF4" w:rsidRDefault="00827DF4" w:rsidP="00790365">
      <w:pPr>
        <w:pStyle w:val="BodyText"/>
      </w:pPr>
      <w:r w:rsidRPr="003C5939">
        <w:rPr>
          <w:b/>
        </w:rPr>
        <w:t>Bất</w:t>
      </w:r>
      <w:r w:rsidR="00B16A1D">
        <w:rPr>
          <w:b/>
        </w:rPr>
        <w:t xml:space="preserve"> </w:t>
      </w:r>
      <w:r w:rsidRPr="003C5939">
        <w:rPr>
          <w:b/>
        </w:rPr>
        <w:t>đồng</w:t>
      </w:r>
      <w:r w:rsidR="00B16A1D">
        <w:rPr>
          <w:b/>
        </w:rPr>
        <w:t xml:space="preserve"> </w:t>
      </w:r>
      <w:r w:rsidRPr="003C5939">
        <w:rPr>
          <w:b/>
        </w:rPr>
        <w:t>bộ:</w:t>
      </w:r>
      <w:r w:rsidR="00B16A1D">
        <w:t xml:space="preserve"> </w:t>
      </w:r>
      <w:r w:rsidRPr="0018775F">
        <w:t>Dart</w:t>
      </w:r>
      <w:r w:rsidR="00B16A1D">
        <w:t xml:space="preserve"> </w:t>
      </w:r>
      <w:r w:rsidRPr="0018775F">
        <w:t>hỗ</w:t>
      </w:r>
      <w:r w:rsidR="00B16A1D">
        <w:t xml:space="preserve"> </w:t>
      </w:r>
      <w:r w:rsidRPr="0018775F">
        <w:t>trợ</w:t>
      </w:r>
      <w:r w:rsidR="00B16A1D">
        <w:t xml:space="preserve"> </w:t>
      </w:r>
      <w:r w:rsidRPr="0018775F">
        <w:t>lập</w:t>
      </w:r>
      <w:r w:rsidR="00B16A1D">
        <w:t xml:space="preserve"> </w:t>
      </w:r>
      <w:r w:rsidRPr="0018775F">
        <w:t>trình</w:t>
      </w:r>
      <w:r w:rsidR="00B16A1D">
        <w:t xml:space="preserve"> </w:t>
      </w:r>
      <w:r w:rsidRPr="0018775F">
        <w:t>không</w:t>
      </w:r>
      <w:r w:rsidR="00B16A1D">
        <w:t xml:space="preserve"> </w:t>
      </w:r>
      <w:r w:rsidRPr="0018775F">
        <w:t>đồng</w:t>
      </w:r>
      <w:r w:rsidR="00B16A1D">
        <w:t xml:space="preserve"> </w:t>
      </w:r>
      <w:r w:rsidRPr="0018775F">
        <w:t>bộ</w:t>
      </w:r>
      <w:r w:rsidR="00B16A1D">
        <w:t xml:space="preserve"> </w:t>
      </w:r>
      <w:r w:rsidRPr="0018775F">
        <w:t>thông</w:t>
      </w:r>
      <w:r w:rsidR="00B16A1D">
        <w:t xml:space="preserve"> </w:t>
      </w:r>
      <w:r w:rsidRPr="0018775F">
        <w:t>qua</w:t>
      </w:r>
      <w:r w:rsidR="00B16A1D">
        <w:t xml:space="preserve"> </w:t>
      </w:r>
      <w:r w:rsidRPr="0018775F">
        <w:t>các</w:t>
      </w:r>
      <w:r w:rsidR="00B16A1D">
        <w:t xml:space="preserve"> </w:t>
      </w:r>
      <w:r w:rsidRPr="0018775F">
        <w:t>Future</w:t>
      </w:r>
      <w:r w:rsidR="00B16A1D">
        <w:t xml:space="preserve"> </w:t>
      </w:r>
      <w:r w:rsidRPr="0018775F">
        <w:t>và</w:t>
      </w:r>
      <w:r w:rsidR="00B16A1D">
        <w:t xml:space="preserve"> </w:t>
      </w:r>
      <w:r w:rsidRPr="0018775F">
        <w:t>Stream.</w:t>
      </w:r>
      <w:r w:rsidR="00B16A1D">
        <w:t xml:space="preserve"> </w:t>
      </w:r>
      <w:r w:rsidRPr="0018775F">
        <w:t>Điều</w:t>
      </w:r>
      <w:r w:rsidR="00B16A1D">
        <w:t xml:space="preserve"> </w:t>
      </w:r>
      <w:r w:rsidRPr="0018775F">
        <w:t>này</w:t>
      </w:r>
      <w:r w:rsidR="00B16A1D">
        <w:t xml:space="preserve"> </w:t>
      </w:r>
      <w:r w:rsidRPr="0018775F">
        <w:t>cho</w:t>
      </w:r>
      <w:r w:rsidR="00B16A1D">
        <w:t xml:space="preserve"> </w:t>
      </w:r>
      <w:r w:rsidRPr="0018775F">
        <w:t>phép</w:t>
      </w:r>
      <w:r w:rsidR="00B16A1D">
        <w:t xml:space="preserve"> </w:t>
      </w:r>
      <w:r w:rsidRPr="0018775F">
        <w:t>chạy</w:t>
      </w:r>
      <w:r w:rsidR="00B16A1D">
        <w:t xml:space="preserve"> </w:t>
      </w:r>
      <w:r w:rsidRPr="0018775F">
        <w:t>đồng</w:t>
      </w:r>
      <w:r w:rsidR="00B16A1D">
        <w:t xml:space="preserve"> </w:t>
      </w:r>
      <w:r w:rsidRPr="0018775F">
        <w:t>thời</w:t>
      </w:r>
      <w:r w:rsidR="00B16A1D">
        <w:t xml:space="preserve"> </w:t>
      </w:r>
      <w:r w:rsidRPr="0018775F">
        <w:t>nhiều</w:t>
      </w:r>
      <w:r w:rsidR="00B16A1D">
        <w:t xml:space="preserve"> </w:t>
      </w:r>
      <w:r w:rsidRPr="0018775F">
        <w:t>task</w:t>
      </w:r>
      <w:r w:rsidR="00B16A1D">
        <w:t xml:space="preserve"> </w:t>
      </w:r>
      <w:r w:rsidRPr="0018775F">
        <w:t>một</w:t>
      </w:r>
      <w:r w:rsidR="00B16A1D">
        <w:t xml:space="preserve"> </w:t>
      </w:r>
      <w:r w:rsidRPr="0018775F">
        <w:t>cách</w:t>
      </w:r>
      <w:r w:rsidR="00B16A1D">
        <w:t xml:space="preserve"> </w:t>
      </w:r>
      <w:r w:rsidRPr="0018775F">
        <w:t>độc</w:t>
      </w:r>
      <w:r w:rsidR="00B16A1D">
        <w:t xml:space="preserve"> </w:t>
      </w:r>
      <w:r w:rsidRPr="0018775F">
        <w:t>lập,</w:t>
      </w:r>
      <w:r w:rsidR="00B16A1D">
        <w:t xml:space="preserve"> </w:t>
      </w:r>
      <w:r w:rsidRPr="0018775F">
        <w:t>tăng</w:t>
      </w:r>
      <w:r w:rsidR="00B16A1D">
        <w:t xml:space="preserve"> </w:t>
      </w:r>
      <w:r w:rsidRPr="0018775F">
        <w:t>hiệu</w:t>
      </w:r>
      <w:r w:rsidR="00B16A1D">
        <w:t xml:space="preserve"> </w:t>
      </w:r>
      <w:r w:rsidRPr="0018775F">
        <w:t>suất</w:t>
      </w:r>
      <w:r w:rsidR="00B16A1D">
        <w:t xml:space="preserve"> </w:t>
      </w:r>
      <w:r w:rsidRPr="0018775F">
        <w:t>xử</w:t>
      </w:r>
      <w:r w:rsidR="00B16A1D">
        <w:t xml:space="preserve"> </w:t>
      </w:r>
      <w:r w:rsidRPr="0018775F">
        <w:t>lý.</w:t>
      </w:r>
    </w:p>
    <w:p w:rsidR="00827DF4" w:rsidRDefault="00827DF4" w:rsidP="00790365">
      <w:pPr>
        <w:pStyle w:val="BodyText"/>
      </w:pPr>
      <w:r w:rsidRPr="003C5939">
        <w:rPr>
          <w:b/>
        </w:rPr>
        <w:t>Các</w:t>
      </w:r>
      <w:r w:rsidR="00B16A1D">
        <w:rPr>
          <w:b/>
        </w:rPr>
        <w:t xml:space="preserve"> </w:t>
      </w:r>
      <w:r w:rsidRPr="003C5939">
        <w:rPr>
          <w:b/>
        </w:rPr>
        <w:t>thư</w:t>
      </w:r>
      <w:r w:rsidR="00B16A1D">
        <w:rPr>
          <w:b/>
        </w:rPr>
        <w:t xml:space="preserve"> </w:t>
      </w:r>
      <w:r w:rsidRPr="003C5939">
        <w:rPr>
          <w:b/>
        </w:rPr>
        <w:t>viện</w:t>
      </w:r>
      <w:r w:rsidR="00B16A1D">
        <w:rPr>
          <w:b/>
        </w:rPr>
        <w:t xml:space="preserve"> </w:t>
      </w:r>
      <w:r w:rsidRPr="003C5939">
        <w:rPr>
          <w:b/>
        </w:rPr>
        <w:t>tích</w:t>
      </w:r>
      <w:r w:rsidR="00B16A1D">
        <w:rPr>
          <w:b/>
        </w:rPr>
        <w:t xml:space="preserve"> </w:t>
      </w:r>
      <w:r w:rsidRPr="003C5939">
        <w:rPr>
          <w:b/>
        </w:rPr>
        <w:t>hợp:</w:t>
      </w:r>
      <w:r w:rsidR="00B16A1D">
        <w:t xml:space="preserve"> </w:t>
      </w:r>
      <w:r w:rsidRPr="009057CC">
        <w:t>Dart</w:t>
      </w:r>
      <w:r w:rsidR="00B16A1D">
        <w:t xml:space="preserve"> </w:t>
      </w:r>
      <w:r w:rsidRPr="009057CC">
        <w:t>tích</w:t>
      </w:r>
      <w:r w:rsidR="00B16A1D">
        <w:t xml:space="preserve"> </w:t>
      </w:r>
      <w:r w:rsidRPr="009057CC">
        <w:t>hợp</w:t>
      </w:r>
      <w:r w:rsidR="00B16A1D">
        <w:t xml:space="preserve"> </w:t>
      </w:r>
      <w:r w:rsidRPr="009057CC">
        <w:t>sẵn</w:t>
      </w:r>
      <w:r w:rsidR="00B16A1D">
        <w:t xml:space="preserve"> </w:t>
      </w:r>
      <w:r w:rsidRPr="009057CC">
        <w:t>nhiều</w:t>
      </w:r>
      <w:r w:rsidR="00B16A1D">
        <w:t xml:space="preserve"> </w:t>
      </w:r>
      <w:r w:rsidRPr="009057CC">
        <w:t>thư</w:t>
      </w:r>
      <w:r w:rsidR="00B16A1D">
        <w:t xml:space="preserve"> </w:t>
      </w:r>
      <w:r w:rsidRPr="009057CC">
        <w:t>viện</w:t>
      </w:r>
      <w:r w:rsidR="00B16A1D">
        <w:t xml:space="preserve"> </w:t>
      </w:r>
      <w:r w:rsidRPr="009057CC">
        <w:t>như</w:t>
      </w:r>
      <w:r w:rsidR="008723A5">
        <w:t xml:space="preserve"> </w:t>
      </w:r>
      <w:bookmarkStart w:id="72" w:name="OLE_LINK26"/>
      <w:bookmarkStart w:id="73" w:name="OLE_LINK27"/>
      <m:oMath>
        <m:r>
          <m:rPr>
            <m:sty m:val="p"/>
          </m:rPr>
          <w:rPr>
            <w:rFonts w:ascii="Cambria Math" w:hAnsi="Cambria Math"/>
          </w:rPr>
          <m:t>dart:core</m:t>
        </m:r>
      </m:oMath>
      <w:bookmarkEnd w:id="72"/>
      <w:bookmarkEnd w:id="73"/>
      <w:r w:rsidR="008723A5">
        <w:rPr>
          <w:bCs/>
        </w:rPr>
        <w:t xml:space="preserve">, </w:t>
      </w:r>
      <w:bookmarkStart w:id="74" w:name="OLE_LINK28"/>
      <w:bookmarkStart w:id="75" w:name="OLE_LINK29"/>
      <m:oMath>
        <m:r>
          <m:rPr>
            <m:sty m:val="p"/>
          </m:rPr>
          <w:rPr>
            <w:rFonts w:ascii="Cambria Math" w:hAnsi="Cambria Math"/>
          </w:rPr>
          <m:t>dart:async</m:t>
        </m:r>
      </m:oMath>
      <w:bookmarkEnd w:id="74"/>
      <w:bookmarkEnd w:id="75"/>
      <w:r w:rsidR="008723A5">
        <w:t xml:space="preserve">, </w:t>
      </w:r>
      <m:oMath>
        <m:r>
          <m:rPr>
            <m:sty m:val="p"/>
          </m:rPr>
          <w:rPr>
            <w:rFonts w:ascii="Cambria Math" w:hAnsi="Cambria Math"/>
          </w:rPr>
          <m:t>dart:math,</m:t>
        </m:r>
      </m:oMath>
      <w:r w:rsidRPr="009057CC">
        <w:t>..</w:t>
      </w:r>
      <w:r w:rsidR="008723A5">
        <w:t>.</w:t>
      </w:r>
      <w:r w:rsidR="00B16A1D">
        <w:t xml:space="preserve"> </w:t>
      </w:r>
      <w:r w:rsidRPr="009057CC">
        <w:t>giúp</w:t>
      </w:r>
      <w:r w:rsidR="00B16A1D">
        <w:t xml:space="preserve"> </w:t>
      </w:r>
      <w:r w:rsidRPr="009057CC">
        <w:t>phát</w:t>
      </w:r>
      <w:r w:rsidR="00B16A1D">
        <w:t xml:space="preserve"> </w:t>
      </w:r>
      <w:r w:rsidRPr="009057CC">
        <w:t>triển</w:t>
      </w:r>
      <w:r w:rsidR="00B16A1D">
        <w:t xml:space="preserve"> </w:t>
      </w:r>
      <w:r w:rsidRPr="009057CC">
        <w:t>ứng</w:t>
      </w:r>
      <w:r w:rsidR="00B16A1D">
        <w:t xml:space="preserve"> </w:t>
      </w:r>
      <w:r w:rsidRPr="009057CC">
        <w:t>dụng</w:t>
      </w:r>
      <w:r w:rsidR="00B16A1D">
        <w:t xml:space="preserve"> </w:t>
      </w:r>
      <w:r w:rsidRPr="009057CC">
        <w:t>nhanh.</w:t>
      </w:r>
      <w:r w:rsidR="00B16A1D">
        <w:t xml:space="preserve"> </w:t>
      </w:r>
      <w:r w:rsidRPr="009057CC">
        <w:t>Người</w:t>
      </w:r>
      <w:r w:rsidR="00B16A1D">
        <w:t xml:space="preserve"> </w:t>
      </w:r>
      <w:r w:rsidRPr="009057CC">
        <w:t>lập</w:t>
      </w:r>
      <w:r w:rsidR="00B16A1D">
        <w:t xml:space="preserve"> </w:t>
      </w:r>
      <w:r w:rsidRPr="009057CC">
        <w:t>trình</w:t>
      </w:r>
      <w:r w:rsidR="00B16A1D">
        <w:t xml:space="preserve"> </w:t>
      </w:r>
      <w:r>
        <w:t>dễ</w:t>
      </w:r>
      <w:r w:rsidR="00B16A1D">
        <w:t xml:space="preserve"> </w:t>
      </w:r>
      <w:r>
        <w:t>dàng</w:t>
      </w:r>
      <w:r w:rsidR="00B16A1D">
        <w:t xml:space="preserve"> </w:t>
      </w:r>
      <w:r w:rsidRPr="009057CC">
        <w:t>sử</w:t>
      </w:r>
      <w:r w:rsidR="00B16A1D">
        <w:t xml:space="preserve"> </w:t>
      </w:r>
      <w:r w:rsidRPr="009057CC">
        <w:t>dụng</w:t>
      </w:r>
      <w:r w:rsidR="00B16A1D">
        <w:t xml:space="preserve"> </w:t>
      </w:r>
      <w:r w:rsidRPr="009057CC">
        <w:t>lại</w:t>
      </w:r>
      <w:r w:rsidR="00B16A1D">
        <w:t xml:space="preserve"> </w:t>
      </w:r>
      <w:r w:rsidR="00DF0E71">
        <w:t>mã</w:t>
      </w:r>
      <w:r w:rsidR="00B16A1D">
        <w:t xml:space="preserve"> </w:t>
      </w:r>
      <w:r w:rsidRPr="009057CC">
        <w:t>thay</w:t>
      </w:r>
      <w:r w:rsidR="00B16A1D">
        <w:t xml:space="preserve"> </w:t>
      </w:r>
      <w:r w:rsidRPr="009057CC">
        <w:t>vì</w:t>
      </w:r>
      <w:r w:rsidR="00B16A1D">
        <w:t xml:space="preserve"> </w:t>
      </w:r>
      <w:r w:rsidRPr="009057CC">
        <w:t>viết</w:t>
      </w:r>
      <w:r w:rsidR="00B16A1D">
        <w:t xml:space="preserve"> </w:t>
      </w:r>
      <w:r w:rsidRPr="009057CC">
        <w:t>lại.</w:t>
      </w:r>
    </w:p>
    <w:p w:rsidR="00827DF4" w:rsidRPr="00905FE2" w:rsidRDefault="00827DF4" w:rsidP="00790365">
      <w:pPr>
        <w:pStyle w:val="BodyText"/>
      </w:pPr>
      <w:r w:rsidRPr="003C5939">
        <w:rPr>
          <w:b/>
        </w:rPr>
        <w:t>Hỗ</w:t>
      </w:r>
      <w:r w:rsidR="00B16A1D">
        <w:rPr>
          <w:b/>
        </w:rPr>
        <w:t xml:space="preserve"> </w:t>
      </w:r>
      <w:r w:rsidRPr="003C5939">
        <w:rPr>
          <w:b/>
        </w:rPr>
        <w:t>trợ</w:t>
      </w:r>
      <w:r w:rsidR="00B16A1D">
        <w:rPr>
          <w:b/>
        </w:rPr>
        <w:t xml:space="preserve"> </w:t>
      </w:r>
      <w:r w:rsidRPr="003C5939">
        <w:rPr>
          <w:b/>
        </w:rPr>
        <w:t>đa</w:t>
      </w:r>
      <w:r w:rsidR="00B16A1D">
        <w:rPr>
          <w:b/>
        </w:rPr>
        <w:t xml:space="preserve"> </w:t>
      </w:r>
      <w:r w:rsidRPr="003C5939">
        <w:rPr>
          <w:b/>
        </w:rPr>
        <w:t>nền</w:t>
      </w:r>
      <w:r w:rsidR="00B16A1D">
        <w:rPr>
          <w:b/>
        </w:rPr>
        <w:t xml:space="preserve"> </w:t>
      </w:r>
      <w:r w:rsidRPr="003C5939">
        <w:rPr>
          <w:b/>
        </w:rPr>
        <w:t>tảng:</w:t>
      </w:r>
      <w:r w:rsidR="00B16A1D">
        <w:t xml:space="preserve"> </w:t>
      </w:r>
      <w:r w:rsidRPr="009057CC">
        <w:t>Nhờ</w:t>
      </w:r>
      <w:r w:rsidR="00B16A1D">
        <w:t xml:space="preserve"> </w:t>
      </w:r>
      <w:r w:rsidRPr="009057CC">
        <w:t>Dart</w:t>
      </w:r>
      <w:r w:rsidR="00B16A1D">
        <w:t xml:space="preserve"> </w:t>
      </w:r>
      <w:r w:rsidRPr="009057CC">
        <w:t>VM</w:t>
      </w:r>
      <w:r w:rsidR="00B16A1D">
        <w:t xml:space="preserve"> </w:t>
      </w:r>
      <w:r w:rsidRPr="009057CC">
        <w:t>và</w:t>
      </w:r>
      <w:r w:rsidR="00B16A1D">
        <w:t xml:space="preserve"> </w:t>
      </w:r>
      <w:r w:rsidRPr="009057CC">
        <w:t>Dart</w:t>
      </w:r>
      <w:r w:rsidR="00B16A1D">
        <w:t xml:space="preserve"> </w:t>
      </w:r>
      <w:r w:rsidRPr="009057CC">
        <w:t>compile</w:t>
      </w:r>
      <w:r w:rsidR="00B16A1D">
        <w:t xml:space="preserve"> </w:t>
      </w:r>
      <w:r w:rsidRPr="009057CC">
        <w:t>to</w:t>
      </w:r>
      <w:r w:rsidR="00B16A1D">
        <w:t xml:space="preserve"> </w:t>
      </w:r>
      <w:r w:rsidRPr="009057CC">
        <w:t>native,</w:t>
      </w:r>
      <w:r w:rsidR="00B16A1D">
        <w:t xml:space="preserve"> </w:t>
      </w:r>
      <w:r w:rsidRPr="009057CC">
        <w:t>Dart</w:t>
      </w:r>
      <w:r w:rsidR="00B16A1D">
        <w:t xml:space="preserve"> </w:t>
      </w:r>
      <w:r w:rsidRPr="009057CC">
        <w:t>có</w:t>
      </w:r>
      <w:r w:rsidR="00B16A1D">
        <w:t xml:space="preserve"> </w:t>
      </w:r>
      <w:r w:rsidRPr="009057CC">
        <w:t>thể</w:t>
      </w:r>
      <w:r w:rsidR="00B16A1D">
        <w:t xml:space="preserve"> </w:t>
      </w:r>
      <w:r w:rsidRPr="009057CC">
        <w:t>chạy</w:t>
      </w:r>
      <w:r w:rsidR="00B16A1D">
        <w:t xml:space="preserve"> </w:t>
      </w:r>
      <w:r w:rsidRPr="009057CC">
        <w:t>trên</w:t>
      </w:r>
      <w:r w:rsidR="00B16A1D">
        <w:t xml:space="preserve"> </w:t>
      </w:r>
      <w:r w:rsidRPr="009057CC">
        <w:lastRenderedPageBreak/>
        <w:t>nhiều</w:t>
      </w:r>
      <w:r w:rsidR="00B16A1D">
        <w:t xml:space="preserve"> </w:t>
      </w:r>
      <w:r w:rsidRPr="009057CC">
        <w:t>nền</w:t>
      </w:r>
      <w:r w:rsidR="00B16A1D">
        <w:t xml:space="preserve"> </w:t>
      </w:r>
      <w:r w:rsidRPr="009057CC">
        <w:t>tảng</w:t>
      </w:r>
      <w:r w:rsidR="00B16A1D">
        <w:t xml:space="preserve"> </w:t>
      </w:r>
      <w:r w:rsidRPr="009057CC">
        <w:t>như</w:t>
      </w:r>
      <w:r w:rsidR="00B16A1D">
        <w:t xml:space="preserve"> </w:t>
      </w:r>
      <w:r w:rsidRPr="009057CC">
        <w:t>Windows,</w:t>
      </w:r>
      <w:r w:rsidR="00B16A1D">
        <w:t xml:space="preserve"> </w:t>
      </w:r>
      <w:r w:rsidRPr="009057CC">
        <w:t>Linux,</w:t>
      </w:r>
      <w:r w:rsidR="00B16A1D">
        <w:t xml:space="preserve"> </w:t>
      </w:r>
      <w:r w:rsidRPr="009057CC">
        <w:t>MacOS,</w:t>
      </w:r>
      <w:r w:rsidR="00B16A1D">
        <w:t xml:space="preserve"> </w:t>
      </w:r>
      <w:r w:rsidRPr="009057CC">
        <w:t>cũng</w:t>
      </w:r>
      <w:r w:rsidR="00B16A1D">
        <w:t xml:space="preserve"> </w:t>
      </w:r>
      <w:r w:rsidRPr="009057CC">
        <w:t>như</w:t>
      </w:r>
      <w:r w:rsidR="00B16A1D">
        <w:t xml:space="preserve"> </w:t>
      </w:r>
      <w:r w:rsidRPr="009057CC">
        <w:t>các</w:t>
      </w:r>
      <w:r w:rsidR="00B16A1D">
        <w:t xml:space="preserve"> </w:t>
      </w:r>
      <w:r w:rsidRPr="009057CC">
        <w:t>mobile</w:t>
      </w:r>
      <w:r w:rsidR="00B16A1D">
        <w:t xml:space="preserve"> </w:t>
      </w:r>
      <w:r w:rsidRPr="009057CC">
        <w:t>platform.</w:t>
      </w:r>
    </w:p>
    <w:p w:rsidR="00751A8C" w:rsidRDefault="00751A8C" w:rsidP="00751A8C">
      <w:pPr>
        <w:pStyle w:val="H3"/>
      </w:pPr>
      <w:bookmarkStart w:id="76" w:name="_Toc182179849"/>
      <w:r>
        <w:t>Quản</w:t>
      </w:r>
      <w:r w:rsidR="00B16A1D">
        <w:t xml:space="preserve"> </w:t>
      </w:r>
      <w:r>
        <w:t>lý</w:t>
      </w:r>
      <w:r w:rsidR="00B16A1D">
        <w:t xml:space="preserve"> </w:t>
      </w:r>
      <w:r>
        <w:t>trang</w:t>
      </w:r>
      <w:r w:rsidR="00B16A1D">
        <w:t xml:space="preserve"> </w:t>
      </w:r>
      <w:r>
        <w:t>thái</w:t>
      </w:r>
      <w:r w:rsidR="00B16A1D">
        <w:t xml:space="preserve"> </w:t>
      </w:r>
      <w:r>
        <w:t>ứng</w:t>
      </w:r>
      <w:r w:rsidR="00B16A1D">
        <w:t xml:space="preserve"> </w:t>
      </w:r>
      <w:r>
        <w:t>dụng</w:t>
      </w:r>
      <w:bookmarkEnd w:id="76"/>
    </w:p>
    <w:p w:rsidR="00E606D0" w:rsidRPr="00CE7104" w:rsidRDefault="00CE7104" w:rsidP="00CE7104">
      <w:pPr>
        <w:pStyle w:val="H4"/>
      </w:pPr>
      <w:r w:rsidRPr="00CE7104">
        <w:t>Giới</w:t>
      </w:r>
      <w:r w:rsidR="00B16A1D">
        <w:t xml:space="preserve"> </w:t>
      </w:r>
      <w:r w:rsidRPr="00CE7104">
        <w:t>thiệu</w:t>
      </w:r>
      <w:r w:rsidR="00B16A1D">
        <w:t xml:space="preserve"> </w:t>
      </w:r>
    </w:p>
    <w:p w:rsidR="00F5361A" w:rsidRDefault="00BA1AC8" w:rsidP="00790365">
      <w:pPr>
        <w:pStyle w:val="BodyText"/>
      </w:pPr>
      <w:r>
        <w:t>Mỗi</w:t>
      </w:r>
      <w:r w:rsidR="00B16A1D">
        <w:t xml:space="preserve"> </w:t>
      </w:r>
      <w:r w:rsidR="00F5361A">
        <w:t>phần</w:t>
      </w:r>
      <w:r w:rsidR="00B16A1D">
        <w:t xml:space="preserve"> </w:t>
      </w:r>
      <w:r w:rsidR="00F5361A">
        <w:t>tử</w:t>
      </w:r>
      <w:r w:rsidR="00B16A1D">
        <w:t xml:space="preserve"> </w:t>
      </w:r>
      <w:r w:rsidR="00F5361A">
        <w:t>giao</w:t>
      </w:r>
      <w:r w:rsidR="00B16A1D">
        <w:t xml:space="preserve"> </w:t>
      </w:r>
      <w:r w:rsidR="00F5361A">
        <w:t>diện</w:t>
      </w:r>
      <w:r w:rsidR="00B16A1D">
        <w:t xml:space="preserve"> </w:t>
      </w:r>
      <w:r w:rsidR="00F5361A">
        <w:t>động</w:t>
      </w:r>
      <w:r w:rsidR="00B16A1D">
        <w:t xml:space="preserve"> </w:t>
      </w:r>
      <w:r w:rsidR="00F5361A">
        <w:t>trong</w:t>
      </w:r>
      <w:r w:rsidR="00B16A1D">
        <w:t xml:space="preserve"> </w:t>
      </w:r>
      <w:r w:rsidR="00F5361A">
        <w:t>Flutter</w:t>
      </w:r>
      <w:r w:rsidR="00B16A1D">
        <w:t xml:space="preserve"> </w:t>
      </w:r>
      <w:r w:rsidR="00F5361A">
        <w:t>phải</w:t>
      </w:r>
      <w:r w:rsidR="00B16A1D">
        <w:t xml:space="preserve"> </w:t>
      </w:r>
      <w:r w:rsidR="00F5361A">
        <w:t>có</w:t>
      </w:r>
      <w:r w:rsidR="00B16A1D">
        <w:t xml:space="preserve"> </w:t>
      </w:r>
      <w:r w:rsidR="00F5361A">
        <w:t>trạng</w:t>
      </w:r>
      <w:r w:rsidR="00B16A1D">
        <w:t xml:space="preserve"> </w:t>
      </w:r>
      <w:r w:rsidR="00F5361A">
        <w:t>thái</w:t>
      </w:r>
      <w:r w:rsidR="00B16A1D">
        <w:t xml:space="preserve"> </w:t>
      </w:r>
      <w:r w:rsidR="00F5361A">
        <w:t>tương</w:t>
      </w:r>
      <w:r w:rsidR="00B16A1D">
        <w:t xml:space="preserve"> </w:t>
      </w:r>
      <w:r w:rsidR="00F5361A">
        <w:t>ứng,</w:t>
      </w:r>
      <w:r w:rsidR="00B16A1D">
        <w:t xml:space="preserve"> </w:t>
      </w:r>
      <w:r w:rsidR="00F5361A">
        <w:t>và</w:t>
      </w:r>
      <w:r w:rsidR="00B16A1D">
        <w:t xml:space="preserve"> </w:t>
      </w:r>
      <w:r w:rsidR="00F5361A">
        <w:t>chỉ</w:t>
      </w:r>
      <w:r w:rsidR="00B16A1D">
        <w:t xml:space="preserve"> </w:t>
      </w:r>
      <w:r w:rsidR="00F5361A">
        <w:t>có</w:t>
      </w:r>
      <w:r w:rsidR="00B16A1D">
        <w:t xml:space="preserve"> </w:t>
      </w:r>
      <w:r w:rsidR="00F5361A">
        <w:t>thể</w:t>
      </w:r>
      <w:r w:rsidR="00B16A1D">
        <w:t xml:space="preserve"> </w:t>
      </w:r>
      <w:r w:rsidR="00F5361A">
        <w:t>thay</w:t>
      </w:r>
      <w:r w:rsidR="00B16A1D">
        <w:t xml:space="preserve"> </w:t>
      </w:r>
      <w:r w:rsidR="00F5361A">
        <w:t>đổi</w:t>
      </w:r>
      <w:r w:rsidR="00B16A1D">
        <w:t xml:space="preserve"> </w:t>
      </w:r>
      <w:r w:rsidR="00F5361A">
        <w:t>phần</w:t>
      </w:r>
      <w:r w:rsidR="00B16A1D">
        <w:t xml:space="preserve"> </w:t>
      </w:r>
      <w:r w:rsidR="00F5361A">
        <w:t>tử</w:t>
      </w:r>
      <w:r w:rsidR="00B16A1D">
        <w:t xml:space="preserve"> </w:t>
      </w:r>
      <w:r w:rsidR="00F5361A">
        <w:t>này</w:t>
      </w:r>
      <w:r w:rsidR="00B16A1D">
        <w:t xml:space="preserve"> </w:t>
      </w:r>
      <w:r w:rsidR="00F5361A">
        <w:t>bằng</w:t>
      </w:r>
      <w:r w:rsidR="00B16A1D">
        <w:t xml:space="preserve"> </w:t>
      </w:r>
      <w:r w:rsidR="00F5361A">
        <w:t>cách</w:t>
      </w:r>
      <w:r w:rsidR="00B16A1D">
        <w:t xml:space="preserve"> </w:t>
      </w:r>
      <w:r w:rsidR="00F5361A">
        <w:t>thay</w:t>
      </w:r>
      <w:r w:rsidR="00B16A1D">
        <w:t xml:space="preserve"> </w:t>
      </w:r>
      <w:r w:rsidR="00F5361A">
        <w:t>đổi</w:t>
      </w:r>
      <w:r w:rsidR="00B16A1D">
        <w:t xml:space="preserve"> </w:t>
      </w:r>
      <w:r w:rsidR="00F5361A">
        <w:t>trạng</w:t>
      </w:r>
      <w:r w:rsidR="00B16A1D">
        <w:t xml:space="preserve"> </w:t>
      </w:r>
      <w:r w:rsidR="00F5361A">
        <w:t>thái</w:t>
      </w:r>
      <w:r w:rsidR="00B16A1D">
        <w:t xml:space="preserve"> </w:t>
      </w:r>
      <w:r w:rsidR="00F5361A">
        <w:t>và</w:t>
      </w:r>
      <w:r w:rsidR="00B16A1D">
        <w:t xml:space="preserve"> </w:t>
      </w:r>
      <w:r w:rsidR="00F5361A">
        <w:t>thông</w:t>
      </w:r>
      <w:r w:rsidR="00B16A1D">
        <w:t xml:space="preserve"> </w:t>
      </w:r>
      <w:r w:rsidR="00F5361A">
        <w:t>báo</w:t>
      </w:r>
      <w:r w:rsidR="00B16A1D">
        <w:t xml:space="preserve"> </w:t>
      </w:r>
      <w:r w:rsidR="00F5361A">
        <w:t>cho</w:t>
      </w:r>
      <w:r w:rsidR="00B16A1D">
        <w:t xml:space="preserve"> </w:t>
      </w:r>
      <w:r w:rsidR="00F5361A">
        <w:t>framework</w:t>
      </w:r>
      <w:r w:rsidR="00B16A1D">
        <w:t xml:space="preserve"> </w:t>
      </w:r>
      <w:r w:rsidR="00F5361A">
        <w:t>rằng</w:t>
      </w:r>
      <w:r w:rsidR="00B16A1D">
        <w:t xml:space="preserve"> </w:t>
      </w:r>
      <w:r w:rsidR="00F5361A">
        <w:t>có</w:t>
      </w:r>
      <w:r w:rsidR="00B16A1D">
        <w:t xml:space="preserve"> </w:t>
      </w:r>
      <w:r w:rsidR="00F5361A">
        <w:t>thể</w:t>
      </w:r>
      <w:r w:rsidR="00B16A1D">
        <w:t xml:space="preserve"> </w:t>
      </w:r>
      <w:r w:rsidR="00F5361A">
        <w:t>đã</w:t>
      </w:r>
      <w:r w:rsidR="00B16A1D">
        <w:t xml:space="preserve"> </w:t>
      </w:r>
      <w:r w:rsidR="00F5361A">
        <w:t>xảy</w:t>
      </w:r>
      <w:r w:rsidR="00B16A1D">
        <w:t xml:space="preserve"> </w:t>
      </w:r>
      <w:r w:rsidR="00F5361A">
        <w:t>ra</w:t>
      </w:r>
      <w:r w:rsidR="00B16A1D">
        <w:t xml:space="preserve"> </w:t>
      </w:r>
      <w:r w:rsidR="00F5361A">
        <w:t>thay</w:t>
      </w:r>
      <w:r w:rsidR="00B16A1D">
        <w:t xml:space="preserve"> </w:t>
      </w:r>
      <w:r w:rsidR="00F5361A">
        <w:t>đổi.</w:t>
      </w:r>
    </w:p>
    <w:p w:rsidR="00F5361A" w:rsidRDefault="00F5361A" w:rsidP="00790365">
      <w:pPr>
        <w:pStyle w:val="BodyText"/>
      </w:pPr>
      <w:r>
        <w:t>Giao</w:t>
      </w:r>
      <w:r w:rsidR="00B16A1D">
        <w:t xml:space="preserve"> </w:t>
      </w:r>
      <w:r>
        <w:t>diện</w:t>
      </w:r>
      <w:r w:rsidR="00B16A1D">
        <w:t xml:space="preserve"> </w:t>
      </w:r>
      <w:r>
        <w:t>người</w:t>
      </w:r>
      <w:r w:rsidR="00B16A1D">
        <w:t xml:space="preserve"> </w:t>
      </w:r>
      <w:r>
        <w:t>dùng</w:t>
      </w:r>
      <w:r w:rsidR="00B16A1D">
        <w:t xml:space="preserve"> </w:t>
      </w:r>
      <w:r>
        <w:t>thường</w:t>
      </w:r>
      <w:r w:rsidR="00B16A1D">
        <w:t xml:space="preserve"> </w:t>
      </w:r>
      <w:r>
        <w:t>chứa</w:t>
      </w:r>
      <w:r w:rsidR="00B16A1D">
        <w:t xml:space="preserve"> </w:t>
      </w:r>
      <w:r>
        <w:t>nhiều</w:t>
      </w:r>
      <w:r w:rsidR="00B16A1D">
        <w:t xml:space="preserve"> </w:t>
      </w:r>
      <w:r>
        <w:t>hơn</w:t>
      </w:r>
      <w:r w:rsidR="00B16A1D">
        <w:t xml:space="preserve"> </w:t>
      </w:r>
      <w:r>
        <w:t>một</w:t>
      </w:r>
      <w:r w:rsidR="00B16A1D">
        <w:t xml:space="preserve"> </w:t>
      </w:r>
      <w:r>
        <w:t>phần</w:t>
      </w:r>
      <w:r w:rsidR="00B16A1D">
        <w:t xml:space="preserve"> </w:t>
      </w:r>
      <w:r>
        <w:t>tử</w:t>
      </w:r>
      <w:r w:rsidR="00B16A1D">
        <w:t xml:space="preserve"> </w:t>
      </w:r>
      <w:r>
        <w:t>động.</w:t>
      </w:r>
      <w:r w:rsidR="00B16A1D">
        <w:t xml:space="preserve"> </w:t>
      </w:r>
      <w:r>
        <w:t>Một</w:t>
      </w:r>
      <w:r w:rsidR="00B16A1D">
        <w:t xml:space="preserve"> </w:t>
      </w:r>
      <w:r>
        <w:t>màn</w:t>
      </w:r>
      <w:r w:rsidR="00B16A1D">
        <w:t xml:space="preserve"> </w:t>
      </w:r>
      <w:r>
        <w:t>hình</w:t>
      </w:r>
      <w:r w:rsidR="00B16A1D">
        <w:t xml:space="preserve"> </w:t>
      </w:r>
      <w:r>
        <w:t>có</w:t>
      </w:r>
      <w:r w:rsidR="00B16A1D">
        <w:t xml:space="preserve"> </w:t>
      </w:r>
      <w:r>
        <w:t>thể</w:t>
      </w:r>
      <w:r w:rsidR="00B16A1D">
        <w:t xml:space="preserve"> </w:t>
      </w:r>
      <w:r>
        <w:t>có</w:t>
      </w:r>
      <w:r w:rsidR="00B16A1D">
        <w:t xml:space="preserve"> </w:t>
      </w:r>
      <w:r>
        <w:t>hàng</w:t>
      </w:r>
      <w:r w:rsidR="00B16A1D">
        <w:t xml:space="preserve"> </w:t>
      </w:r>
      <w:r>
        <w:t>chục</w:t>
      </w:r>
      <w:r w:rsidR="00B16A1D">
        <w:t xml:space="preserve"> </w:t>
      </w:r>
      <w:r>
        <w:t>hoặc</w:t>
      </w:r>
      <w:r w:rsidR="00B16A1D">
        <w:t xml:space="preserve"> </w:t>
      </w:r>
      <w:r>
        <w:t>thậm</w:t>
      </w:r>
      <w:r w:rsidR="00B16A1D">
        <w:t xml:space="preserve"> </w:t>
      </w:r>
      <w:r>
        <w:t>chí</w:t>
      </w:r>
      <w:r w:rsidR="00B16A1D">
        <w:t xml:space="preserve"> </w:t>
      </w:r>
      <w:r>
        <w:t>hàng</w:t>
      </w:r>
      <w:r w:rsidR="00B16A1D">
        <w:t xml:space="preserve"> </w:t>
      </w:r>
      <w:r>
        <w:t>trăm</w:t>
      </w:r>
      <w:r w:rsidR="00B16A1D">
        <w:t xml:space="preserve"> </w:t>
      </w:r>
      <w:r>
        <w:t>widget</w:t>
      </w:r>
      <w:r w:rsidR="00B16A1D">
        <w:t xml:space="preserve"> </w:t>
      </w:r>
      <w:r>
        <w:t>động,</w:t>
      </w:r>
      <w:r w:rsidR="00B16A1D">
        <w:t xml:space="preserve"> </w:t>
      </w:r>
      <w:r>
        <w:t>trạng</w:t>
      </w:r>
      <w:r w:rsidR="00B16A1D">
        <w:t xml:space="preserve"> </w:t>
      </w:r>
      <w:r>
        <w:t>thái</w:t>
      </w:r>
      <w:r w:rsidR="00B16A1D">
        <w:t xml:space="preserve"> </w:t>
      </w:r>
      <w:r>
        <w:t>của</w:t>
      </w:r>
      <w:r w:rsidR="00B16A1D">
        <w:t xml:space="preserve"> </w:t>
      </w:r>
      <w:r>
        <w:t>chúng</w:t>
      </w:r>
      <w:r w:rsidR="00B16A1D">
        <w:t xml:space="preserve"> </w:t>
      </w:r>
      <w:r>
        <w:t>có</w:t>
      </w:r>
      <w:r w:rsidR="00B16A1D">
        <w:t xml:space="preserve"> </w:t>
      </w:r>
      <w:r>
        <w:t>thể</w:t>
      </w:r>
      <w:r w:rsidR="00B16A1D">
        <w:t xml:space="preserve"> </w:t>
      </w:r>
      <w:r>
        <w:t>thay</w:t>
      </w:r>
      <w:r w:rsidR="00B16A1D">
        <w:t xml:space="preserve"> </w:t>
      </w:r>
      <w:r>
        <w:t>đổi</w:t>
      </w:r>
      <w:r w:rsidR="00B16A1D">
        <w:t xml:space="preserve"> </w:t>
      </w:r>
      <w:r>
        <w:t>dựa</w:t>
      </w:r>
      <w:r w:rsidR="00B16A1D">
        <w:t xml:space="preserve"> </w:t>
      </w:r>
      <w:r>
        <w:t>trên</w:t>
      </w:r>
      <w:r w:rsidR="00B16A1D">
        <w:t xml:space="preserve"> </w:t>
      </w:r>
      <w:r>
        <w:t>trạng</w:t>
      </w:r>
      <w:r w:rsidR="00B16A1D">
        <w:t xml:space="preserve"> </w:t>
      </w:r>
      <w:r>
        <w:t>thái</w:t>
      </w:r>
      <w:r w:rsidR="00B16A1D">
        <w:t xml:space="preserve"> </w:t>
      </w:r>
      <w:r>
        <w:t>của</w:t>
      </w:r>
      <w:r w:rsidR="00B16A1D">
        <w:t xml:space="preserve"> </w:t>
      </w:r>
      <w:r>
        <w:t>các</w:t>
      </w:r>
      <w:r w:rsidR="00B16A1D">
        <w:t xml:space="preserve"> </w:t>
      </w:r>
      <w:r>
        <w:t>widget</w:t>
      </w:r>
      <w:r w:rsidR="00B16A1D">
        <w:t xml:space="preserve"> </w:t>
      </w:r>
      <w:r>
        <w:t>khác.</w:t>
      </w:r>
      <w:r w:rsidR="00B16A1D">
        <w:t xml:space="preserve"> </w:t>
      </w:r>
      <w:r>
        <w:t>Ví</w:t>
      </w:r>
      <w:r w:rsidR="00B16A1D">
        <w:t xml:space="preserve"> </w:t>
      </w:r>
      <w:r>
        <w:t>dụ,</w:t>
      </w:r>
      <w:r w:rsidR="00B16A1D">
        <w:t xml:space="preserve"> </w:t>
      </w:r>
      <w:r>
        <w:t>nếu</w:t>
      </w:r>
      <w:r w:rsidR="00B16A1D">
        <w:t xml:space="preserve"> </w:t>
      </w:r>
      <w:r>
        <w:t>chúng</w:t>
      </w:r>
      <w:r w:rsidR="00B16A1D">
        <w:t xml:space="preserve"> </w:t>
      </w:r>
      <w:r>
        <w:t>ta</w:t>
      </w:r>
      <w:r w:rsidR="00B16A1D">
        <w:t xml:space="preserve"> </w:t>
      </w:r>
      <w:r>
        <w:t>có</w:t>
      </w:r>
      <w:r w:rsidR="00B16A1D">
        <w:t xml:space="preserve"> </w:t>
      </w:r>
      <w:r>
        <w:t>một</w:t>
      </w:r>
      <w:r w:rsidR="00B16A1D">
        <w:t xml:space="preserve"> </w:t>
      </w:r>
      <w:r>
        <w:t>công</w:t>
      </w:r>
      <w:r w:rsidR="00B16A1D">
        <w:t xml:space="preserve"> </w:t>
      </w:r>
      <w:r>
        <w:t>tắc</w:t>
      </w:r>
      <w:r w:rsidR="00B16A1D">
        <w:t xml:space="preserve"> </w:t>
      </w:r>
      <w:r>
        <w:t>và</w:t>
      </w:r>
      <w:r w:rsidR="00B16A1D">
        <w:t xml:space="preserve"> </w:t>
      </w:r>
      <w:r>
        <w:t>một</w:t>
      </w:r>
      <w:r w:rsidR="00B16A1D">
        <w:t xml:space="preserve"> </w:t>
      </w:r>
      <w:r>
        <w:t>nhãn</w:t>
      </w:r>
      <w:r w:rsidR="00B16A1D">
        <w:t xml:space="preserve"> </w:t>
      </w:r>
      <w:r>
        <w:t>văn</w:t>
      </w:r>
      <w:r w:rsidR="00B16A1D">
        <w:t xml:space="preserve"> </w:t>
      </w:r>
      <w:r>
        <w:t>bản</w:t>
      </w:r>
      <w:r w:rsidR="00B16A1D">
        <w:t xml:space="preserve"> </w:t>
      </w:r>
      <w:r>
        <w:t>hiển</w:t>
      </w:r>
      <w:r w:rsidR="00B16A1D">
        <w:t xml:space="preserve"> </w:t>
      </w:r>
      <w:r>
        <w:t>thị</w:t>
      </w:r>
      <w:r w:rsidR="00B16A1D">
        <w:t xml:space="preserve"> </w:t>
      </w:r>
      <w:r>
        <w:t>“On”</w:t>
      </w:r>
      <w:r w:rsidR="00B16A1D">
        <w:t xml:space="preserve"> </w:t>
      </w:r>
      <w:r>
        <w:t>hoặc</w:t>
      </w:r>
      <w:r w:rsidR="00B16A1D">
        <w:t xml:space="preserve"> </w:t>
      </w:r>
      <w:r>
        <w:t>“Off”</w:t>
      </w:r>
      <w:r w:rsidR="00B16A1D">
        <w:t xml:space="preserve"> </w:t>
      </w:r>
      <w:r>
        <w:t>dựa</w:t>
      </w:r>
      <w:r w:rsidR="00B16A1D">
        <w:t xml:space="preserve"> </w:t>
      </w:r>
      <w:r>
        <w:t>trên</w:t>
      </w:r>
      <w:r w:rsidR="00B16A1D">
        <w:t xml:space="preserve"> </w:t>
      </w:r>
      <w:r>
        <w:t>việc</w:t>
      </w:r>
      <w:r w:rsidR="00B16A1D">
        <w:t xml:space="preserve"> </w:t>
      </w:r>
      <w:r>
        <w:t>công</w:t>
      </w:r>
      <w:r w:rsidR="00B16A1D">
        <w:t xml:space="preserve"> </w:t>
      </w:r>
      <w:r>
        <w:t>tắc</w:t>
      </w:r>
      <w:r w:rsidR="00B16A1D">
        <w:t xml:space="preserve"> </w:t>
      </w:r>
      <w:r>
        <w:t>được</w:t>
      </w:r>
      <w:r w:rsidR="00B16A1D">
        <w:t xml:space="preserve"> </w:t>
      </w:r>
      <w:r>
        <w:t>bật</w:t>
      </w:r>
      <w:r w:rsidR="00B16A1D">
        <w:t xml:space="preserve"> </w:t>
      </w:r>
      <w:r>
        <w:t>hay</w:t>
      </w:r>
      <w:r w:rsidR="00B16A1D">
        <w:t xml:space="preserve"> </w:t>
      </w:r>
      <w:r>
        <w:t>tắt,</w:t>
      </w:r>
      <w:r w:rsidR="00B16A1D">
        <w:t xml:space="preserve"> </w:t>
      </w:r>
      <w:r>
        <w:t>chúng</w:t>
      </w:r>
      <w:r w:rsidR="00B16A1D">
        <w:t xml:space="preserve"> </w:t>
      </w:r>
      <w:r>
        <w:t>ta</w:t>
      </w:r>
      <w:r w:rsidR="00B16A1D">
        <w:t xml:space="preserve"> </w:t>
      </w:r>
      <w:r>
        <w:t>có</w:t>
      </w:r>
      <w:r w:rsidR="00B16A1D">
        <w:t xml:space="preserve"> </w:t>
      </w:r>
      <w:r>
        <w:t>thể</w:t>
      </w:r>
      <w:r w:rsidR="00B16A1D">
        <w:t xml:space="preserve"> </w:t>
      </w:r>
      <w:r>
        <w:t>nói</w:t>
      </w:r>
      <w:r w:rsidR="00B16A1D">
        <w:t xml:space="preserve"> </w:t>
      </w:r>
      <w:r>
        <w:t>rằng</w:t>
      </w:r>
      <w:r w:rsidR="00B16A1D">
        <w:t xml:space="preserve"> </w:t>
      </w:r>
      <w:r>
        <w:t>trạng</w:t>
      </w:r>
      <w:r w:rsidR="00B16A1D">
        <w:t xml:space="preserve"> </w:t>
      </w:r>
      <w:r>
        <w:t>thái</w:t>
      </w:r>
      <w:r w:rsidR="00B16A1D">
        <w:t xml:space="preserve"> </w:t>
      </w:r>
      <w:r>
        <w:t>của</w:t>
      </w:r>
      <w:r w:rsidR="00B16A1D">
        <w:t xml:space="preserve"> </w:t>
      </w:r>
      <w:r>
        <w:t>nhãn</w:t>
      </w:r>
      <w:r w:rsidR="00B16A1D">
        <w:t xml:space="preserve"> </w:t>
      </w:r>
      <w:r>
        <w:t>phụ</w:t>
      </w:r>
      <w:r w:rsidR="00B16A1D">
        <w:t xml:space="preserve"> </w:t>
      </w:r>
      <w:r>
        <w:t>thuộc</w:t>
      </w:r>
      <w:r w:rsidR="00B16A1D">
        <w:t xml:space="preserve"> </w:t>
      </w:r>
      <w:r>
        <w:t>vào</w:t>
      </w:r>
      <w:r w:rsidR="00B16A1D">
        <w:t xml:space="preserve"> </w:t>
      </w:r>
      <w:r>
        <w:t>trạng</w:t>
      </w:r>
      <w:r w:rsidR="00B16A1D">
        <w:t xml:space="preserve"> </w:t>
      </w:r>
      <w:r>
        <w:t>thái</w:t>
      </w:r>
      <w:r w:rsidR="00B16A1D">
        <w:t xml:space="preserve"> </w:t>
      </w:r>
      <w:r>
        <w:t>của</w:t>
      </w:r>
      <w:r w:rsidR="00B16A1D">
        <w:t xml:space="preserve"> </w:t>
      </w:r>
      <w:r>
        <w:t>công</w:t>
      </w:r>
      <w:r w:rsidR="00B16A1D">
        <w:t xml:space="preserve"> </w:t>
      </w:r>
      <w:r>
        <w:t>tắc.</w:t>
      </w:r>
    </w:p>
    <w:p w:rsidR="00F5361A" w:rsidRDefault="00F5361A" w:rsidP="00790365">
      <w:pPr>
        <w:pStyle w:val="BodyText"/>
      </w:pPr>
      <w:r>
        <w:t>Trong</w:t>
      </w:r>
      <w:r w:rsidR="00B16A1D">
        <w:t xml:space="preserve"> </w:t>
      </w:r>
      <w:r>
        <w:t>trường</w:t>
      </w:r>
      <w:r w:rsidR="00B16A1D">
        <w:t xml:space="preserve"> </w:t>
      </w:r>
      <w:r>
        <w:t>hợp</w:t>
      </w:r>
      <w:r w:rsidR="00B16A1D">
        <w:t xml:space="preserve"> </w:t>
      </w:r>
      <w:r>
        <w:t>của</w:t>
      </w:r>
      <w:r w:rsidR="00B16A1D">
        <w:t xml:space="preserve"> </w:t>
      </w:r>
      <w:r>
        <w:t>công</w:t>
      </w:r>
      <w:r w:rsidR="00B16A1D">
        <w:t xml:space="preserve"> </w:t>
      </w:r>
      <w:r>
        <w:t>tắc</w:t>
      </w:r>
      <w:r w:rsidR="00B16A1D">
        <w:t xml:space="preserve"> </w:t>
      </w:r>
      <w:r>
        <w:t>đã</w:t>
      </w:r>
      <w:r w:rsidR="00B16A1D">
        <w:t xml:space="preserve"> </w:t>
      </w:r>
      <w:r>
        <w:t>mô</w:t>
      </w:r>
      <w:r w:rsidR="00B16A1D">
        <w:t xml:space="preserve"> </w:t>
      </w:r>
      <w:r>
        <w:t>tả,</w:t>
      </w:r>
      <w:r w:rsidR="00B16A1D">
        <w:t xml:space="preserve"> </w:t>
      </w:r>
      <w:r>
        <w:t>việc</w:t>
      </w:r>
      <w:r w:rsidR="00B16A1D">
        <w:t xml:space="preserve"> </w:t>
      </w:r>
      <w:r>
        <w:t>theo</w:t>
      </w:r>
      <w:r w:rsidR="00B16A1D">
        <w:t xml:space="preserve"> </w:t>
      </w:r>
      <w:r>
        <w:t>dõi</w:t>
      </w:r>
      <w:r w:rsidR="00B16A1D">
        <w:t xml:space="preserve"> </w:t>
      </w:r>
      <w:r>
        <w:t>trạng</w:t>
      </w:r>
      <w:r w:rsidR="00B16A1D">
        <w:t xml:space="preserve"> </w:t>
      </w:r>
      <w:r>
        <w:t>thái</w:t>
      </w:r>
      <w:r w:rsidR="00B16A1D">
        <w:t xml:space="preserve"> </w:t>
      </w:r>
      <w:r>
        <w:t>khá</w:t>
      </w:r>
      <w:r w:rsidR="00B16A1D">
        <w:t xml:space="preserve"> </w:t>
      </w:r>
      <w:r>
        <w:t>dễ</w:t>
      </w:r>
      <w:r w:rsidR="00B16A1D">
        <w:t xml:space="preserve"> </w:t>
      </w:r>
      <w:r>
        <w:t>dàng</w:t>
      </w:r>
      <w:r w:rsidR="00B16A1D">
        <w:t xml:space="preserve"> </w:t>
      </w:r>
      <w:r>
        <w:t>với</w:t>
      </w:r>
      <w:r w:rsidR="00B16A1D">
        <w:t xml:space="preserve"> </w:t>
      </w:r>
      <w:r>
        <w:t>các</w:t>
      </w:r>
      <w:r w:rsidR="00B16A1D">
        <w:t xml:space="preserve"> </w:t>
      </w:r>
      <w:r>
        <w:t>cơ</w:t>
      </w:r>
      <w:r w:rsidR="00B16A1D">
        <w:t xml:space="preserve"> </w:t>
      </w:r>
      <w:r>
        <w:t>chế</w:t>
      </w:r>
      <w:r w:rsidR="00B16A1D">
        <w:t xml:space="preserve"> </w:t>
      </w:r>
      <w:r>
        <w:t>tích</w:t>
      </w:r>
      <w:r w:rsidR="00B16A1D">
        <w:t xml:space="preserve"> </w:t>
      </w:r>
      <w:r>
        <w:t>hợp</w:t>
      </w:r>
      <w:r w:rsidR="00B16A1D">
        <w:t xml:space="preserve"> </w:t>
      </w:r>
      <w:r>
        <w:t>của</w:t>
      </w:r>
      <w:r w:rsidR="00B16A1D">
        <w:t xml:space="preserve"> </w:t>
      </w:r>
      <w:r>
        <w:t>Flutter.</w:t>
      </w:r>
      <w:r w:rsidR="00B16A1D">
        <w:t xml:space="preserve"> </w:t>
      </w:r>
      <w:r>
        <w:t>Tuy</w:t>
      </w:r>
      <w:r w:rsidR="00B16A1D">
        <w:t xml:space="preserve"> </w:t>
      </w:r>
      <w:r>
        <w:t>nhiên,</w:t>
      </w:r>
      <w:r w:rsidR="00B16A1D">
        <w:t xml:space="preserve"> </w:t>
      </w:r>
      <w:r>
        <w:t>khi</w:t>
      </w:r>
      <w:r w:rsidR="00B16A1D">
        <w:t xml:space="preserve"> </w:t>
      </w:r>
      <w:r>
        <w:t>ứng</w:t>
      </w:r>
      <w:r w:rsidR="00B16A1D">
        <w:t xml:space="preserve"> </w:t>
      </w:r>
      <w:r>
        <w:t>dụng</w:t>
      </w:r>
      <w:r w:rsidR="00B16A1D">
        <w:t xml:space="preserve"> </w:t>
      </w:r>
      <w:r>
        <w:t>trở</w:t>
      </w:r>
      <w:r w:rsidR="00B16A1D">
        <w:t xml:space="preserve"> </w:t>
      </w:r>
      <w:r>
        <w:t>nên</w:t>
      </w:r>
      <w:r w:rsidR="00B16A1D">
        <w:t xml:space="preserve"> </w:t>
      </w:r>
      <w:r>
        <w:t>phức</w:t>
      </w:r>
      <w:r w:rsidR="00B16A1D">
        <w:t xml:space="preserve"> </w:t>
      </w:r>
      <w:r>
        <w:t>tạp</w:t>
      </w:r>
      <w:r w:rsidR="00B16A1D">
        <w:t xml:space="preserve"> </w:t>
      </w:r>
      <w:r>
        <w:t>hơn</w:t>
      </w:r>
      <w:r w:rsidR="00B16A1D">
        <w:t xml:space="preserve"> </w:t>
      </w:r>
      <w:r>
        <w:t>và</w:t>
      </w:r>
      <w:r w:rsidR="00B16A1D">
        <w:t xml:space="preserve"> </w:t>
      </w:r>
      <w:r>
        <w:t>thêm</w:t>
      </w:r>
      <w:r w:rsidR="00B16A1D">
        <w:t xml:space="preserve"> </w:t>
      </w:r>
      <w:r>
        <w:t>các</w:t>
      </w:r>
      <w:r w:rsidR="00B16A1D">
        <w:t xml:space="preserve"> </w:t>
      </w:r>
      <w:r>
        <w:t>chức</w:t>
      </w:r>
      <w:r w:rsidR="00B16A1D">
        <w:t xml:space="preserve"> </w:t>
      </w:r>
      <w:r>
        <w:t>năng</w:t>
      </w:r>
      <w:r w:rsidR="00B16A1D">
        <w:t xml:space="preserve"> </w:t>
      </w:r>
      <w:r>
        <w:t>như</w:t>
      </w:r>
      <w:r w:rsidR="00B16A1D">
        <w:t xml:space="preserve"> </w:t>
      </w:r>
      <w:r>
        <w:t>gọi</w:t>
      </w:r>
      <w:r w:rsidR="00B16A1D">
        <w:t xml:space="preserve"> </w:t>
      </w:r>
      <w:r>
        <w:t>API</w:t>
      </w:r>
      <w:r w:rsidR="00B16A1D">
        <w:t xml:space="preserve"> </w:t>
      </w:r>
      <w:r>
        <w:t>của</w:t>
      </w:r>
      <w:r w:rsidR="00B16A1D">
        <w:t xml:space="preserve"> </w:t>
      </w:r>
      <w:r>
        <w:t>hệ</w:t>
      </w:r>
      <w:r w:rsidR="00B16A1D">
        <w:t xml:space="preserve"> </w:t>
      </w:r>
      <w:r>
        <w:t>điều</w:t>
      </w:r>
      <w:r w:rsidR="00B16A1D">
        <w:t xml:space="preserve"> </w:t>
      </w:r>
      <w:r>
        <w:t>hành,</w:t>
      </w:r>
      <w:r w:rsidR="00B16A1D">
        <w:t xml:space="preserve"> </w:t>
      </w:r>
      <w:r>
        <w:t>truy</w:t>
      </w:r>
      <w:r w:rsidR="00B16A1D">
        <w:t xml:space="preserve"> </w:t>
      </w:r>
      <w:r>
        <w:t>cập</w:t>
      </w:r>
      <w:r w:rsidR="00B16A1D">
        <w:t xml:space="preserve"> </w:t>
      </w:r>
      <w:r>
        <w:t>lưu</w:t>
      </w:r>
      <w:r w:rsidR="00B16A1D">
        <w:t xml:space="preserve"> </w:t>
      </w:r>
      <w:r>
        <w:t>trữ</w:t>
      </w:r>
      <w:r w:rsidR="00B16A1D">
        <w:t xml:space="preserve"> </w:t>
      </w:r>
      <w:r>
        <w:t>cục</w:t>
      </w:r>
      <w:r w:rsidR="00B16A1D">
        <w:t xml:space="preserve"> </w:t>
      </w:r>
      <w:r>
        <w:t>bộ,</w:t>
      </w:r>
      <w:r w:rsidR="00B16A1D">
        <w:t xml:space="preserve"> </w:t>
      </w:r>
      <w:r>
        <w:t>yêu</w:t>
      </w:r>
      <w:r w:rsidR="00B16A1D">
        <w:t xml:space="preserve"> </w:t>
      </w:r>
      <w:r>
        <w:t>cầu</w:t>
      </w:r>
      <w:r w:rsidR="00B16A1D">
        <w:t xml:space="preserve"> </w:t>
      </w:r>
      <w:r>
        <w:t>HTTP,</w:t>
      </w:r>
      <w:r w:rsidR="00DF0E71">
        <w:t xml:space="preserve">… </w:t>
      </w:r>
      <w:r w:rsidR="000D04CA">
        <w:t>v</w:t>
      </w:r>
      <w:r>
        <w:t>iệc</w:t>
      </w:r>
      <w:r w:rsidR="00B16A1D">
        <w:t xml:space="preserve"> </w:t>
      </w:r>
      <w:r>
        <w:t>theo</w:t>
      </w:r>
      <w:r w:rsidR="00B16A1D">
        <w:t xml:space="preserve"> </w:t>
      </w:r>
      <w:r>
        <w:t>dõi</w:t>
      </w:r>
      <w:r w:rsidR="00B16A1D">
        <w:t xml:space="preserve"> </w:t>
      </w:r>
      <w:r>
        <w:t>trạng</w:t>
      </w:r>
      <w:r w:rsidR="00B16A1D">
        <w:t xml:space="preserve"> </w:t>
      </w:r>
      <w:r>
        <w:t>thái</w:t>
      </w:r>
      <w:r w:rsidR="00B16A1D">
        <w:t xml:space="preserve"> </w:t>
      </w:r>
      <w:r>
        <w:t>của</w:t>
      </w:r>
      <w:r w:rsidR="00B16A1D">
        <w:t xml:space="preserve"> </w:t>
      </w:r>
      <w:r>
        <w:t>tất</w:t>
      </w:r>
      <w:r w:rsidR="00B16A1D">
        <w:t xml:space="preserve"> </w:t>
      </w:r>
      <w:r>
        <w:t>cả</w:t>
      </w:r>
      <w:r w:rsidR="00B16A1D">
        <w:t xml:space="preserve"> </w:t>
      </w:r>
      <w:r>
        <w:t>các</w:t>
      </w:r>
      <w:r w:rsidR="00B16A1D">
        <w:t xml:space="preserve"> </w:t>
      </w:r>
      <w:r>
        <w:t>widget</w:t>
      </w:r>
      <w:r w:rsidR="00B16A1D">
        <w:t xml:space="preserve"> </w:t>
      </w:r>
      <w:r>
        <w:t>và</w:t>
      </w:r>
      <w:r w:rsidR="00B16A1D">
        <w:t xml:space="preserve"> </w:t>
      </w:r>
      <w:r>
        <w:t>cập</w:t>
      </w:r>
      <w:r w:rsidR="00B16A1D">
        <w:t xml:space="preserve"> </w:t>
      </w:r>
      <w:r>
        <w:t>nhật</w:t>
      </w:r>
      <w:r w:rsidR="00B16A1D">
        <w:t xml:space="preserve"> </w:t>
      </w:r>
      <w:r>
        <w:t>trạng</w:t>
      </w:r>
      <w:r w:rsidR="00B16A1D">
        <w:t xml:space="preserve"> </w:t>
      </w:r>
      <w:r>
        <w:t>thái</w:t>
      </w:r>
      <w:r w:rsidR="00B16A1D">
        <w:t xml:space="preserve"> </w:t>
      </w:r>
      <w:r>
        <w:t>một</w:t>
      </w:r>
      <w:r w:rsidR="00B16A1D">
        <w:t xml:space="preserve"> </w:t>
      </w:r>
      <w:r>
        <w:t>cách</w:t>
      </w:r>
      <w:r w:rsidR="00B16A1D">
        <w:t xml:space="preserve"> </w:t>
      </w:r>
      <w:r>
        <w:t>chính</w:t>
      </w:r>
      <w:r w:rsidR="00B16A1D">
        <w:t xml:space="preserve"> </w:t>
      </w:r>
      <w:r>
        <w:t>xác</w:t>
      </w:r>
      <w:r w:rsidR="00B16A1D">
        <w:t xml:space="preserve"> </w:t>
      </w:r>
      <w:r>
        <w:t>và</w:t>
      </w:r>
      <w:r w:rsidR="00B16A1D">
        <w:t xml:space="preserve"> </w:t>
      </w:r>
      <w:r>
        <w:t>hiệu</w:t>
      </w:r>
      <w:r w:rsidR="00B16A1D">
        <w:t xml:space="preserve"> </w:t>
      </w:r>
      <w:r>
        <w:t>quả</w:t>
      </w:r>
      <w:r w:rsidR="00B16A1D">
        <w:t xml:space="preserve"> </w:t>
      </w:r>
      <w:r>
        <w:t>trở</w:t>
      </w:r>
      <w:r w:rsidR="00B16A1D">
        <w:t xml:space="preserve"> </w:t>
      </w:r>
      <w:r>
        <w:t>nên</w:t>
      </w:r>
      <w:r w:rsidR="00B16A1D">
        <w:t xml:space="preserve"> </w:t>
      </w:r>
      <w:r>
        <w:t>khó</w:t>
      </w:r>
      <w:r w:rsidR="00B16A1D">
        <w:t xml:space="preserve"> </w:t>
      </w:r>
      <w:r>
        <w:t>khăn</w:t>
      </w:r>
      <w:r w:rsidR="00B16A1D">
        <w:t xml:space="preserve"> </w:t>
      </w:r>
      <w:r>
        <w:t>hơn</w:t>
      </w:r>
      <w:r w:rsidR="00B16A1D">
        <w:t xml:space="preserve"> </w:t>
      </w:r>
      <w:r>
        <w:t>rất</w:t>
      </w:r>
      <w:r w:rsidR="00B16A1D">
        <w:t xml:space="preserve"> </w:t>
      </w:r>
      <w:r>
        <w:t>nhiều,</w:t>
      </w:r>
      <w:r w:rsidR="00B16A1D">
        <w:t xml:space="preserve"> </w:t>
      </w:r>
      <w:r>
        <w:t>trong</w:t>
      </w:r>
      <w:r w:rsidR="00B16A1D">
        <w:t xml:space="preserve"> </w:t>
      </w:r>
      <w:r>
        <w:t>khi</w:t>
      </w:r>
      <w:r w:rsidR="00B16A1D">
        <w:t xml:space="preserve"> </w:t>
      </w:r>
      <w:r>
        <w:t>vẫn</w:t>
      </w:r>
      <w:r w:rsidR="00B16A1D">
        <w:t xml:space="preserve"> </w:t>
      </w:r>
      <w:r>
        <w:t>giữ</w:t>
      </w:r>
      <w:r w:rsidR="00B16A1D">
        <w:t xml:space="preserve"> </w:t>
      </w:r>
      <w:r>
        <w:t>cho</w:t>
      </w:r>
      <w:r w:rsidR="00B16A1D">
        <w:t xml:space="preserve"> </w:t>
      </w:r>
      <w:r>
        <w:t>mã</w:t>
      </w:r>
      <w:r w:rsidR="00B16A1D">
        <w:t xml:space="preserve"> </w:t>
      </w:r>
      <w:r>
        <w:t>nguồn</w:t>
      </w:r>
      <w:r w:rsidR="00B16A1D">
        <w:t xml:space="preserve"> </w:t>
      </w:r>
      <w:r>
        <w:t>dễ</w:t>
      </w:r>
      <w:r w:rsidR="00B16A1D">
        <w:t xml:space="preserve"> </w:t>
      </w:r>
      <w:r>
        <w:t>đọc,</w:t>
      </w:r>
      <w:r w:rsidR="00B16A1D">
        <w:t xml:space="preserve"> </w:t>
      </w:r>
      <w:r>
        <w:t>dễ</w:t>
      </w:r>
      <w:r w:rsidR="00B16A1D">
        <w:t xml:space="preserve"> </w:t>
      </w:r>
      <w:r>
        <w:t>kiểm</w:t>
      </w:r>
      <w:r w:rsidR="00B16A1D">
        <w:t xml:space="preserve"> </w:t>
      </w:r>
      <w:r>
        <w:t>tra</w:t>
      </w:r>
      <w:r w:rsidR="00B16A1D">
        <w:t xml:space="preserve"> </w:t>
      </w:r>
      <w:r>
        <w:t>và</w:t>
      </w:r>
      <w:r w:rsidR="00B16A1D">
        <w:t xml:space="preserve"> </w:t>
      </w:r>
      <w:r>
        <w:t>duy</w:t>
      </w:r>
      <w:r w:rsidR="00B16A1D">
        <w:t xml:space="preserve"> </w:t>
      </w:r>
      <w:r>
        <w:t>trì.</w:t>
      </w:r>
      <w:r w:rsidR="00B16A1D">
        <w:t xml:space="preserve"> </w:t>
      </w:r>
      <w:r>
        <w:t>Đây</w:t>
      </w:r>
      <w:r w:rsidR="00B16A1D">
        <w:t xml:space="preserve"> </w:t>
      </w:r>
      <w:r>
        <w:t>là</w:t>
      </w:r>
      <w:r w:rsidR="00B16A1D">
        <w:t xml:space="preserve"> </w:t>
      </w:r>
      <w:r>
        <w:t>lúc</w:t>
      </w:r>
      <w:r w:rsidR="00B16A1D">
        <w:t xml:space="preserve"> </w:t>
      </w:r>
      <w:r>
        <w:t>các</w:t>
      </w:r>
      <w:r w:rsidR="00B16A1D">
        <w:t xml:space="preserve"> </w:t>
      </w:r>
      <w:r>
        <w:t>nhà</w:t>
      </w:r>
      <w:r w:rsidR="00B16A1D">
        <w:t xml:space="preserve"> </w:t>
      </w:r>
      <w:r>
        <w:t>phát</w:t>
      </w:r>
      <w:r w:rsidR="00B16A1D">
        <w:t xml:space="preserve"> </w:t>
      </w:r>
      <w:r>
        <w:t>triển</w:t>
      </w:r>
      <w:r w:rsidR="00B16A1D">
        <w:t xml:space="preserve"> </w:t>
      </w:r>
      <w:r>
        <w:t>nhận</w:t>
      </w:r>
      <w:r w:rsidR="00B16A1D">
        <w:t xml:space="preserve"> </w:t>
      </w:r>
      <w:r>
        <w:t>ra</w:t>
      </w:r>
      <w:r w:rsidR="00B16A1D">
        <w:t xml:space="preserve"> </w:t>
      </w:r>
      <w:r>
        <w:t>rằng</w:t>
      </w:r>
      <w:r w:rsidR="00B16A1D">
        <w:t xml:space="preserve"> </w:t>
      </w:r>
      <w:r>
        <w:t>cần</w:t>
      </w:r>
      <w:r w:rsidR="00B16A1D">
        <w:t xml:space="preserve"> </w:t>
      </w:r>
      <w:r>
        <w:t>có</w:t>
      </w:r>
      <w:r w:rsidR="00B16A1D">
        <w:t xml:space="preserve"> </w:t>
      </w:r>
      <w:r>
        <w:t>các</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tiên</w:t>
      </w:r>
      <w:r w:rsidR="00B16A1D">
        <w:t xml:space="preserve"> </w:t>
      </w:r>
      <w:r>
        <w:t>tiến</w:t>
      </w:r>
      <w:r w:rsidR="00B16A1D">
        <w:t xml:space="preserve"> </w:t>
      </w:r>
      <w:r>
        <w:t>hơn</w:t>
      </w:r>
      <w:r w:rsidR="00CE7104">
        <w:fldChar w:fldCharType="begin"/>
      </w:r>
      <w:r w:rsidR="007419C1">
        <w:instrText xml:space="preserve"> ADDIN ZOTERO_ITEM CSL_CITATION {"citationID":"LhGuthnG","properties":{"formattedCitation":"[6]","plainCitation":"[6]","noteIndex":0},"citationItems":[{"id":17,"uris":["http://zotero.org/users/15397071/items/4DS2SIMP"],"itemData":{"id":17,"type":"article-journal","abstract":"Flutter has tens of different ways to solve the issue of state management, which creates an ambiguity in the selection of the approach. Flutter is a promising technology which can possibly reduce the costs of cross-platform application development. The main objective of the thesis was to categorize the state management approaches and find a way to select the most suitable one for the most common use case scenarios. Instead of focusing on the particular use cases, a set of decision-making criteria was determined, and the approaches were analyzed and compared based on these criteria.","language":"en","source":"Zotero","title":"State Management Approaches in Flutter","author":[{"family":"Slepnev","given":"Dmitrii"}]}}],"schema":"https://github.com/citation-style-language/schema/raw/master/csl-citation.json"} </w:instrText>
      </w:r>
      <w:r w:rsidR="00CE7104">
        <w:fldChar w:fldCharType="separate"/>
      </w:r>
      <w:r w:rsidR="007419C1">
        <w:rPr>
          <w:noProof/>
        </w:rPr>
        <w:t>[6]</w:t>
      </w:r>
      <w:r w:rsidR="00CE7104">
        <w:fldChar w:fldCharType="end"/>
      </w:r>
      <w:r>
        <w:t>.</w:t>
      </w:r>
    </w:p>
    <w:p w:rsidR="00CE7104" w:rsidRPr="00CE7104" w:rsidRDefault="00CE7104" w:rsidP="00CE7104">
      <w:pPr>
        <w:pStyle w:val="H4"/>
      </w:pPr>
      <w:r w:rsidRPr="00CE7104">
        <w:t>Các</w:t>
      </w:r>
      <w:r w:rsidR="00B16A1D">
        <w:t xml:space="preserve"> </w:t>
      </w:r>
      <w:r w:rsidRPr="00CE7104">
        <w:t>thư</w:t>
      </w:r>
      <w:r w:rsidR="00B16A1D">
        <w:t xml:space="preserve"> </w:t>
      </w:r>
      <w:r w:rsidRPr="00CE7104">
        <w:t>viện</w:t>
      </w:r>
      <w:r w:rsidR="00B16A1D">
        <w:t xml:space="preserve"> </w:t>
      </w:r>
      <w:r w:rsidRPr="00CE7104">
        <w:t>quản</w:t>
      </w:r>
      <w:r w:rsidR="00B16A1D">
        <w:t xml:space="preserve"> </w:t>
      </w:r>
      <w:r w:rsidRPr="00CE7104">
        <w:t>lý</w:t>
      </w:r>
      <w:r w:rsidR="00B16A1D">
        <w:t xml:space="preserve"> </w:t>
      </w:r>
      <w:r w:rsidRPr="00CE7104">
        <w:t>trạng</w:t>
      </w:r>
      <w:r w:rsidR="00B16A1D">
        <w:t xml:space="preserve"> </w:t>
      </w:r>
      <w:r w:rsidRPr="00CE7104">
        <w:t>thái</w:t>
      </w:r>
      <w:r w:rsidR="00B16A1D">
        <w:t xml:space="preserve"> </w:t>
      </w:r>
      <w:r w:rsidRPr="00CE7104">
        <w:t>ứng</w:t>
      </w:r>
      <w:r w:rsidR="00B16A1D">
        <w:t xml:space="preserve"> </w:t>
      </w:r>
      <w:r w:rsidRPr="00CE7104">
        <w:t>dụng</w:t>
      </w:r>
    </w:p>
    <w:p w:rsidR="00BA1AC8" w:rsidRDefault="00BA1AC8" w:rsidP="00790365">
      <w:pPr>
        <w:pStyle w:val="BodyText"/>
      </w:pPr>
      <w:r>
        <w:t>Provider:</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chính</w:t>
      </w:r>
      <w:r w:rsidR="00B16A1D">
        <w:t xml:space="preserve"> </w:t>
      </w:r>
      <w:r>
        <w:t>trong</w:t>
      </w:r>
      <w:r w:rsidR="00B16A1D">
        <w:t xml:space="preserve"> </w:t>
      </w:r>
      <w:r>
        <w:t>đề</w:t>
      </w:r>
      <w:r w:rsidR="00B16A1D">
        <w:t xml:space="preserve"> </w:t>
      </w:r>
      <w:r>
        <w:t>tài</w:t>
      </w:r>
      <w:r w:rsidR="00B16A1D">
        <w:t xml:space="preserve"> </w:t>
      </w:r>
      <w:r>
        <w:t>này.</w:t>
      </w:r>
      <w:r w:rsidR="00B16A1D">
        <w:t xml:space="preserve"> </w:t>
      </w:r>
      <w:r>
        <w:t>Một</w:t>
      </w:r>
      <w:r w:rsidR="00B16A1D">
        <w:t xml:space="preserve"> </w:t>
      </w:r>
      <w:r>
        <w:t>phương</w:t>
      </w:r>
      <w:r w:rsidR="00B16A1D">
        <w:t xml:space="preserve"> </w:t>
      </w:r>
      <w:r>
        <w:t>pháp</w:t>
      </w:r>
      <w:r w:rsidR="00B16A1D">
        <w:t xml:space="preserve"> </w:t>
      </w:r>
      <w:r>
        <w:t>dễ</w:t>
      </w:r>
      <w:r w:rsidR="00B16A1D">
        <w:t xml:space="preserve"> </w:t>
      </w:r>
      <w:r>
        <w:t>sử</w:t>
      </w:r>
      <w:r w:rsidR="00B16A1D">
        <w:t xml:space="preserve"> </w:t>
      </w:r>
      <w:r>
        <w:t>dụng</w:t>
      </w:r>
      <w:r w:rsidR="00B16A1D">
        <w:t xml:space="preserve"> </w:t>
      </w:r>
      <w:r>
        <w:t>và</w:t>
      </w:r>
      <w:r w:rsidR="00B16A1D">
        <w:t xml:space="preserve"> </w:t>
      </w:r>
      <w:r>
        <w:t>tích</w:t>
      </w:r>
      <w:r w:rsidR="00B16A1D">
        <w:t xml:space="preserve"> </w:t>
      </w:r>
      <w:r>
        <w:t>hợp</w:t>
      </w:r>
      <w:r w:rsidR="00B16A1D">
        <w:t xml:space="preserve"> </w:t>
      </w:r>
      <w:r>
        <w:t>tốt</w:t>
      </w:r>
      <w:r w:rsidR="00B16A1D">
        <w:t xml:space="preserve"> </w:t>
      </w:r>
      <w:r>
        <w:t>với</w:t>
      </w:r>
      <w:r w:rsidR="00B16A1D">
        <w:t xml:space="preserve"> </w:t>
      </w:r>
      <w:r>
        <w:t>framework.</w:t>
      </w:r>
      <w:r w:rsidR="00B16A1D">
        <w:t xml:space="preserve"> </w:t>
      </w:r>
    </w:p>
    <w:p w:rsidR="00BA1AC8" w:rsidRDefault="00BA1AC8" w:rsidP="00790365">
      <w:pPr>
        <w:pStyle w:val="BodyText"/>
      </w:pPr>
      <w:r>
        <w:t>setState:</w:t>
      </w:r>
      <w:r w:rsidR="00B16A1D">
        <w:t xml:space="preserve"> </w:t>
      </w:r>
      <w:r>
        <w:t>Phương</w:t>
      </w:r>
      <w:r w:rsidR="00B16A1D">
        <w:t xml:space="preserve"> </w:t>
      </w:r>
      <w:r>
        <w:t>pháp</w:t>
      </w:r>
      <w:r w:rsidR="00B16A1D">
        <w:t xml:space="preserve"> </w:t>
      </w:r>
      <w:r>
        <w:t>cấp</w:t>
      </w:r>
      <w:r w:rsidR="00B16A1D">
        <w:t xml:space="preserve"> </w:t>
      </w:r>
      <w:r>
        <w:t>thấp</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ngắn</w:t>
      </w:r>
      <w:r w:rsidR="00B16A1D">
        <w:t xml:space="preserve"> </w:t>
      </w:r>
      <w:r>
        <w:t>hạn</w:t>
      </w:r>
      <w:r w:rsidR="00B16A1D">
        <w:t xml:space="preserve"> </w:t>
      </w:r>
      <w:r>
        <w:t>của</w:t>
      </w:r>
      <w:r w:rsidR="00B16A1D">
        <w:t xml:space="preserve"> </w:t>
      </w:r>
      <w:r>
        <w:t>widget,</w:t>
      </w:r>
      <w:r w:rsidR="00B16A1D">
        <w:t xml:space="preserve"> </w:t>
      </w:r>
      <w:r>
        <w:t>thích</w:t>
      </w:r>
      <w:r w:rsidR="00B16A1D">
        <w:t xml:space="preserve"> </w:t>
      </w:r>
      <w:r>
        <w:t>hợp</w:t>
      </w:r>
      <w:r w:rsidR="00B16A1D">
        <w:t xml:space="preserve"> </w:t>
      </w:r>
      <w:r>
        <w:t>cho</w:t>
      </w:r>
      <w:r w:rsidR="00B16A1D">
        <w:t xml:space="preserve"> </w:t>
      </w:r>
      <w:r>
        <w:t>các</w:t>
      </w:r>
      <w:r w:rsidR="00B16A1D">
        <w:t xml:space="preserve"> </w:t>
      </w:r>
      <w:r>
        <w:t>trường</w:t>
      </w:r>
      <w:r w:rsidR="00B16A1D">
        <w:t xml:space="preserve"> </w:t>
      </w:r>
      <w:r>
        <w:t>hợp</w:t>
      </w:r>
      <w:r w:rsidR="00B16A1D">
        <w:t xml:space="preserve"> </w:t>
      </w:r>
      <w:r>
        <w:t>đơn</w:t>
      </w:r>
      <w:r w:rsidR="00B16A1D">
        <w:t xml:space="preserve"> </w:t>
      </w:r>
      <w:r>
        <w:t>giản</w:t>
      </w:r>
      <w:r w:rsidR="00B16A1D">
        <w:t xml:space="preserve"> </w:t>
      </w:r>
      <w:r>
        <w:t>và</w:t>
      </w:r>
      <w:r w:rsidR="00B16A1D">
        <w:t xml:space="preserve"> </w:t>
      </w:r>
      <w:r>
        <w:t>tạm</w:t>
      </w:r>
      <w:r w:rsidR="00B16A1D">
        <w:t xml:space="preserve"> </w:t>
      </w:r>
      <w:r>
        <w:t>thời.</w:t>
      </w:r>
    </w:p>
    <w:p w:rsidR="00BA1AC8" w:rsidRDefault="00BA1AC8" w:rsidP="00790365">
      <w:pPr>
        <w:pStyle w:val="BodyText"/>
      </w:pPr>
      <w:r>
        <w:t>InheritedWidget</w:t>
      </w:r>
      <w:r w:rsidR="00B16A1D">
        <w:t xml:space="preserve"> </w:t>
      </w:r>
      <w:r>
        <w:t>&amp;</w:t>
      </w:r>
      <w:r w:rsidR="00B16A1D">
        <w:t xml:space="preserve"> </w:t>
      </w:r>
      <w:r>
        <w:t>InheritedModel:</w:t>
      </w:r>
      <w:r w:rsidR="00B16A1D">
        <w:t xml:space="preserve"> </w:t>
      </w:r>
      <w:r>
        <w:t>Phương</w:t>
      </w:r>
      <w:r w:rsidR="00B16A1D">
        <w:t xml:space="preserve"> </w:t>
      </w:r>
      <w:r>
        <w:t>pháp</w:t>
      </w:r>
      <w:r w:rsidR="00B16A1D">
        <w:t xml:space="preserve"> </w:t>
      </w:r>
      <w:r>
        <w:t>cấp</w:t>
      </w:r>
      <w:r w:rsidR="00B16A1D">
        <w:t xml:space="preserve"> </w:t>
      </w:r>
      <w:r>
        <w:t>thấp</w:t>
      </w:r>
      <w:r w:rsidR="00B16A1D">
        <w:t xml:space="preserve"> </w:t>
      </w:r>
      <w:r>
        <w:t>dùng</w:t>
      </w:r>
      <w:r w:rsidR="00B16A1D">
        <w:t xml:space="preserve"> </w:t>
      </w:r>
      <w:r>
        <w:t>để</w:t>
      </w:r>
      <w:r w:rsidR="00B16A1D">
        <w:t xml:space="preserve"> </w:t>
      </w:r>
      <w:r>
        <w:t>truyền</w:t>
      </w:r>
      <w:r w:rsidR="00B16A1D">
        <w:t xml:space="preserve"> </w:t>
      </w:r>
      <w:r>
        <w:t>dữ</w:t>
      </w:r>
      <w:r w:rsidR="00B16A1D">
        <w:t xml:space="preserve"> </w:t>
      </w:r>
      <w:r>
        <w:t>liệu</w:t>
      </w:r>
      <w:r w:rsidR="00B16A1D">
        <w:t xml:space="preserve"> </w:t>
      </w:r>
      <w:r>
        <w:t>và</w:t>
      </w:r>
      <w:r w:rsidR="00B16A1D">
        <w:t xml:space="preserve"> </w:t>
      </w:r>
      <w:r>
        <w:t>trạng</w:t>
      </w:r>
      <w:r w:rsidR="00B16A1D">
        <w:t xml:space="preserve"> </w:t>
      </w:r>
      <w:r>
        <w:t>thái</w:t>
      </w:r>
      <w:r w:rsidR="00B16A1D">
        <w:t xml:space="preserve"> </w:t>
      </w:r>
      <w:r>
        <w:t>từ</w:t>
      </w:r>
      <w:r w:rsidR="00B16A1D">
        <w:t xml:space="preserve"> </w:t>
      </w:r>
      <w:r>
        <w:t>tổ</w:t>
      </w:r>
      <w:r w:rsidR="00B16A1D">
        <w:t xml:space="preserve"> </w:t>
      </w:r>
      <w:r>
        <w:t>tiên</w:t>
      </w:r>
      <w:r w:rsidR="00B16A1D">
        <w:t xml:space="preserve"> </w:t>
      </w:r>
      <w:r>
        <w:t>đến</w:t>
      </w:r>
      <w:r w:rsidR="00B16A1D">
        <w:t xml:space="preserve"> </w:t>
      </w:r>
      <w:r>
        <w:t>các</w:t>
      </w:r>
      <w:r w:rsidR="00B16A1D">
        <w:t xml:space="preserve"> </w:t>
      </w:r>
      <w:r>
        <w:t>con</w:t>
      </w:r>
      <w:r w:rsidR="00B16A1D">
        <w:t xml:space="preserve"> </w:t>
      </w:r>
      <w:r>
        <w:t>cháu</w:t>
      </w:r>
      <w:r w:rsidR="00B16A1D">
        <w:t xml:space="preserve"> </w:t>
      </w:r>
      <w:r>
        <w:t>trong</w:t>
      </w:r>
      <w:r w:rsidR="00B16A1D">
        <w:t xml:space="preserve"> </w:t>
      </w:r>
      <w:r>
        <w:t>cây</w:t>
      </w:r>
      <w:r w:rsidR="00B16A1D">
        <w:t xml:space="preserve"> </w:t>
      </w:r>
      <w:r>
        <w:t>widget,</w:t>
      </w:r>
      <w:r w:rsidR="00B16A1D">
        <w:t xml:space="preserve"> </w:t>
      </w:r>
      <w:r>
        <w:t>thường</w:t>
      </w:r>
      <w:r w:rsidR="00B16A1D">
        <w:t xml:space="preserve"> </w:t>
      </w:r>
      <w:r>
        <w:t>được</w:t>
      </w:r>
      <w:r w:rsidR="00B16A1D">
        <w:t xml:space="preserve"> </w:t>
      </w:r>
      <w:r>
        <w:t>sử</w:t>
      </w:r>
      <w:r w:rsidR="00B16A1D">
        <w:t xml:space="preserve"> </w:t>
      </w:r>
      <w:r>
        <w:t>dụng</w:t>
      </w:r>
      <w:r w:rsidR="00B16A1D">
        <w:t xml:space="preserve"> </w:t>
      </w:r>
      <w:r>
        <w:t>làm</w:t>
      </w:r>
      <w:r w:rsidR="00B16A1D">
        <w:t xml:space="preserve"> </w:t>
      </w:r>
      <w:r>
        <w:t>nền</w:t>
      </w:r>
      <w:r w:rsidR="00B16A1D">
        <w:t xml:space="preserve"> </w:t>
      </w:r>
      <w:r>
        <w:t>tảng</w:t>
      </w:r>
      <w:r w:rsidR="00B16A1D">
        <w:t xml:space="preserve"> </w:t>
      </w:r>
      <w:r>
        <w:t>cho</w:t>
      </w:r>
      <w:r w:rsidR="00B16A1D">
        <w:t xml:space="preserve"> </w:t>
      </w:r>
      <w:r>
        <w:t>các</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phức</w:t>
      </w:r>
      <w:r w:rsidR="00B16A1D">
        <w:t xml:space="preserve"> </w:t>
      </w:r>
      <w:r>
        <w:t>tạp</w:t>
      </w:r>
      <w:r w:rsidR="00B16A1D">
        <w:t xml:space="preserve"> </w:t>
      </w:r>
      <w:r>
        <w:t>hơn.</w:t>
      </w:r>
    </w:p>
    <w:p w:rsidR="00BA1AC8" w:rsidRDefault="00BA1AC8" w:rsidP="00790365">
      <w:pPr>
        <w:pStyle w:val="BodyText"/>
      </w:pPr>
      <w:r>
        <w:t>Redux:</w:t>
      </w:r>
      <w:r w:rsidR="00B16A1D">
        <w:t xml:space="preserve"> </w:t>
      </w:r>
      <w:r>
        <w:t>Một</w:t>
      </w:r>
      <w:r w:rsidR="00B16A1D">
        <w:t xml:space="preserve"> </w:t>
      </w:r>
      <w:r>
        <w:t>phương</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được</w:t>
      </w:r>
      <w:r w:rsidR="00B16A1D">
        <w:t xml:space="preserve"> </w:t>
      </w:r>
      <w:r>
        <w:t>đưa</w:t>
      </w:r>
      <w:r w:rsidR="00B16A1D">
        <w:t xml:space="preserve"> </w:t>
      </w:r>
      <w:r>
        <w:t>từ</w:t>
      </w:r>
      <w:r w:rsidR="00B16A1D">
        <w:t xml:space="preserve"> </w:t>
      </w:r>
      <w:r>
        <w:t>phát</w:t>
      </w:r>
      <w:r w:rsidR="00B16A1D">
        <w:t xml:space="preserve"> </w:t>
      </w:r>
      <w:r>
        <w:t>triển</w:t>
      </w:r>
      <w:r w:rsidR="00B16A1D">
        <w:t xml:space="preserve"> </w:t>
      </w:r>
      <w:r>
        <w:t>web</w:t>
      </w:r>
      <w:r w:rsidR="00B16A1D">
        <w:t xml:space="preserve"> </w:t>
      </w:r>
      <w:r>
        <w:t>vào</w:t>
      </w:r>
      <w:r w:rsidR="00B16A1D">
        <w:t xml:space="preserve"> </w:t>
      </w:r>
      <w:r>
        <w:t>Flutter,</w:t>
      </w:r>
      <w:r w:rsidR="00B16A1D">
        <w:t xml:space="preserve"> </w:t>
      </w:r>
      <w:r>
        <w:t>sử</w:t>
      </w:r>
      <w:r w:rsidR="00B16A1D">
        <w:t xml:space="preserve"> </w:t>
      </w:r>
      <w:r>
        <w:t>dụng</w:t>
      </w:r>
      <w:r w:rsidR="00B16A1D">
        <w:t xml:space="preserve"> </w:t>
      </w:r>
      <w:r>
        <w:t>một</w:t>
      </w:r>
      <w:r w:rsidR="00B16A1D">
        <w:t xml:space="preserve"> </w:t>
      </w:r>
      <w:r>
        <w:t>container</w:t>
      </w:r>
      <w:r w:rsidR="00B16A1D">
        <w:t xml:space="preserve"> </w:t>
      </w:r>
      <w:r>
        <w:t>trạng</w:t>
      </w:r>
      <w:r w:rsidR="00B16A1D">
        <w:t xml:space="preserve"> </w:t>
      </w:r>
      <w:r>
        <w:t>thái</w:t>
      </w:r>
      <w:r w:rsidR="00B16A1D">
        <w:t xml:space="preserve"> </w:t>
      </w:r>
      <w:r>
        <w:t>tập</w:t>
      </w:r>
      <w:r w:rsidR="00B16A1D">
        <w:t xml:space="preserve"> </w:t>
      </w:r>
      <w:r>
        <w:t>trung</w:t>
      </w:r>
      <w:r w:rsidR="00B16A1D">
        <w:t xml:space="preserve"> </w:t>
      </w:r>
      <w:r>
        <w:t>và</w:t>
      </w:r>
      <w:r w:rsidR="00B16A1D">
        <w:t xml:space="preserve"> </w:t>
      </w:r>
      <w:r>
        <w:t>nguyên</w:t>
      </w:r>
      <w:r w:rsidR="00B16A1D">
        <w:t xml:space="preserve"> </w:t>
      </w:r>
      <w:r>
        <w:t>tắc</w:t>
      </w:r>
      <w:r w:rsidR="00B16A1D">
        <w:t xml:space="preserve"> </w:t>
      </w:r>
      <w:r>
        <w:t>lập</w:t>
      </w:r>
      <w:r w:rsidR="00B16A1D">
        <w:t xml:space="preserve"> </w:t>
      </w:r>
      <w:r>
        <w:t>trình</w:t>
      </w:r>
      <w:r w:rsidR="00B16A1D">
        <w:t xml:space="preserve"> </w:t>
      </w:r>
      <w:r>
        <w:t>chức</w:t>
      </w:r>
      <w:r w:rsidR="00B16A1D">
        <w:t xml:space="preserve"> </w:t>
      </w:r>
      <w:r>
        <w:t>năng.</w:t>
      </w:r>
    </w:p>
    <w:p w:rsidR="00BA1AC8" w:rsidRDefault="00BA1AC8" w:rsidP="00790365">
      <w:pPr>
        <w:pStyle w:val="BodyText"/>
      </w:pPr>
      <w:r>
        <w:t>BLoC</w:t>
      </w:r>
      <w:r w:rsidR="00B16A1D">
        <w:t xml:space="preserve"> </w:t>
      </w:r>
      <w:r>
        <w:t>/</w:t>
      </w:r>
      <w:r w:rsidR="00B16A1D">
        <w:t xml:space="preserve"> </w:t>
      </w:r>
      <w:r>
        <w:t>Rx:</w:t>
      </w:r>
      <w:r w:rsidR="00B16A1D">
        <w:t xml:space="preserve"> </w:t>
      </w:r>
      <w:r>
        <w:t>Một</w:t>
      </w:r>
      <w:r w:rsidR="00B16A1D">
        <w:t xml:space="preserve"> </w:t>
      </w:r>
      <w:r>
        <w:t>nhóm</w:t>
      </w:r>
      <w:r w:rsidR="00B16A1D">
        <w:t xml:space="preserve"> </w:t>
      </w:r>
      <w:r>
        <w:t>các</w:t>
      </w:r>
      <w:r w:rsidR="00B16A1D">
        <w:t xml:space="preserve"> </w:t>
      </w:r>
      <w:r>
        <w:t>mẫu</w:t>
      </w:r>
      <w:r w:rsidR="00B16A1D">
        <w:t xml:space="preserve"> </w:t>
      </w:r>
      <w:r>
        <w:t>thiết</w:t>
      </w:r>
      <w:r w:rsidR="00B16A1D">
        <w:t xml:space="preserve"> </w:t>
      </w:r>
      <w:r>
        <w:t>kế</w:t>
      </w:r>
      <w:r w:rsidR="00B16A1D">
        <w:t xml:space="preserve"> </w:t>
      </w:r>
      <w:r>
        <w:t>dựa</w:t>
      </w:r>
      <w:r w:rsidR="00B16A1D">
        <w:t xml:space="preserve"> </w:t>
      </w:r>
      <w:r>
        <w:t>trên</w:t>
      </w:r>
      <w:r w:rsidR="00B16A1D">
        <w:t xml:space="preserve"> </w:t>
      </w:r>
      <w:r>
        <w:t>stream</w:t>
      </w:r>
      <w:r w:rsidR="00B16A1D">
        <w:t xml:space="preserve"> </w:t>
      </w:r>
      <w:r>
        <w:t>và</w:t>
      </w:r>
      <w:r w:rsidR="00B16A1D">
        <w:t xml:space="preserve"> </w:t>
      </w:r>
      <w:r>
        <w:t>observable,</w:t>
      </w:r>
      <w:r w:rsidR="00B16A1D">
        <w:t xml:space="preserve"> </w:t>
      </w:r>
      <w:r>
        <w:t>cho</w:t>
      </w:r>
      <w:r w:rsidR="00B16A1D">
        <w:t xml:space="preserve"> </w:t>
      </w:r>
      <w:r>
        <w:t>phép</w:t>
      </w:r>
      <w:r w:rsidR="00B16A1D">
        <w:t xml:space="preserve"> </w:t>
      </w:r>
      <w:r>
        <w:lastRenderedPageBreak/>
        <w:t>quản</w:t>
      </w:r>
      <w:r w:rsidR="00B16A1D">
        <w:t xml:space="preserve"> </w:t>
      </w:r>
      <w:r>
        <w:t>lý</w:t>
      </w:r>
      <w:r w:rsidR="00B16A1D">
        <w:t xml:space="preserve"> </w:t>
      </w:r>
      <w:r>
        <w:t>trạng</w:t>
      </w:r>
      <w:r w:rsidR="00B16A1D">
        <w:t xml:space="preserve"> </w:t>
      </w:r>
      <w:r>
        <w:t>thái</w:t>
      </w:r>
      <w:r w:rsidR="00B16A1D">
        <w:t xml:space="preserve"> </w:t>
      </w:r>
      <w:r>
        <w:t>một</w:t>
      </w:r>
      <w:r w:rsidR="00B16A1D">
        <w:t xml:space="preserve"> </w:t>
      </w:r>
      <w:r>
        <w:t>cách</w:t>
      </w:r>
      <w:r w:rsidR="00B16A1D">
        <w:t xml:space="preserve"> </w:t>
      </w:r>
      <w:r>
        <w:t>có</w:t>
      </w:r>
      <w:r w:rsidR="00B16A1D">
        <w:t xml:space="preserve"> </w:t>
      </w:r>
      <w:r>
        <w:t>cấu</w:t>
      </w:r>
      <w:r w:rsidR="00B16A1D">
        <w:t xml:space="preserve"> </w:t>
      </w:r>
      <w:r>
        <w:t>trúc</w:t>
      </w:r>
      <w:r w:rsidR="00B16A1D">
        <w:t xml:space="preserve"> </w:t>
      </w:r>
      <w:r>
        <w:t>và</w:t>
      </w:r>
      <w:r w:rsidR="00B16A1D">
        <w:t xml:space="preserve"> </w:t>
      </w:r>
      <w:r>
        <w:t>có</w:t>
      </w:r>
      <w:r w:rsidR="00B16A1D">
        <w:t xml:space="preserve"> </w:t>
      </w:r>
      <w:r>
        <w:t>thể</w:t>
      </w:r>
      <w:r w:rsidR="00B16A1D">
        <w:t xml:space="preserve"> </w:t>
      </w:r>
      <w:r>
        <w:t>mở</w:t>
      </w:r>
      <w:r w:rsidR="00B16A1D">
        <w:t xml:space="preserve"> </w:t>
      </w:r>
      <w:r>
        <w:t>rộng.</w:t>
      </w:r>
    </w:p>
    <w:p w:rsidR="00BA1AC8" w:rsidRDefault="00BA1AC8" w:rsidP="00790365">
      <w:pPr>
        <w:pStyle w:val="BodyText"/>
      </w:pPr>
      <w:r>
        <w:t>MobX:</w:t>
      </w:r>
      <w:r w:rsidR="00B16A1D">
        <w:t xml:space="preserve"> </w:t>
      </w:r>
      <w:r>
        <w:t>Một</w:t>
      </w:r>
      <w:r w:rsidR="00B16A1D">
        <w:t xml:space="preserve"> </w:t>
      </w:r>
      <w:r>
        <w:t>thư</w:t>
      </w:r>
      <w:r w:rsidR="00B16A1D">
        <w:t xml:space="preserve"> </w:t>
      </w:r>
      <w:r>
        <w:t>viện</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phổ</w:t>
      </w:r>
      <w:r w:rsidR="00B16A1D">
        <w:t xml:space="preserve"> </w:t>
      </w:r>
      <w:r>
        <w:t>biến</w:t>
      </w:r>
      <w:r w:rsidR="00B16A1D">
        <w:t xml:space="preserve"> </w:t>
      </w:r>
      <w:r>
        <w:t>dựa</w:t>
      </w:r>
      <w:r w:rsidR="00B16A1D">
        <w:t xml:space="preserve"> </w:t>
      </w:r>
      <w:r>
        <w:t>trên</w:t>
      </w:r>
      <w:r w:rsidR="00B16A1D">
        <w:t xml:space="preserve"> </w:t>
      </w:r>
      <w:r>
        <w:t>các</w:t>
      </w:r>
      <w:r w:rsidR="00B16A1D">
        <w:t xml:space="preserve"> </w:t>
      </w:r>
      <w:r>
        <w:t>nguyên</w:t>
      </w:r>
      <w:r w:rsidR="00B16A1D">
        <w:t xml:space="preserve"> </w:t>
      </w:r>
      <w:r>
        <w:t>tắc</w:t>
      </w:r>
      <w:r w:rsidR="00B16A1D">
        <w:t xml:space="preserve"> </w:t>
      </w:r>
      <w:r>
        <w:t>observables</w:t>
      </w:r>
      <w:r w:rsidR="00B16A1D">
        <w:t xml:space="preserve"> </w:t>
      </w:r>
      <w:r>
        <w:t>và</w:t>
      </w:r>
      <w:r w:rsidR="00B16A1D">
        <w:t xml:space="preserve"> </w:t>
      </w:r>
      <w:r>
        <w:t>reactions,</w:t>
      </w:r>
      <w:r w:rsidR="00B16A1D">
        <w:t xml:space="preserve"> </w:t>
      </w:r>
      <w:r>
        <w:t>giúp</w:t>
      </w:r>
      <w:r w:rsidR="00B16A1D">
        <w:t xml:space="preserve"> </w:t>
      </w:r>
      <w:r>
        <w:t>tự</w:t>
      </w:r>
      <w:r w:rsidR="00B16A1D">
        <w:t xml:space="preserve"> </w:t>
      </w:r>
      <w:r>
        <w:t>động</w:t>
      </w:r>
      <w:r w:rsidR="00B16A1D">
        <w:t xml:space="preserve"> </w:t>
      </w:r>
      <w:r>
        <w:t>cập</w:t>
      </w:r>
      <w:r w:rsidR="00B16A1D">
        <w:t xml:space="preserve"> </w:t>
      </w:r>
      <w:r>
        <w:t>nhật</w:t>
      </w:r>
      <w:r w:rsidR="00B16A1D">
        <w:t xml:space="preserve"> </w:t>
      </w:r>
      <w:r>
        <w:t>giao</w:t>
      </w:r>
      <w:r w:rsidR="00B16A1D">
        <w:t xml:space="preserve"> </w:t>
      </w:r>
      <w:r>
        <w:t>diện</w:t>
      </w:r>
      <w:r w:rsidR="00B16A1D">
        <w:t xml:space="preserve"> </w:t>
      </w:r>
      <w:r>
        <w:t>người</w:t>
      </w:r>
      <w:r w:rsidR="00B16A1D">
        <w:t xml:space="preserve"> </w:t>
      </w:r>
      <w:r>
        <w:t>dùng</w:t>
      </w:r>
      <w:r w:rsidR="00B16A1D">
        <w:t xml:space="preserve"> </w:t>
      </w:r>
      <w:r>
        <w:t>khi</w:t>
      </w:r>
      <w:r w:rsidR="00B16A1D">
        <w:t xml:space="preserve"> </w:t>
      </w:r>
      <w:r>
        <w:t>trạng</w:t>
      </w:r>
      <w:r w:rsidR="00B16A1D">
        <w:t xml:space="preserve"> </w:t>
      </w:r>
      <w:r>
        <w:t>thái</w:t>
      </w:r>
      <w:r w:rsidR="00B16A1D">
        <w:t xml:space="preserve"> </w:t>
      </w:r>
      <w:r>
        <w:t>thay</w:t>
      </w:r>
      <w:r w:rsidR="00B16A1D">
        <w:t xml:space="preserve"> </w:t>
      </w:r>
      <w:r>
        <w:t>đổi.</w:t>
      </w:r>
    </w:p>
    <w:p w:rsidR="00CE7104" w:rsidRPr="00CE7104" w:rsidRDefault="00BA1AC8" w:rsidP="00790365">
      <w:pPr>
        <w:pStyle w:val="BodyText"/>
      </w:pPr>
      <w:r>
        <w:t>GetX:</w:t>
      </w:r>
      <w:r w:rsidR="00B16A1D">
        <w:t xml:space="preserve"> </w:t>
      </w:r>
      <w:r>
        <w:t>Một</w:t>
      </w:r>
      <w:r w:rsidR="00B16A1D">
        <w:t xml:space="preserve"> </w:t>
      </w:r>
      <w:r>
        <w:t>giải</w:t>
      </w:r>
      <w:r w:rsidR="00B16A1D">
        <w:t xml:space="preserve"> </w:t>
      </w:r>
      <w:r>
        <w:t>pháp</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đơn</w:t>
      </w:r>
      <w:r w:rsidR="00B16A1D">
        <w:t xml:space="preserve"> </w:t>
      </w:r>
      <w:r>
        <w:t>giản</w:t>
      </w:r>
      <w:r w:rsidR="00B16A1D">
        <w:t xml:space="preserve"> </w:t>
      </w:r>
      <w:r>
        <w:t>và</w:t>
      </w:r>
      <w:r w:rsidR="00B16A1D">
        <w:t xml:space="preserve"> </w:t>
      </w:r>
      <w:r>
        <w:t>phản</w:t>
      </w:r>
      <w:r w:rsidR="00B16A1D">
        <w:t xml:space="preserve"> </w:t>
      </w:r>
      <w:r>
        <w:t>ứng</w:t>
      </w:r>
      <w:r w:rsidR="00B16A1D">
        <w:t xml:space="preserve"> </w:t>
      </w:r>
      <w:r>
        <w:t>nhanh,</w:t>
      </w:r>
      <w:r w:rsidR="00B16A1D">
        <w:t xml:space="preserve"> </w:t>
      </w:r>
      <w:r>
        <w:t>tích</w:t>
      </w:r>
      <w:r w:rsidR="00B16A1D">
        <w:t xml:space="preserve"> </w:t>
      </w:r>
      <w:r>
        <w:t>hợp</w:t>
      </w:r>
      <w:r w:rsidR="00B16A1D">
        <w:t xml:space="preserve"> </w:t>
      </w:r>
      <w:r>
        <w:t>nhiều</w:t>
      </w:r>
      <w:r w:rsidR="00B16A1D">
        <w:t xml:space="preserve"> </w:t>
      </w:r>
      <w:r>
        <w:t>tính</w:t>
      </w:r>
      <w:r w:rsidR="00B16A1D">
        <w:t xml:space="preserve"> </w:t>
      </w:r>
      <w:r>
        <w:t>năng</w:t>
      </w:r>
      <w:r w:rsidR="00B16A1D">
        <w:t xml:space="preserve"> </w:t>
      </w:r>
      <w:r>
        <w:t>như</w:t>
      </w:r>
      <w:r w:rsidR="00B16A1D">
        <w:t xml:space="preserve"> </w:t>
      </w:r>
      <w:r>
        <w:t>điều</w:t>
      </w:r>
      <w:r w:rsidR="00B16A1D">
        <w:t xml:space="preserve"> </w:t>
      </w:r>
      <w:r>
        <w:t>hướng,</w:t>
      </w:r>
      <w:r w:rsidR="00B16A1D">
        <w:t xml:space="preserve"> </w:t>
      </w:r>
      <w:r>
        <w:t>quản</w:t>
      </w:r>
      <w:r w:rsidR="00B16A1D">
        <w:t xml:space="preserve"> </w:t>
      </w:r>
      <w:r>
        <w:t>lý</w:t>
      </w:r>
      <w:r w:rsidR="00B16A1D">
        <w:t xml:space="preserve"> </w:t>
      </w:r>
      <w:r>
        <w:t>phụ</w:t>
      </w:r>
      <w:r w:rsidR="00B16A1D">
        <w:t xml:space="preserve"> </w:t>
      </w:r>
      <w:r>
        <w:t>thuộc</w:t>
      </w:r>
      <w:r w:rsidR="00B16A1D">
        <w:t xml:space="preserve"> </w:t>
      </w:r>
      <w:r>
        <w:t>và</w:t>
      </w:r>
      <w:r w:rsidR="00B16A1D">
        <w:t xml:space="preserve"> </w:t>
      </w:r>
      <w:r>
        <w:t>quản</w:t>
      </w:r>
      <w:r w:rsidR="00B16A1D">
        <w:t xml:space="preserve"> </w:t>
      </w:r>
      <w:r>
        <w:t>lý</w:t>
      </w:r>
      <w:r w:rsidR="00B16A1D">
        <w:t xml:space="preserve"> </w:t>
      </w:r>
      <w:r>
        <w:t>trạng</w:t>
      </w:r>
      <w:r w:rsidR="00B16A1D">
        <w:t xml:space="preserve"> </w:t>
      </w:r>
      <w:r>
        <w:t>thái.</w:t>
      </w:r>
    </w:p>
    <w:p w:rsidR="00751A8C" w:rsidRPr="00751A8C" w:rsidRDefault="00751A8C" w:rsidP="00751A8C"/>
    <w:p w:rsidR="00AF4014" w:rsidRPr="00A705C5" w:rsidRDefault="00AF4014" w:rsidP="00790365">
      <w:pPr>
        <w:pStyle w:val="BodyText"/>
      </w:pPr>
      <w:r w:rsidRPr="007E06DF">
        <w:br w:type="page"/>
      </w:r>
    </w:p>
    <w:p w:rsidR="00AF4014" w:rsidRDefault="00296245" w:rsidP="00E606D0">
      <w:pPr>
        <w:pStyle w:val="H1"/>
      </w:pPr>
      <w:bookmarkStart w:id="77" w:name="_Toc164766713"/>
      <w:bookmarkStart w:id="78" w:name="_Toc182179850"/>
      <w:r>
        <w:lastRenderedPageBreak/>
        <w:t>HIỆN</w:t>
      </w:r>
      <w:r w:rsidR="00B16A1D">
        <w:t xml:space="preserve"> </w:t>
      </w:r>
      <w:r>
        <w:t>THỰC</w:t>
      </w:r>
      <w:r w:rsidR="00B16A1D">
        <w:t xml:space="preserve"> </w:t>
      </w:r>
      <w:r>
        <w:t>HÓA</w:t>
      </w:r>
      <w:r w:rsidR="00B16A1D">
        <w:t xml:space="preserve"> </w:t>
      </w:r>
      <w:r>
        <w:t>NGHIÊN</w:t>
      </w:r>
      <w:r w:rsidR="00B16A1D">
        <w:t xml:space="preserve"> </w:t>
      </w:r>
      <w:r>
        <w:t>CỨU</w:t>
      </w:r>
      <w:bookmarkEnd w:id="77"/>
      <w:bookmarkEnd w:id="78"/>
    </w:p>
    <w:p w:rsidR="00CE460D" w:rsidRDefault="00CE460D" w:rsidP="00B8345A">
      <w:pPr>
        <w:pStyle w:val="H2"/>
      </w:pPr>
      <w:bookmarkStart w:id="79" w:name="_Toc182179851"/>
      <w:r>
        <w:t>Quy trình thực hiện</w:t>
      </w:r>
      <w:bookmarkEnd w:id="79"/>
    </w:p>
    <w:p w:rsidR="00CE460D" w:rsidRDefault="00CE460D" w:rsidP="00CE460D"/>
    <w:p w:rsidR="00CE460D" w:rsidRDefault="00CE460D" w:rsidP="00751071">
      <w:pPr>
        <w:keepNext/>
        <w:jc w:val="center"/>
      </w:pPr>
      <w:r>
        <w:rPr>
          <w:noProof/>
        </w:rPr>
        <w:drawing>
          <wp:inline distT="0" distB="0" distL="0" distR="0" wp14:anchorId="388CB587" wp14:editId="5C3E9FE8">
            <wp:extent cx="3234896" cy="2807645"/>
            <wp:effectExtent l="0" t="0" r="3810" b="0"/>
            <wp:docPr id="65077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77555"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34896" cy="2807645"/>
                    </a:xfrm>
                    <a:prstGeom prst="rect">
                      <a:avLst/>
                    </a:prstGeom>
                  </pic:spPr>
                </pic:pic>
              </a:graphicData>
            </a:graphic>
          </wp:inline>
        </w:drawing>
      </w:r>
    </w:p>
    <w:p w:rsidR="00CE460D" w:rsidRDefault="00CE460D" w:rsidP="00CE460D">
      <w:pPr>
        <w:pStyle w:val="Caption"/>
      </w:pPr>
      <w:bookmarkStart w:id="80" w:name="_Toc182179914"/>
      <w:r>
        <w:t xml:space="preserve">Hình 3. </w:t>
      </w:r>
      <w:r>
        <w:fldChar w:fldCharType="begin"/>
      </w:r>
      <w:r>
        <w:instrText xml:space="preserve"> SEQ Hình_3. \* ARABIC </w:instrText>
      </w:r>
      <w:r>
        <w:fldChar w:fldCharType="separate"/>
      </w:r>
      <w:r w:rsidR="00927EB6">
        <w:rPr>
          <w:noProof/>
        </w:rPr>
        <w:t>1</w:t>
      </w:r>
      <w:r>
        <w:fldChar w:fldCharType="end"/>
      </w:r>
      <w:r>
        <w:t>. Quy trình thực hiện nghiên cứu</w:t>
      </w:r>
      <w:bookmarkEnd w:id="80"/>
    </w:p>
    <w:p w:rsidR="00CE460D" w:rsidRDefault="00B8345A" w:rsidP="00751071">
      <w:pPr>
        <w:pStyle w:val="BodyText"/>
      </w:pPr>
      <w:r>
        <w:t xml:space="preserve">Cài đặt môi trường: </w:t>
      </w:r>
      <w:r w:rsidR="00D34638">
        <w:t>Môi trường</w:t>
      </w:r>
      <w:r w:rsidR="00A66E8B">
        <w:t xml:space="preserve"> phát triển cần được cài đặt gồm các công cụ và phầm mềm như Flutter SDK, Saleor backend.</w:t>
      </w:r>
    </w:p>
    <w:p w:rsidR="00B8345A" w:rsidRDefault="00B8345A" w:rsidP="00751071">
      <w:pPr>
        <w:pStyle w:val="BodyText"/>
      </w:pPr>
      <w:r>
        <w:t>Xây dựng giao diện:</w:t>
      </w:r>
      <w:r w:rsidR="00A66E8B">
        <w:t xml:space="preserve"> Sử dụng Flutter để xây dựng các màn hình của ứng dụng</w:t>
      </w:r>
      <w:r w:rsidR="00751071">
        <w:t>.</w:t>
      </w:r>
    </w:p>
    <w:p w:rsidR="00B8345A" w:rsidRDefault="00B8345A" w:rsidP="00751071">
      <w:pPr>
        <w:pStyle w:val="BodyText"/>
      </w:pPr>
      <w:r>
        <w:t>Thiết kế API:</w:t>
      </w:r>
      <w:r w:rsidR="00A66E8B">
        <w:t xml:space="preserve"> Sử dụng GraphQL</w:t>
      </w:r>
      <w:r w:rsidR="00751071">
        <w:t xml:space="preserve"> API do Saleor cung cấp thiết kế API xác thực người dùng, lấy và cập nhật dữ liệu liên quan đến sản phẩm, đơn hàng.</w:t>
      </w:r>
    </w:p>
    <w:p w:rsidR="00B8345A" w:rsidRDefault="00B8345A" w:rsidP="00751071">
      <w:pPr>
        <w:pStyle w:val="BodyText"/>
      </w:pPr>
      <w:r>
        <w:t>Tích hợp API vào ứng dụng:</w:t>
      </w:r>
      <w:r w:rsidR="00751071">
        <w:t xml:space="preserve"> Sử dụng thư viện graphql_flutter để kết nối giao diện người dùng với backend.</w:t>
      </w:r>
    </w:p>
    <w:p w:rsidR="00B8345A" w:rsidRPr="00CE460D" w:rsidRDefault="00B8345A" w:rsidP="00751071">
      <w:pPr>
        <w:pStyle w:val="BodyText"/>
      </w:pPr>
      <w:r>
        <w:t>Triển khai và bảo trì:</w:t>
      </w:r>
      <w:r w:rsidR="00751071">
        <w:t xml:space="preserve"> </w:t>
      </w:r>
      <w:r w:rsidR="00783AA6">
        <w:t>Đ</w:t>
      </w:r>
      <w:r w:rsidR="00751071">
        <w:t>ảm bảo ứng dụng hoạt động ổn định và được cập nhật liên tục.</w:t>
      </w:r>
    </w:p>
    <w:p w:rsidR="00092FD1" w:rsidRDefault="00092FD1" w:rsidP="00092FD1">
      <w:pPr>
        <w:pStyle w:val="H2"/>
      </w:pPr>
      <w:bookmarkStart w:id="81" w:name="_Toc182179852"/>
      <w:r>
        <w:t>Cài</w:t>
      </w:r>
      <w:r w:rsidR="00B16A1D">
        <w:t xml:space="preserve"> </w:t>
      </w:r>
      <w:r>
        <w:t>đặt</w:t>
      </w:r>
      <w:r w:rsidR="00B16A1D">
        <w:t xml:space="preserve"> </w:t>
      </w:r>
      <w:r>
        <w:t>môi</w:t>
      </w:r>
      <w:r w:rsidR="00B16A1D">
        <w:t xml:space="preserve"> </w:t>
      </w:r>
      <w:r>
        <w:t>trường</w:t>
      </w:r>
      <w:bookmarkEnd w:id="81"/>
    </w:p>
    <w:p w:rsidR="00CE460D" w:rsidRPr="00CE460D" w:rsidRDefault="00CE460D" w:rsidP="00CE460D">
      <w:pPr>
        <w:pStyle w:val="BodyText"/>
      </w:pPr>
      <w:r>
        <w:t>Sử dụng môi trường backend của Saleor cung cấp để thực hiện nghiên cứu.</w:t>
      </w:r>
    </w:p>
    <w:p w:rsidR="009277CC" w:rsidRPr="009277CC" w:rsidRDefault="00751071" w:rsidP="009277CC">
      <w:pPr>
        <w:pStyle w:val="H3"/>
      </w:pPr>
      <w:bookmarkStart w:id="82" w:name="_Toc182179853"/>
      <w:r>
        <w:t>Saleor b</w:t>
      </w:r>
      <w:r w:rsidR="009277CC">
        <w:t>ackend</w:t>
      </w:r>
      <w:bookmarkEnd w:id="82"/>
    </w:p>
    <w:p w:rsidR="007F3496" w:rsidRDefault="007F3496" w:rsidP="009277CC">
      <w:pPr>
        <w:pStyle w:val="H4"/>
      </w:pPr>
      <w:r>
        <w:t>Cài</w:t>
      </w:r>
      <w:r w:rsidR="00B16A1D">
        <w:t xml:space="preserve"> </w:t>
      </w:r>
      <w:r>
        <w:t>đặt</w:t>
      </w:r>
      <w:r w:rsidR="00B16A1D">
        <w:t xml:space="preserve"> </w:t>
      </w:r>
      <w:r w:rsidR="00D77C70">
        <w:t>S</w:t>
      </w:r>
      <w:r>
        <w:t>aleor</w:t>
      </w:r>
      <w:r w:rsidR="00B16A1D">
        <w:t xml:space="preserve"> </w:t>
      </w:r>
      <w:r w:rsidR="00D77C70">
        <w:t>trên</w:t>
      </w:r>
      <w:r w:rsidR="00B16A1D">
        <w:t xml:space="preserve"> </w:t>
      </w:r>
      <w:r w:rsidR="00D77C70">
        <w:t>Saleor</w:t>
      </w:r>
      <w:r w:rsidR="00B16A1D">
        <w:t xml:space="preserve"> </w:t>
      </w:r>
      <w:r w:rsidR="00D77C70">
        <w:t>Cloud</w:t>
      </w:r>
    </w:p>
    <w:p w:rsidR="002A57A1" w:rsidRPr="002A57A1" w:rsidRDefault="002A57A1" w:rsidP="002A57A1">
      <w:pPr>
        <w:pStyle w:val="ListParagraph"/>
        <w:numPr>
          <w:ilvl w:val="0"/>
          <w:numId w:val="67"/>
        </w:numPr>
        <w:rPr>
          <w:b/>
          <w:bCs/>
        </w:rPr>
      </w:pPr>
      <w:r w:rsidRPr="002A57A1">
        <w:rPr>
          <w:b/>
          <w:bCs/>
        </w:rPr>
        <w:t>Đăng</w:t>
      </w:r>
      <w:r w:rsidR="00B16A1D">
        <w:rPr>
          <w:b/>
          <w:bCs/>
        </w:rPr>
        <w:t xml:space="preserve"> </w:t>
      </w:r>
      <w:r w:rsidRPr="002A57A1">
        <w:rPr>
          <w:b/>
          <w:bCs/>
        </w:rPr>
        <w:t>ký</w:t>
      </w:r>
      <w:r w:rsidR="00B16A1D">
        <w:rPr>
          <w:b/>
          <w:bCs/>
        </w:rPr>
        <w:t xml:space="preserve"> </w:t>
      </w:r>
      <w:r w:rsidRPr="002A57A1">
        <w:rPr>
          <w:b/>
          <w:bCs/>
        </w:rPr>
        <w:t>tài</w:t>
      </w:r>
      <w:r w:rsidR="00B16A1D">
        <w:rPr>
          <w:b/>
          <w:bCs/>
        </w:rPr>
        <w:t xml:space="preserve"> </w:t>
      </w:r>
      <w:r w:rsidRPr="002A57A1">
        <w:rPr>
          <w:b/>
          <w:bCs/>
        </w:rPr>
        <w:t>khoản</w:t>
      </w:r>
      <w:r w:rsidR="00B16A1D">
        <w:rPr>
          <w:b/>
          <w:bCs/>
        </w:rPr>
        <w:t xml:space="preserve"> </w:t>
      </w:r>
      <w:r w:rsidRPr="002A57A1">
        <w:rPr>
          <w:b/>
          <w:bCs/>
        </w:rPr>
        <w:t>Saleor</w:t>
      </w:r>
      <w:r w:rsidR="00B16A1D">
        <w:rPr>
          <w:b/>
          <w:bCs/>
        </w:rPr>
        <w:t xml:space="preserve"> </w:t>
      </w:r>
      <w:r w:rsidRPr="002A57A1">
        <w:rPr>
          <w:b/>
          <w:bCs/>
        </w:rPr>
        <w:t>Cloud</w:t>
      </w:r>
    </w:p>
    <w:p w:rsidR="00D77C70" w:rsidRPr="003F742B" w:rsidRDefault="00D77C70" w:rsidP="00790365">
      <w:pPr>
        <w:pStyle w:val="BodyText"/>
        <w:rPr>
          <w:b/>
          <w:bCs/>
        </w:rPr>
      </w:pPr>
      <w:r>
        <w:t>Truy</w:t>
      </w:r>
      <w:r w:rsidR="00B16A1D">
        <w:t xml:space="preserve"> </w:t>
      </w:r>
      <w:r>
        <w:t>cập</w:t>
      </w:r>
      <w:r w:rsidR="005B12ED">
        <w:t xml:space="preserve"> </w:t>
      </w:r>
      <w:hyperlink r:id="rId30" w:history="1">
        <w:r w:rsidR="005B12ED" w:rsidRPr="005B12ED">
          <w:rPr>
            <w:rStyle w:val="Hyperlink"/>
          </w:rPr>
          <w:t>https://cloud.saleor.io/</w:t>
        </w:r>
      </w:hyperlink>
      <w:r w:rsidR="00B16A1D">
        <w:t xml:space="preserve"> </w:t>
      </w:r>
      <w:r>
        <w:t>và</w:t>
      </w:r>
      <w:r w:rsidR="00B16A1D">
        <w:t xml:space="preserve"> </w:t>
      </w:r>
      <w:r>
        <w:t>đăng</w:t>
      </w:r>
      <w:r w:rsidR="00B16A1D">
        <w:t xml:space="preserve"> </w:t>
      </w:r>
      <w:r>
        <w:t>ký</w:t>
      </w:r>
      <w:r w:rsidR="00B16A1D">
        <w:t xml:space="preserve"> </w:t>
      </w:r>
      <w:r>
        <w:t>tài</w:t>
      </w:r>
      <w:r w:rsidR="00B16A1D">
        <w:t xml:space="preserve"> </w:t>
      </w:r>
      <w:r>
        <w:t>khoản</w:t>
      </w:r>
      <w:r w:rsidR="003F742B">
        <w:t>.</w:t>
      </w:r>
    </w:p>
    <w:p w:rsidR="002A57A1" w:rsidRDefault="006A6CB8" w:rsidP="00C777A7">
      <w:pPr>
        <w:jc w:val="center"/>
      </w:pPr>
      <w:r>
        <w:rPr>
          <w:noProof/>
        </w:rPr>
        <w:lastRenderedPageBreak/>
        <w:drawing>
          <wp:inline distT="0" distB="0" distL="0" distR="0">
            <wp:extent cx="4148666" cy="4325610"/>
            <wp:effectExtent l="0" t="0" r="4445" b="5715"/>
            <wp:docPr id="11233380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38042" name="Picture 1123338042"/>
                    <pic:cNvPicPr/>
                  </pic:nvPicPr>
                  <pic:blipFill>
                    <a:blip r:embed="rId31" cstate="print">
                      <a:extLst>
                        <a:ext uri="{28A0092B-C50C-407E-A947-70E740481C1C}">
                          <a14:useLocalDpi xmlns:a14="http://schemas.microsoft.com/office/drawing/2010/main"/>
                        </a:ext>
                      </a:extLst>
                    </a:blip>
                    <a:stretch>
                      <a:fillRect/>
                    </a:stretch>
                  </pic:blipFill>
                  <pic:spPr>
                    <a:xfrm>
                      <a:off x="0" y="0"/>
                      <a:ext cx="4168733" cy="4346533"/>
                    </a:xfrm>
                    <a:prstGeom prst="rect">
                      <a:avLst/>
                    </a:prstGeom>
                  </pic:spPr>
                </pic:pic>
              </a:graphicData>
            </a:graphic>
          </wp:inline>
        </w:drawing>
      </w:r>
    </w:p>
    <w:p w:rsidR="00737BBF" w:rsidRDefault="00737BBF" w:rsidP="00056B77">
      <w:pPr>
        <w:pStyle w:val="Caption"/>
      </w:pPr>
      <w:bookmarkStart w:id="83" w:name="_Toc182179915"/>
      <w:r>
        <w:t>Hình</w:t>
      </w:r>
      <w:r w:rsidR="00B16A1D">
        <w:t xml:space="preserve"> </w:t>
      </w:r>
      <w:r>
        <w:t>3.</w:t>
      </w:r>
      <w:r w:rsidR="00B16A1D">
        <w:t xml:space="preserve"> </w:t>
      </w:r>
      <w:r>
        <w:fldChar w:fldCharType="begin"/>
      </w:r>
      <w:r>
        <w:instrText xml:space="preserve"> SEQ Hình_3. \* ARABIC </w:instrText>
      </w:r>
      <w:r>
        <w:fldChar w:fldCharType="separate"/>
      </w:r>
      <w:r w:rsidR="00927EB6">
        <w:rPr>
          <w:noProof/>
        </w:rPr>
        <w:t>2</w:t>
      </w:r>
      <w:r>
        <w:fldChar w:fldCharType="end"/>
      </w:r>
      <w:r>
        <w:t>.</w:t>
      </w:r>
      <w:r w:rsidR="00B16A1D">
        <w:t xml:space="preserve"> </w:t>
      </w:r>
      <w:r>
        <w:t>Đăng</w:t>
      </w:r>
      <w:r w:rsidR="00B16A1D">
        <w:t xml:space="preserve"> </w:t>
      </w:r>
      <w:r>
        <w:t>ký</w:t>
      </w:r>
      <w:r w:rsidR="00B16A1D">
        <w:t xml:space="preserve"> </w:t>
      </w:r>
      <w:r>
        <w:t>Saleor</w:t>
      </w:r>
      <w:r w:rsidR="00B16A1D">
        <w:t xml:space="preserve"> </w:t>
      </w:r>
      <w:r>
        <w:t>Cloud</w:t>
      </w:r>
      <w:bookmarkEnd w:id="83"/>
    </w:p>
    <w:p w:rsidR="002A57A1" w:rsidRPr="002A57A1" w:rsidRDefault="002A57A1" w:rsidP="002A57A1">
      <w:pPr>
        <w:pStyle w:val="ListParagraph"/>
        <w:numPr>
          <w:ilvl w:val="0"/>
          <w:numId w:val="67"/>
        </w:numPr>
        <w:rPr>
          <w:b/>
          <w:bCs/>
        </w:rPr>
      </w:pPr>
      <w:r>
        <w:rPr>
          <w:b/>
          <w:bCs/>
        </w:rPr>
        <w:t>Tạo</w:t>
      </w:r>
      <w:r w:rsidR="00B16A1D">
        <w:rPr>
          <w:b/>
          <w:bCs/>
        </w:rPr>
        <w:t xml:space="preserve"> </w:t>
      </w:r>
      <w:r>
        <w:rPr>
          <w:b/>
          <w:bCs/>
        </w:rPr>
        <w:t>dự</w:t>
      </w:r>
      <w:r w:rsidR="00B16A1D">
        <w:rPr>
          <w:b/>
          <w:bCs/>
        </w:rPr>
        <w:t xml:space="preserve"> </w:t>
      </w:r>
      <w:r>
        <w:rPr>
          <w:b/>
          <w:bCs/>
        </w:rPr>
        <w:t>án</w:t>
      </w:r>
      <w:r w:rsidR="00B16A1D">
        <w:rPr>
          <w:b/>
          <w:bCs/>
        </w:rPr>
        <w:t xml:space="preserve"> </w:t>
      </w:r>
      <w:r>
        <w:rPr>
          <w:b/>
          <w:bCs/>
        </w:rPr>
        <w:t>mới</w:t>
      </w:r>
    </w:p>
    <w:p w:rsidR="006A6CB8" w:rsidRDefault="006A6CB8" w:rsidP="00790365">
      <w:pPr>
        <w:pStyle w:val="BodyText"/>
      </w:pPr>
      <w:r>
        <w:t>Sau</w:t>
      </w:r>
      <w:r w:rsidR="00B16A1D">
        <w:t xml:space="preserve"> </w:t>
      </w:r>
      <w:r>
        <w:t>khi</w:t>
      </w:r>
      <w:r w:rsidR="00B16A1D">
        <w:t xml:space="preserve"> </w:t>
      </w:r>
      <w:r>
        <w:t>đăng</w:t>
      </w:r>
      <w:r w:rsidR="00B16A1D">
        <w:t xml:space="preserve"> </w:t>
      </w:r>
      <w:r>
        <w:t>nhập,</w:t>
      </w:r>
      <w:r w:rsidR="00B16A1D">
        <w:t xml:space="preserve"> </w:t>
      </w:r>
      <w:r>
        <w:t>vào</w:t>
      </w:r>
      <w:r w:rsidR="00B16A1D">
        <w:t xml:space="preserve"> </w:t>
      </w:r>
      <w:r>
        <w:t>mục</w:t>
      </w:r>
      <w:r w:rsidR="00B16A1D">
        <w:t xml:space="preserve"> </w:t>
      </w:r>
      <w:r>
        <w:t>"Projects"</w:t>
      </w:r>
      <w:r w:rsidR="00B16A1D">
        <w:t xml:space="preserve"> </w:t>
      </w:r>
      <w:r>
        <w:t>và</w:t>
      </w:r>
      <w:r w:rsidR="00B16A1D">
        <w:t xml:space="preserve"> </w:t>
      </w:r>
      <w:r>
        <w:t>chọn</w:t>
      </w:r>
      <w:r w:rsidR="00B16A1D">
        <w:t xml:space="preserve"> </w:t>
      </w:r>
      <w:r>
        <w:t>"Create</w:t>
      </w:r>
      <w:r w:rsidR="00B16A1D">
        <w:t xml:space="preserve"> </w:t>
      </w:r>
      <w:r>
        <w:t>Project".</w:t>
      </w:r>
      <w:r w:rsidR="00B16A1D">
        <w:t xml:space="preserve"> </w:t>
      </w:r>
      <w:r>
        <w:t>Điền</w:t>
      </w:r>
      <w:r w:rsidR="00B16A1D">
        <w:t xml:space="preserve"> </w:t>
      </w:r>
      <w:r>
        <w:t>thông</w:t>
      </w:r>
      <w:r w:rsidR="00B16A1D">
        <w:t xml:space="preserve"> </w:t>
      </w:r>
      <w:r>
        <w:t>tin</w:t>
      </w:r>
      <w:r w:rsidR="00B16A1D">
        <w:t xml:space="preserve"> </w:t>
      </w:r>
      <w:r>
        <w:t>cần</w:t>
      </w:r>
      <w:r w:rsidR="00B16A1D">
        <w:t xml:space="preserve"> </w:t>
      </w:r>
      <w:r>
        <w:t>thiết</w:t>
      </w:r>
      <w:r w:rsidR="00B16A1D">
        <w:t xml:space="preserve"> </w:t>
      </w:r>
      <w:r>
        <w:t>cho</w:t>
      </w:r>
      <w:r w:rsidR="00B16A1D">
        <w:t xml:space="preserve"> </w:t>
      </w:r>
      <w:r>
        <w:t>Project</w:t>
      </w:r>
      <w:r w:rsidR="00B16A1D">
        <w:t xml:space="preserve"> </w:t>
      </w:r>
      <w:r>
        <w:t>và</w:t>
      </w:r>
      <w:r w:rsidR="00B16A1D">
        <w:t xml:space="preserve"> </w:t>
      </w:r>
      <w:r>
        <w:t>chọn</w:t>
      </w:r>
      <w:r w:rsidR="00B16A1D">
        <w:t xml:space="preserve"> </w:t>
      </w:r>
      <w:r>
        <w:t>"Create".</w:t>
      </w:r>
    </w:p>
    <w:p w:rsidR="00737BBF" w:rsidRDefault="002A2706" w:rsidP="00737BBF">
      <w:pPr>
        <w:keepNext/>
        <w:jc w:val="center"/>
      </w:pPr>
      <w:r>
        <w:rPr>
          <w:noProof/>
        </w:rPr>
        <w:drawing>
          <wp:inline distT="0" distB="0" distL="0" distR="0">
            <wp:extent cx="4538133" cy="2070417"/>
            <wp:effectExtent l="0" t="0" r="0" b="0"/>
            <wp:docPr id="11535127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12786" name="Picture 1153512786"/>
                    <pic:cNvPicPr/>
                  </pic:nvPicPr>
                  <pic:blipFill>
                    <a:blip r:embed="rId32" cstate="print">
                      <a:extLst>
                        <a:ext uri="{28A0092B-C50C-407E-A947-70E740481C1C}">
                          <a14:useLocalDpi xmlns:a14="http://schemas.microsoft.com/office/drawing/2010/main"/>
                        </a:ext>
                      </a:extLst>
                    </a:blip>
                    <a:stretch>
                      <a:fillRect/>
                    </a:stretch>
                  </pic:blipFill>
                  <pic:spPr>
                    <a:xfrm>
                      <a:off x="0" y="0"/>
                      <a:ext cx="4601734" cy="2099433"/>
                    </a:xfrm>
                    <a:prstGeom prst="rect">
                      <a:avLst/>
                    </a:prstGeom>
                  </pic:spPr>
                </pic:pic>
              </a:graphicData>
            </a:graphic>
          </wp:inline>
        </w:drawing>
      </w:r>
    </w:p>
    <w:p w:rsidR="002A2706" w:rsidRDefault="00737BBF" w:rsidP="00056B77">
      <w:pPr>
        <w:pStyle w:val="Caption"/>
      </w:pPr>
      <w:bookmarkStart w:id="84" w:name="_Toc182179916"/>
      <w:r>
        <w:t>Hình</w:t>
      </w:r>
      <w:r w:rsidR="00B16A1D">
        <w:t xml:space="preserve"> </w:t>
      </w:r>
      <w:r>
        <w:t>3.</w:t>
      </w:r>
      <w:r w:rsidR="00B16A1D">
        <w:t xml:space="preserve"> </w:t>
      </w:r>
      <w:r>
        <w:fldChar w:fldCharType="begin"/>
      </w:r>
      <w:r>
        <w:instrText xml:space="preserve"> SEQ Hình_3. \* ARABIC </w:instrText>
      </w:r>
      <w:r>
        <w:fldChar w:fldCharType="separate"/>
      </w:r>
      <w:r w:rsidR="00927EB6">
        <w:rPr>
          <w:noProof/>
        </w:rPr>
        <w:t>3</w:t>
      </w:r>
      <w:r>
        <w:fldChar w:fldCharType="end"/>
      </w:r>
      <w:r>
        <w:t>.</w:t>
      </w:r>
      <w:r w:rsidR="00B16A1D">
        <w:t xml:space="preserve"> </w:t>
      </w:r>
      <w:r w:rsidRPr="00EB7100">
        <w:t>Tạo</w:t>
      </w:r>
      <w:r w:rsidR="00B16A1D">
        <w:t xml:space="preserve"> </w:t>
      </w:r>
      <w:r w:rsidRPr="00EB7100">
        <w:t>dự</w:t>
      </w:r>
      <w:r w:rsidR="00B16A1D">
        <w:t xml:space="preserve"> </w:t>
      </w:r>
      <w:r w:rsidRPr="00EB7100">
        <w:t>án</w:t>
      </w:r>
      <w:r w:rsidR="00B16A1D">
        <w:t xml:space="preserve"> </w:t>
      </w:r>
      <w:r w:rsidRPr="00EB7100">
        <w:t>mới</w:t>
      </w:r>
      <w:bookmarkEnd w:id="84"/>
    </w:p>
    <w:p w:rsidR="002A57A1" w:rsidRPr="002A57A1" w:rsidRDefault="002A57A1" w:rsidP="002A57A1">
      <w:pPr>
        <w:pStyle w:val="ListParagraph"/>
        <w:numPr>
          <w:ilvl w:val="0"/>
          <w:numId w:val="67"/>
        </w:numPr>
        <w:rPr>
          <w:b/>
          <w:bCs/>
        </w:rPr>
      </w:pPr>
      <w:r>
        <w:rPr>
          <w:b/>
          <w:bCs/>
        </w:rPr>
        <w:t>Cấu</w:t>
      </w:r>
      <w:r w:rsidR="00B16A1D">
        <w:rPr>
          <w:b/>
          <w:bCs/>
        </w:rPr>
        <w:t xml:space="preserve"> </w:t>
      </w:r>
      <w:r>
        <w:rPr>
          <w:b/>
          <w:bCs/>
        </w:rPr>
        <w:t>hình</w:t>
      </w:r>
      <w:r w:rsidR="00B16A1D">
        <w:rPr>
          <w:b/>
          <w:bCs/>
        </w:rPr>
        <w:t xml:space="preserve"> </w:t>
      </w:r>
      <w:r>
        <w:rPr>
          <w:b/>
          <w:bCs/>
        </w:rPr>
        <w:t>dự</w:t>
      </w:r>
      <w:r w:rsidR="00B16A1D">
        <w:rPr>
          <w:b/>
          <w:bCs/>
        </w:rPr>
        <w:t xml:space="preserve"> </w:t>
      </w:r>
      <w:r>
        <w:rPr>
          <w:b/>
          <w:bCs/>
        </w:rPr>
        <w:t>án</w:t>
      </w:r>
    </w:p>
    <w:p w:rsidR="00172320" w:rsidRDefault="00172320" w:rsidP="00790365">
      <w:pPr>
        <w:pStyle w:val="BodyText"/>
      </w:pPr>
      <w:r>
        <w:t>Chọn</w:t>
      </w:r>
      <w:r w:rsidR="00B16A1D">
        <w:t xml:space="preserve"> </w:t>
      </w:r>
      <w:r w:rsidR="00341071">
        <w:t>dự</w:t>
      </w:r>
      <w:r w:rsidR="00B16A1D">
        <w:t xml:space="preserve"> </w:t>
      </w:r>
      <w:r w:rsidR="00341071">
        <w:t>án</w:t>
      </w:r>
      <w:r w:rsidR="00B16A1D">
        <w:t xml:space="preserve"> </w:t>
      </w:r>
      <w:r>
        <w:t>vừa</w:t>
      </w:r>
      <w:r w:rsidR="00B16A1D">
        <w:t xml:space="preserve"> </w:t>
      </w:r>
      <w:r>
        <w:t>tạo,</w:t>
      </w:r>
      <w:r w:rsidR="00B16A1D">
        <w:t xml:space="preserve"> </w:t>
      </w:r>
      <w:r>
        <w:t>vào</w:t>
      </w:r>
      <w:r w:rsidR="00B16A1D">
        <w:t xml:space="preserve"> </w:t>
      </w:r>
      <w:r>
        <w:t>phần</w:t>
      </w:r>
      <w:r w:rsidR="00B16A1D">
        <w:t xml:space="preserve"> </w:t>
      </w:r>
      <w:r>
        <w:t>"Environment"</w:t>
      </w:r>
      <w:r w:rsidR="00B16A1D">
        <w:t xml:space="preserve"> </w:t>
      </w:r>
      <w:r>
        <w:t>và</w:t>
      </w:r>
      <w:r w:rsidR="00B16A1D">
        <w:t xml:space="preserve"> </w:t>
      </w:r>
      <w:r>
        <w:t>chọn</w:t>
      </w:r>
      <w:r w:rsidR="00B16A1D">
        <w:t xml:space="preserve"> </w:t>
      </w:r>
      <w:r>
        <w:t>"Create</w:t>
      </w:r>
      <w:r w:rsidR="00B16A1D">
        <w:t xml:space="preserve"> </w:t>
      </w:r>
      <w:r w:rsidR="00B83F1B">
        <w:t>Sandbox</w:t>
      </w:r>
      <w:r>
        <w:t>"</w:t>
      </w:r>
      <w:r w:rsidR="00B16A1D">
        <w:t xml:space="preserve"> </w:t>
      </w:r>
      <w:r w:rsidR="00B83F1B">
        <w:t>và</w:t>
      </w:r>
      <w:r w:rsidR="00B16A1D">
        <w:t xml:space="preserve"> </w:t>
      </w:r>
      <w:r w:rsidR="00B83F1B">
        <w:t>điền</w:t>
      </w:r>
      <w:r w:rsidR="00B16A1D">
        <w:t xml:space="preserve"> </w:t>
      </w:r>
      <w:r w:rsidR="00B83F1B">
        <w:t>thông</w:t>
      </w:r>
      <w:r w:rsidR="00B16A1D">
        <w:t xml:space="preserve"> </w:t>
      </w:r>
      <w:r w:rsidR="00B83F1B">
        <w:t>tin</w:t>
      </w:r>
      <w:r w:rsidR="00B16A1D">
        <w:t xml:space="preserve"> </w:t>
      </w:r>
      <w:r w:rsidR="00B83F1B">
        <w:t>cần</w:t>
      </w:r>
      <w:r w:rsidR="00B16A1D">
        <w:t xml:space="preserve"> </w:t>
      </w:r>
      <w:r w:rsidR="00B83F1B">
        <w:t>thiết.</w:t>
      </w:r>
    </w:p>
    <w:p w:rsidR="00737BBF" w:rsidRDefault="00CF74F7" w:rsidP="00737BBF">
      <w:pPr>
        <w:keepNext/>
        <w:jc w:val="center"/>
      </w:pPr>
      <w:r>
        <w:rPr>
          <w:noProof/>
        </w:rPr>
        <w:lastRenderedPageBreak/>
        <w:drawing>
          <wp:inline distT="0" distB="0" distL="0" distR="0">
            <wp:extent cx="3996266" cy="2634845"/>
            <wp:effectExtent l="0" t="0" r="4445" b="0"/>
            <wp:docPr id="13466855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5598" name="Picture 1346685598"/>
                    <pic:cNvPicPr/>
                  </pic:nvPicPr>
                  <pic:blipFill>
                    <a:blip r:embed="rId33" cstate="print">
                      <a:extLst>
                        <a:ext uri="{28A0092B-C50C-407E-A947-70E740481C1C}">
                          <a14:useLocalDpi xmlns:a14="http://schemas.microsoft.com/office/drawing/2010/main"/>
                        </a:ext>
                      </a:extLst>
                    </a:blip>
                    <a:stretch>
                      <a:fillRect/>
                    </a:stretch>
                  </pic:blipFill>
                  <pic:spPr>
                    <a:xfrm>
                      <a:off x="0" y="0"/>
                      <a:ext cx="4018067" cy="2649219"/>
                    </a:xfrm>
                    <a:prstGeom prst="rect">
                      <a:avLst/>
                    </a:prstGeom>
                  </pic:spPr>
                </pic:pic>
              </a:graphicData>
            </a:graphic>
          </wp:inline>
        </w:drawing>
      </w:r>
    </w:p>
    <w:p w:rsidR="00341071" w:rsidRDefault="00737BBF" w:rsidP="00056B77">
      <w:pPr>
        <w:pStyle w:val="Caption"/>
      </w:pPr>
      <w:bookmarkStart w:id="85" w:name="_Toc182179917"/>
      <w:r>
        <w:t>Hình</w:t>
      </w:r>
      <w:r w:rsidR="00B16A1D">
        <w:t xml:space="preserve"> </w:t>
      </w:r>
      <w:r>
        <w:t>3.</w:t>
      </w:r>
      <w:r w:rsidR="00B16A1D">
        <w:t xml:space="preserve"> </w:t>
      </w:r>
      <w:r>
        <w:fldChar w:fldCharType="begin"/>
      </w:r>
      <w:r>
        <w:instrText xml:space="preserve"> SEQ Hình_3. \* ARABIC </w:instrText>
      </w:r>
      <w:r>
        <w:fldChar w:fldCharType="separate"/>
      </w:r>
      <w:r w:rsidR="00927EB6">
        <w:rPr>
          <w:noProof/>
        </w:rPr>
        <w:t>4</w:t>
      </w:r>
      <w:r>
        <w:fldChar w:fldCharType="end"/>
      </w:r>
      <w:r>
        <w:t>.</w:t>
      </w:r>
      <w:r w:rsidR="00B16A1D">
        <w:t xml:space="preserve"> </w:t>
      </w:r>
      <w:r w:rsidRPr="00A86864">
        <w:t>Cấu</w:t>
      </w:r>
      <w:r w:rsidR="00B16A1D">
        <w:t xml:space="preserve"> </w:t>
      </w:r>
      <w:r w:rsidRPr="00A86864">
        <w:t>hình</w:t>
      </w:r>
      <w:r w:rsidR="00B16A1D">
        <w:t xml:space="preserve"> </w:t>
      </w:r>
      <w:r w:rsidRPr="00A86864">
        <w:t>dự</w:t>
      </w:r>
      <w:r w:rsidR="00B16A1D">
        <w:t xml:space="preserve"> </w:t>
      </w:r>
      <w:r w:rsidRPr="00A86864">
        <w:t>án</w:t>
      </w:r>
      <w:bookmarkEnd w:id="85"/>
    </w:p>
    <w:p w:rsidR="003F742B" w:rsidRDefault="003F742B" w:rsidP="00790365">
      <w:pPr>
        <w:pStyle w:val="BodyText"/>
      </w:pPr>
      <w:r>
        <w:t>Sau</w:t>
      </w:r>
      <w:r w:rsidR="00B16A1D">
        <w:t xml:space="preserve"> </w:t>
      </w:r>
      <w:r>
        <w:t>khi</w:t>
      </w:r>
      <w:r w:rsidR="00B16A1D">
        <w:t xml:space="preserve"> </w:t>
      </w:r>
      <w:r w:rsidR="00341071">
        <w:t>“</w:t>
      </w:r>
      <w:r>
        <w:t>Environment</w:t>
      </w:r>
      <w:r w:rsidR="00341071">
        <w:t>”</w:t>
      </w:r>
      <w:r w:rsidR="00B16A1D">
        <w:t xml:space="preserve"> </w:t>
      </w:r>
      <w:r>
        <w:t>đã</w:t>
      </w:r>
      <w:r w:rsidR="00B16A1D">
        <w:t xml:space="preserve"> </w:t>
      </w:r>
      <w:r>
        <w:t>được</w:t>
      </w:r>
      <w:r w:rsidR="00B16A1D">
        <w:t xml:space="preserve"> </w:t>
      </w:r>
      <w:r>
        <w:t>tạo</w:t>
      </w:r>
      <w:r w:rsidR="00B16A1D">
        <w:t xml:space="preserve"> </w:t>
      </w:r>
      <w:r>
        <w:t>và</w:t>
      </w:r>
      <w:r w:rsidR="00B16A1D">
        <w:t xml:space="preserve"> </w:t>
      </w:r>
      <w:r>
        <w:t>khởi</w:t>
      </w:r>
      <w:r w:rsidR="00B16A1D">
        <w:t xml:space="preserve"> </w:t>
      </w:r>
      <w:r>
        <w:t>chạy,</w:t>
      </w:r>
      <w:r w:rsidR="00B16A1D">
        <w:t xml:space="preserve"> </w:t>
      </w:r>
      <w:r w:rsidR="00341071">
        <w:t>Saleor</w:t>
      </w:r>
      <w:r w:rsidR="00B16A1D">
        <w:t xml:space="preserve"> </w:t>
      </w:r>
      <w:r w:rsidR="00341071">
        <w:t>Cloud</w:t>
      </w:r>
      <w:r w:rsidR="00B16A1D">
        <w:t xml:space="preserve"> </w:t>
      </w:r>
      <w:r w:rsidR="00341071">
        <w:t>cung</w:t>
      </w:r>
      <w:r w:rsidR="00B16A1D">
        <w:t xml:space="preserve"> </w:t>
      </w:r>
      <w:r w:rsidR="00341071">
        <w:t>cấp</w:t>
      </w:r>
      <w:r w:rsidR="00B16A1D">
        <w:t xml:space="preserve"> </w:t>
      </w:r>
      <w:r w:rsidR="00341071">
        <w:t>một</w:t>
      </w:r>
      <w:r w:rsidR="00B16A1D">
        <w:t xml:space="preserve"> </w:t>
      </w:r>
      <w:r w:rsidR="00341071">
        <w:t>Saleor</w:t>
      </w:r>
      <w:r w:rsidR="00B16A1D">
        <w:t xml:space="preserve"> </w:t>
      </w:r>
      <w:r w:rsidR="00341071">
        <w:t>API</w:t>
      </w:r>
      <w:r w:rsidR="00B16A1D">
        <w:t xml:space="preserve"> </w:t>
      </w:r>
      <w:r>
        <w:t>URL</w:t>
      </w:r>
      <w:r w:rsidR="00B16A1D">
        <w:t xml:space="preserve"> </w:t>
      </w:r>
      <w:r>
        <w:t>để</w:t>
      </w:r>
      <w:r w:rsidR="00B16A1D">
        <w:t xml:space="preserve"> </w:t>
      </w:r>
      <w:r>
        <w:t>truy</w:t>
      </w:r>
      <w:r w:rsidR="00B16A1D">
        <w:t xml:space="preserve"> </w:t>
      </w:r>
      <w:r>
        <w:t>cập</w:t>
      </w:r>
      <w:r w:rsidR="00B16A1D">
        <w:t xml:space="preserve"> </w:t>
      </w:r>
      <w:r>
        <w:t>Saleor</w:t>
      </w:r>
      <w:r w:rsidR="00B16A1D">
        <w:t xml:space="preserve"> </w:t>
      </w:r>
      <w:r>
        <w:t>Dashboard</w:t>
      </w:r>
      <w:r w:rsidR="00B16A1D">
        <w:t xml:space="preserve"> </w:t>
      </w:r>
      <w:r>
        <w:t>và</w:t>
      </w:r>
      <w:r w:rsidR="00B16A1D">
        <w:t xml:space="preserve"> </w:t>
      </w:r>
      <w:r>
        <w:t>Saleor</w:t>
      </w:r>
      <w:r w:rsidR="00B16A1D">
        <w:t xml:space="preserve"> </w:t>
      </w:r>
      <w:r>
        <w:t>API.</w:t>
      </w:r>
    </w:p>
    <w:p w:rsidR="00D77C70" w:rsidRDefault="003F742B" w:rsidP="00790365">
      <w:pPr>
        <w:pStyle w:val="BodyText"/>
      </w:pPr>
      <w:r>
        <w:t>Truy</w:t>
      </w:r>
      <w:r w:rsidR="00B16A1D">
        <w:t xml:space="preserve"> </w:t>
      </w:r>
      <w:r>
        <w:t>cập</w:t>
      </w:r>
      <w:r w:rsidR="00B16A1D">
        <w:t xml:space="preserve"> </w:t>
      </w:r>
      <w:r>
        <w:t>các</w:t>
      </w:r>
      <w:r w:rsidR="00B16A1D">
        <w:t xml:space="preserve"> </w:t>
      </w:r>
      <w:r>
        <w:t>URL</w:t>
      </w:r>
      <w:r w:rsidR="00B16A1D">
        <w:t xml:space="preserve"> </w:t>
      </w:r>
      <w:r>
        <w:t>này</w:t>
      </w:r>
      <w:r w:rsidR="00B16A1D">
        <w:t xml:space="preserve"> </w:t>
      </w:r>
      <w:r>
        <w:t>để</w:t>
      </w:r>
      <w:r w:rsidR="00B16A1D">
        <w:t xml:space="preserve"> </w:t>
      </w:r>
      <w:r>
        <w:t>kiểm</w:t>
      </w:r>
      <w:r w:rsidR="00B16A1D">
        <w:t xml:space="preserve"> </w:t>
      </w:r>
      <w:r>
        <w:t>tra</w:t>
      </w:r>
      <w:r w:rsidR="00B16A1D">
        <w:t xml:space="preserve"> </w:t>
      </w:r>
      <w:r>
        <w:t>và</w:t>
      </w:r>
      <w:r w:rsidR="00B16A1D">
        <w:t xml:space="preserve"> </w:t>
      </w:r>
      <w:r>
        <w:t>sử</w:t>
      </w:r>
      <w:r w:rsidR="00B16A1D">
        <w:t xml:space="preserve"> </w:t>
      </w:r>
      <w:r>
        <w:t>dụng</w:t>
      </w:r>
      <w:r w:rsidR="00B16A1D">
        <w:t xml:space="preserve"> </w:t>
      </w:r>
      <w:r>
        <w:t>ứng</w:t>
      </w:r>
      <w:r w:rsidR="00B16A1D">
        <w:t xml:space="preserve"> </w:t>
      </w:r>
      <w:r>
        <w:t>dụng</w:t>
      </w:r>
      <w:r w:rsidR="00341071">
        <w:t>.</w:t>
      </w:r>
    </w:p>
    <w:p w:rsidR="00737BBF" w:rsidRDefault="00341071" w:rsidP="00737BBF">
      <w:pPr>
        <w:keepNext/>
        <w:jc w:val="center"/>
      </w:pPr>
      <w:r>
        <w:rPr>
          <w:noProof/>
        </w:rPr>
        <w:drawing>
          <wp:inline distT="0" distB="0" distL="0" distR="0">
            <wp:extent cx="4250267" cy="3119892"/>
            <wp:effectExtent l="0" t="0" r="4445" b="4445"/>
            <wp:docPr id="14310411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041181" name="Picture 1431041181"/>
                    <pic:cNvPicPr/>
                  </pic:nvPicPr>
                  <pic:blipFill>
                    <a:blip r:embed="rId34" cstate="print">
                      <a:extLst>
                        <a:ext uri="{28A0092B-C50C-407E-A947-70E740481C1C}">
                          <a14:useLocalDpi xmlns:a14="http://schemas.microsoft.com/office/drawing/2010/main"/>
                        </a:ext>
                      </a:extLst>
                    </a:blip>
                    <a:stretch>
                      <a:fillRect/>
                    </a:stretch>
                  </pic:blipFill>
                  <pic:spPr>
                    <a:xfrm>
                      <a:off x="0" y="0"/>
                      <a:ext cx="4325741" cy="3175293"/>
                    </a:xfrm>
                    <a:prstGeom prst="rect">
                      <a:avLst/>
                    </a:prstGeom>
                  </pic:spPr>
                </pic:pic>
              </a:graphicData>
            </a:graphic>
          </wp:inline>
        </w:drawing>
      </w:r>
    </w:p>
    <w:p w:rsidR="00341071" w:rsidRDefault="00737BBF" w:rsidP="00056B77">
      <w:pPr>
        <w:pStyle w:val="Caption"/>
      </w:pPr>
      <w:bookmarkStart w:id="86" w:name="_Toc182179918"/>
      <w:r>
        <w:t>Hình</w:t>
      </w:r>
      <w:r w:rsidR="00B16A1D">
        <w:t xml:space="preserve"> </w:t>
      </w:r>
      <w:r>
        <w:t>3.</w:t>
      </w:r>
      <w:r w:rsidR="00B16A1D">
        <w:t xml:space="preserve"> </w:t>
      </w:r>
      <w:r>
        <w:fldChar w:fldCharType="begin"/>
      </w:r>
      <w:r>
        <w:instrText xml:space="preserve"> SEQ Hình_3. \* ARABIC </w:instrText>
      </w:r>
      <w:r>
        <w:fldChar w:fldCharType="separate"/>
      </w:r>
      <w:r w:rsidR="00927EB6">
        <w:rPr>
          <w:noProof/>
        </w:rPr>
        <w:t>5</w:t>
      </w:r>
      <w:r>
        <w:fldChar w:fldCharType="end"/>
      </w:r>
      <w:r>
        <w:t>.</w:t>
      </w:r>
      <w:r w:rsidR="00B16A1D">
        <w:t xml:space="preserve"> </w:t>
      </w:r>
      <w:r w:rsidRPr="00547566">
        <w:t>Saleor</w:t>
      </w:r>
      <w:r w:rsidR="00B16A1D">
        <w:t xml:space="preserve"> </w:t>
      </w:r>
      <w:r w:rsidRPr="00547566">
        <w:t>API</w:t>
      </w:r>
      <w:r w:rsidR="00B16A1D">
        <w:t xml:space="preserve"> </w:t>
      </w:r>
      <w:r w:rsidRPr="00547566">
        <w:t>URL</w:t>
      </w:r>
      <w:bookmarkEnd w:id="86"/>
    </w:p>
    <w:p w:rsidR="00DE4151" w:rsidRDefault="004612ED" w:rsidP="004612ED">
      <w:pPr>
        <w:spacing w:after="160" w:line="259" w:lineRule="auto"/>
      </w:pPr>
      <w:r>
        <w:br w:type="page"/>
      </w:r>
    </w:p>
    <w:p w:rsidR="000C058D" w:rsidRDefault="00DE4151" w:rsidP="000C058D">
      <w:pPr>
        <w:pStyle w:val="ListParagraph"/>
        <w:numPr>
          <w:ilvl w:val="0"/>
          <w:numId w:val="67"/>
        </w:numPr>
        <w:rPr>
          <w:b/>
          <w:bCs/>
        </w:rPr>
      </w:pPr>
      <w:r w:rsidRPr="00DE4151">
        <w:rPr>
          <w:b/>
          <w:bCs/>
        </w:rPr>
        <w:lastRenderedPageBreak/>
        <w:t>Dashboard</w:t>
      </w:r>
    </w:p>
    <w:p w:rsidR="000C058D" w:rsidRPr="000C058D" w:rsidRDefault="000C058D" w:rsidP="000C058D"/>
    <w:p w:rsidR="00DE4151" w:rsidRDefault="00DE4151" w:rsidP="00DE4151">
      <w:pPr>
        <w:keepNext/>
        <w:jc w:val="center"/>
      </w:pPr>
      <w:r>
        <w:rPr>
          <w:noProof/>
        </w:rPr>
        <w:drawing>
          <wp:inline distT="0" distB="0" distL="0" distR="0">
            <wp:extent cx="4648200" cy="2212553"/>
            <wp:effectExtent l="0" t="0" r="0" b="0"/>
            <wp:docPr id="4022927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92717" name="Picture 402292717"/>
                    <pic:cNvPicPr/>
                  </pic:nvPicPr>
                  <pic:blipFill>
                    <a:blip r:embed="rId35" cstate="print">
                      <a:extLst>
                        <a:ext uri="{28A0092B-C50C-407E-A947-70E740481C1C}">
                          <a14:useLocalDpi xmlns:a14="http://schemas.microsoft.com/office/drawing/2010/main"/>
                        </a:ext>
                      </a:extLst>
                    </a:blip>
                    <a:stretch>
                      <a:fillRect/>
                    </a:stretch>
                  </pic:blipFill>
                  <pic:spPr>
                    <a:xfrm>
                      <a:off x="0" y="0"/>
                      <a:ext cx="4682728" cy="2228989"/>
                    </a:xfrm>
                    <a:prstGeom prst="rect">
                      <a:avLst/>
                    </a:prstGeom>
                  </pic:spPr>
                </pic:pic>
              </a:graphicData>
            </a:graphic>
          </wp:inline>
        </w:drawing>
      </w:r>
    </w:p>
    <w:p w:rsidR="00DE4151" w:rsidRDefault="00DE4151" w:rsidP="00DE4151">
      <w:pPr>
        <w:pStyle w:val="Caption"/>
      </w:pPr>
      <w:bookmarkStart w:id="87" w:name="_Toc182179919"/>
      <w:r>
        <w:t xml:space="preserve">Hình 3. </w:t>
      </w:r>
      <w:r>
        <w:fldChar w:fldCharType="begin"/>
      </w:r>
      <w:r>
        <w:instrText xml:space="preserve"> SEQ Hình_3. \* ARABIC </w:instrText>
      </w:r>
      <w:r>
        <w:fldChar w:fldCharType="separate"/>
      </w:r>
      <w:r w:rsidR="00927EB6">
        <w:rPr>
          <w:noProof/>
        </w:rPr>
        <w:t>6</w:t>
      </w:r>
      <w:r>
        <w:fldChar w:fldCharType="end"/>
      </w:r>
      <w:r>
        <w:t>. Saleor dashboard</w:t>
      </w:r>
      <w:bookmarkEnd w:id="87"/>
    </w:p>
    <w:p w:rsidR="00DE4151" w:rsidRPr="00DE4151" w:rsidRDefault="00DE4151" w:rsidP="004612ED">
      <w:pPr>
        <w:pStyle w:val="BodyText"/>
      </w:pPr>
      <w:r>
        <w:t>Saleor Dashboard là giao diện quản lý trực quan cửa hàng dành cho người quản trị.</w:t>
      </w:r>
    </w:p>
    <w:p w:rsidR="00DE4151" w:rsidRPr="00DE4151" w:rsidRDefault="00DE4151" w:rsidP="00DE4151">
      <w:pPr>
        <w:pStyle w:val="ListParagraph"/>
        <w:numPr>
          <w:ilvl w:val="0"/>
          <w:numId w:val="67"/>
        </w:numPr>
        <w:rPr>
          <w:b/>
          <w:bCs/>
        </w:rPr>
      </w:pPr>
      <w:r>
        <w:rPr>
          <w:b/>
          <w:bCs/>
        </w:rPr>
        <w:t>Playground</w:t>
      </w:r>
    </w:p>
    <w:p w:rsidR="00DE4151" w:rsidRDefault="00DE4151" w:rsidP="00DE4151"/>
    <w:p w:rsidR="00DE4151" w:rsidRDefault="00DE4151" w:rsidP="00DE4151">
      <w:pPr>
        <w:keepNext/>
        <w:jc w:val="center"/>
      </w:pPr>
      <w:r>
        <w:rPr>
          <w:noProof/>
        </w:rPr>
        <w:drawing>
          <wp:inline distT="0" distB="0" distL="0" distR="0">
            <wp:extent cx="4893733" cy="2378601"/>
            <wp:effectExtent l="0" t="0" r="0" b="0"/>
            <wp:docPr id="7564375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37519" name="Picture 756437519"/>
                    <pic:cNvPicPr/>
                  </pic:nvPicPr>
                  <pic:blipFill>
                    <a:blip r:embed="rId36" cstate="print">
                      <a:extLst>
                        <a:ext uri="{28A0092B-C50C-407E-A947-70E740481C1C}">
                          <a14:useLocalDpi xmlns:a14="http://schemas.microsoft.com/office/drawing/2010/main"/>
                        </a:ext>
                      </a:extLst>
                    </a:blip>
                    <a:stretch>
                      <a:fillRect/>
                    </a:stretch>
                  </pic:blipFill>
                  <pic:spPr>
                    <a:xfrm>
                      <a:off x="0" y="0"/>
                      <a:ext cx="4971699" cy="2416496"/>
                    </a:xfrm>
                    <a:prstGeom prst="rect">
                      <a:avLst/>
                    </a:prstGeom>
                  </pic:spPr>
                </pic:pic>
              </a:graphicData>
            </a:graphic>
          </wp:inline>
        </w:drawing>
      </w:r>
    </w:p>
    <w:p w:rsidR="00DE4151" w:rsidRDefault="00C8181B" w:rsidP="00C8181B">
      <w:pPr>
        <w:pStyle w:val="Caption"/>
      </w:pPr>
      <w:bookmarkStart w:id="88" w:name="_Toc182179920"/>
      <w:r>
        <w:t xml:space="preserve">Hình 3. </w:t>
      </w:r>
      <w:r>
        <w:fldChar w:fldCharType="begin"/>
      </w:r>
      <w:r>
        <w:instrText xml:space="preserve"> SEQ Hình_3. \* ARABIC </w:instrText>
      </w:r>
      <w:r>
        <w:fldChar w:fldCharType="separate"/>
      </w:r>
      <w:r w:rsidR="00927EB6">
        <w:rPr>
          <w:noProof/>
        </w:rPr>
        <w:t>7</w:t>
      </w:r>
      <w:r>
        <w:fldChar w:fldCharType="end"/>
      </w:r>
      <w:r>
        <w:t>. Saleor Playground</w:t>
      </w:r>
      <w:bookmarkEnd w:id="88"/>
    </w:p>
    <w:p w:rsidR="00C8181B" w:rsidRDefault="00C8181B" w:rsidP="00C8181B">
      <w:pPr>
        <w:pStyle w:val="BodyText"/>
      </w:pPr>
      <w:r>
        <w:t>Saleor Playground là một môi trường tương tác để thử nghiệm và thực thi các truy vấn GraphQL. Cung cấp các tính năng sau:</w:t>
      </w:r>
    </w:p>
    <w:p w:rsidR="00C8181B" w:rsidRDefault="00C8181B" w:rsidP="00C8181B">
      <w:pPr>
        <w:pStyle w:val="BodyText"/>
      </w:pPr>
      <w:r>
        <w:t>Thực thi truy vấn GraphQL: Cho phép viết và thực thi các truy vấn và mutation GraphQL để lấy dữ liệu hoặc cập nhật dữ liệu trên máy chủ Saleor.</w:t>
      </w:r>
    </w:p>
    <w:p w:rsidR="00C8181B" w:rsidRDefault="00C8181B" w:rsidP="00C8181B">
      <w:pPr>
        <w:pStyle w:val="BodyText"/>
      </w:pPr>
      <w:r>
        <w:t>Tìm hiểu API: Giúp khám phá các khả năng của API Saleor bằng cách duyệt qua các loại truy vấn, mutation, và các đối tượng dữ liệu có sẵn.</w:t>
      </w:r>
    </w:p>
    <w:p w:rsidR="00C8181B" w:rsidRDefault="00C8181B" w:rsidP="00C8181B">
      <w:pPr>
        <w:pStyle w:val="BodyText"/>
      </w:pPr>
      <w:r>
        <w:t>Kiểm tra và gỡ lỗi: Hỗ trợ kiểm tra và gỡ lỗi các truy vấn GraphQL trước khi tích hợp vào ứng dụng, giúp đảm bảo truy vấn hoạt động đúng cách và trả về dữ liệu mong muốn.</w:t>
      </w:r>
    </w:p>
    <w:p w:rsidR="00C8181B" w:rsidRPr="00DE4151" w:rsidRDefault="00C8181B" w:rsidP="00C8181B">
      <w:pPr>
        <w:pStyle w:val="BodyText"/>
      </w:pPr>
      <w:r>
        <w:lastRenderedPageBreak/>
        <w:t>Tài liệu API động: Cung cấp tài liệu chi tiết về các schema GraphQL của Saleor, giúp bạn hiểu rõ cấu trúc và các trường dữ liệu có thể truy vấn.</w:t>
      </w:r>
    </w:p>
    <w:p w:rsidR="009277CC" w:rsidRDefault="009277CC" w:rsidP="009277CC">
      <w:pPr>
        <w:pStyle w:val="H4"/>
      </w:pPr>
      <w:r>
        <w:t>Cài đặt Saleor ở máy cục bộ</w:t>
      </w:r>
    </w:p>
    <w:p w:rsidR="009277CC" w:rsidRPr="002E4799" w:rsidRDefault="002E4799" w:rsidP="002E4799">
      <w:pPr>
        <w:pStyle w:val="ListParagraph"/>
        <w:numPr>
          <w:ilvl w:val="0"/>
          <w:numId w:val="67"/>
        </w:numPr>
        <w:rPr>
          <w:b/>
          <w:bCs/>
        </w:rPr>
      </w:pPr>
      <w:r w:rsidRPr="002E4799">
        <w:rPr>
          <w:b/>
          <w:bCs/>
        </w:rPr>
        <w:t>Cài đặt Docker</w:t>
      </w:r>
    </w:p>
    <w:p w:rsidR="002E4799" w:rsidRDefault="002E4799" w:rsidP="00790365">
      <w:pPr>
        <w:pStyle w:val="BodyText"/>
      </w:pPr>
      <w:r>
        <w:t xml:space="preserve">Truy cập </w:t>
      </w:r>
      <w:hyperlink r:id="rId37" w:history="1">
        <w:r w:rsidRPr="002E4799">
          <w:rPr>
            <w:rStyle w:val="Hyperlink"/>
          </w:rPr>
          <w:t>https://docs.docker.com/engine/install/</w:t>
        </w:r>
      </w:hyperlink>
      <w:r>
        <w:t xml:space="preserve"> và cài đặt Docker theo hướng dẫn.</w:t>
      </w:r>
    </w:p>
    <w:p w:rsidR="002E4799" w:rsidRPr="002E4799" w:rsidRDefault="002E4799" w:rsidP="002E4799">
      <w:pPr>
        <w:pStyle w:val="ListParagraph"/>
        <w:numPr>
          <w:ilvl w:val="0"/>
          <w:numId w:val="67"/>
        </w:numPr>
        <w:rPr>
          <w:b/>
          <w:bCs/>
        </w:rPr>
      </w:pPr>
      <w:r w:rsidRPr="002E4799">
        <w:rPr>
          <w:b/>
          <w:bCs/>
        </w:rPr>
        <w:t>Clone Repository Saleor</w:t>
      </w:r>
    </w:p>
    <w:p w:rsidR="002E4799" w:rsidRDefault="002E4799" w:rsidP="00790365">
      <w:pPr>
        <w:pStyle w:val="BodyText"/>
      </w:pPr>
      <w:r>
        <w:t>Mở terminal và thực hiện các lệnh sau để clone repository Saleor:</w:t>
      </w:r>
    </w:p>
    <w:p w:rsidR="002E4799" w:rsidRDefault="002E4799" w:rsidP="00790365">
      <w:pPr>
        <w:pStyle w:val="BodyText"/>
      </w:pPr>
      <w:r w:rsidRPr="002E4799">
        <w:t xml:space="preserve">git clone </w:t>
      </w:r>
      <w:hyperlink r:id="rId38" w:history="1">
        <w:r w:rsidRPr="008775DD">
          <w:rPr>
            <w:rStyle w:val="Hyperlink"/>
            <w:rFonts w:ascii="Courier" w:hAnsi="Courier"/>
          </w:rPr>
          <w:t>https://github.com/saleor/saleor-platform.git</w:t>
        </w:r>
      </w:hyperlink>
    </w:p>
    <w:p w:rsidR="002E4799" w:rsidRPr="002E4799" w:rsidRDefault="002E4799" w:rsidP="00790365">
      <w:pPr>
        <w:pStyle w:val="BodyText"/>
      </w:pPr>
      <w:r w:rsidRPr="002E4799">
        <w:t>cd saleor-platform</w:t>
      </w:r>
    </w:p>
    <w:p w:rsidR="002E4799" w:rsidRPr="002E4799" w:rsidRDefault="002E4799" w:rsidP="00790365">
      <w:pPr>
        <w:pStyle w:val="BodyText"/>
      </w:pPr>
      <w:r w:rsidRPr="002E4799">
        <w:t>docker compose build</w:t>
      </w:r>
    </w:p>
    <w:p w:rsidR="007040E3" w:rsidRDefault="007040E3" w:rsidP="007040E3">
      <w:pPr>
        <w:pStyle w:val="ListParagraph"/>
        <w:numPr>
          <w:ilvl w:val="0"/>
          <w:numId w:val="67"/>
        </w:numPr>
        <w:rPr>
          <w:b/>
          <w:bCs/>
        </w:rPr>
      </w:pPr>
      <w:r>
        <w:rPr>
          <w:b/>
          <w:bCs/>
        </w:rPr>
        <w:t>Áp dụng các thay đổi</w:t>
      </w:r>
    </w:p>
    <w:p w:rsidR="007040E3" w:rsidRPr="002E4799" w:rsidRDefault="007040E3" w:rsidP="00790365">
      <w:pPr>
        <w:pStyle w:val="BodyText"/>
      </w:pPr>
      <w:r>
        <w:t>Thực hiện lệnh cập nhật lược đồ cơ sở dữ liệu lên phiên bản mới nhất.</w:t>
      </w:r>
    </w:p>
    <w:p w:rsidR="009277CC" w:rsidRDefault="007040E3" w:rsidP="00790365">
      <w:pPr>
        <w:pStyle w:val="BodyText"/>
      </w:pPr>
      <w:r w:rsidRPr="007040E3">
        <w:t>docker compose run --rm api python3 manage.py migrate</w:t>
      </w:r>
    </w:p>
    <w:p w:rsidR="007040E3" w:rsidRPr="00371725" w:rsidRDefault="00371725" w:rsidP="00371725">
      <w:pPr>
        <w:pStyle w:val="ListParagraph"/>
        <w:numPr>
          <w:ilvl w:val="0"/>
          <w:numId w:val="67"/>
        </w:numPr>
        <w:rPr>
          <w:b/>
          <w:bCs/>
        </w:rPr>
      </w:pPr>
      <w:r w:rsidRPr="00371725">
        <w:rPr>
          <w:b/>
          <w:bCs/>
        </w:rPr>
        <w:t>Thêm dữ liệu mẫu</w:t>
      </w:r>
    </w:p>
    <w:p w:rsidR="00371725" w:rsidRDefault="00371725" w:rsidP="00790365">
      <w:pPr>
        <w:pStyle w:val="BodyText"/>
      </w:pPr>
      <w:r>
        <w:t>Thêm dữ liệu mẫu vào cơ sở dữ liệu (nếu cần).</w:t>
      </w:r>
    </w:p>
    <w:p w:rsidR="00371725" w:rsidRDefault="00371725" w:rsidP="00790365">
      <w:pPr>
        <w:pStyle w:val="BodyText"/>
      </w:pPr>
      <w:r w:rsidRPr="00371725">
        <w:t>docker compose run --rm api python3 manage.py populatedb</w:t>
      </w:r>
    </w:p>
    <w:p w:rsidR="004B75A4" w:rsidRPr="00371725" w:rsidRDefault="00456F10" w:rsidP="000C058D">
      <w:pPr>
        <w:pStyle w:val="BodyText"/>
      </w:pPr>
      <w:r w:rsidRPr="001215D2">
        <w:t>Sau đó, làm</w:t>
      </w:r>
      <w:r>
        <w:t xml:space="preserve"> theo hướng dẫn để thêm tên người dùng và mật khẩu quản trị viên.</w:t>
      </w:r>
    </w:p>
    <w:p w:rsidR="00371725" w:rsidRPr="004B75A4" w:rsidRDefault="001215D2" w:rsidP="0030654C">
      <w:pPr>
        <w:pStyle w:val="ListParagraph"/>
        <w:numPr>
          <w:ilvl w:val="0"/>
          <w:numId w:val="67"/>
        </w:numPr>
        <w:rPr>
          <w:rStyle w:val="notion-enable-hover"/>
        </w:rPr>
      </w:pPr>
      <w:r>
        <w:rPr>
          <w:rStyle w:val="notion-enable-hover"/>
          <w:b/>
          <w:bCs/>
        </w:rPr>
        <w:t>Chạy Saleor sử dụng Docker Compose</w:t>
      </w:r>
    </w:p>
    <w:p w:rsidR="004B75A4" w:rsidRPr="004B75A4" w:rsidRDefault="004B75A4" w:rsidP="00790365">
      <w:pPr>
        <w:pStyle w:val="BodyText"/>
      </w:pPr>
      <w:r w:rsidRPr="004B75A4">
        <w:t xml:space="preserve">Trong thư mục gốc </w:t>
      </w:r>
      <m:oMath>
        <m:r>
          <m:rPr>
            <m:sty m:val="p"/>
          </m:rPr>
          <w:rPr>
            <w:rFonts w:ascii="Cambria Math" w:hAnsi="Cambria Math"/>
          </w:rPr>
          <m:t xml:space="preserve">saleor-platform </m:t>
        </m:r>
      </m:oMath>
      <w:r>
        <w:t xml:space="preserve"> </w:t>
      </w:r>
      <w:r w:rsidRPr="004B75A4">
        <w:t>của Saleor, chạy lệnh sau để khởi động tất</w:t>
      </w:r>
      <w:r>
        <w:t xml:space="preserve"> </w:t>
      </w:r>
      <w:r w:rsidRPr="004B75A4">
        <w:t>cả các container cần thiết cho Saleor</w:t>
      </w:r>
      <w:r>
        <w:t>.</w:t>
      </w:r>
    </w:p>
    <w:p w:rsidR="004B75A4" w:rsidRPr="004B75A4" w:rsidRDefault="004B75A4" w:rsidP="00790365">
      <w:pPr>
        <w:pStyle w:val="BodyText"/>
      </w:pPr>
      <w:r w:rsidRPr="004B75A4">
        <w:t>docker-compose up</w:t>
      </w:r>
    </w:p>
    <w:p w:rsidR="004B75A4" w:rsidRDefault="004B75A4" w:rsidP="00790365">
      <w:pPr>
        <w:pStyle w:val="BodyText"/>
      </w:pPr>
      <w:r>
        <w:t xml:space="preserve">Lệnh này sẽ tải xuống và thiết lập tất cả các images cần thiết và khởi chạy các container. </w:t>
      </w:r>
    </w:p>
    <w:p w:rsidR="004B75A4" w:rsidRPr="004B75A4" w:rsidRDefault="004B75A4" w:rsidP="004B75A4">
      <w:pPr>
        <w:pStyle w:val="ListParagraph"/>
        <w:numPr>
          <w:ilvl w:val="0"/>
          <w:numId w:val="67"/>
        </w:numPr>
        <w:rPr>
          <w:rStyle w:val="notion-enable-hover"/>
          <w:b/>
          <w:bCs/>
        </w:rPr>
      </w:pPr>
      <w:r w:rsidRPr="004B75A4">
        <w:rPr>
          <w:rStyle w:val="notion-enable-hover"/>
          <w:b/>
          <w:bCs/>
        </w:rPr>
        <w:t>Kiểm tra hoạt động của Saleor</w:t>
      </w:r>
    </w:p>
    <w:p w:rsidR="004B75A4" w:rsidRDefault="004B75A4" w:rsidP="00790365">
      <w:pPr>
        <w:pStyle w:val="BodyText"/>
      </w:pPr>
      <w:r>
        <w:t xml:space="preserve">Sau khi các container đã được khởi động, có thể truy cập </w:t>
      </w:r>
      <w:r>
        <w:rPr>
          <w:rStyle w:val="notion-enable-hover"/>
        </w:rPr>
        <w:t>Saleor Dashboard</w:t>
      </w:r>
      <w:r>
        <w:t xml:space="preserve"> bằng cách mở trình duyệt và đi tới địa chỉ: </w:t>
      </w:r>
      <w:hyperlink r:id="rId39" w:history="1">
        <w:r w:rsidRPr="008775DD">
          <w:rPr>
            <w:rStyle w:val="Hyperlink"/>
          </w:rPr>
          <w:t>http://localhost:9000/dashboard/</w:t>
        </w:r>
      </w:hyperlink>
    </w:p>
    <w:p w:rsidR="00371725" w:rsidRDefault="004B75A4" w:rsidP="00790365">
      <w:pPr>
        <w:pStyle w:val="BodyText"/>
        <w:rPr>
          <w:rStyle w:val="Hyperlink"/>
        </w:rPr>
      </w:pPr>
      <w:r>
        <w:t xml:space="preserve">API GraphQL của Saleor có thể được truy cập tại: </w:t>
      </w:r>
      <w:hyperlink r:id="rId40" w:history="1">
        <w:r w:rsidRPr="008775DD">
          <w:rPr>
            <w:rStyle w:val="Hyperlink"/>
          </w:rPr>
          <w:t>http://localhost:8000/graphql/</w:t>
        </w:r>
      </w:hyperlink>
    </w:p>
    <w:p w:rsidR="004612ED" w:rsidRPr="009277CC" w:rsidRDefault="004612ED" w:rsidP="00790365">
      <w:pPr>
        <w:pStyle w:val="BodyText"/>
      </w:pPr>
    </w:p>
    <w:p w:rsidR="007F3496" w:rsidRDefault="009277CC" w:rsidP="00A705C5">
      <w:pPr>
        <w:pStyle w:val="H3"/>
      </w:pPr>
      <w:bookmarkStart w:id="89" w:name="_Toc182179854"/>
      <w:r>
        <w:lastRenderedPageBreak/>
        <w:t>F</w:t>
      </w:r>
      <w:r w:rsidR="007F3496">
        <w:t>lutter</w:t>
      </w:r>
      <w:bookmarkEnd w:id="89"/>
    </w:p>
    <w:p w:rsidR="00971A4E" w:rsidRDefault="00C777A7" w:rsidP="00790365">
      <w:pPr>
        <w:pStyle w:val="BodyText"/>
      </w:pPr>
      <w:r>
        <w:t>Truy</w:t>
      </w:r>
      <w:r w:rsidR="00B16A1D">
        <w:t xml:space="preserve"> </w:t>
      </w:r>
      <w:r>
        <w:t>cập</w:t>
      </w:r>
      <w:r w:rsidR="0027536F">
        <w:t xml:space="preserve"> </w:t>
      </w:r>
      <w:hyperlink r:id="rId41" w:history="1">
        <w:r w:rsidR="005B12ED" w:rsidRPr="005B12ED">
          <w:rPr>
            <w:rStyle w:val="Hyperlink"/>
          </w:rPr>
          <w:t>https://docs.flutter.dev/get-started/install</w:t>
        </w:r>
      </w:hyperlink>
      <w:r w:rsidR="00B16A1D">
        <w:t xml:space="preserve"> </w:t>
      </w:r>
      <w:r>
        <w:t>và</w:t>
      </w:r>
      <w:r w:rsidR="00B16A1D">
        <w:t xml:space="preserve"> </w:t>
      </w:r>
      <w:r>
        <w:t>cài</w:t>
      </w:r>
      <w:r w:rsidR="00B16A1D">
        <w:t xml:space="preserve"> </w:t>
      </w:r>
      <w:r>
        <w:t>đặt</w:t>
      </w:r>
      <w:r w:rsidR="00B16A1D">
        <w:t xml:space="preserve"> </w:t>
      </w:r>
      <w:r>
        <w:t>theo</w:t>
      </w:r>
      <w:r w:rsidR="00B16A1D">
        <w:t xml:space="preserve"> </w:t>
      </w:r>
      <w:r>
        <w:t>hướng</w:t>
      </w:r>
      <w:r w:rsidR="00B16A1D">
        <w:t xml:space="preserve"> </w:t>
      </w:r>
      <w:r>
        <w:t>dẫn.</w:t>
      </w:r>
    </w:p>
    <w:p w:rsidR="00783AA6" w:rsidRDefault="00C777A7" w:rsidP="004612ED">
      <w:pPr>
        <w:pStyle w:val="BodyText"/>
      </w:pPr>
      <w:r w:rsidRPr="00905824">
        <w:t>Sau</w:t>
      </w:r>
      <w:r w:rsidR="00B16A1D">
        <w:t xml:space="preserve"> </w:t>
      </w:r>
      <w:r w:rsidRPr="00905824">
        <w:t>khi</w:t>
      </w:r>
      <w:r w:rsidR="00B16A1D">
        <w:t xml:space="preserve"> </w:t>
      </w:r>
      <w:r w:rsidRPr="00905824">
        <w:t>cài</w:t>
      </w:r>
      <w:r w:rsidR="00B16A1D">
        <w:t xml:space="preserve"> </w:t>
      </w:r>
      <w:r w:rsidRPr="00905824">
        <w:t>đặt</w:t>
      </w:r>
      <w:r w:rsidR="00B16A1D">
        <w:t xml:space="preserve"> </w:t>
      </w:r>
      <w:r w:rsidRPr="00905824">
        <w:t>xong</w:t>
      </w:r>
      <w:r w:rsidR="00B16A1D">
        <w:t xml:space="preserve"> </w:t>
      </w:r>
      <w:r w:rsidRPr="00905824">
        <w:t>mở</w:t>
      </w:r>
      <w:r w:rsidR="00B16A1D">
        <w:t xml:space="preserve"> </w:t>
      </w:r>
      <w:r w:rsidRPr="00905824">
        <w:t>termina</w:t>
      </w:r>
      <w:r w:rsidR="00905824" w:rsidRPr="00905824">
        <w:t>l</w:t>
      </w:r>
      <w:r w:rsidR="00B16A1D">
        <w:t xml:space="preserve"> </w:t>
      </w:r>
      <w:r w:rsidR="00905824" w:rsidRPr="00905824">
        <w:t>thực</w:t>
      </w:r>
      <w:r w:rsidR="00B16A1D">
        <w:t xml:space="preserve"> </w:t>
      </w:r>
      <w:r w:rsidR="00905824" w:rsidRPr="00905824">
        <w:t>hiện</w:t>
      </w:r>
      <w:r w:rsidR="00B16A1D">
        <w:t xml:space="preserve"> </w:t>
      </w:r>
      <w:r w:rsidR="00905824" w:rsidRPr="00905824">
        <w:t>lệnh</w:t>
      </w:r>
      <w:r w:rsidR="00B16A1D">
        <w:t xml:space="preserve"> </w:t>
      </w:r>
      <w:r w:rsidR="00905824" w:rsidRPr="00905824">
        <w:rPr>
          <w:rFonts w:ascii="Courier" w:eastAsiaTheme="minorHAnsi" w:hAnsi="Courier"/>
        </w:rPr>
        <w:t>flutter</w:t>
      </w:r>
      <w:r w:rsidR="00B16A1D">
        <w:rPr>
          <w:rFonts w:ascii="Courier" w:eastAsiaTheme="minorHAnsi" w:hAnsi="Courier"/>
        </w:rPr>
        <w:t xml:space="preserve"> </w:t>
      </w:r>
      <w:r w:rsidR="00905824" w:rsidRPr="00905824">
        <w:rPr>
          <w:rFonts w:ascii="Courier" w:eastAsiaTheme="minorHAnsi" w:hAnsi="Courier"/>
        </w:rPr>
        <w:t>doctor</w:t>
      </w:r>
      <w:r w:rsidR="00B16A1D">
        <w:rPr>
          <w:rFonts w:eastAsiaTheme="minorHAnsi"/>
        </w:rPr>
        <w:t xml:space="preserve"> </w:t>
      </w:r>
      <w:r w:rsidR="00905824" w:rsidRPr="00905824">
        <w:rPr>
          <w:rFonts w:eastAsiaTheme="minorHAnsi"/>
        </w:rPr>
        <w:t>để</w:t>
      </w:r>
      <w:r w:rsidR="00B16A1D">
        <w:rPr>
          <w:rFonts w:eastAsiaTheme="minorHAnsi"/>
        </w:rPr>
        <w:t xml:space="preserve"> </w:t>
      </w:r>
      <w:r w:rsidR="00905824" w:rsidRPr="00905824">
        <w:rPr>
          <w:rFonts w:eastAsiaTheme="minorHAnsi"/>
        </w:rPr>
        <w:t>kiểm</w:t>
      </w:r>
      <w:r w:rsidR="00B16A1D">
        <w:rPr>
          <w:rFonts w:eastAsiaTheme="minorHAnsi"/>
        </w:rPr>
        <w:t xml:space="preserve"> </w:t>
      </w:r>
      <w:r w:rsidR="00905824" w:rsidRPr="00905824">
        <w:rPr>
          <w:rFonts w:eastAsiaTheme="minorHAnsi"/>
        </w:rPr>
        <w:t>tra</w:t>
      </w:r>
      <w:r w:rsidR="00B16A1D">
        <w:rPr>
          <w:rFonts w:eastAsiaTheme="minorHAnsi"/>
        </w:rPr>
        <w:t xml:space="preserve"> </w:t>
      </w:r>
      <w:r w:rsidR="00905824" w:rsidRPr="00905824">
        <w:rPr>
          <w:rFonts w:eastAsiaTheme="minorHAnsi"/>
        </w:rPr>
        <w:t>cài</w:t>
      </w:r>
      <w:r w:rsidR="00B16A1D">
        <w:rPr>
          <w:rFonts w:eastAsiaTheme="minorHAnsi"/>
        </w:rPr>
        <w:t xml:space="preserve"> </w:t>
      </w:r>
      <w:r w:rsidR="00905824" w:rsidRPr="00905824">
        <w:rPr>
          <w:rFonts w:eastAsiaTheme="minorHAnsi"/>
        </w:rPr>
        <w:t>đặt</w:t>
      </w:r>
      <w:r w:rsidR="00B16A1D">
        <w:rPr>
          <w:rFonts w:eastAsiaTheme="minorHAnsi"/>
        </w:rPr>
        <w:t xml:space="preserve"> </w:t>
      </w:r>
      <w:r w:rsidR="00905824" w:rsidRPr="00905824">
        <w:rPr>
          <w:rFonts w:eastAsiaTheme="minorHAnsi"/>
        </w:rPr>
        <w:t>Flutter</w:t>
      </w:r>
      <w:r w:rsidR="00905824">
        <w:rPr>
          <w:rFonts w:eastAsiaTheme="minorHAnsi"/>
        </w:rPr>
        <w:t>.</w:t>
      </w:r>
      <w:r w:rsidR="00B16A1D">
        <w:rPr>
          <w:rFonts w:eastAsiaTheme="minorHAnsi"/>
        </w:rPr>
        <w:t xml:space="preserve"> </w:t>
      </w:r>
      <w:r w:rsidR="00905824">
        <w:t>Lệnh</w:t>
      </w:r>
      <w:r w:rsidR="00B16A1D">
        <w:t xml:space="preserve"> </w:t>
      </w:r>
      <w:r w:rsidR="00905824">
        <w:t>này</w:t>
      </w:r>
      <w:r w:rsidR="00B16A1D">
        <w:t xml:space="preserve"> </w:t>
      </w:r>
      <w:r w:rsidR="00905824">
        <w:t>sẽ</w:t>
      </w:r>
      <w:r w:rsidR="00B16A1D">
        <w:t xml:space="preserve"> </w:t>
      </w:r>
      <w:r w:rsidR="00905824">
        <w:t>kiểm</w:t>
      </w:r>
      <w:r w:rsidR="00B16A1D">
        <w:t xml:space="preserve"> </w:t>
      </w:r>
      <w:r w:rsidR="00905824">
        <w:t>tra</w:t>
      </w:r>
      <w:r w:rsidR="00B16A1D">
        <w:t xml:space="preserve"> </w:t>
      </w:r>
      <w:r w:rsidR="00905824">
        <w:t>các</w:t>
      </w:r>
      <w:r w:rsidR="00B16A1D">
        <w:t xml:space="preserve"> </w:t>
      </w:r>
      <w:r w:rsidR="00905824">
        <w:t>thành</w:t>
      </w:r>
      <w:r w:rsidR="00B16A1D">
        <w:t xml:space="preserve"> </w:t>
      </w:r>
      <w:r w:rsidR="00905824">
        <w:t>phần</w:t>
      </w:r>
      <w:r w:rsidR="00B16A1D">
        <w:t xml:space="preserve"> </w:t>
      </w:r>
      <w:r w:rsidR="00905824">
        <w:t>cần</w:t>
      </w:r>
      <w:r w:rsidR="00B16A1D">
        <w:t xml:space="preserve"> </w:t>
      </w:r>
      <w:r w:rsidR="00905824">
        <w:t>thiết</w:t>
      </w:r>
      <w:r w:rsidR="00B16A1D">
        <w:t xml:space="preserve"> </w:t>
      </w:r>
      <w:r w:rsidR="00905824">
        <w:t>cho</w:t>
      </w:r>
      <w:r w:rsidR="00B16A1D">
        <w:t xml:space="preserve"> </w:t>
      </w:r>
      <w:r w:rsidR="00905824">
        <w:t>việc</w:t>
      </w:r>
      <w:r w:rsidR="00B16A1D">
        <w:t xml:space="preserve"> </w:t>
      </w:r>
      <w:r w:rsidR="00905824">
        <w:t>phát</w:t>
      </w:r>
      <w:r w:rsidR="00B16A1D">
        <w:t xml:space="preserve"> </w:t>
      </w:r>
      <w:r w:rsidR="00905824">
        <w:t>triển</w:t>
      </w:r>
      <w:r w:rsidR="00B16A1D">
        <w:t xml:space="preserve"> </w:t>
      </w:r>
      <w:r w:rsidR="00905824">
        <w:t>ứng</w:t>
      </w:r>
      <w:r w:rsidR="00B16A1D">
        <w:t xml:space="preserve"> </w:t>
      </w:r>
      <w:r w:rsidR="00905824">
        <w:t>dụng</w:t>
      </w:r>
      <w:r w:rsidR="00B16A1D">
        <w:t xml:space="preserve"> </w:t>
      </w:r>
      <w:r w:rsidR="00905824">
        <w:t>Flutter</w:t>
      </w:r>
      <w:r w:rsidR="00184AFF">
        <w:t>, đồng thời chỉ ra những phần nào đang hoạt động tốt và những phần nào cần được cấu hình hoặc cài đặt bổ sung.</w:t>
      </w:r>
    </w:p>
    <w:p w:rsidR="00751071" w:rsidRDefault="00751071" w:rsidP="00751071">
      <w:pPr>
        <w:pStyle w:val="H2"/>
      </w:pPr>
      <w:bookmarkStart w:id="90" w:name="_Toc182179855"/>
      <w:r>
        <w:t>Xây dựng giao diện</w:t>
      </w:r>
      <w:bookmarkEnd w:id="90"/>
    </w:p>
    <w:p w:rsidR="00E840D9" w:rsidRDefault="00E840D9" w:rsidP="00E840D9">
      <w:pPr>
        <w:pStyle w:val="BodyText"/>
      </w:pPr>
      <w:r>
        <w:t>Màn hình đăng nhập: gồm các ô nhập thông tin tài khoản, mật khẩu và nút đăng nhập.</w:t>
      </w:r>
    </w:p>
    <w:p w:rsidR="00E840D9" w:rsidRPr="00E840D9" w:rsidRDefault="00E840D9" w:rsidP="00E840D9">
      <w:pPr>
        <w:pStyle w:val="BodyText"/>
      </w:pPr>
      <w:r>
        <w:t xml:space="preserve">Màn hình đăng ký: gồm các ô nhập email, số điện thoại, mật khẩu và nút đăng ký. </w:t>
      </w:r>
    </w:p>
    <w:p w:rsidR="00E840D9" w:rsidRDefault="00E840D9" w:rsidP="00E840D9">
      <w:pPr>
        <w:pStyle w:val="BodyText"/>
      </w:pPr>
      <w:r>
        <w:t>Màn hình trang chủ: gồm thanh tìm kiếm, bộ lọc và danh sách sản phẩm</w:t>
      </w:r>
    </w:p>
    <w:p w:rsidR="00E840D9" w:rsidRDefault="00E840D9" w:rsidP="00E840D9">
      <w:pPr>
        <w:pStyle w:val="BodyText"/>
      </w:pPr>
      <w:r>
        <w:t>Màn hình chi tiết sản phẩm: gồm tên, hình ảnh, mô tả, giá của sản phẩm và nút thêm vào giỏ hàng.</w:t>
      </w:r>
    </w:p>
    <w:p w:rsidR="00E840D9" w:rsidRDefault="00E840D9" w:rsidP="00E840D9">
      <w:pPr>
        <w:pStyle w:val="BodyText"/>
      </w:pPr>
      <w:r>
        <w:t>Màn hình giỏ hàng: gồm danh sách sản phẩm đã thêm vào giỏi hàng, tổng tiền của đơn hàng và nút thanh toán.</w:t>
      </w:r>
    </w:p>
    <w:p w:rsidR="00CE460D" w:rsidRPr="00F61134" w:rsidRDefault="00E840D9" w:rsidP="00E840D9">
      <w:pPr>
        <w:pStyle w:val="BodyText"/>
      </w:pPr>
      <w:r>
        <w:t>Màn hình thông tin cá nhân: gồm tên, email, số điện thoại và địa chỉ của khách hàng.</w:t>
      </w:r>
    </w:p>
    <w:p w:rsidR="00092FD1" w:rsidRDefault="009B56A3" w:rsidP="009B56A3">
      <w:pPr>
        <w:pStyle w:val="H2"/>
      </w:pPr>
      <w:bookmarkStart w:id="91" w:name="_Toc182179856"/>
      <w:r>
        <w:t>Thiết</w:t>
      </w:r>
      <w:r w:rsidR="00B16A1D">
        <w:t xml:space="preserve"> </w:t>
      </w:r>
      <w:r>
        <w:t>kế</w:t>
      </w:r>
      <w:r w:rsidR="00B16A1D">
        <w:t xml:space="preserve"> </w:t>
      </w:r>
      <w:r>
        <w:t>API</w:t>
      </w:r>
      <w:bookmarkEnd w:id="91"/>
    </w:p>
    <w:p w:rsidR="00F7245A" w:rsidRDefault="00F7245A" w:rsidP="00F7245A">
      <w:pPr>
        <w:pStyle w:val="H3"/>
      </w:pPr>
      <w:bookmarkStart w:id="92" w:name="_Toc182179857"/>
      <w:r>
        <w:t>API đăng ký</w:t>
      </w:r>
      <w:bookmarkEnd w:id="92"/>
    </w:p>
    <w:p w:rsidR="008B08A3" w:rsidRPr="00F7245A" w:rsidRDefault="001A7AE0" w:rsidP="00790365">
      <w:pPr>
        <w:pStyle w:val="BodyText"/>
      </w:pPr>
      <w:r>
        <w:t>Hàm register thực hiện quá trình đăng ký người dùng mới trên hệ thống. Nó gửi một yêu cầu mutation GraphQL đến máy chủ để tạo một tài khoản người dùng mới với các thông tin được cung cấp. Hàm này bao gồm các thông tin cần thiết như email, mật khẩu, tên và họ của người dùng, cũng như URL chuyển hướng sau khi đăng ký thành công.</w:t>
      </w:r>
    </w:p>
    <w:p w:rsidR="008B08A3" w:rsidRDefault="00F7245A" w:rsidP="008B08A3">
      <w:pPr>
        <w:pStyle w:val="H3"/>
      </w:pPr>
      <w:bookmarkStart w:id="93" w:name="_Toc182179858"/>
      <w:r>
        <w:t>API đăng nhập</w:t>
      </w:r>
      <w:bookmarkEnd w:id="93"/>
    </w:p>
    <w:p w:rsidR="008B08A3" w:rsidRDefault="008B08A3" w:rsidP="00790365">
      <w:pPr>
        <w:pStyle w:val="BodyText"/>
      </w:pPr>
      <w:r w:rsidRPr="008C21C2">
        <w:t>Hàm loginUser thực hiện đăng nhập người dùng bằng cách gửi email và mật khẩu lên server qua GraphQL mutation. Hàm trả về token xác thực và thông tin người dùng, hoặc lỗi nếu đăng nhập thất bại. Công dụng chính của hàm là xác thực người dùng và lấy thông tin cần thiết để sử dụng trong ứng dụng.</w:t>
      </w:r>
    </w:p>
    <w:p w:rsidR="004612ED" w:rsidRPr="008B08A3" w:rsidRDefault="004612ED" w:rsidP="00790365">
      <w:pPr>
        <w:pStyle w:val="BodyText"/>
      </w:pPr>
    </w:p>
    <w:p w:rsidR="00F7245A" w:rsidRDefault="00F7245A" w:rsidP="00F7245A">
      <w:pPr>
        <w:pStyle w:val="H3"/>
      </w:pPr>
      <w:bookmarkStart w:id="94" w:name="_Toc182179859"/>
      <w:r>
        <w:lastRenderedPageBreak/>
        <w:t>API đăng xuất</w:t>
      </w:r>
      <w:bookmarkEnd w:id="94"/>
    </w:p>
    <w:p w:rsidR="008B08A3" w:rsidRPr="008B08A3" w:rsidRDefault="008B08A3" w:rsidP="00790365">
      <w:pPr>
        <w:pStyle w:val="BodyText"/>
      </w:pPr>
      <w:r>
        <w:t>Hàm logout thực hiện đăng xuất người dùng thông qua mutation GraphQL. Nó gửi yêu cầu logout đến server với pluginId được truyền vào và nhận lại phản hồi từ server. Nếu có lỗi xảy ra, các lỗi sẽ được hiển thị; nếu không, hàm sẽ xóa dữ liệu đăng nhập. Công dụng chính của hàm là đăng xuất người dùng khỏi hệ thống và xóa thông tin đăng nhập đã lưu.</w:t>
      </w:r>
    </w:p>
    <w:p w:rsidR="00F7245A" w:rsidRDefault="00F7245A" w:rsidP="00F7245A">
      <w:pPr>
        <w:pStyle w:val="H3"/>
      </w:pPr>
      <w:bookmarkStart w:id="95" w:name="_Toc182179860"/>
      <w:r>
        <w:t>API lấy danh sách category</w:t>
      </w:r>
      <w:bookmarkEnd w:id="95"/>
    </w:p>
    <w:p w:rsidR="008B08A3" w:rsidRPr="008B08A3" w:rsidRDefault="008B08A3" w:rsidP="00790365">
      <w:pPr>
        <w:pStyle w:val="BodyText"/>
      </w:pPr>
      <w:r>
        <w:t>Hàm fetchCategories dùng để lấy danh sách category để bổ trợ cho hàm lấy danh sách sản phẩm theo category ở mục 3.2.5.</w:t>
      </w:r>
    </w:p>
    <w:p w:rsidR="00F7245A" w:rsidRDefault="00F7245A" w:rsidP="00F7245A">
      <w:pPr>
        <w:pStyle w:val="H3"/>
      </w:pPr>
      <w:bookmarkStart w:id="96" w:name="_Toc182179861"/>
      <w:r>
        <w:t>API lấy danh sách sản phẩm theo category</w:t>
      </w:r>
      <w:bookmarkEnd w:id="96"/>
    </w:p>
    <w:p w:rsidR="008B08A3" w:rsidRPr="008B08A3" w:rsidRDefault="008B08A3" w:rsidP="00790365">
      <w:pPr>
        <w:pStyle w:val="BodyText"/>
      </w:pPr>
      <w:r>
        <w:t>Như đã đề cập phía trên, sau khi thực hiện xong mục 3.2.4 chúng ta đã có danh sách category. Hàm fetchProductsForUser gửi một truy vấn GraphQL để lấy danh sách sản phẩm thuộc một danh mục cụ thể cho người dùng, dựa trên categoryId, channel và các bộ lọc tùy chọn.</w:t>
      </w:r>
    </w:p>
    <w:p w:rsidR="00F7245A" w:rsidRDefault="00F7245A" w:rsidP="00F7245A">
      <w:pPr>
        <w:pStyle w:val="H3"/>
      </w:pPr>
      <w:bookmarkStart w:id="97" w:name="_Toc182179862"/>
      <w:r>
        <w:t>API tạo phiếu thanh toán</w:t>
      </w:r>
      <w:bookmarkEnd w:id="97"/>
    </w:p>
    <w:p w:rsidR="008B08A3" w:rsidRPr="0009283C" w:rsidRDefault="008B08A3" w:rsidP="000C058D">
      <w:pPr>
        <w:pStyle w:val="BodyText"/>
      </w:pPr>
      <w:r w:rsidRPr="008B08A3">
        <w:t>Hàm createCheckout gửi</w:t>
      </w:r>
      <w:r>
        <w:t xml:space="preserve"> </w:t>
      </w:r>
      <w:r w:rsidRPr="008B08A3">
        <w:t>một truy vấn GraphQL để tạo một phiên thanh toán (checkout) mới với thông tin người dùng, danh sách sản phẩm và kênh (channel) cụ thể.</w:t>
      </w:r>
    </w:p>
    <w:p w:rsidR="00F7245A" w:rsidRDefault="00F7245A" w:rsidP="00F7245A">
      <w:pPr>
        <w:pStyle w:val="H3"/>
      </w:pPr>
      <w:bookmarkStart w:id="98" w:name="_Toc182179863"/>
      <w:r>
        <w:t>API thêm sản phẩm vào giỏ hàng</w:t>
      </w:r>
      <w:bookmarkEnd w:id="98"/>
    </w:p>
    <w:p w:rsidR="008B08A3" w:rsidRPr="008B08A3" w:rsidRDefault="008B08A3" w:rsidP="00790365">
      <w:pPr>
        <w:pStyle w:val="BodyText"/>
      </w:pPr>
      <w:r>
        <w:t>Hàm addToCart gửi một truy vấn GraphQL để thêm sản phẩm vào giỏ hàng (cart) của người dùng dựa trên phiên thanh toán (checkout) hiện tại. Nếu không có thì tạo checkout ở mục 3.2.6.</w:t>
      </w:r>
    </w:p>
    <w:p w:rsidR="00F7245A" w:rsidRDefault="00F7245A" w:rsidP="00F7245A">
      <w:pPr>
        <w:pStyle w:val="H3"/>
      </w:pPr>
      <w:bookmarkStart w:id="99" w:name="_Toc182179864"/>
      <w:r>
        <w:t>API lấy thông tin người dùng đăng nhập</w:t>
      </w:r>
      <w:bookmarkEnd w:id="99"/>
    </w:p>
    <w:p w:rsidR="00790365" w:rsidRPr="00790365" w:rsidRDefault="00790365" w:rsidP="00790365">
      <w:pPr>
        <w:pStyle w:val="BodyText"/>
      </w:pPr>
      <w:r>
        <w:t>Hàm này gửi một truy vấn để lấy thông tin cá nhân của người dùng từ máy chủ, bao gồm các thuộc tính như ID, email, tên, trạng thái hoạt động, địa chỉ giao hàng và hóa đơn mặc định, các địa chỉ đã lưu, hình đại diện, thông tin giỏ hàng, và danh sách đơn hàng của người dùng.</w:t>
      </w:r>
    </w:p>
    <w:p w:rsidR="00F7245A" w:rsidRDefault="00F7245A" w:rsidP="00F7245A">
      <w:pPr>
        <w:pStyle w:val="H3"/>
      </w:pPr>
      <w:bookmarkStart w:id="100" w:name="_Toc182179865"/>
      <w:r>
        <w:t>API lấy thông tin giỏ hàng</w:t>
      </w:r>
      <w:bookmarkEnd w:id="100"/>
    </w:p>
    <w:p w:rsidR="004E347F" w:rsidRPr="008B08A3" w:rsidRDefault="00790365" w:rsidP="00072959">
      <w:pPr>
        <w:pStyle w:val="BodyText"/>
      </w:pPr>
      <w:r>
        <w:t xml:space="preserve">Hàm này gửi một truy vấn GraphQL để lấy thông tin chi tiết về giỏ hàng, bao gồm </w:t>
      </w:r>
      <w:r>
        <w:lastRenderedPageBreak/>
        <w:t>ID của giỏ hàng, các mặt hàng trong giỏ, số lượng, thông tin về biến thể sản phẩm, tên sản phẩm, hình ảnh thu nhỏ và giá tổng của giỏ hàng.</w:t>
      </w:r>
    </w:p>
    <w:p w:rsidR="00F7245A" w:rsidRDefault="00F7245A" w:rsidP="00F7245A">
      <w:pPr>
        <w:pStyle w:val="H3"/>
      </w:pPr>
      <w:bookmarkStart w:id="101" w:name="_Toc182179866"/>
      <w:r>
        <w:t>API cập nhật thông tin tài khoản</w:t>
      </w:r>
      <w:bookmarkEnd w:id="101"/>
    </w:p>
    <w:p w:rsidR="00072959" w:rsidRPr="008B08A3" w:rsidRDefault="00790365" w:rsidP="004612ED">
      <w:pPr>
        <w:pStyle w:val="BodyText"/>
      </w:pPr>
      <w:r>
        <w:t>Hàm này gửi một truy vấn GraphQL để cập nhật thông tin tài khoản người dùng với các trường firstName và lastName. Nếu cập nhật thành công, hàm sẽ trả về thông tin người dùng mới.</w:t>
      </w:r>
    </w:p>
    <w:p w:rsidR="00F7245A" w:rsidRDefault="00F7245A" w:rsidP="00F7245A">
      <w:pPr>
        <w:pStyle w:val="H3"/>
      </w:pPr>
      <w:bookmarkStart w:id="102" w:name="_Toc182179867"/>
      <w:r>
        <w:t>API thêm địa chỉ</w:t>
      </w:r>
      <w:bookmarkEnd w:id="102"/>
    </w:p>
    <w:p w:rsidR="008B08A3" w:rsidRPr="008B08A3" w:rsidRDefault="00790365" w:rsidP="00790365">
      <w:pPr>
        <w:pStyle w:val="BodyText"/>
      </w:pPr>
      <w:r>
        <w:t>Hàm này gửi một truy vấn GraphQL để tạo một địa chỉ mới cho tài khoản người dùng với các thông tin như tên, địa chỉ, thành phố và mã bưu chính. Sau khi thực hiện thành công, hàm trả về thông tin địa chỉ vừa được tạo.</w:t>
      </w:r>
    </w:p>
    <w:p w:rsidR="00F7245A" w:rsidRPr="00F7245A" w:rsidRDefault="00F7245A" w:rsidP="00F7245A">
      <w:pPr>
        <w:pStyle w:val="H3"/>
      </w:pPr>
      <w:bookmarkStart w:id="103" w:name="_Toc182179868"/>
      <w:r>
        <w:t>API cập nhật địa chỉ giao hàng và địa chỉ thanh toán</w:t>
      </w:r>
      <w:bookmarkEnd w:id="103"/>
    </w:p>
    <w:p w:rsidR="00783AA6" w:rsidRDefault="00790365" w:rsidP="00072959">
      <w:pPr>
        <w:pStyle w:val="BodyText"/>
      </w:pPr>
      <w:r>
        <w:t>Hàm này thực hiện hai truy vấn GraphQL để cập nhật địa chỉ giao hàng và địa chỉ thanh toán cho một checkout cụ thể dựa trên checkoutId và thông tin địa chỉ được cung cấp. Nếu cả hai truy vấn đều thành công, hàm sẽ trả về thông tin địa chỉ thanh toán.</w:t>
      </w:r>
    </w:p>
    <w:p w:rsidR="00783AA6" w:rsidRDefault="00783AA6" w:rsidP="00783AA6">
      <w:pPr>
        <w:pStyle w:val="H2"/>
      </w:pPr>
      <w:bookmarkStart w:id="104" w:name="_Toc182179869"/>
      <w:r>
        <w:t>Tích hợp Flutter với Saleor qua GraphQL</w:t>
      </w:r>
      <w:bookmarkEnd w:id="104"/>
    </w:p>
    <w:p w:rsidR="00783AA6" w:rsidRPr="00151BEC" w:rsidRDefault="00783AA6" w:rsidP="00783AA6">
      <w:pPr>
        <w:pStyle w:val="ListParagraph"/>
        <w:numPr>
          <w:ilvl w:val="0"/>
          <w:numId w:val="67"/>
        </w:numPr>
        <w:spacing w:line="360" w:lineRule="auto"/>
        <w:rPr>
          <w:b/>
          <w:bCs/>
        </w:rPr>
      </w:pPr>
      <w:r>
        <w:rPr>
          <w:b/>
          <w:bCs/>
        </w:rPr>
        <w:t>Thêm dependencies</w:t>
      </w:r>
    </w:p>
    <w:p w:rsidR="00783AA6" w:rsidRDefault="00783AA6" w:rsidP="00783AA6">
      <w:pPr>
        <w:keepNext/>
        <w:jc w:val="center"/>
      </w:pPr>
      <w:r>
        <w:rPr>
          <w:noProof/>
        </w:rPr>
        <w:drawing>
          <wp:inline distT="0" distB="0" distL="0" distR="0" wp14:anchorId="1995120A" wp14:editId="06E1C129">
            <wp:extent cx="2929467" cy="1623825"/>
            <wp:effectExtent l="0" t="0" r="4445" b="1905"/>
            <wp:docPr id="21217458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45829" name="Picture 24"/>
                    <pic:cNvPicPr/>
                  </pic:nvPicPr>
                  <pic:blipFill>
                    <a:blip r:embed="rId42">
                      <a:extLst>
                        <a:ext uri="{28A0092B-C50C-407E-A947-70E740481C1C}">
                          <a14:useLocalDpi xmlns:a14="http://schemas.microsoft.com/office/drawing/2010/main"/>
                        </a:ext>
                      </a:extLst>
                    </a:blip>
                    <a:stretch>
                      <a:fillRect/>
                    </a:stretch>
                  </pic:blipFill>
                  <pic:spPr>
                    <a:xfrm>
                      <a:off x="0" y="0"/>
                      <a:ext cx="2954939" cy="1637944"/>
                    </a:xfrm>
                    <a:prstGeom prst="rect">
                      <a:avLst/>
                    </a:prstGeom>
                  </pic:spPr>
                </pic:pic>
              </a:graphicData>
            </a:graphic>
          </wp:inline>
        </w:drawing>
      </w:r>
    </w:p>
    <w:p w:rsidR="00783AA6" w:rsidRDefault="00783AA6" w:rsidP="00783AA6">
      <w:pPr>
        <w:pStyle w:val="Caption"/>
      </w:pPr>
      <w:bookmarkStart w:id="105" w:name="_Toc182179921"/>
      <w:r>
        <w:t xml:space="preserve">Hình 3. </w:t>
      </w:r>
      <w:r>
        <w:fldChar w:fldCharType="begin"/>
      </w:r>
      <w:r>
        <w:instrText xml:space="preserve"> SEQ Hình_3. \* ARABIC </w:instrText>
      </w:r>
      <w:r>
        <w:fldChar w:fldCharType="separate"/>
      </w:r>
      <w:r w:rsidR="00927EB6">
        <w:rPr>
          <w:noProof/>
        </w:rPr>
        <w:t>8</w:t>
      </w:r>
      <w:r>
        <w:fldChar w:fldCharType="end"/>
      </w:r>
      <w:r>
        <w:t xml:space="preserve">. </w:t>
      </w:r>
      <w:r w:rsidRPr="005C14F5">
        <w:t>Thêm</w:t>
      </w:r>
      <w:r>
        <w:t xml:space="preserve"> </w:t>
      </w:r>
      <w:r w:rsidRPr="005C14F5">
        <w:t>dependencies</w:t>
      </w:r>
      <w:bookmarkEnd w:id="105"/>
    </w:p>
    <w:p w:rsidR="00783AA6" w:rsidRDefault="00783AA6" w:rsidP="00783AA6">
      <w:pPr>
        <w:pStyle w:val="BodyText"/>
      </w:pPr>
      <w:r>
        <w:t>Trong dự án Flutter m</w:t>
      </w:r>
      <w:r w:rsidRPr="002C3B95">
        <w:t>ở</w:t>
      </w:r>
      <w:r>
        <w:t xml:space="preserve"> </w:t>
      </w:r>
      <w:r w:rsidRPr="002C3B95">
        <w:t>file</w:t>
      </w:r>
      <w:r>
        <w:t xml:space="preserve"> </w:t>
      </w:r>
      <m:oMath>
        <m:r>
          <m:rPr>
            <m:sty m:val="p"/>
          </m:rPr>
          <w:rPr>
            <w:rFonts w:ascii="Cambria Math" w:hAnsi="Cambria Math"/>
          </w:rPr>
          <m:t>pubspec.yaml</m:t>
        </m:r>
      </m:oMath>
      <w:r>
        <w:t xml:space="preserve"> </w:t>
      </w:r>
      <w:r w:rsidRPr="002C3B95">
        <w:t>và</w:t>
      </w:r>
      <w:r>
        <w:t xml:space="preserve"> </w:t>
      </w:r>
      <w:r w:rsidRPr="002C3B95">
        <w:t>thêm</w:t>
      </w:r>
      <w:r>
        <w:t xml:space="preserve"> </w:t>
      </w:r>
      <w:r w:rsidRPr="002C3B95">
        <w:t>các</w:t>
      </w:r>
      <w:r>
        <w:t xml:space="preserve"> </w:t>
      </w:r>
      <w:r w:rsidRPr="002C3B95">
        <w:t>dependencies</w:t>
      </w:r>
      <w:r>
        <w:t xml:space="preserve"> </w:t>
      </w:r>
      <w:r w:rsidRPr="002C3B95">
        <w:t>cần</w:t>
      </w:r>
      <w:r>
        <w:t xml:space="preserve"> </w:t>
      </w:r>
      <w:r w:rsidRPr="002C3B95">
        <w:t>thiết</w:t>
      </w:r>
      <w:r>
        <w:t>.</w:t>
      </w:r>
    </w:p>
    <w:p w:rsidR="004612ED" w:rsidRDefault="004612ED" w:rsidP="00783AA6">
      <w:pPr>
        <w:pStyle w:val="BodyText"/>
      </w:pPr>
    </w:p>
    <w:p w:rsidR="004612ED" w:rsidRDefault="004612ED" w:rsidP="00783AA6">
      <w:pPr>
        <w:pStyle w:val="BodyText"/>
      </w:pPr>
    </w:p>
    <w:p w:rsidR="004612ED" w:rsidRDefault="004612ED" w:rsidP="00783AA6">
      <w:pPr>
        <w:pStyle w:val="BodyText"/>
      </w:pPr>
    </w:p>
    <w:p w:rsidR="004612ED" w:rsidRDefault="004612ED" w:rsidP="00783AA6">
      <w:pPr>
        <w:pStyle w:val="BodyText"/>
      </w:pPr>
    </w:p>
    <w:p w:rsidR="004612ED" w:rsidRPr="0091512D" w:rsidRDefault="004612ED" w:rsidP="00783AA6">
      <w:pPr>
        <w:pStyle w:val="BodyText"/>
      </w:pPr>
    </w:p>
    <w:p w:rsidR="00783AA6" w:rsidRPr="00CE7104" w:rsidRDefault="00783AA6" w:rsidP="00783AA6">
      <w:pPr>
        <w:pStyle w:val="H3"/>
      </w:pPr>
      <w:bookmarkStart w:id="106" w:name="_Toc182179870"/>
      <w:r w:rsidRPr="00CE7104">
        <w:lastRenderedPageBreak/>
        <w:t>Cấu</w:t>
      </w:r>
      <w:r>
        <w:t xml:space="preserve"> </w:t>
      </w:r>
      <w:r w:rsidRPr="00CE7104">
        <w:t>hình</w:t>
      </w:r>
      <w:r>
        <w:t xml:space="preserve"> </w:t>
      </w:r>
      <w:r w:rsidRPr="00CE7104">
        <w:t>GraphQL</w:t>
      </w:r>
      <w:r>
        <w:t xml:space="preserve"> </w:t>
      </w:r>
      <w:r w:rsidRPr="00CE7104">
        <w:t>Client</w:t>
      </w:r>
      <w:bookmarkEnd w:id="106"/>
    </w:p>
    <w:p w:rsidR="00783AA6" w:rsidRDefault="00783AA6" w:rsidP="00783AA6">
      <w:pPr>
        <w:keepNext/>
        <w:jc w:val="center"/>
      </w:pPr>
      <w:r>
        <w:rPr>
          <w:noProof/>
        </w:rPr>
        <w:drawing>
          <wp:inline distT="0" distB="0" distL="0" distR="0" wp14:anchorId="1DBBE5DD" wp14:editId="4C6E09F4">
            <wp:extent cx="4749800" cy="2123279"/>
            <wp:effectExtent l="0" t="0" r="0" b="0"/>
            <wp:docPr id="4551555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155568" name="Picture 25"/>
                    <pic:cNvPicPr/>
                  </pic:nvPicPr>
                  <pic:blipFill>
                    <a:blip r:embed="rId43" cstate="print">
                      <a:extLst>
                        <a:ext uri="{28A0092B-C50C-407E-A947-70E740481C1C}">
                          <a14:useLocalDpi xmlns:a14="http://schemas.microsoft.com/office/drawing/2010/main"/>
                        </a:ext>
                      </a:extLst>
                    </a:blip>
                    <a:stretch>
                      <a:fillRect/>
                    </a:stretch>
                  </pic:blipFill>
                  <pic:spPr>
                    <a:xfrm>
                      <a:off x="0" y="0"/>
                      <a:ext cx="4802795" cy="2146969"/>
                    </a:xfrm>
                    <a:prstGeom prst="rect">
                      <a:avLst/>
                    </a:prstGeom>
                  </pic:spPr>
                </pic:pic>
              </a:graphicData>
            </a:graphic>
          </wp:inline>
        </w:drawing>
      </w:r>
    </w:p>
    <w:p w:rsidR="00783AA6" w:rsidRDefault="00783AA6" w:rsidP="00783AA6">
      <w:pPr>
        <w:pStyle w:val="Caption"/>
      </w:pPr>
      <w:bookmarkStart w:id="107" w:name="_Toc182179922"/>
      <w:r>
        <w:t xml:space="preserve">Hình 3. </w:t>
      </w:r>
      <w:r>
        <w:fldChar w:fldCharType="begin"/>
      </w:r>
      <w:r>
        <w:instrText xml:space="preserve"> SEQ Hình_3. \* ARABIC </w:instrText>
      </w:r>
      <w:r>
        <w:fldChar w:fldCharType="separate"/>
      </w:r>
      <w:r w:rsidR="00927EB6">
        <w:rPr>
          <w:noProof/>
        </w:rPr>
        <w:t>9</w:t>
      </w:r>
      <w:r>
        <w:fldChar w:fldCharType="end"/>
      </w:r>
      <w:r>
        <w:t xml:space="preserve">. </w:t>
      </w:r>
      <w:r w:rsidRPr="00055854">
        <w:t>Cấu</w:t>
      </w:r>
      <w:r>
        <w:t xml:space="preserve"> </w:t>
      </w:r>
      <w:r w:rsidRPr="00055854">
        <w:t>hình</w:t>
      </w:r>
      <w:r>
        <w:t xml:space="preserve"> </w:t>
      </w:r>
      <w:r w:rsidRPr="00055854">
        <w:t>GraphQL</w:t>
      </w:r>
      <w:r>
        <w:t xml:space="preserve"> </w:t>
      </w:r>
      <w:r w:rsidRPr="00055854">
        <w:t>Client</w:t>
      </w:r>
      <w:bookmarkEnd w:id="107"/>
    </w:p>
    <w:p w:rsidR="00783AA6" w:rsidRDefault="00783AA6" w:rsidP="00783AA6">
      <w:pPr>
        <w:pStyle w:val="BodyText"/>
      </w:pPr>
      <w:r>
        <w:t>GraphQL Client được sử dụng để thực hiện các yêu cầu đối với API GraphQL.</w:t>
      </w:r>
    </w:p>
    <w:p w:rsidR="00783AA6" w:rsidRPr="000C058D" w:rsidRDefault="00783AA6" w:rsidP="00072959">
      <w:pPr>
        <w:pStyle w:val="BodyText"/>
      </w:pPr>
      <w:r w:rsidRPr="004337BC">
        <w:t>Thay</w:t>
      </w:r>
      <w:r>
        <w:t xml:space="preserve"> </w:t>
      </w:r>
      <w:r w:rsidRPr="004337BC">
        <w:t>"https://your-saleor-api-url/graphql/"</w:t>
      </w:r>
      <w:r>
        <w:t xml:space="preserve"> </w:t>
      </w:r>
      <w:r w:rsidRPr="004337BC">
        <w:t>bằng</w:t>
      </w:r>
      <w:r>
        <w:t xml:space="preserve"> </w:t>
      </w:r>
      <w:r w:rsidRPr="004337BC">
        <w:t>URL</w:t>
      </w:r>
      <w:r>
        <w:t xml:space="preserve"> </w:t>
      </w:r>
      <w:r w:rsidRPr="004337BC">
        <w:t>thực</w:t>
      </w:r>
      <w:r>
        <w:t xml:space="preserve"> </w:t>
      </w:r>
      <w:r w:rsidRPr="004337BC">
        <w:t>tế</w:t>
      </w:r>
      <w:r>
        <w:t xml:space="preserve"> </w:t>
      </w:r>
      <w:r w:rsidRPr="004337BC">
        <w:t>API</w:t>
      </w:r>
      <w:r>
        <w:t xml:space="preserve"> </w:t>
      </w:r>
      <w:r w:rsidRPr="004337BC">
        <w:t>Saleor</w:t>
      </w:r>
      <w:r>
        <w:t xml:space="preserve"> cung cấp.</w:t>
      </w:r>
    </w:p>
    <w:p w:rsidR="00783AA6" w:rsidRPr="00CE7104" w:rsidRDefault="00783AA6" w:rsidP="00783AA6">
      <w:pPr>
        <w:pStyle w:val="H3"/>
      </w:pPr>
      <w:bookmarkStart w:id="108" w:name="_Toc182179871"/>
      <w:r w:rsidRPr="00CE7104">
        <w:t>Sử</w:t>
      </w:r>
      <w:r>
        <w:t xml:space="preserve"> </w:t>
      </w:r>
      <w:r w:rsidRPr="00CE7104">
        <w:t>dụng</w:t>
      </w:r>
      <w:r>
        <w:t xml:space="preserve"> </w:t>
      </w:r>
      <w:r w:rsidRPr="00CE7104">
        <w:t>GraphQL</w:t>
      </w:r>
      <w:r>
        <w:t xml:space="preserve"> </w:t>
      </w:r>
      <w:r w:rsidRPr="00CE7104">
        <w:t>Client</w:t>
      </w:r>
      <w:bookmarkEnd w:id="108"/>
    </w:p>
    <w:p w:rsidR="00783AA6" w:rsidRDefault="00783AA6" w:rsidP="00783AA6">
      <w:pPr>
        <w:keepNext/>
        <w:jc w:val="center"/>
      </w:pPr>
      <w:r>
        <w:rPr>
          <w:noProof/>
        </w:rPr>
        <w:drawing>
          <wp:inline distT="0" distB="0" distL="0" distR="0" wp14:anchorId="3480B819" wp14:editId="4923647C">
            <wp:extent cx="3920066" cy="3536031"/>
            <wp:effectExtent l="0" t="0" r="4445" b="0"/>
            <wp:docPr id="76596717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67177" name="Picture 26"/>
                    <pic:cNvPicPr/>
                  </pic:nvPicPr>
                  <pic:blipFill>
                    <a:blip r:embed="rId44" cstate="print">
                      <a:extLst>
                        <a:ext uri="{28A0092B-C50C-407E-A947-70E740481C1C}">
                          <a14:useLocalDpi xmlns:a14="http://schemas.microsoft.com/office/drawing/2010/main"/>
                        </a:ext>
                      </a:extLst>
                    </a:blip>
                    <a:stretch>
                      <a:fillRect/>
                    </a:stretch>
                  </pic:blipFill>
                  <pic:spPr>
                    <a:xfrm>
                      <a:off x="0" y="0"/>
                      <a:ext cx="3935496" cy="3549949"/>
                    </a:xfrm>
                    <a:prstGeom prst="rect">
                      <a:avLst/>
                    </a:prstGeom>
                  </pic:spPr>
                </pic:pic>
              </a:graphicData>
            </a:graphic>
          </wp:inline>
        </w:drawing>
      </w:r>
    </w:p>
    <w:p w:rsidR="00783AA6" w:rsidRDefault="00783AA6" w:rsidP="00783AA6">
      <w:pPr>
        <w:pStyle w:val="Caption"/>
      </w:pPr>
      <w:bookmarkStart w:id="109" w:name="_Toc182179923"/>
      <w:r>
        <w:t xml:space="preserve">Hình 3. </w:t>
      </w:r>
      <w:r>
        <w:fldChar w:fldCharType="begin"/>
      </w:r>
      <w:r>
        <w:instrText xml:space="preserve"> SEQ Hình_3. \* ARABIC </w:instrText>
      </w:r>
      <w:r>
        <w:fldChar w:fldCharType="separate"/>
      </w:r>
      <w:r w:rsidR="00927EB6">
        <w:rPr>
          <w:noProof/>
        </w:rPr>
        <w:t>10</w:t>
      </w:r>
      <w:r>
        <w:fldChar w:fldCharType="end"/>
      </w:r>
      <w:r>
        <w:t xml:space="preserve">. </w:t>
      </w:r>
      <w:r w:rsidRPr="007E5236">
        <w:t>Sử</w:t>
      </w:r>
      <w:r>
        <w:t xml:space="preserve"> </w:t>
      </w:r>
      <w:r w:rsidRPr="007E5236">
        <w:t>dụng</w:t>
      </w:r>
      <w:r>
        <w:t xml:space="preserve"> </w:t>
      </w:r>
      <w:r w:rsidRPr="007E5236">
        <w:t>GraphQL</w:t>
      </w:r>
      <w:r>
        <w:t xml:space="preserve"> </w:t>
      </w:r>
      <w:r w:rsidRPr="007E5236">
        <w:t>Client</w:t>
      </w:r>
      <w:bookmarkEnd w:id="109"/>
    </w:p>
    <w:p w:rsidR="00783AA6" w:rsidRDefault="00783AA6" w:rsidP="00783AA6">
      <w:pPr>
        <w:pStyle w:val="BodyText"/>
      </w:pPr>
      <w:r w:rsidRPr="004337BC">
        <w:t>Sử</w:t>
      </w:r>
      <w:r>
        <w:t xml:space="preserve"> </w:t>
      </w:r>
      <w:r w:rsidRPr="004337BC">
        <w:t>dụng</w:t>
      </w:r>
      <w:r>
        <w:t xml:space="preserve"> </w:t>
      </w:r>
      <w:r w:rsidRPr="004337BC">
        <w:t>GraphQL</w:t>
      </w:r>
      <w:r>
        <w:t xml:space="preserve">Provider </w:t>
      </w:r>
      <w:r w:rsidRPr="004337BC">
        <w:t>cung</w:t>
      </w:r>
      <w:r>
        <w:t xml:space="preserve"> </w:t>
      </w:r>
      <w:r w:rsidRPr="004337BC">
        <w:t>cấp</w:t>
      </w:r>
      <w:r>
        <w:t xml:space="preserve"> </w:t>
      </w:r>
      <w:r w:rsidRPr="004337BC">
        <w:t>GraphQL</w:t>
      </w:r>
      <w:r>
        <w:t xml:space="preserve"> </w:t>
      </w:r>
      <w:r w:rsidRPr="004337BC">
        <w:t>client</w:t>
      </w:r>
      <w:r>
        <w:t xml:space="preserve"> </w:t>
      </w:r>
      <w:r w:rsidRPr="004337BC">
        <w:t>cho</w:t>
      </w:r>
      <w:r>
        <w:t xml:space="preserve"> </w:t>
      </w:r>
      <w:r w:rsidRPr="004337BC">
        <w:t>tất</w:t>
      </w:r>
      <w:r>
        <w:t xml:space="preserve"> </w:t>
      </w:r>
      <w:r w:rsidRPr="004337BC">
        <w:t>cả</w:t>
      </w:r>
      <w:r>
        <w:t xml:space="preserve"> </w:t>
      </w:r>
      <w:r w:rsidRPr="004337BC">
        <w:t>các</w:t>
      </w:r>
      <w:r>
        <w:t xml:space="preserve"> </w:t>
      </w:r>
      <w:r w:rsidRPr="004337BC">
        <w:t>widget</w:t>
      </w:r>
      <w:r>
        <w:t xml:space="preserve"> </w:t>
      </w:r>
      <w:r w:rsidRPr="004337BC">
        <w:t>con</w:t>
      </w:r>
      <w:r>
        <w:t xml:space="preserve"> </w:t>
      </w:r>
      <w:r w:rsidRPr="004337BC">
        <w:t>cần</w:t>
      </w:r>
      <w:r>
        <w:t xml:space="preserve"> </w:t>
      </w:r>
      <w:r w:rsidRPr="004337BC">
        <w:t>tương</w:t>
      </w:r>
      <w:r>
        <w:t xml:space="preserve"> </w:t>
      </w:r>
      <w:r w:rsidRPr="004337BC">
        <w:t>tác</w:t>
      </w:r>
      <w:r>
        <w:t xml:space="preserve"> </w:t>
      </w:r>
      <w:r w:rsidRPr="004337BC">
        <w:t>với</w:t>
      </w:r>
      <w:r>
        <w:t xml:space="preserve"> </w:t>
      </w:r>
      <w:r w:rsidRPr="004337BC">
        <w:t>API</w:t>
      </w:r>
      <w:r>
        <w:t>.</w:t>
      </w:r>
    </w:p>
    <w:p w:rsidR="007F3496" w:rsidRPr="00FC7227" w:rsidRDefault="00FC7227" w:rsidP="0009283C">
      <w:pPr>
        <w:pStyle w:val="H2"/>
      </w:pPr>
      <w:r>
        <w:br w:type="page"/>
      </w:r>
    </w:p>
    <w:p w:rsidR="00AF4014" w:rsidRDefault="00AF4014" w:rsidP="00E606D0">
      <w:pPr>
        <w:pStyle w:val="H1"/>
      </w:pPr>
      <w:bookmarkStart w:id="110" w:name="_Toc164766719"/>
      <w:bookmarkStart w:id="111" w:name="_Toc182179872"/>
      <w:bookmarkStart w:id="112" w:name="_Toc126865588"/>
      <w:bookmarkStart w:id="113" w:name="_Toc127730518"/>
      <w:r>
        <w:lastRenderedPageBreak/>
        <w:t>KẾT</w:t>
      </w:r>
      <w:r w:rsidR="00B16A1D">
        <w:t xml:space="preserve"> </w:t>
      </w:r>
      <w:r>
        <w:t>QUẢ</w:t>
      </w:r>
      <w:r w:rsidR="00B16A1D">
        <w:t xml:space="preserve"> </w:t>
      </w:r>
      <w:r w:rsidR="00D00523">
        <w:t>NGHIÊN</w:t>
      </w:r>
      <w:r w:rsidR="00B16A1D">
        <w:t xml:space="preserve"> </w:t>
      </w:r>
      <w:r w:rsidR="00D00523">
        <w:t>CỨU</w:t>
      </w:r>
      <w:bookmarkEnd w:id="110"/>
      <w:bookmarkEnd w:id="111"/>
    </w:p>
    <w:p w:rsidR="00DD70FD" w:rsidRDefault="00547834" w:rsidP="00DD70FD">
      <w:pPr>
        <w:pStyle w:val="H2"/>
      </w:pPr>
      <w:bookmarkStart w:id="114" w:name="_Toc182179873"/>
      <w:r>
        <w:t xml:space="preserve">Lưu token </w:t>
      </w:r>
      <w:r w:rsidR="00A24B25">
        <w:t xml:space="preserve">và sử dụng token </w:t>
      </w:r>
      <w:r>
        <w:t>của người dùng</w:t>
      </w:r>
      <w:bookmarkEnd w:id="114"/>
    </w:p>
    <w:p w:rsidR="00DD70FD" w:rsidRDefault="00547834" w:rsidP="00547834">
      <w:pPr>
        <w:pStyle w:val="H3"/>
      </w:pPr>
      <w:bookmarkStart w:id="115" w:name="_Toc182179874"/>
      <w:r>
        <w:t>Đăng nhập và nhận token</w:t>
      </w:r>
      <w:bookmarkEnd w:id="115"/>
    </w:p>
    <w:p w:rsidR="00547834" w:rsidRDefault="00547834" w:rsidP="00547834">
      <w:pPr>
        <w:pStyle w:val="BodyText"/>
      </w:pPr>
      <w:r>
        <w:t>Khi người dùng đăng nhập thành công, hệ thống sẽ trả về một JWT (JSON Web Token) và một refresh token. Token này được dùng để xác thực người dùng trong các yêu cầu tiếp theo.</w:t>
      </w:r>
    </w:p>
    <w:p w:rsidR="00547834" w:rsidRDefault="00547834" w:rsidP="00547834">
      <w:pPr>
        <w:pStyle w:val="BodyText"/>
      </w:pPr>
      <w:r>
        <w:t>Quy trình:</w:t>
      </w:r>
    </w:p>
    <w:p w:rsidR="00547834" w:rsidRDefault="00547834" w:rsidP="00547834">
      <w:pPr>
        <w:pStyle w:val="BodyText"/>
        <w:numPr>
          <w:ilvl w:val="0"/>
          <w:numId w:val="86"/>
        </w:numPr>
      </w:pPr>
      <w:r>
        <w:t>Người dùng nhập thông tin đăng nhập (email và mật khẩu).</w:t>
      </w:r>
    </w:p>
    <w:p w:rsidR="00547834" w:rsidRDefault="00547834" w:rsidP="00547834">
      <w:pPr>
        <w:pStyle w:val="BodyText"/>
        <w:numPr>
          <w:ilvl w:val="0"/>
          <w:numId w:val="86"/>
        </w:numPr>
      </w:pPr>
      <w:r>
        <w:t>Ứng dụng gửi yêu cầu đăng nhập tới server Saleor.</w:t>
      </w:r>
    </w:p>
    <w:p w:rsidR="00547834" w:rsidRDefault="00547834" w:rsidP="00547834">
      <w:pPr>
        <w:pStyle w:val="BodyText"/>
        <w:numPr>
          <w:ilvl w:val="0"/>
          <w:numId w:val="86"/>
        </w:numPr>
      </w:pPr>
      <w:r>
        <w:t>Server Saleor xác thực thông tin đăng nhập.</w:t>
      </w:r>
    </w:p>
    <w:p w:rsidR="00547834" w:rsidRDefault="00547834" w:rsidP="00547834">
      <w:pPr>
        <w:pStyle w:val="BodyText"/>
        <w:numPr>
          <w:ilvl w:val="0"/>
          <w:numId w:val="86"/>
        </w:numPr>
      </w:pPr>
      <w:r>
        <w:t>Nếu thành công, server trả về token và refresh token</w:t>
      </w:r>
    </w:p>
    <w:p w:rsidR="003E5A99" w:rsidRDefault="00A24B25" w:rsidP="003E5A99">
      <w:pPr>
        <w:keepNext/>
        <w:jc w:val="center"/>
      </w:pPr>
      <w:r>
        <w:rPr>
          <w:noProof/>
        </w:rPr>
        <w:drawing>
          <wp:inline distT="0" distB="0" distL="0" distR="0">
            <wp:extent cx="4792133" cy="1463509"/>
            <wp:effectExtent l="0" t="0" r="0" b="0"/>
            <wp:docPr id="11545709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70986" name="Picture 1154570986"/>
                    <pic:cNvPicPr/>
                  </pic:nvPicPr>
                  <pic:blipFill>
                    <a:blip r:embed="rId45" cstate="print">
                      <a:extLst>
                        <a:ext uri="{28A0092B-C50C-407E-A947-70E740481C1C}">
                          <a14:useLocalDpi xmlns:a14="http://schemas.microsoft.com/office/drawing/2010/main"/>
                        </a:ext>
                      </a:extLst>
                    </a:blip>
                    <a:stretch>
                      <a:fillRect/>
                    </a:stretch>
                  </pic:blipFill>
                  <pic:spPr>
                    <a:xfrm>
                      <a:off x="0" y="0"/>
                      <a:ext cx="4825176" cy="1473600"/>
                    </a:xfrm>
                    <a:prstGeom prst="rect">
                      <a:avLst/>
                    </a:prstGeom>
                  </pic:spPr>
                </pic:pic>
              </a:graphicData>
            </a:graphic>
          </wp:inline>
        </w:drawing>
      </w:r>
    </w:p>
    <w:p w:rsidR="00A24B25" w:rsidRDefault="003E5A99" w:rsidP="000C058D">
      <w:pPr>
        <w:pStyle w:val="Caption"/>
      </w:pPr>
      <w:bookmarkStart w:id="116" w:name="_Toc182179924"/>
      <w:r>
        <w:t xml:space="preserve">Hình 4. </w:t>
      </w:r>
      <w:r>
        <w:fldChar w:fldCharType="begin"/>
      </w:r>
      <w:r>
        <w:instrText xml:space="preserve"> SEQ Hình_4. \* ARABIC </w:instrText>
      </w:r>
      <w:r>
        <w:fldChar w:fldCharType="separate"/>
      </w:r>
      <w:r w:rsidR="00927EB6">
        <w:rPr>
          <w:noProof/>
        </w:rPr>
        <w:t>1</w:t>
      </w:r>
      <w:r>
        <w:fldChar w:fldCharType="end"/>
      </w:r>
      <w:r>
        <w:t>. Đăng nhập và nhận token</w:t>
      </w:r>
      <w:bookmarkEnd w:id="116"/>
    </w:p>
    <w:p w:rsidR="00547834" w:rsidRDefault="00A24B25" w:rsidP="00A24B25">
      <w:pPr>
        <w:pStyle w:val="H3"/>
      </w:pPr>
      <w:bookmarkStart w:id="117" w:name="_Toc182179875"/>
      <w:r>
        <w:t>Lưu token vào SharedPreferences</w:t>
      </w:r>
      <w:bookmarkEnd w:id="117"/>
    </w:p>
    <w:p w:rsidR="00547834" w:rsidRDefault="00A24B25" w:rsidP="00A24B25">
      <w:pPr>
        <w:pStyle w:val="BodyText"/>
      </w:pPr>
      <w:r>
        <w:t>Sau khi nhận được token, ứng dụng lưu trữ chúng vào bộ nhớ cục bộ (SharedPreferences).</w:t>
      </w:r>
    </w:p>
    <w:p w:rsidR="003E5A99" w:rsidRDefault="00A24B25" w:rsidP="003E5A99">
      <w:pPr>
        <w:keepNext/>
        <w:jc w:val="center"/>
      </w:pPr>
      <w:r>
        <w:rPr>
          <w:noProof/>
        </w:rPr>
        <w:drawing>
          <wp:inline distT="0" distB="0" distL="0" distR="0">
            <wp:extent cx="5164666" cy="2115553"/>
            <wp:effectExtent l="0" t="0" r="4445" b="5715"/>
            <wp:docPr id="16579536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3605" name="Picture 1657953605"/>
                    <pic:cNvPicPr/>
                  </pic:nvPicPr>
                  <pic:blipFill>
                    <a:blip r:embed="rId46" cstate="print">
                      <a:extLst>
                        <a:ext uri="{28A0092B-C50C-407E-A947-70E740481C1C}">
                          <a14:useLocalDpi xmlns:a14="http://schemas.microsoft.com/office/drawing/2010/main"/>
                        </a:ext>
                      </a:extLst>
                    </a:blip>
                    <a:stretch>
                      <a:fillRect/>
                    </a:stretch>
                  </pic:blipFill>
                  <pic:spPr>
                    <a:xfrm>
                      <a:off x="0" y="0"/>
                      <a:ext cx="5188524" cy="2125326"/>
                    </a:xfrm>
                    <a:prstGeom prst="rect">
                      <a:avLst/>
                    </a:prstGeom>
                  </pic:spPr>
                </pic:pic>
              </a:graphicData>
            </a:graphic>
          </wp:inline>
        </w:drawing>
      </w:r>
    </w:p>
    <w:p w:rsidR="00A24B25" w:rsidRDefault="003E5A99" w:rsidP="000C058D">
      <w:pPr>
        <w:pStyle w:val="Caption"/>
      </w:pPr>
      <w:bookmarkStart w:id="118" w:name="_Toc182179925"/>
      <w:r>
        <w:t xml:space="preserve">Hình 4. </w:t>
      </w:r>
      <w:r>
        <w:fldChar w:fldCharType="begin"/>
      </w:r>
      <w:r>
        <w:instrText xml:space="preserve"> SEQ Hình_4. \* ARABIC </w:instrText>
      </w:r>
      <w:r>
        <w:fldChar w:fldCharType="separate"/>
      </w:r>
      <w:r w:rsidR="00927EB6">
        <w:rPr>
          <w:noProof/>
        </w:rPr>
        <w:t>2</w:t>
      </w:r>
      <w:r>
        <w:fldChar w:fldCharType="end"/>
      </w:r>
      <w:r>
        <w:t>. Lưu token vào bộ nhớ cục bộ</w:t>
      </w:r>
      <w:bookmarkEnd w:id="118"/>
    </w:p>
    <w:p w:rsidR="00A24B25" w:rsidRDefault="00A24B25" w:rsidP="00A24B25">
      <w:pPr>
        <w:pStyle w:val="H3"/>
      </w:pPr>
      <w:bookmarkStart w:id="119" w:name="_Toc182179876"/>
      <w:r>
        <w:lastRenderedPageBreak/>
        <w:t>Sử dụng token để xác thực yêu cầu tiếp theo</w:t>
      </w:r>
      <w:bookmarkEnd w:id="119"/>
    </w:p>
    <w:p w:rsidR="00A24B25" w:rsidRDefault="00A24B25" w:rsidP="00A24B25">
      <w:pPr>
        <w:pStyle w:val="BodyText"/>
      </w:pPr>
      <w:r w:rsidRPr="00A24B25">
        <w:rPr>
          <w:rStyle w:val="BodyTextChar"/>
        </w:rPr>
        <w:t>Trong các yêu cầu tiếp theo tới máy chủ, ứng dụng đính kèm token trong header để xác thực người dùng</w:t>
      </w:r>
      <w:r>
        <w:t>.</w:t>
      </w:r>
    </w:p>
    <w:p w:rsidR="003E5A99" w:rsidRDefault="003E5A99" w:rsidP="003E5A99">
      <w:pPr>
        <w:pStyle w:val="BodyText"/>
      </w:pPr>
      <w:r>
        <w:t>Quy trình:</w:t>
      </w:r>
    </w:p>
    <w:p w:rsidR="003E5A99" w:rsidRDefault="003E5A99" w:rsidP="003E5A99">
      <w:pPr>
        <w:pStyle w:val="BodyText"/>
        <w:numPr>
          <w:ilvl w:val="0"/>
          <w:numId w:val="87"/>
        </w:numPr>
      </w:pPr>
      <w:r>
        <w:t>Lấy token từ SharedPreferences.</w:t>
      </w:r>
    </w:p>
    <w:p w:rsidR="003E5A99" w:rsidRDefault="003E5A99" w:rsidP="003E5A99">
      <w:pPr>
        <w:pStyle w:val="BodyText"/>
        <w:numPr>
          <w:ilvl w:val="0"/>
          <w:numId w:val="87"/>
        </w:numPr>
      </w:pPr>
      <w:r>
        <w:t>Đính kèm token vào header của yêu cầu.</w:t>
      </w:r>
    </w:p>
    <w:p w:rsidR="00A24B25" w:rsidRDefault="003E5A99" w:rsidP="003E5A99">
      <w:pPr>
        <w:pStyle w:val="BodyText"/>
        <w:numPr>
          <w:ilvl w:val="0"/>
          <w:numId w:val="87"/>
        </w:numPr>
      </w:pPr>
      <w:r>
        <w:t>Gửi yêu cầu tới server.</w:t>
      </w:r>
    </w:p>
    <w:p w:rsidR="003E5A99" w:rsidRDefault="003E5A99" w:rsidP="003E5A99">
      <w:pPr>
        <w:keepNext/>
        <w:jc w:val="center"/>
      </w:pPr>
      <w:r>
        <w:rPr>
          <w:noProof/>
        </w:rPr>
        <w:drawing>
          <wp:inline distT="0" distB="0" distL="0" distR="0">
            <wp:extent cx="4428066" cy="1129855"/>
            <wp:effectExtent l="0" t="0" r="4445" b="635"/>
            <wp:docPr id="1135093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93435" name="Picture 1135093435"/>
                    <pic:cNvPicPr/>
                  </pic:nvPicPr>
                  <pic:blipFill>
                    <a:blip r:embed="rId47" cstate="print">
                      <a:extLst>
                        <a:ext uri="{28A0092B-C50C-407E-A947-70E740481C1C}">
                          <a14:useLocalDpi xmlns:a14="http://schemas.microsoft.com/office/drawing/2010/main"/>
                        </a:ext>
                      </a:extLst>
                    </a:blip>
                    <a:stretch>
                      <a:fillRect/>
                    </a:stretch>
                  </pic:blipFill>
                  <pic:spPr>
                    <a:xfrm>
                      <a:off x="0" y="0"/>
                      <a:ext cx="4580186" cy="1168670"/>
                    </a:xfrm>
                    <a:prstGeom prst="rect">
                      <a:avLst/>
                    </a:prstGeom>
                  </pic:spPr>
                </pic:pic>
              </a:graphicData>
            </a:graphic>
          </wp:inline>
        </w:drawing>
      </w:r>
    </w:p>
    <w:p w:rsidR="003E5A99" w:rsidRPr="003E5A99" w:rsidRDefault="003E5A99" w:rsidP="00056B77">
      <w:pPr>
        <w:pStyle w:val="Caption"/>
      </w:pPr>
      <w:bookmarkStart w:id="120" w:name="_Toc182179926"/>
      <w:r>
        <w:t xml:space="preserve">Hình 4. </w:t>
      </w:r>
      <w:r>
        <w:fldChar w:fldCharType="begin"/>
      </w:r>
      <w:r>
        <w:instrText xml:space="preserve"> SEQ Hình_4. \* ARABIC </w:instrText>
      </w:r>
      <w:r>
        <w:fldChar w:fldCharType="separate"/>
      </w:r>
      <w:r w:rsidR="00927EB6">
        <w:rPr>
          <w:noProof/>
        </w:rPr>
        <w:t>3</w:t>
      </w:r>
      <w:r>
        <w:fldChar w:fldCharType="end"/>
      </w:r>
      <w:r>
        <w:t>. Sử dụng token để xác thực các yêu cầu tiếp theo</w:t>
      </w:r>
      <w:bookmarkEnd w:id="120"/>
    </w:p>
    <w:p w:rsidR="003E5A99" w:rsidRDefault="003E5A99" w:rsidP="003E5A99">
      <w:pPr>
        <w:pStyle w:val="H3"/>
      </w:pPr>
      <w:bookmarkStart w:id="121" w:name="_Toc182179877"/>
      <w:r w:rsidRPr="003E5A99">
        <w:t xml:space="preserve">Làm </w:t>
      </w:r>
      <w:r w:rsidR="002B721C">
        <w:t>m</w:t>
      </w:r>
      <w:r w:rsidRPr="003E5A99">
        <w:t xml:space="preserve">ới </w:t>
      </w:r>
      <w:r w:rsidR="002B721C">
        <w:t>t</w:t>
      </w:r>
      <w:r w:rsidRPr="003E5A99">
        <w:t>oken (Refresh Token)</w:t>
      </w:r>
      <w:bookmarkEnd w:id="121"/>
    </w:p>
    <w:p w:rsidR="003E5A99" w:rsidRDefault="003E5A99" w:rsidP="003E5A99">
      <w:pPr>
        <w:pStyle w:val="BodyText"/>
      </w:pPr>
      <w:r>
        <w:t>Khi JWT hết hạn, ứng dụng có thể sử dụng refresh token để lấy một JWT mới mà không cần người dùng phải đăng nhập lại.</w:t>
      </w:r>
    </w:p>
    <w:p w:rsidR="002B721C" w:rsidRDefault="003E5A99" w:rsidP="002B721C">
      <w:pPr>
        <w:keepNext/>
        <w:jc w:val="center"/>
      </w:pPr>
      <w:r>
        <w:rPr>
          <w:noProof/>
        </w:rPr>
        <w:drawing>
          <wp:inline distT="0" distB="0" distL="0" distR="0">
            <wp:extent cx="4876800" cy="897164"/>
            <wp:effectExtent l="0" t="0" r="0" b="5080"/>
            <wp:docPr id="13531520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52073" name="Picture 1353152073"/>
                    <pic:cNvPicPr/>
                  </pic:nvPicPr>
                  <pic:blipFill>
                    <a:blip r:embed="rId48">
                      <a:extLst>
                        <a:ext uri="{28A0092B-C50C-407E-A947-70E740481C1C}">
                          <a14:useLocalDpi xmlns:a14="http://schemas.microsoft.com/office/drawing/2010/main"/>
                        </a:ext>
                      </a:extLst>
                    </a:blip>
                    <a:stretch>
                      <a:fillRect/>
                    </a:stretch>
                  </pic:blipFill>
                  <pic:spPr>
                    <a:xfrm>
                      <a:off x="0" y="0"/>
                      <a:ext cx="4961236" cy="912697"/>
                    </a:xfrm>
                    <a:prstGeom prst="rect">
                      <a:avLst/>
                    </a:prstGeom>
                  </pic:spPr>
                </pic:pic>
              </a:graphicData>
            </a:graphic>
          </wp:inline>
        </w:drawing>
      </w:r>
    </w:p>
    <w:p w:rsidR="003E5A99" w:rsidRDefault="002B721C" w:rsidP="00056B77">
      <w:pPr>
        <w:pStyle w:val="Caption"/>
      </w:pPr>
      <w:bookmarkStart w:id="122" w:name="_Toc182179927"/>
      <w:r>
        <w:t xml:space="preserve">Hình 4. </w:t>
      </w:r>
      <w:r>
        <w:fldChar w:fldCharType="begin"/>
      </w:r>
      <w:r>
        <w:instrText xml:space="preserve"> SEQ Hình_4. \* ARABIC </w:instrText>
      </w:r>
      <w:r>
        <w:fldChar w:fldCharType="separate"/>
      </w:r>
      <w:r w:rsidR="00927EB6">
        <w:rPr>
          <w:noProof/>
        </w:rPr>
        <w:t>4</w:t>
      </w:r>
      <w:r>
        <w:fldChar w:fldCharType="end"/>
      </w:r>
      <w:r>
        <w:t>. Làm mới token</w:t>
      </w:r>
      <w:bookmarkEnd w:id="122"/>
    </w:p>
    <w:p w:rsidR="003E5A99" w:rsidRDefault="003E5A99" w:rsidP="003E5A99">
      <w:pPr>
        <w:jc w:val="center"/>
      </w:pPr>
    </w:p>
    <w:p w:rsidR="003E5A99" w:rsidRDefault="003E5A99" w:rsidP="003E5A99">
      <w:pPr>
        <w:pStyle w:val="H3"/>
      </w:pPr>
      <w:bookmarkStart w:id="123" w:name="_Toc182179878"/>
      <w:r>
        <w:t>Đăng xuất</w:t>
      </w:r>
      <w:bookmarkEnd w:id="123"/>
    </w:p>
    <w:p w:rsidR="003E5A99" w:rsidRDefault="002B721C" w:rsidP="003E5A99">
      <w:pPr>
        <w:pStyle w:val="BodyText"/>
      </w:pPr>
      <w:r>
        <w:t>N</w:t>
      </w:r>
      <w:r w:rsidR="003E5A99">
        <w:t>gười dùng đăng xuất, ứng dụng sẽ xóa token và refresh token khỏi bộ nhớ cục bộ.</w:t>
      </w:r>
    </w:p>
    <w:p w:rsidR="002B721C" w:rsidRDefault="003E5A99" w:rsidP="002B721C">
      <w:pPr>
        <w:pStyle w:val="BodyText"/>
        <w:keepNext/>
        <w:jc w:val="center"/>
      </w:pPr>
      <w:r>
        <w:rPr>
          <w:noProof/>
        </w:rPr>
        <w:drawing>
          <wp:inline distT="0" distB="0" distL="0" distR="0">
            <wp:extent cx="4724188" cy="1067550"/>
            <wp:effectExtent l="0" t="0" r="635" b="0"/>
            <wp:docPr id="6747796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79631" name="Picture 674779631"/>
                    <pic:cNvPicPr/>
                  </pic:nvPicPr>
                  <pic:blipFill>
                    <a:blip r:embed="rId49">
                      <a:extLst>
                        <a:ext uri="{28A0092B-C50C-407E-A947-70E740481C1C}">
                          <a14:useLocalDpi xmlns:a14="http://schemas.microsoft.com/office/drawing/2010/main"/>
                        </a:ext>
                      </a:extLst>
                    </a:blip>
                    <a:stretch>
                      <a:fillRect/>
                    </a:stretch>
                  </pic:blipFill>
                  <pic:spPr>
                    <a:xfrm>
                      <a:off x="0" y="0"/>
                      <a:ext cx="4788149" cy="1082004"/>
                    </a:xfrm>
                    <a:prstGeom prst="rect">
                      <a:avLst/>
                    </a:prstGeom>
                  </pic:spPr>
                </pic:pic>
              </a:graphicData>
            </a:graphic>
          </wp:inline>
        </w:drawing>
      </w:r>
    </w:p>
    <w:p w:rsidR="000C058D" w:rsidRDefault="002B721C" w:rsidP="00056B77">
      <w:pPr>
        <w:pStyle w:val="Caption"/>
      </w:pPr>
      <w:bookmarkStart w:id="124" w:name="_Toc182179928"/>
      <w:r>
        <w:t xml:space="preserve">Hình 4. </w:t>
      </w:r>
      <w:r>
        <w:fldChar w:fldCharType="begin"/>
      </w:r>
      <w:r>
        <w:instrText xml:space="preserve"> SEQ Hình_4. \* ARABIC </w:instrText>
      </w:r>
      <w:r>
        <w:fldChar w:fldCharType="separate"/>
      </w:r>
      <w:r w:rsidR="00927EB6">
        <w:rPr>
          <w:noProof/>
        </w:rPr>
        <w:t>5</w:t>
      </w:r>
      <w:r>
        <w:fldChar w:fldCharType="end"/>
      </w:r>
      <w:r>
        <w:t>. Xóa token</w:t>
      </w:r>
      <w:bookmarkEnd w:id="124"/>
    </w:p>
    <w:p w:rsidR="002B721C" w:rsidRPr="000C058D" w:rsidRDefault="000C058D" w:rsidP="000C058D">
      <w:pPr>
        <w:spacing w:after="160" w:line="259" w:lineRule="auto"/>
        <w:rPr>
          <w:iCs/>
          <w:szCs w:val="18"/>
        </w:rPr>
      </w:pPr>
      <w:r>
        <w:br w:type="page"/>
      </w:r>
    </w:p>
    <w:p w:rsidR="0080341D" w:rsidRDefault="0080341D" w:rsidP="005D080E">
      <w:pPr>
        <w:pStyle w:val="H2"/>
      </w:pPr>
      <w:bookmarkStart w:id="125" w:name="_Toc182179879"/>
      <w:r>
        <w:lastRenderedPageBreak/>
        <w:t>Giao diện trên web</w:t>
      </w:r>
      <w:bookmarkEnd w:id="125"/>
    </w:p>
    <w:p w:rsidR="0080341D" w:rsidRDefault="0080341D" w:rsidP="0080341D">
      <w:pPr>
        <w:keepNext/>
        <w:jc w:val="center"/>
      </w:pPr>
      <w:r>
        <w:rPr>
          <w:noProof/>
        </w:rPr>
        <w:drawing>
          <wp:inline distT="0" distB="0" distL="0" distR="0">
            <wp:extent cx="4407536" cy="7120467"/>
            <wp:effectExtent l="0" t="0" r="0" b="4445"/>
            <wp:docPr id="9335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85" name="Picture 933585"/>
                    <pic:cNvPicPr/>
                  </pic:nvPicPr>
                  <pic:blipFill>
                    <a:blip r:embed="rId50">
                      <a:extLst>
                        <a:ext uri="{28A0092B-C50C-407E-A947-70E740481C1C}">
                          <a14:useLocalDpi xmlns:a14="http://schemas.microsoft.com/office/drawing/2010/main"/>
                        </a:ext>
                      </a:extLst>
                    </a:blip>
                    <a:stretch>
                      <a:fillRect/>
                    </a:stretch>
                  </pic:blipFill>
                  <pic:spPr>
                    <a:xfrm>
                      <a:off x="0" y="0"/>
                      <a:ext cx="4423029" cy="7145497"/>
                    </a:xfrm>
                    <a:prstGeom prst="rect">
                      <a:avLst/>
                    </a:prstGeom>
                  </pic:spPr>
                </pic:pic>
              </a:graphicData>
            </a:graphic>
          </wp:inline>
        </w:drawing>
      </w:r>
    </w:p>
    <w:p w:rsidR="00535F8D" w:rsidRDefault="0080341D" w:rsidP="0080341D">
      <w:pPr>
        <w:pStyle w:val="Caption"/>
      </w:pPr>
      <w:bookmarkStart w:id="126" w:name="_Toc182179929"/>
      <w:r>
        <w:t xml:space="preserve">Hình 4. </w:t>
      </w:r>
      <w:r>
        <w:fldChar w:fldCharType="begin"/>
      </w:r>
      <w:r>
        <w:instrText xml:space="preserve"> SEQ Hình_4. \* ARABIC </w:instrText>
      </w:r>
      <w:r>
        <w:fldChar w:fldCharType="separate"/>
      </w:r>
      <w:r w:rsidR="00927EB6">
        <w:rPr>
          <w:noProof/>
        </w:rPr>
        <w:t>6</w:t>
      </w:r>
      <w:r>
        <w:fldChar w:fldCharType="end"/>
      </w:r>
      <w:r>
        <w:t>.Giao diện trên web</w:t>
      </w:r>
      <w:bookmarkEnd w:id="126"/>
    </w:p>
    <w:p w:rsidR="0080341D" w:rsidRPr="00535F8D" w:rsidRDefault="00535F8D" w:rsidP="00535F8D">
      <w:pPr>
        <w:spacing w:after="160" w:line="259" w:lineRule="auto"/>
        <w:rPr>
          <w:iCs/>
          <w:szCs w:val="18"/>
        </w:rPr>
      </w:pPr>
      <w:r>
        <w:br w:type="page"/>
      </w:r>
    </w:p>
    <w:p w:rsidR="0080341D" w:rsidRDefault="0080341D" w:rsidP="00356BA1">
      <w:pPr>
        <w:pStyle w:val="H2"/>
      </w:pPr>
      <w:bookmarkStart w:id="127" w:name="_Toc182179880"/>
      <w:r>
        <w:lastRenderedPageBreak/>
        <w:t xml:space="preserve">Giao diện trên </w:t>
      </w:r>
      <w:r w:rsidR="00356BA1">
        <w:t>Android</w:t>
      </w:r>
      <w:bookmarkEnd w:id="127"/>
    </w:p>
    <w:p w:rsidR="00356BA1" w:rsidRDefault="00356BA1" w:rsidP="00356BA1">
      <w:pPr>
        <w:keepNext/>
        <w:jc w:val="center"/>
      </w:pPr>
      <w:r>
        <w:rPr>
          <w:noProof/>
        </w:rPr>
        <w:drawing>
          <wp:inline distT="0" distB="0" distL="0" distR="0">
            <wp:extent cx="4411028" cy="7933266"/>
            <wp:effectExtent l="0" t="0" r="0" b="4445"/>
            <wp:docPr id="903203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3447" name="Picture 903203447"/>
                    <pic:cNvPicPr/>
                  </pic:nvPicPr>
                  <pic:blipFill>
                    <a:blip r:embed="rId51">
                      <a:extLst>
                        <a:ext uri="{28A0092B-C50C-407E-A947-70E740481C1C}">
                          <a14:useLocalDpi xmlns:a14="http://schemas.microsoft.com/office/drawing/2010/main"/>
                        </a:ext>
                      </a:extLst>
                    </a:blip>
                    <a:stretch>
                      <a:fillRect/>
                    </a:stretch>
                  </pic:blipFill>
                  <pic:spPr>
                    <a:xfrm>
                      <a:off x="0" y="0"/>
                      <a:ext cx="4426175" cy="7960508"/>
                    </a:xfrm>
                    <a:prstGeom prst="rect">
                      <a:avLst/>
                    </a:prstGeom>
                  </pic:spPr>
                </pic:pic>
              </a:graphicData>
            </a:graphic>
          </wp:inline>
        </w:drawing>
      </w:r>
    </w:p>
    <w:p w:rsidR="0080341D" w:rsidRDefault="00356BA1" w:rsidP="00356BA1">
      <w:pPr>
        <w:pStyle w:val="Caption"/>
      </w:pPr>
      <w:bookmarkStart w:id="128" w:name="_Toc182179930"/>
      <w:r>
        <w:t xml:space="preserve">Hình 4. </w:t>
      </w:r>
      <w:r>
        <w:fldChar w:fldCharType="begin"/>
      </w:r>
      <w:r>
        <w:instrText xml:space="preserve"> SEQ Hình_4. \* ARABIC </w:instrText>
      </w:r>
      <w:r>
        <w:fldChar w:fldCharType="separate"/>
      </w:r>
      <w:r w:rsidR="00927EB6">
        <w:rPr>
          <w:noProof/>
        </w:rPr>
        <w:t>7</w:t>
      </w:r>
      <w:r>
        <w:fldChar w:fldCharType="end"/>
      </w:r>
      <w:r>
        <w:t>. Giao diện trên Android</w:t>
      </w:r>
      <w:bookmarkEnd w:id="128"/>
    </w:p>
    <w:p w:rsidR="00356BA1" w:rsidRPr="0080341D" w:rsidRDefault="00535F8D" w:rsidP="00535F8D">
      <w:pPr>
        <w:spacing w:after="160" w:line="259" w:lineRule="auto"/>
      </w:pPr>
      <w:r>
        <w:br w:type="page"/>
      </w:r>
    </w:p>
    <w:p w:rsidR="007F3496" w:rsidRDefault="007F3496" w:rsidP="00084BB3">
      <w:pPr>
        <w:pStyle w:val="H2"/>
        <w:rPr>
          <w:rFonts w:eastAsia="SimSun"/>
        </w:rPr>
      </w:pPr>
      <w:bookmarkStart w:id="129" w:name="_Toc182179881"/>
      <w:r>
        <w:rPr>
          <w:rFonts w:eastAsia="SimSun"/>
        </w:rPr>
        <w:lastRenderedPageBreak/>
        <w:t>Giao</w:t>
      </w:r>
      <w:r w:rsidR="00B16A1D">
        <w:rPr>
          <w:rFonts w:eastAsia="SimSun"/>
        </w:rPr>
        <w:t xml:space="preserve"> </w:t>
      </w:r>
      <w:r>
        <w:rPr>
          <w:rFonts w:eastAsia="SimSun"/>
        </w:rPr>
        <w:t>diện</w:t>
      </w:r>
      <w:r w:rsidR="0080341D">
        <w:rPr>
          <w:rFonts w:eastAsia="SimSun"/>
        </w:rPr>
        <w:t xml:space="preserve"> trên </w:t>
      </w:r>
      <w:r w:rsidR="00356BA1">
        <w:rPr>
          <w:rFonts w:eastAsia="SimSun"/>
        </w:rPr>
        <w:t>IOS</w:t>
      </w:r>
      <w:bookmarkEnd w:id="129"/>
    </w:p>
    <w:p w:rsidR="00092FD1" w:rsidRDefault="00092FD1" w:rsidP="00092FD1">
      <w:pPr>
        <w:pStyle w:val="H3"/>
        <w:rPr>
          <w:rFonts w:eastAsia="SimSun"/>
        </w:rPr>
      </w:pPr>
      <w:bookmarkStart w:id="130" w:name="_Toc182179882"/>
      <w:bookmarkStart w:id="131" w:name="OLE_LINK5"/>
      <w:bookmarkStart w:id="132" w:name="OLE_LINK6"/>
      <w:r>
        <w:rPr>
          <w:rFonts w:eastAsia="SimSun"/>
        </w:rPr>
        <w:t>Đăng</w:t>
      </w:r>
      <w:r w:rsidR="00B16A1D">
        <w:rPr>
          <w:rFonts w:eastAsia="SimSun"/>
        </w:rPr>
        <w:t xml:space="preserve"> </w:t>
      </w:r>
      <w:r>
        <w:rPr>
          <w:rFonts w:eastAsia="SimSun"/>
        </w:rPr>
        <w:t>nhập</w:t>
      </w:r>
      <w:bookmarkEnd w:id="130"/>
    </w:p>
    <w:p w:rsidR="006A6CB8" w:rsidRDefault="006A6CB8" w:rsidP="00C777A7">
      <w:pPr>
        <w:jc w:val="center"/>
      </w:pPr>
      <w:r>
        <w:rPr>
          <w:rFonts w:eastAsia="SimSun"/>
          <w:noProof/>
        </w:rPr>
        <w:drawing>
          <wp:inline distT="0" distB="0" distL="0" distR="0">
            <wp:extent cx="3602597" cy="5579533"/>
            <wp:effectExtent l="0" t="0" r="4445" b="0"/>
            <wp:docPr id="12015229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2973" name="Picture 1201522973"/>
                    <pic:cNvPicPr/>
                  </pic:nvPicPr>
                  <pic:blipFill rotWithShape="1">
                    <a:blip r:embed="rId52" cstate="print">
                      <a:extLst>
                        <a:ext uri="{28A0092B-C50C-407E-A947-70E740481C1C}">
                          <a14:useLocalDpi xmlns:a14="http://schemas.microsoft.com/office/drawing/2010/main"/>
                        </a:ext>
                      </a:extLst>
                    </a:blip>
                    <a:srcRect/>
                    <a:stretch/>
                  </pic:blipFill>
                  <pic:spPr bwMode="auto">
                    <a:xfrm>
                      <a:off x="0" y="0"/>
                      <a:ext cx="3633206" cy="5626939"/>
                    </a:xfrm>
                    <a:prstGeom prst="rect">
                      <a:avLst/>
                    </a:prstGeom>
                    <a:ln>
                      <a:noFill/>
                    </a:ln>
                    <a:extLst>
                      <a:ext uri="{53640926-AAD7-44D8-BBD7-CCE9431645EC}">
                        <a14:shadowObscured xmlns:a14="http://schemas.microsoft.com/office/drawing/2010/main"/>
                      </a:ext>
                    </a:extLst>
                  </pic:spPr>
                </pic:pic>
              </a:graphicData>
            </a:graphic>
          </wp:inline>
        </w:drawing>
      </w:r>
    </w:p>
    <w:p w:rsidR="004E6AFD" w:rsidRPr="002C3640" w:rsidRDefault="006A6CB8" w:rsidP="00056B77">
      <w:pPr>
        <w:pStyle w:val="Caption"/>
      </w:pPr>
      <w:bookmarkStart w:id="133" w:name="_Toc179726057"/>
      <w:bookmarkStart w:id="134" w:name="_Toc182179931"/>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8</w:t>
      </w:r>
      <w:r>
        <w:fldChar w:fldCharType="end"/>
      </w:r>
      <w:r>
        <w:t>.</w:t>
      </w:r>
      <w:r w:rsidR="00B16A1D">
        <w:t xml:space="preserve"> </w:t>
      </w:r>
      <w:r>
        <w:t>Giao</w:t>
      </w:r>
      <w:r w:rsidR="00B16A1D">
        <w:t xml:space="preserve"> </w:t>
      </w:r>
      <w:r>
        <w:t>diện</w:t>
      </w:r>
      <w:r w:rsidR="00B16A1D">
        <w:t xml:space="preserve"> </w:t>
      </w:r>
      <w:r>
        <w:t>đăng</w:t>
      </w:r>
      <w:r w:rsidR="00B16A1D">
        <w:t xml:space="preserve"> </w:t>
      </w:r>
      <w:r>
        <w:t>nhập</w:t>
      </w:r>
      <w:bookmarkEnd w:id="133"/>
      <w:bookmarkEnd w:id="134"/>
    </w:p>
    <w:p w:rsidR="006A6CB8" w:rsidRPr="0012458F" w:rsidRDefault="004E6AFD" w:rsidP="00790365">
      <w:pPr>
        <w:pStyle w:val="BodyText"/>
      </w:pPr>
      <w:r w:rsidRPr="0012458F">
        <w:t>Widget</w:t>
      </w:r>
      <w:r w:rsidR="00B16A1D">
        <w:t xml:space="preserve"> </w:t>
      </w:r>
      <w:r w:rsidRPr="0012458F">
        <w:t>chính</w:t>
      </w:r>
      <w:r w:rsidR="00B16A1D">
        <w:t xml:space="preserve"> </w:t>
      </w:r>
      <w:r w:rsidR="00823408" w:rsidRPr="0012458F">
        <w:t>đã</w:t>
      </w:r>
      <w:r w:rsidR="00B16A1D">
        <w:t xml:space="preserve"> </w:t>
      </w:r>
      <w:r w:rsidR="00823408"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đăng</w:t>
      </w:r>
      <w:r w:rsidR="00B16A1D">
        <w:t xml:space="preserve"> </w:t>
      </w:r>
      <w:r w:rsidR="001D5232">
        <w:t>nhập:</w:t>
      </w:r>
    </w:p>
    <w:p w:rsidR="00146751" w:rsidRPr="00146751" w:rsidRDefault="00146751" w:rsidP="00790365">
      <w:pPr>
        <w:pStyle w:val="BodyText"/>
      </w:pPr>
      <w:r w:rsidRPr="00146751">
        <w:t>LoadingOverlay:</w:t>
      </w:r>
      <w:r w:rsidR="00B16A1D">
        <w:t xml:space="preserve"> </w:t>
      </w:r>
      <w:r w:rsidRPr="00146751">
        <w:t>Được</w:t>
      </w:r>
      <w:r w:rsidR="00B16A1D">
        <w:t xml:space="preserve"> </w:t>
      </w:r>
      <w:r w:rsidRPr="00146751">
        <w:t>sử</w:t>
      </w:r>
      <w:r w:rsidR="00B16A1D">
        <w:t xml:space="preserve"> </w:t>
      </w:r>
      <w:r w:rsidRPr="00146751">
        <w:t>dụng</w:t>
      </w:r>
      <w:r w:rsidR="00B16A1D">
        <w:t xml:space="preserve"> </w:t>
      </w:r>
      <w:r w:rsidRPr="00146751">
        <w:t>để</w:t>
      </w:r>
      <w:r w:rsidR="00B16A1D">
        <w:t xml:space="preserve"> </w:t>
      </w:r>
      <w:r w:rsidRPr="00146751">
        <w:t>hiển</w:t>
      </w:r>
      <w:r w:rsidR="00B16A1D">
        <w:t xml:space="preserve"> </w:t>
      </w:r>
      <w:r w:rsidRPr="00146751">
        <w:t>thị</w:t>
      </w:r>
      <w:r w:rsidR="00B16A1D">
        <w:t xml:space="preserve"> </w:t>
      </w:r>
      <w:r w:rsidRPr="00146751">
        <w:t>màn</w:t>
      </w:r>
      <w:r w:rsidR="00B16A1D">
        <w:t xml:space="preserve"> </w:t>
      </w:r>
      <w:r w:rsidRPr="00146751">
        <w:t>hình</w:t>
      </w:r>
      <w:r w:rsidR="00B16A1D">
        <w:t xml:space="preserve"> </w:t>
      </w:r>
      <w:r w:rsidRPr="00146751">
        <w:t>loading</w:t>
      </w:r>
      <w:r w:rsidR="00B16A1D">
        <w:t xml:space="preserve"> </w:t>
      </w:r>
      <w:r w:rsidRPr="00146751">
        <w:t>khi</w:t>
      </w:r>
      <w:r w:rsidR="00B16A1D">
        <w:t xml:space="preserve"> </w:t>
      </w:r>
      <w:r w:rsidRPr="00146751">
        <w:t>đang</w:t>
      </w:r>
      <w:r w:rsidR="00B16A1D">
        <w:t xml:space="preserve"> </w:t>
      </w:r>
      <w:r w:rsidRPr="00146751">
        <w:t>xử</w:t>
      </w:r>
      <w:r w:rsidR="00B16A1D">
        <w:t xml:space="preserve"> </w:t>
      </w:r>
      <w:r w:rsidRPr="00146751">
        <w:t>lý.</w:t>
      </w:r>
    </w:p>
    <w:p w:rsidR="00146751" w:rsidRPr="00146751" w:rsidRDefault="00146751" w:rsidP="00790365">
      <w:pPr>
        <w:pStyle w:val="BodyText"/>
      </w:pPr>
      <w:r w:rsidRPr="00146751">
        <w:t>SafeArea:</w:t>
      </w:r>
      <w:r w:rsidR="00B16A1D">
        <w:t xml:space="preserve"> </w:t>
      </w:r>
      <w:r w:rsidRPr="00146751">
        <w:t>Bảo</w:t>
      </w:r>
      <w:r w:rsidR="00B16A1D">
        <w:t xml:space="preserve"> </w:t>
      </w:r>
      <w:r w:rsidRPr="00146751">
        <w:t>vệ</w:t>
      </w:r>
      <w:r w:rsidR="00B16A1D">
        <w:t xml:space="preserve"> </w:t>
      </w:r>
      <w:r w:rsidRPr="00146751">
        <w:t>nội</w:t>
      </w:r>
      <w:r w:rsidR="00B16A1D">
        <w:t xml:space="preserve"> </w:t>
      </w:r>
      <w:r w:rsidRPr="00146751">
        <w:t>dung</w:t>
      </w:r>
      <w:r w:rsidR="00B16A1D">
        <w:t xml:space="preserve"> </w:t>
      </w:r>
      <w:r w:rsidRPr="00146751">
        <w:t>hiển</w:t>
      </w:r>
      <w:r w:rsidR="00B16A1D">
        <w:t xml:space="preserve"> </w:t>
      </w:r>
      <w:r w:rsidRPr="00146751">
        <w:t>thị</w:t>
      </w:r>
      <w:r w:rsidR="00B16A1D">
        <w:t xml:space="preserve"> </w:t>
      </w:r>
      <w:r w:rsidRPr="00146751">
        <w:t>khỏi</w:t>
      </w:r>
      <w:r w:rsidR="00B16A1D">
        <w:t xml:space="preserve"> </w:t>
      </w:r>
      <w:r w:rsidRPr="00146751">
        <w:t>các</w:t>
      </w:r>
      <w:r w:rsidR="00B16A1D">
        <w:t xml:space="preserve"> </w:t>
      </w:r>
      <w:r w:rsidRPr="00146751">
        <w:t>vùng</w:t>
      </w:r>
      <w:r w:rsidR="00B16A1D">
        <w:t xml:space="preserve"> </w:t>
      </w:r>
      <w:r w:rsidRPr="00146751">
        <w:t>không</w:t>
      </w:r>
      <w:r w:rsidR="00B16A1D">
        <w:t xml:space="preserve"> </w:t>
      </w:r>
      <w:r w:rsidRPr="00146751">
        <w:t>an</w:t>
      </w:r>
      <w:r w:rsidR="00B16A1D">
        <w:t xml:space="preserve"> </w:t>
      </w:r>
      <w:r w:rsidRPr="00146751">
        <w:t>toàn</w:t>
      </w:r>
      <w:r w:rsidR="00B16A1D">
        <w:t xml:space="preserve"> </w:t>
      </w:r>
      <w:r w:rsidRPr="00146751">
        <w:t>như</w:t>
      </w:r>
      <w:r w:rsidR="00B16A1D">
        <w:t xml:space="preserve"> </w:t>
      </w:r>
      <w:r w:rsidRPr="00146751">
        <w:t>notch</w:t>
      </w:r>
      <w:r w:rsidR="00B16A1D">
        <w:t xml:space="preserve"> </w:t>
      </w:r>
      <w:r w:rsidRPr="00146751">
        <w:t>(một</w:t>
      </w:r>
      <w:r w:rsidR="00B16A1D">
        <w:t xml:space="preserve"> </w:t>
      </w:r>
      <w:r w:rsidRPr="00146751">
        <w:t>phần</w:t>
      </w:r>
      <w:r w:rsidR="00B16A1D">
        <w:t xml:space="preserve"> </w:t>
      </w:r>
      <w:r w:rsidRPr="00146751">
        <w:t>của</w:t>
      </w:r>
      <w:r w:rsidR="00B16A1D">
        <w:t xml:space="preserve"> </w:t>
      </w:r>
      <w:r w:rsidRPr="00146751">
        <w:t>màn</w:t>
      </w:r>
      <w:r w:rsidR="00B16A1D">
        <w:t xml:space="preserve"> </w:t>
      </w:r>
      <w:r w:rsidRPr="00146751">
        <w:t>hình</w:t>
      </w:r>
      <w:r w:rsidR="00B16A1D">
        <w:t xml:space="preserve"> </w:t>
      </w:r>
      <w:r w:rsidRPr="00146751">
        <w:t>được</w:t>
      </w:r>
      <w:r w:rsidR="00B16A1D">
        <w:t xml:space="preserve"> </w:t>
      </w:r>
      <w:r w:rsidRPr="00146751">
        <w:t>cắt</w:t>
      </w:r>
      <w:r w:rsidR="00B16A1D">
        <w:t xml:space="preserve"> </w:t>
      </w:r>
      <w:r w:rsidRPr="00146751">
        <w:t>đi</w:t>
      </w:r>
      <w:r w:rsidR="00B16A1D">
        <w:t xml:space="preserve"> </w:t>
      </w:r>
      <w:r w:rsidRPr="00146751">
        <w:t>để</w:t>
      </w:r>
      <w:r w:rsidR="00B16A1D">
        <w:t xml:space="preserve"> </w:t>
      </w:r>
      <w:r w:rsidRPr="00146751">
        <w:t>tạo</w:t>
      </w:r>
      <w:r w:rsidR="00B16A1D">
        <w:t xml:space="preserve"> </w:t>
      </w:r>
      <w:r w:rsidRPr="00146751">
        <w:t>chỗ</w:t>
      </w:r>
      <w:r w:rsidR="00B16A1D">
        <w:t xml:space="preserve"> </w:t>
      </w:r>
      <w:r w:rsidRPr="00146751">
        <w:t>cho</w:t>
      </w:r>
      <w:r w:rsidR="00B16A1D">
        <w:t xml:space="preserve"> </w:t>
      </w:r>
      <w:r w:rsidRPr="00146751">
        <w:t>camera</w:t>
      </w:r>
      <w:r w:rsidR="00B16A1D">
        <w:t xml:space="preserve"> </w:t>
      </w:r>
      <w:r w:rsidRPr="00146751">
        <w:t>trước</w:t>
      </w:r>
      <w:r w:rsidR="00B16A1D">
        <w:t xml:space="preserve"> </w:t>
      </w:r>
      <w:r w:rsidRPr="00146751">
        <w:t>và</w:t>
      </w:r>
      <w:r w:rsidR="00B16A1D">
        <w:t xml:space="preserve"> </w:t>
      </w:r>
      <w:r w:rsidRPr="00146751">
        <w:t>các</w:t>
      </w:r>
      <w:r w:rsidR="00B16A1D">
        <w:t xml:space="preserve"> </w:t>
      </w:r>
      <w:r w:rsidRPr="00146751">
        <w:t>cảm</w:t>
      </w:r>
      <w:r w:rsidR="00B16A1D">
        <w:t xml:space="preserve"> </w:t>
      </w:r>
      <w:r w:rsidRPr="00146751">
        <w:t>biến</w:t>
      </w:r>
      <w:r w:rsidR="00B16A1D">
        <w:t xml:space="preserve"> </w:t>
      </w:r>
      <w:r w:rsidRPr="00146751">
        <w:t>khác),</w:t>
      </w:r>
      <w:r w:rsidR="00B16A1D">
        <w:t xml:space="preserve"> </w:t>
      </w:r>
      <w:r w:rsidRPr="00146751">
        <w:t>status</w:t>
      </w:r>
      <w:r w:rsidR="00B16A1D">
        <w:t xml:space="preserve"> </w:t>
      </w:r>
      <w:r w:rsidRPr="00146751">
        <w:t>bar</w:t>
      </w:r>
      <w:r w:rsidR="00B16A1D">
        <w:t xml:space="preserve"> </w:t>
      </w:r>
      <w:r w:rsidRPr="00146751">
        <w:t>(thường</w:t>
      </w:r>
      <w:r w:rsidR="00B16A1D">
        <w:t xml:space="preserve"> </w:t>
      </w:r>
      <w:r w:rsidRPr="00146751">
        <w:t>nằm</w:t>
      </w:r>
      <w:r w:rsidR="00B16A1D">
        <w:t xml:space="preserve"> </w:t>
      </w:r>
      <w:r w:rsidRPr="00146751">
        <w:t>phía</w:t>
      </w:r>
      <w:r w:rsidR="00B16A1D">
        <w:t xml:space="preserve"> </w:t>
      </w:r>
      <w:r w:rsidRPr="00146751">
        <w:t>trên</w:t>
      </w:r>
      <w:r w:rsidR="00B16A1D">
        <w:t xml:space="preserve"> </w:t>
      </w:r>
      <w:r w:rsidRPr="00146751">
        <w:t>cùng</w:t>
      </w:r>
      <w:r w:rsidR="00B16A1D">
        <w:t xml:space="preserve"> </w:t>
      </w:r>
      <w:r w:rsidRPr="00146751">
        <w:t>của</w:t>
      </w:r>
      <w:r w:rsidR="00B16A1D">
        <w:t xml:space="preserve"> </w:t>
      </w:r>
      <w:r w:rsidRPr="00146751">
        <w:t>màn</w:t>
      </w:r>
      <w:r w:rsidR="00B16A1D">
        <w:t xml:space="preserve"> </w:t>
      </w:r>
      <w:r w:rsidRPr="00146751">
        <w:t>hình),</w:t>
      </w:r>
      <w:r w:rsidR="00B16A1D">
        <w:t xml:space="preserve"> </w:t>
      </w:r>
      <w:r w:rsidRPr="00146751">
        <w:t>etc.</w:t>
      </w:r>
    </w:p>
    <w:p w:rsidR="00146751" w:rsidRPr="00146751" w:rsidRDefault="00146751" w:rsidP="00790365">
      <w:pPr>
        <w:pStyle w:val="BodyText"/>
      </w:pPr>
      <w:r w:rsidRPr="00146751">
        <w:t>InputBase:</w:t>
      </w:r>
      <w:r w:rsidR="00B16A1D">
        <w:t xml:space="preserve"> </w:t>
      </w:r>
      <w:r w:rsidRPr="00146751">
        <w:t>Widget</w:t>
      </w:r>
      <w:r w:rsidR="00B16A1D">
        <w:t xml:space="preserve"> </w:t>
      </w:r>
      <w:r w:rsidRPr="00146751">
        <w:t>tùy</w:t>
      </w:r>
      <w:r w:rsidR="00B16A1D">
        <w:t xml:space="preserve"> </w:t>
      </w:r>
      <w:r w:rsidRPr="00146751">
        <w:t>chỉnh</w:t>
      </w:r>
      <w:r w:rsidR="00B16A1D">
        <w:t xml:space="preserve"> </w:t>
      </w:r>
      <w:r w:rsidRPr="00146751">
        <w:t>để</w:t>
      </w:r>
      <w:r w:rsidR="00B16A1D">
        <w:t xml:space="preserve"> </w:t>
      </w:r>
      <w:r w:rsidRPr="00146751">
        <w:t>nhập</w:t>
      </w:r>
      <w:r w:rsidR="00B16A1D">
        <w:t xml:space="preserve"> </w:t>
      </w:r>
      <w:r w:rsidRPr="00146751">
        <w:t>dữ</w:t>
      </w:r>
      <w:r w:rsidR="00B16A1D">
        <w:t xml:space="preserve"> </w:t>
      </w:r>
      <w:r w:rsidRPr="00146751">
        <w:t>liệu.</w:t>
      </w:r>
      <w:r w:rsidR="00B16A1D">
        <w:t xml:space="preserve"> </w:t>
      </w:r>
      <w:r w:rsidRPr="00146751">
        <w:t>Được</w:t>
      </w:r>
      <w:r w:rsidR="00B16A1D">
        <w:t xml:space="preserve"> </w:t>
      </w:r>
      <w:r w:rsidRPr="00146751">
        <w:t>sử</w:t>
      </w:r>
      <w:r w:rsidR="00B16A1D">
        <w:t xml:space="preserve"> </w:t>
      </w:r>
      <w:r w:rsidRPr="00146751">
        <w:t>dụng</w:t>
      </w:r>
      <w:r w:rsidR="00B16A1D">
        <w:t xml:space="preserve"> </w:t>
      </w:r>
      <w:r w:rsidRPr="00146751">
        <w:t>cho</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p>
    <w:p w:rsidR="00146751" w:rsidRPr="00146751" w:rsidRDefault="00146751" w:rsidP="00790365">
      <w:pPr>
        <w:pStyle w:val="BodyText"/>
      </w:pPr>
      <w:r w:rsidRPr="00146751">
        <w:t>ButtonCustomContent:</w:t>
      </w:r>
      <w:r w:rsidR="00B16A1D">
        <w:t xml:space="preserve"> </w:t>
      </w:r>
      <w:r w:rsidRPr="00146751">
        <w:t>Widget</w:t>
      </w:r>
      <w:r w:rsidR="00B16A1D">
        <w:t xml:space="preserve"> </w:t>
      </w:r>
      <w:r w:rsidRPr="00146751">
        <w:t>nút</w:t>
      </w:r>
      <w:r w:rsidR="00B16A1D">
        <w:t xml:space="preserve"> </w:t>
      </w:r>
      <w:r w:rsidRPr="00146751">
        <w:t>tùy</w:t>
      </w:r>
      <w:r w:rsidR="00B16A1D">
        <w:t xml:space="preserve"> </w:t>
      </w:r>
      <w:r w:rsidRPr="00146751">
        <w:t>chỉnh</w:t>
      </w:r>
      <w:r w:rsidR="00B16A1D">
        <w:t xml:space="preserve"> </w:t>
      </w:r>
      <w:r w:rsidRPr="00146751">
        <w:t>với</w:t>
      </w:r>
      <w:r w:rsidR="00B16A1D">
        <w:t xml:space="preserve"> </w:t>
      </w:r>
      <w:r w:rsidRPr="00146751">
        <w:t>nội</w:t>
      </w:r>
      <w:r w:rsidR="00B16A1D">
        <w:t xml:space="preserve"> </w:t>
      </w:r>
      <w:r w:rsidRPr="00146751">
        <w:t>dung</w:t>
      </w:r>
      <w:r w:rsidR="00B16A1D">
        <w:t xml:space="preserve"> </w:t>
      </w:r>
      <w:r w:rsidRPr="00146751">
        <w:t>tùy</w:t>
      </w:r>
      <w:r w:rsidR="00B16A1D">
        <w:t xml:space="preserve"> </w:t>
      </w:r>
      <w:r w:rsidRPr="00146751">
        <w:t>chỉnh,</w:t>
      </w:r>
      <w:r w:rsidR="00B16A1D">
        <w:t xml:space="preserve"> </w:t>
      </w:r>
      <w:r w:rsidRPr="00146751">
        <w:t>dùng</w:t>
      </w:r>
      <w:r w:rsidR="00B16A1D">
        <w:t xml:space="preserve"> </w:t>
      </w:r>
      <w:r w:rsidRPr="00146751">
        <w:t>cho</w:t>
      </w:r>
      <w:r w:rsidR="00B16A1D">
        <w:t xml:space="preserve"> </w:t>
      </w:r>
      <w:r w:rsidRPr="00146751">
        <w:t>nút</w:t>
      </w:r>
      <w:r w:rsidR="00B16A1D">
        <w:t xml:space="preserve"> </w:t>
      </w:r>
      <w:r w:rsidRPr="00146751">
        <w:t>"Quên</w:t>
      </w:r>
      <w:r w:rsidR="00B16A1D">
        <w:t xml:space="preserve"> </w:t>
      </w:r>
      <w:r w:rsidRPr="00146751">
        <w:t>mật</w:t>
      </w:r>
      <w:r w:rsidR="00B16A1D">
        <w:t xml:space="preserve"> </w:t>
      </w:r>
      <w:r w:rsidRPr="00146751">
        <w:t>khẩu?"</w:t>
      </w:r>
      <w:r w:rsidR="00B16A1D">
        <w:t xml:space="preserve"> </w:t>
      </w:r>
      <w:r w:rsidRPr="00146751">
        <w:t>và</w:t>
      </w:r>
      <w:r w:rsidR="00B16A1D">
        <w:t xml:space="preserve"> </w:t>
      </w:r>
      <w:r w:rsidRPr="00146751">
        <w:t>"Đăng</w:t>
      </w:r>
      <w:r w:rsidR="00B16A1D">
        <w:t xml:space="preserve"> </w:t>
      </w:r>
      <w:r w:rsidRPr="00146751">
        <w:t>ký".</w:t>
      </w:r>
    </w:p>
    <w:p w:rsidR="00823408" w:rsidRDefault="00146751" w:rsidP="00790365">
      <w:pPr>
        <w:pStyle w:val="BodyText"/>
      </w:pPr>
      <w:r w:rsidRPr="00146751">
        <w:lastRenderedPageBreak/>
        <w:t>ButtonBase:</w:t>
      </w:r>
      <w:r w:rsidR="00B16A1D">
        <w:t xml:space="preserve"> </w:t>
      </w:r>
      <w:r w:rsidRPr="00146751">
        <w:t>Widget</w:t>
      </w:r>
      <w:r w:rsidR="00B16A1D">
        <w:t xml:space="preserve"> </w:t>
      </w:r>
      <w:r w:rsidRPr="00146751">
        <w:t>nút</w:t>
      </w:r>
      <w:r w:rsidR="00B16A1D">
        <w:t xml:space="preserve"> </w:t>
      </w:r>
      <w:r w:rsidRPr="00146751">
        <w:t>dùng</w:t>
      </w:r>
      <w:r w:rsidR="00B16A1D">
        <w:t xml:space="preserve"> </w:t>
      </w:r>
      <w:r w:rsidRPr="00146751">
        <w:t>cho</w:t>
      </w:r>
      <w:r w:rsidR="00B16A1D">
        <w:t xml:space="preserve"> </w:t>
      </w:r>
      <w:r w:rsidRPr="00146751">
        <w:t>nút</w:t>
      </w:r>
      <w:r w:rsidR="00B16A1D">
        <w:t xml:space="preserve"> </w:t>
      </w:r>
      <w:r w:rsidRPr="00146751">
        <w:t>"Đăng</w:t>
      </w:r>
      <w:r w:rsidR="00B16A1D">
        <w:t xml:space="preserve"> </w:t>
      </w:r>
      <w:r w:rsidRPr="00146751">
        <w:t>nhập".</w:t>
      </w:r>
    </w:p>
    <w:p w:rsidR="0012458F" w:rsidRDefault="0012458F" w:rsidP="00790365">
      <w:pPr>
        <w:pStyle w:val="BodyText"/>
      </w:pPr>
      <w:r w:rsidRPr="00146751">
        <w:t>Column:</w:t>
      </w:r>
      <w:r w:rsidR="00B16A1D">
        <w:t xml:space="preserve"> </w:t>
      </w:r>
      <w:r w:rsidRPr="00146751">
        <w:t>Bố</w:t>
      </w:r>
      <w:r w:rsidR="00B16A1D">
        <w:t xml:space="preserve"> </w:t>
      </w:r>
      <w:r w:rsidRPr="00146751">
        <w:t>trí</w:t>
      </w:r>
      <w:r w:rsidR="00B16A1D">
        <w:t xml:space="preserve"> </w:t>
      </w:r>
      <w:r w:rsidRPr="00146751">
        <w:t>các</w:t>
      </w:r>
      <w:r w:rsidR="00B16A1D">
        <w:t xml:space="preserve"> </w:t>
      </w:r>
      <w:r w:rsidRPr="00146751">
        <w:t>widget</w:t>
      </w:r>
      <w:r w:rsidR="00B16A1D">
        <w:t xml:space="preserve"> </w:t>
      </w:r>
      <w:r w:rsidRPr="00146751">
        <w:t>con</w:t>
      </w:r>
      <w:r w:rsidR="00B16A1D">
        <w:t xml:space="preserve"> </w:t>
      </w:r>
      <w:r w:rsidRPr="00146751">
        <w:t>theo</w:t>
      </w:r>
      <w:r w:rsidR="00B16A1D">
        <w:t xml:space="preserve"> </w:t>
      </w:r>
      <w:r w:rsidRPr="00146751">
        <w:t>chiều</w:t>
      </w:r>
      <w:r w:rsidR="00B16A1D">
        <w:t xml:space="preserve"> </w:t>
      </w:r>
      <w:r w:rsidRPr="00146751">
        <w:t>dọc.</w:t>
      </w:r>
    </w:p>
    <w:p w:rsidR="0012458F" w:rsidRPr="0012458F" w:rsidRDefault="0012458F" w:rsidP="00790365">
      <w:pPr>
        <w:pStyle w:val="BodyText"/>
      </w:pPr>
      <w:r w:rsidRPr="0012458F">
        <w:t>Padding:</w:t>
      </w:r>
      <w:r w:rsidR="00B16A1D">
        <w:t xml:space="preserve"> </w:t>
      </w:r>
      <w:r w:rsidRPr="0012458F">
        <w:t>Thêm</w:t>
      </w:r>
      <w:r w:rsidR="00B16A1D">
        <w:t xml:space="preserve"> </w:t>
      </w:r>
      <w:r w:rsidRPr="0012458F">
        <w:t>khoảng</w:t>
      </w:r>
      <w:r w:rsidR="00B16A1D">
        <w:t xml:space="preserve"> </w:t>
      </w:r>
      <w:r w:rsidRPr="0012458F">
        <w:t>cách</w:t>
      </w:r>
      <w:r w:rsidR="00B16A1D">
        <w:t xml:space="preserve"> </w:t>
      </w:r>
      <w:r w:rsidRPr="0012458F">
        <w:t>xung</w:t>
      </w:r>
      <w:r w:rsidR="00B16A1D">
        <w:t xml:space="preserve"> </w:t>
      </w:r>
      <w:r w:rsidRPr="0012458F">
        <w:t>quanh</w:t>
      </w:r>
      <w:r w:rsidR="00B16A1D">
        <w:t xml:space="preserve"> </w:t>
      </w:r>
      <w:r w:rsidRPr="0012458F">
        <w:t>nội</w:t>
      </w:r>
      <w:r w:rsidR="00B16A1D">
        <w:t xml:space="preserve"> </w:t>
      </w:r>
      <w:r w:rsidRPr="0012458F">
        <w:t>dung</w:t>
      </w:r>
      <w:r w:rsidR="00B16A1D">
        <w:t xml:space="preserve"> </w:t>
      </w:r>
      <w:r w:rsidRPr="0012458F">
        <w:t>con.</w:t>
      </w:r>
    </w:p>
    <w:p w:rsidR="0012458F" w:rsidRPr="0012458F" w:rsidRDefault="0012458F" w:rsidP="00790365">
      <w:pPr>
        <w:pStyle w:val="BodyText"/>
      </w:pPr>
      <w:r w:rsidRPr="0012458F">
        <w:t>Center:</w:t>
      </w:r>
      <w:r w:rsidR="00B16A1D">
        <w:t xml:space="preserve"> </w:t>
      </w:r>
      <w:r w:rsidRPr="0012458F">
        <w:t>Căn</w:t>
      </w:r>
      <w:r w:rsidR="00B16A1D">
        <w:t xml:space="preserve"> </w:t>
      </w:r>
      <w:r w:rsidRPr="0012458F">
        <w:t>giữa</w:t>
      </w:r>
      <w:r w:rsidR="00B16A1D">
        <w:t xml:space="preserve"> </w:t>
      </w:r>
      <w:r w:rsidRPr="0012458F">
        <w:t>nội</w:t>
      </w:r>
      <w:r w:rsidR="00B16A1D">
        <w:t xml:space="preserve"> </w:t>
      </w:r>
      <w:r w:rsidRPr="0012458F">
        <w:t>dung</w:t>
      </w:r>
      <w:r w:rsidR="00B16A1D">
        <w:t xml:space="preserve"> </w:t>
      </w:r>
      <w:r w:rsidRPr="0012458F">
        <w:t>con</w:t>
      </w:r>
      <w:r w:rsidR="00B16A1D">
        <w:t xml:space="preserve"> </w:t>
      </w:r>
      <w:r w:rsidRPr="0012458F">
        <w:t>theo</w:t>
      </w:r>
      <w:r w:rsidR="00B16A1D">
        <w:t xml:space="preserve"> </w:t>
      </w:r>
      <w:r w:rsidRPr="0012458F">
        <w:t>cả</w:t>
      </w:r>
      <w:r w:rsidR="00B16A1D">
        <w:t xml:space="preserve"> </w:t>
      </w:r>
      <w:r w:rsidRPr="0012458F">
        <w:t>trục</w:t>
      </w:r>
      <w:r w:rsidR="00B16A1D">
        <w:t xml:space="preserve"> </w:t>
      </w:r>
      <w:r w:rsidRPr="0012458F">
        <w:t>x</w:t>
      </w:r>
      <w:r w:rsidR="00B16A1D">
        <w:t xml:space="preserve"> </w:t>
      </w:r>
      <w:r w:rsidRPr="0012458F">
        <w:t>và</w:t>
      </w:r>
      <w:r w:rsidR="00B16A1D">
        <w:t xml:space="preserve"> </w:t>
      </w:r>
      <w:r w:rsidRPr="0012458F">
        <w:t>y.</w:t>
      </w:r>
    </w:p>
    <w:p w:rsidR="0012458F" w:rsidRPr="0012458F" w:rsidRDefault="0012458F" w:rsidP="00790365">
      <w:pPr>
        <w:pStyle w:val="BodyText"/>
      </w:pPr>
      <w:r w:rsidRPr="0012458F">
        <w:t>Image.asset:</w:t>
      </w:r>
      <w:r w:rsidR="00B16A1D">
        <w:t xml:space="preserve"> </w:t>
      </w:r>
      <w:r w:rsidRPr="0012458F">
        <w:t>Hiển</w:t>
      </w:r>
      <w:r w:rsidR="00B16A1D">
        <w:t xml:space="preserve"> </w:t>
      </w:r>
      <w:r w:rsidRPr="0012458F">
        <w:t>thị</w:t>
      </w:r>
      <w:r w:rsidR="00B16A1D">
        <w:t xml:space="preserve"> </w:t>
      </w:r>
      <w:r w:rsidRPr="0012458F">
        <w:t>hình</w:t>
      </w:r>
      <w:r w:rsidR="00B16A1D">
        <w:t xml:space="preserve"> </w:t>
      </w:r>
      <w:r w:rsidRPr="0012458F">
        <w:t>ảnh</w:t>
      </w:r>
      <w:r w:rsidR="00B16A1D">
        <w:t xml:space="preserve"> </w:t>
      </w:r>
      <w:r w:rsidRPr="0012458F">
        <w:t>từ</w:t>
      </w:r>
      <w:r w:rsidR="00B16A1D">
        <w:t xml:space="preserve"> </w:t>
      </w:r>
      <w:r w:rsidRPr="0012458F">
        <w:t>thư</w:t>
      </w:r>
      <w:r w:rsidR="00B16A1D">
        <w:t xml:space="preserve"> </w:t>
      </w:r>
      <w:r w:rsidRPr="0012458F">
        <w:t>mục</w:t>
      </w:r>
      <w:r w:rsidR="00B16A1D">
        <w:t xml:space="preserve"> </w:t>
      </w:r>
      <w:r w:rsidRPr="0012458F">
        <w:t>aseset</w:t>
      </w:r>
    </w:p>
    <w:p w:rsidR="004E6AFD" w:rsidRPr="00092FD1" w:rsidRDefault="0012458F" w:rsidP="00790365">
      <w:pPr>
        <w:pStyle w:val="BodyText"/>
      </w:pPr>
      <w:r w:rsidRPr="0012458F">
        <w:t>Text:</w:t>
      </w:r>
      <w:r w:rsidR="00B16A1D">
        <w:t xml:space="preserve"> </w:t>
      </w:r>
      <w:r w:rsidRPr="0012458F">
        <w:t>Hiển</w:t>
      </w:r>
      <w:r w:rsidR="00B16A1D">
        <w:t xml:space="preserve"> </w:t>
      </w:r>
      <w:r w:rsidRPr="0012458F">
        <w:t>thị</w:t>
      </w:r>
      <w:r w:rsidR="00B16A1D">
        <w:t xml:space="preserve"> </w:t>
      </w:r>
      <w:r w:rsidRPr="0012458F">
        <w:t>văn</w:t>
      </w:r>
      <w:r w:rsidR="00B16A1D">
        <w:t xml:space="preserve"> </w:t>
      </w:r>
      <w:r w:rsidRPr="0012458F">
        <w:t>bản</w:t>
      </w:r>
      <w:r w:rsidR="00B16A1D">
        <w:t xml:space="preserve"> </w:t>
      </w:r>
      <w:r w:rsidRPr="0012458F">
        <w:t>tĩnh.</w:t>
      </w:r>
    </w:p>
    <w:p w:rsidR="00092FD1" w:rsidRDefault="00092FD1" w:rsidP="00092FD1">
      <w:pPr>
        <w:pStyle w:val="H3"/>
        <w:rPr>
          <w:rFonts w:eastAsia="SimSun"/>
        </w:rPr>
      </w:pPr>
      <w:bookmarkStart w:id="135" w:name="_Toc182179883"/>
      <w:r>
        <w:rPr>
          <w:rFonts w:eastAsia="SimSun"/>
        </w:rPr>
        <w:t>Đăng</w:t>
      </w:r>
      <w:r w:rsidR="00B16A1D">
        <w:rPr>
          <w:rFonts w:eastAsia="SimSun"/>
        </w:rPr>
        <w:t xml:space="preserve"> </w:t>
      </w:r>
      <w:r>
        <w:rPr>
          <w:rFonts w:eastAsia="SimSun"/>
        </w:rPr>
        <w:t>ký</w:t>
      </w:r>
      <w:bookmarkEnd w:id="135"/>
    </w:p>
    <w:p w:rsidR="006A6CB8" w:rsidRDefault="006A6CB8" w:rsidP="00C777A7">
      <w:pPr>
        <w:jc w:val="center"/>
      </w:pPr>
      <w:r>
        <w:rPr>
          <w:rFonts w:eastAsia="SimSun"/>
          <w:noProof/>
        </w:rPr>
        <w:drawing>
          <wp:inline distT="0" distB="0" distL="0" distR="0">
            <wp:extent cx="3318933" cy="5512500"/>
            <wp:effectExtent l="0" t="0" r="0" b="0"/>
            <wp:docPr id="208317800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8005" name="Picture 2083178005"/>
                    <pic:cNvPicPr/>
                  </pic:nvPicPr>
                  <pic:blipFill rotWithShape="1">
                    <a:blip r:embed="rId53" cstate="print">
                      <a:extLst>
                        <a:ext uri="{28A0092B-C50C-407E-A947-70E740481C1C}">
                          <a14:useLocalDpi xmlns:a14="http://schemas.microsoft.com/office/drawing/2010/main"/>
                        </a:ext>
                      </a:extLst>
                    </a:blip>
                    <a:srcRect/>
                    <a:stretch/>
                  </pic:blipFill>
                  <pic:spPr bwMode="auto">
                    <a:xfrm>
                      <a:off x="0" y="0"/>
                      <a:ext cx="3339515" cy="5546685"/>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6A6CB8" w:rsidP="00056B77">
      <w:pPr>
        <w:pStyle w:val="Caption"/>
      </w:pPr>
      <w:bookmarkStart w:id="136" w:name="_Toc179726058"/>
      <w:bookmarkStart w:id="137" w:name="_Toc182179932"/>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9</w:t>
      </w:r>
      <w:r>
        <w:fldChar w:fldCharType="end"/>
      </w:r>
      <w:r>
        <w:t>.</w:t>
      </w:r>
      <w:r w:rsidR="00B16A1D">
        <w:t xml:space="preserve"> </w:t>
      </w:r>
      <w:r>
        <w:t>Giao</w:t>
      </w:r>
      <w:r w:rsidR="00B16A1D">
        <w:t xml:space="preserve"> </w:t>
      </w:r>
      <w:r>
        <w:t>diện</w:t>
      </w:r>
      <w:r w:rsidR="00B16A1D">
        <w:t xml:space="preserve"> </w:t>
      </w:r>
      <w:r>
        <w:t>đăng</w:t>
      </w:r>
      <w:r w:rsidR="00B16A1D">
        <w:t xml:space="preserve"> </w:t>
      </w:r>
      <w:r>
        <w:t>ký</w:t>
      </w:r>
      <w:bookmarkEnd w:id="136"/>
      <w:bookmarkEnd w:id="137"/>
    </w:p>
    <w:p w:rsidR="0012458F" w:rsidRPr="0012458F" w:rsidRDefault="0012458F" w:rsidP="00790365">
      <w:pPr>
        <w:pStyle w:val="BodyText"/>
      </w:pPr>
      <w:bookmarkStart w:id="138" w:name="OLE_LINK7"/>
      <w:bookmarkStart w:id="139" w:name="OLE_LINK8"/>
      <w:bookmarkStart w:id="140" w:name="OLE_LINK9"/>
      <w:bookmarkStart w:id="141" w:name="OLE_LINK10"/>
      <w:r w:rsidRPr="0012458F">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đăng</w:t>
      </w:r>
      <w:r w:rsidR="00B16A1D">
        <w:t xml:space="preserve"> </w:t>
      </w:r>
      <w:r w:rsidR="001D5232">
        <w:t>ký</w:t>
      </w:r>
      <w:r>
        <w:t>:</w:t>
      </w:r>
    </w:p>
    <w:bookmarkEnd w:id="138"/>
    <w:bookmarkEnd w:id="139"/>
    <w:bookmarkEnd w:id="140"/>
    <w:bookmarkEnd w:id="141"/>
    <w:p w:rsidR="0012458F" w:rsidRPr="0012458F" w:rsidRDefault="0012458F" w:rsidP="00790365">
      <w:pPr>
        <w:pStyle w:val="BodyText"/>
      </w:pPr>
      <w:r w:rsidRPr="0012458F">
        <w:t>Sử</w:t>
      </w:r>
      <w:r w:rsidR="00B16A1D">
        <w:t xml:space="preserve"> </w:t>
      </w:r>
      <w:r w:rsidRPr="0012458F">
        <w:t>dụng</w:t>
      </w:r>
      <w:r w:rsidR="00B16A1D">
        <w:t xml:space="preserve"> </w:t>
      </w:r>
      <w:r w:rsidRPr="0012458F">
        <w:t>các</w:t>
      </w:r>
      <w:r w:rsidR="00B16A1D">
        <w:t xml:space="preserve"> </w:t>
      </w:r>
      <w:r w:rsidRPr="0012458F">
        <w:t>widget</w:t>
      </w:r>
      <w:r w:rsidR="00B16A1D">
        <w:t xml:space="preserve"> </w:t>
      </w:r>
      <w:r w:rsidRPr="0012458F">
        <w:t>tương</w:t>
      </w:r>
      <w:r w:rsidR="00B16A1D">
        <w:t xml:space="preserve"> </w:t>
      </w:r>
      <w:r w:rsidRPr="0012458F">
        <w:t>tự</w:t>
      </w:r>
      <w:r w:rsidR="00B16A1D">
        <w:t xml:space="preserve"> </w:t>
      </w:r>
      <w:r w:rsidRPr="0012458F">
        <w:t>giao</w:t>
      </w:r>
      <w:r w:rsidR="00B16A1D">
        <w:t xml:space="preserve"> </w:t>
      </w:r>
      <w:r w:rsidRPr="0012458F">
        <w:t>diện</w:t>
      </w:r>
      <w:r w:rsidR="00B16A1D">
        <w:t xml:space="preserve"> </w:t>
      </w:r>
      <w:r w:rsidRPr="0012458F">
        <w:t>đăng</w:t>
      </w:r>
      <w:r w:rsidR="00B16A1D">
        <w:t xml:space="preserve"> </w:t>
      </w:r>
      <w:r w:rsidRPr="0012458F">
        <w:t>nhập:</w:t>
      </w:r>
      <w:r w:rsidR="00B16A1D">
        <w:t xml:space="preserve"> </w:t>
      </w:r>
      <w:r w:rsidRPr="0012458F">
        <w:t>LoadingOverlay,</w:t>
      </w:r>
      <w:r w:rsidR="00B16A1D">
        <w:t xml:space="preserve"> </w:t>
      </w:r>
      <w:r w:rsidRPr="0012458F">
        <w:t>Scaffold,</w:t>
      </w:r>
      <w:r w:rsidR="00B16A1D">
        <w:t xml:space="preserve"> </w:t>
      </w:r>
      <w:r w:rsidRPr="0012458F">
        <w:lastRenderedPageBreak/>
        <w:t>SafeArea,</w:t>
      </w:r>
      <w:r w:rsidR="00B16A1D">
        <w:t xml:space="preserve"> </w:t>
      </w:r>
      <w:r w:rsidRPr="0012458F">
        <w:t>Padding,</w:t>
      </w:r>
      <w:r w:rsidR="00B16A1D">
        <w:t xml:space="preserve"> </w:t>
      </w:r>
      <w:r w:rsidRPr="0012458F">
        <w:t>Center,</w:t>
      </w:r>
      <w:r w:rsidR="00B16A1D">
        <w:t xml:space="preserve"> </w:t>
      </w:r>
      <w:r w:rsidRPr="0012458F">
        <w:t>Column,</w:t>
      </w:r>
      <w:r w:rsidR="00B16A1D">
        <w:t xml:space="preserve"> </w:t>
      </w:r>
      <w:r w:rsidRPr="0012458F">
        <w:t>Text,</w:t>
      </w:r>
      <w:r w:rsidR="00B16A1D">
        <w:t xml:space="preserve"> </w:t>
      </w:r>
      <w:r w:rsidRPr="0012458F">
        <w:t>etc</w:t>
      </w:r>
      <w:r>
        <w:t>.</w:t>
      </w:r>
    </w:p>
    <w:p w:rsidR="0012458F" w:rsidRPr="0012458F" w:rsidRDefault="0012458F" w:rsidP="00790365">
      <w:pPr>
        <w:pStyle w:val="BodyText"/>
      </w:pPr>
      <w:r w:rsidRPr="0012458F">
        <w:t>InputBase:</w:t>
      </w:r>
      <w:r w:rsidR="00B16A1D">
        <w:t xml:space="preserve"> </w:t>
      </w:r>
      <w:r w:rsidRPr="0012458F">
        <w:t>Widget</w:t>
      </w:r>
      <w:r w:rsidR="00B16A1D">
        <w:t xml:space="preserve"> </w:t>
      </w:r>
      <w:r w:rsidRPr="0012458F">
        <w:t>tùy</w:t>
      </w:r>
      <w:r w:rsidR="00B16A1D">
        <w:t xml:space="preserve"> </w:t>
      </w:r>
      <w:r w:rsidRPr="0012458F">
        <w:t>chỉnh</w:t>
      </w:r>
      <w:r w:rsidR="00B16A1D">
        <w:t xml:space="preserve"> </w:t>
      </w:r>
      <w:r w:rsidRPr="0012458F">
        <w:t>để</w:t>
      </w:r>
      <w:r w:rsidR="00B16A1D">
        <w:t xml:space="preserve"> </w:t>
      </w:r>
      <w:r w:rsidRPr="0012458F">
        <w:t>nhập</w:t>
      </w:r>
      <w:r w:rsidR="00B16A1D">
        <w:t xml:space="preserve"> </w:t>
      </w:r>
      <w:r w:rsidRPr="0012458F">
        <w:t>dữ</w:t>
      </w:r>
      <w:r w:rsidR="00B16A1D">
        <w:t xml:space="preserve"> </w:t>
      </w:r>
      <w:r w:rsidRPr="0012458F">
        <w:t>liệu.</w:t>
      </w:r>
      <w:r w:rsidR="00B16A1D">
        <w:t xml:space="preserve"> </w:t>
      </w:r>
      <w:r w:rsidRPr="0012458F">
        <w:t>Được</w:t>
      </w:r>
      <w:r w:rsidR="00B16A1D">
        <w:t xml:space="preserve"> </w:t>
      </w:r>
      <w:r w:rsidRPr="0012458F">
        <w:t>sử</w:t>
      </w:r>
      <w:r w:rsidR="00B16A1D">
        <w:t xml:space="preserve"> </w:t>
      </w:r>
      <w:r w:rsidRPr="0012458F">
        <w:t>dụng</w:t>
      </w:r>
      <w:r w:rsidR="00B16A1D">
        <w:t xml:space="preserve"> </w:t>
      </w:r>
      <w:r w:rsidRPr="0012458F">
        <w:t>cho</w:t>
      </w:r>
      <w:r w:rsidR="00B16A1D">
        <w:t xml:space="preserve"> </w:t>
      </w:r>
      <w:r w:rsidRPr="0012458F">
        <w:t>tên,</w:t>
      </w:r>
      <w:r w:rsidR="00B16A1D">
        <w:t xml:space="preserve"> </w:t>
      </w:r>
      <w:r w:rsidRPr="0012458F">
        <w:t>email,</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mật</w:t>
      </w:r>
      <w:r w:rsidR="00B16A1D">
        <w:t xml:space="preserve"> </w:t>
      </w:r>
      <w:r w:rsidRPr="0012458F">
        <w:t>khẩu</w:t>
      </w:r>
      <w:r w:rsidR="00B16A1D">
        <w:t xml:space="preserve"> </w:t>
      </w:r>
      <w:r w:rsidRPr="0012458F">
        <w:t>và</w:t>
      </w:r>
      <w:r w:rsidR="00B16A1D">
        <w:t xml:space="preserve"> </w:t>
      </w:r>
      <w:r w:rsidRPr="0012458F">
        <w:t>nhập</w:t>
      </w:r>
      <w:r w:rsidR="00B16A1D">
        <w:t xml:space="preserve"> </w:t>
      </w:r>
      <w:r w:rsidRPr="0012458F">
        <w:t>lại</w:t>
      </w:r>
      <w:r w:rsidR="00B16A1D">
        <w:t xml:space="preserve"> </w:t>
      </w:r>
      <w:r w:rsidRPr="0012458F">
        <w:t>mật</w:t>
      </w:r>
      <w:r w:rsidR="00B16A1D">
        <w:t xml:space="preserve"> </w:t>
      </w:r>
      <w:r w:rsidRPr="0012458F">
        <w:t>khẩu.</w:t>
      </w:r>
    </w:p>
    <w:p w:rsidR="0012458F" w:rsidRPr="0012458F" w:rsidRDefault="0012458F" w:rsidP="00790365">
      <w:pPr>
        <w:pStyle w:val="BodyText"/>
      </w:pPr>
      <w:r w:rsidRPr="0012458F">
        <w:t>ButtonBase:</w:t>
      </w:r>
      <w:r w:rsidR="00B16A1D">
        <w:t xml:space="preserve"> </w:t>
      </w:r>
      <w:r w:rsidRPr="0012458F">
        <w:t>Widget</w:t>
      </w:r>
      <w:r w:rsidR="00B16A1D">
        <w:t xml:space="preserve"> </w:t>
      </w:r>
      <w:r w:rsidRPr="0012458F">
        <w:t>nút</w:t>
      </w:r>
      <w:r w:rsidR="00B16A1D">
        <w:t xml:space="preserve"> </w:t>
      </w:r>
      <w:r w:rsidRPr="0012458F">
        <w:t>với</w:t>
      </w:r>
      <w:r w:rsidR="00B16A1D">
        <w:t xml:space="preserve"> </w:t>
      </w:r>
      <w:r w:rsidRPr="0012458F">
        <w:t>nội</w:t>
      </w:r>
      <w:r w:rsidR="00B16A1D">
        <w:t xml:space="preserve"> </w:t>
      </w:r>
      <w:r w:rsidRPr="0012458F">
        <w:t>dung,</w:t>
      </w:r>
      <w:r w:rsidR="00B16A1D">
        <w:t xml:space="preserve"> </w:t>
      </w:r>
      <w:r w:rsidRPr="0012458F">
        <w:t>dùng</w:t>
      </w:r>
      <w:r w:rsidR="00B16A1D">
        <w:t xml:space="preserve"> </w:t>
      </w:r>
      <w:r w:rsidRPr="0012458F">
        <w:t>cho</w:t>
      </w:r>
      <w:r w:rsidR="00B16A1D">
        <w:t xml:space="preserve"> </w:t>
      </w:r>
      <w:r w:rsidRPr="0012458F">
        <w:t>nút</w:t>
      </w:r>
      <w:r w:rsidR="00B16A1D">
        <w:t xml:space="preserve"> </w:t>
      </w:r>
      <w:r w:rsidRPr="0012458F">
        <w:t>"Đăng</w:t>
      </w:r>
      <w:r w:rsidR="00B16A1D">
        <w:t xml:space="preserve"> </w:t>
      </w:r>
      <w:r w:rsidRPr="0012458F">
        <w:t>ký".</w:t>
      </w:r>
    </w:p>
    <w:p w:rsidR="0012458F" w:rsidRPr="00BF1BC6" w:rsidRDefault="0012458F" w:rsidP="00BF05EC">
      <w:pPr>
        <w:pStyle w:val="BodyText"/>
      </w:pPr>
      <w:r w:rsidRPr="0012458F">
        <w:t>ButtonCustomContent:</w:t>
      </w:r>
      <w:r w:rsidR="00B16A1D">
        <w:t xml:space="preserve"> </w:t>
      </w:r>
      <w:r w:rsidRPr="0012458F">
        <w:t>Widget</w:t>
      </w:r>
      <w:r w:rsidR="00B16A1D">
        <w:t xml:space="preserve"> </w:t>
      </w:r>
      <w:r w:rsidRPr="0012458F">
        <w:t>nút</w:t>
      </w:r>
      <w:r w:rsidR="00B16A1D">
        <w:t xml:space="preserve"> </w:t>
      </w:r>
      <w:r w:rsidRPr="0012458F">
        <w:t>tùy</w:t>
      </w:r>
      <w:r w:rsidR="00B16A1D">
        <w:t xml:space="preserve"> </w:t>
      </w:r>
      <w:r w:rsidRPr="0012458F">
        <w:t>chỉnh</w:t>
      </w:r>
      <w:r w:rsidR="00B16A1D">
        <w:t xml:space="preserve"> </w:t>
      </w:r>
      <w:r w:rsidRPr="0012458F">
        <w:t>với</w:t>
      </w:r>
      <w:r w:rsidR="00B16A1D">
        <w:t xml:space="preserve"> </w:t>
      </w:r>
      <w:r w:rsidRPr="0012458F">
        <w:t>nội</w:t>
      </w:r>
      <w:r w:rsidR="00B16A1D">
        <w:t xml:space="preserve"> </w:t>
      </w:r>
      <w:r w:rsidRPr="0012458F">
        <w:t>dung</w:t>
      </w:r>
      <w:r w:rsidR="00B16A1D">
        <w:t xml:space="preserve"> </w:t>
      </w:r>
      <w:r w:rsidRPr="0012458F">
        <w:t>tùy</w:t>
      </w:r>
      <w:r w:rsidR="00B16A1D">
        <w:t xml:space="preserve"> </w:t>
      </w:r>
      <w:r w:rsidRPr="0012458F">
        <w:t>chỉnh,</w:t>
      </w:r>
      <w:r w:rsidR="00B16A1D">
        <w:t xml:space="preserve"> </w:t>
      </w:r>
      <w:r w:rsidRPr="0012458F">
        <w:t>dùng</w:t>
      </w:r>
      <w:r w:rsidR="00B16A1D">
        <w:t xml:space="preserve"> </w:t>
      </w:r>
      <w:r w:rsidRPr="0012458F">
        <w:t>cho</w:t>
      </w:r>
      <w:r w:rsidR="00B16A1D">
        <w:t xml:space="preserve"> </w:t>
      </w:r>
      <w:r w:rsidRPr="0012458F">
        <w:t>nút</w:t>
      </w:r>
      <w:r w:rsidR="00B16A1D">
        <w:t xml:space="preserve"> </w:t>
      </w:r>
      <w:r w:rsidRPr="0012458F">
        <w:t>"Đăng</w:t>
      </w:r>
      <w:r w:rsidR="00B16A1D">
        <w:t xml:space="preserve"> </w:t>
      </w:r>
      <w:r w:rsidRPr="0012458F">
        <w:t>nhập".</w:t>
      </w:r>
    </w:p>
    <w:p w:rsidR="00092FD1" w:rsidRDefault="00092FD1" w:rsidP="00092FD1">
      <w:pPr>
        <w:pStyle w:val="H3"/>
        <w:rPr>
          <w:rFonts w:eastAsia="SimSun"/>
        </w:rPr>
      </w:pPr>
      <w:bookmarkStart w:id="142" w:name="_Toc182179884"/>
      <w:r>
        <w:rPr>
          <w:rFonts w:eastAsia="SimSun"/>
        </w:rPr>
        <w:t>Trang</w:t>
      </w:r>
      <w:r w:rsidR="00B16A1D">
        <w:rPr>
          <w:rFonts w:eastAsia="SimSun"/>
        </w:rPr>
        <w:t xml:space="preserve"> </w:t>
      </w:r>
      <w:r>
        <w:rPr>
          <w:rFonts w:eastAsia="SimSun"/>
        </w:rPr>
        <w:t>chủ</w:t>
      </w:r>
      <w:bookmarkEnd w:id="142"/>
    </w:p>
    <w:p w:rsidR="007E6F2C" w:rsidRDefault="007E6F2C" w:rsidP="007E6F2C">
      <w:pPr>
        <w:keepNext/>
        <w:jc w:val="center"/>
      </w:pPr>
      <w:r>
        <w:rPr>
          <w:rFonts w:eastAsia="SimSun"/>
          <w:noProof/>
        </w:rPr>
        <w:drawing>
          <wp:inline distT="0" distB="0" distL="0" distR="0">
            <wp:extent cx="3326130" cy="6502400"/>
            <wp:effectExtent l="0" t="0" r="1270" b="0"/>
            <wp:docPr id="5108538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53843" name="Picture 4"/>
                    <pic:cNvPicPr/>
                  </pic:nvPicPr>
                  <pic:blipFill rotWithShape="1">
                    <a:blip r:embed="rId54" cstate="print">
                      <a:extLst>
                        <a:ext uri="{28A0092B-C50C-407E-A947-70E740481C1C}">
                          <a14:useLocalDpi xmlns:a14="http://schemas.microsoft.com/office/drawing/2010/main"/>
                        </a:ext>
                      </a:extLst>
                    </a:blip>
                    <a:srcRect/>
                    <a:stretch/>
                  </pic:blipFill>
                  <pic:spPr bwMode="auto">
                    <a:xfrm>
                      <a:off x="0" y="0"/>
                      <a:ext cx="3326694" cy="6503503"/>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43" w:name="_Toc179726059"/>
      <w:bookmarkStart w:id="144" w:name="_Toc182179933"/>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10</w:t>
      </w:r>
      <w:r>
        <w:fldChar w:fldCharType="end"/>
      </w:r>
      <w:r>
        <w:t>.</w:t>
      </w:r>
      <w:r w:rsidR="00B16A1D">
        <w:t xml:space="preserve"> </w:t>
      </w:r>
      <w:r>
        <w:t>Giao</w:t>
      </w:r>
      <w:r w:rsidR="00B16A1D">
        <w:t xml:space="preserve"> </w:t>
      </w:r>
      <w:r>
        <w:t>diện</w:t>
      </w:r>
      <w:r w:rsidR="00B16A1D">
        <w:t xml:space="preserve"> </w:t>
      </w:r>
      <w:r>
        <w:t>trang</w:t>
      </w:r>
      <w:r w:rsidR="00B16A1D">
        <w:t xml:space="preserve"> </w:t>
      </w:r>
      <w:r>
        <w:t>chủ</w:t>
      </w:r>
      <w:bookmarkEnd w:id="143"/>
      <w:bookmarkEnd w:id="144"/>
    </w:p>
    <w:p w:rsidR="00890B75" w:rsidRDefault="00890B75"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1D5232">
        <w:t>trang</w:t>
      </w:r>
      <w:r w:rsidR="00B16A1D">
        <w:t xml:space="preserve"> </w:t>
      </w:r>
      <w:r w:rsidR="001D5232">
        <w:t>chủ</w:t>
      </w:r>
      <w:r>
        <w:t>:</w:t>
      </w:r>
    </w:p>
    <w:p w:rsidR="00890B75" w:rsidRDefault="00890B75" w:rsidP="00790365">
      <w:pPr>
        <w:pStyle w:val="BodyText"/>
      </w:pPr>
      <w:r>
        <w:t>DefaultTabController:</w:t>
      </w:r>
      <w:r w:rsidR="00B16A1D">
        <w:t xml:space="preserve"> </w:t>
      </w:r>
      <w:r>
        <w:t>Widget</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của</w:t>
      </w:r>
      <w:r w:rsidR="00B16A1D">
        <w:t xml:space="preserve"> </w:t>
      </w:r>
      <w:r>
        <w:t>TabBar</w:t>
      </w:r>
      <w:r w:rsidR="00B16A1D">
        <w:t xml:space="preserve"> </w:t>
      </w:r>
      <w:r>
        <w:t>và</w:t>
      </w:r>
      <w:r w:rsidR="00B16A1D">
        <w:t xml:space="preserve"> </w:t>
      </w:r>
      <w:r>
        <w:t>TabBarView.</w:t>
      </w:r>
    </w:p>
    <w:p w:rsidR="00890B75" w:rsidRDefault="00890B75" w:rsidP="00790365">
      <w:pPr>
        <w:pStyle w:val="BodyText"/>
      </w:pPr>
      <w:r>
        <w:t>TabBar:</w:t>
      </w:r>
      <w:r w:rsidR="00B16A1D">
        <w:t xml:space="preserve"> </w:t>
      </w:r>
      <w:r>
        <w:t>Điều</w:t>
      </w:r>
      <w:r w:rsidR="00B16A1D">
        <w:t xml:space="preserve"> </w:t>
      </w:r>
      <w:r>
        <w:t>hướng</w:t>
      </w:r>
      <w:r w:rsidR="00B16A1D">
        <w:t xml:space="preserve"> </w:t>
      </w:r>
      <w:r>
        <w:t>các</w:t>
      </w:r>
      <w:r w:rsidR="00B16A1D">
        <w:t xml:space="preserve"> </w:t>
      </w:r>
      <w:r>
        <w:t>tab</w:t>
      </w:r>
      <w:r w:rsidR="00B16A1D">
        <w:t xml:space="preserve"> </w:t>
      </w:r>
      <w:r>
        <w:t>con,</w:t>
      </w:r>
      <w:r w:rsidR="00B16A1D">
        <w:t xml:space="preserve"> </w:t>
      </w:r>
      <w:r>
        <w:t>bao</w:t>
      </w:r>
      <w:r w:rsidR="00B16A1D">
        <w:t xml:space="preserve"> </w:t>
      </w:r>
      <w:r>
        <w:t>gồm</w:t>
      </w:r>
      <w:r w:rsidR="00B16A1D">
        <w:t xml:space="preserve"> </w:t>
      </w:r>
      <w:r>
        <w:t>ba</w:t>
      </w:r>
      <w:r w:rsidR="00B16A1D">
        <w:t xml:space="preserve"> </w:t>
      </w:r>
      <w:r>
        <w:t>tab:</w:t>
      </w:r>
      <w:r w:rsidR="00B16A1D">
        <w:t xml:space="preserve"> </w:t>
      </w:r>
      <w:r>
        <w:t>"Chó",</w:t>
      </w:r>
      <w:r w:rsidR="00B16A1D">
        <w:t xml:space="preserve"> </w:t>
      </w:r>
      <w:r>
        <w:t>"Mèo",</w:t>
      </w:r>
      <w:r w:rsidR="00B16A1D">
        <w:t xml:space="preserve"> </w:t>
      </w:r>
      <w:r>
        <w:t>"Thỏ".</w:t>
      </w:r>
    </w:p>
    <w:p w:rsidR="00890B75" w:rsidRDefault="00890B75" w:rsidP="00790365">
      <w:pPr>
        <w:pStyle w:val="BodyText"/>
      </w:pPr>
      <w:r>
        <w:t>TabBarView:</w:t>
      </w:r>
      <w:r w:rsidR="00B16A1D">
        <w:t xml:space="preserve"> </w:t>
      </w:r>
      <w:r>
        <w:t>Hiển</w:t>
      </w:r>
      <w:r w:rsidR="00B16A1D">
        <w:t xml:space="preserve"> </w:t>
      </w:r>
      <w:r>
        <w:t>thị</w:t>
      </w:r>
      <w:r w:rsidR="00B16A1D">
        <w:t xml:space="preserve"> </w:t>
      </w:r>
      <w:r>
        <w:t>nội</w:t>
      </w:r>
      <w:r w:rsidR="00B16A1D">
        <w:t xml:space="preserve"> </w:t>
      </w:r>
      <w:r>
        <w:t>dung</w:t>
      </w:r>
      <w:r w:rsidR="00B16A1D">
        <w:t xml:space="preserve"> </w:t>
      </w:r>
      <w:r>
        <w:t>tương</w:t>
      </w:r>
      <w:r w:rsidR="00B16A1D">
        <w:t xml:space="preserve"> </w:t>
      </w:r>
      <w:r>
        <w:t>ứng</w:t>
      </w:r>
      <w:r w:rsidR="00B16A1D">
        <w:t xml:space="preserve"> </w:t>
      </w:r>
      <w:r>
        <w:t>với</w:t>
      </w:r>
      <w:r w:rsidR="00B16A1D">
        <w:t xml:space="preserve"> </w:t>
      </w:r>
      <w:r>
        <w:t>mỗi</w:t>
      </w:r>
      <w:r w:rsidR="00B16A1D">
        <w:t xml:space="preserve"> </w:t>
      </w:r>
      <w:r>
        <w:t>tab.</w:t>
      </w:r>
    </w:p>
    <w:p w:rsidR="00890B75" w:rsidRDefault="00890B75" w:rsidP="00790365">
      <w:pPr>
        <w:pStyle w:val="BodyText"/>
      </w:pPr>
      <w:r>
        <w:t>NestedTabBar:</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hiển</w:t>
      </w:r>
      <w:r w:rsidR="00B16A1D">
        <w:t xml:space="preserve"> </w:t>
      </w:r>
      <w:r>
        <w:t>thị</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từng</w:t>
      </w:r>
      <w:r w:rsidR="00B16A1D">
        <w:t xml:space="preserve"> </w:t>
      </w:r>
      <w:r>
        <w:t>danh</w:t>
      </w:r>
      <w:r w:rsidR="00B16A1D">
        <w:t xml:space="preserve"> </w:t>
      </w:r>
      <w:r>
        <w:t>mục.</w:t>
      </w:r>
    </w:p>
    <w:p w:rsidR="00890B75" w:rsidRDefault="00890B75" w:rsidP="00790365">
      <w:pPr>
        <w:pStyle w:val="BodyText"/>
      </w:pPr>
      <w:r>
        <w:t>InputBase:</w:t>
      </w:r>
      <w:r w:rsidR="00B16A1D">
        <w:t xml:space="preserve"> </w:t>
      </w:r>
      <w:r>
        <w:t>Widget</w:t>
      </w:r>
      <w:r w:rsidR="00B16A1D">
        <w:t xml:space="preserve"> </w:t>
      </w:r>
      <w:r>
        <w:t>tùy</w:t>
      </w:r>
      <w:r w:rsidR="00B16A1D">
        <w:t xml:space="preserve"> </w:t>
      </w:r>
      <w:r>
        <w:t>chỉnh</w:t>
      </w:r>
      <w:r w:rsidR="00B16A1D">
        <w:t xml:space="preserve"> </w:t>
      </w:r>
      <w:r>
        <w:t>để</w:t>
      </w:r>
      <w:r w:rsidR="00B16A1D">
        <w:t xml:space="preserve"> </w:t>
      </w:r>
      <w:r>
        <w:t>nhận</w:t>
      </w:r>
      <w:r w:rsidR="00B16A1D">
        <w:t xml:space="preserve"> </w:t>
      </w:r>
      <w:r>
        <w:t>văn</w:t>
      </w:r>
      <w:r w:rsidR="00B16A1D">
        <w:t xml:space="preserve"> </w:t>
      </w:r>
      <w:r>
        <w:t>bản</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từ</w:t>
      </w:r>
      <w:r w:rsidR="00B16A1D">
        <w:t xml:space="preserve"> </w:t>
      </w:r>
      <w:r>
        <w:t>người</w:t>
      </w:r>
      <w:r w:rsidR="00B16A1D">
        <w:t xml:space="preserve"> </w:t>
      </w:r>
      <w:r>
        <w:t>dùng.</w:t>
      </w:r>
    </w:p>
    <w:p w:rsidR="00890B75" w:rsidRDefault="00890B75" w:rsidP="00790365">
      <w:pPr>
        <w:pStyle w:val="BodyText"/>
      </w:pPr>
      <w:r>
        <w:t>ButtonCustomContent:</w:t>
      </w:r>
      <w:r w:rsidR="00B16A1D">
        <w:t xml:space="preserve"> </w:t>
      </w:r>
      <w:r>
        <w:t>Widget</w:t>
      </w:r>
      <w:r w:rsidR="00B16A1D">
        <w:t xml:space="preserve"> </w:t>
      </w:r>
      <w:r>
        <w:t>tùy</w:t>
      </w:r>
      <w:r w:rsidR="00B16A1D">
        <w:t xml:space="preserve"> </w:t>
      </w:r>
      <w:r>
        <w:t>chỉnh</w:t>
      </w:r>
      <w:r w:rsidR="00B16A1D">
        <w:t xml:space="preserve"> </w:t>
      </w:r>
      <w:r>
        <w:t>để</w:t>
      </w:r>
      <w:r w:rsidR="00B16A1D">
        <w:t xml:space="preserve"> </w:t>
      </w:r>
      <w:r>
        <w:t>tạo</w:t>
      </w:r>
      <w:r w:rsidR="00B16A1D">
        <w:t xml:space="preserve"> </w:t>
      </w:r>
      <w:r>
        <w:t>nút</w:t>
      </w:r>
      <w:r w:rsidR="00B16A1D">
        <w:t xml:space="preserve"> </w:t>
      </w:r>
      <w:r>
        <w:t>lọc</w:t>
      </w:r>
      <w:r w:rsidR="00B16A1D">
        <w:t xml:space="preserve"> </w:t>
      </w:r>
      <w:r>
        <w:t>sản</w:t>
      </w:r>
      <w:r w:rsidR="00B16A1D">
        <w:t xml:space="preserve"> </w:t>
      </w:r>
      <w:r>
        <w:t>phẩm.</w:t>
      </w:r>
    </w:p>
    <w:p w:rsidR="00455ADF" w:rsidRPr="00455ADF" w:rsidRDefault="00890B75" w:rsidP="00790365">
      <w:pPr>
        <w:pStyle w:val="BodyText"/>
      </w:pPr>
      <w:r>
        <w:t>GridView.builder:</w:t>
      </w:r>
      <w:r w:rsidR="00B16A1D">
        <w:t xml:space="preserve"> </w:t>
      </w:r>
      <w:r>
        <w:t>Hiển</w:t>
      </w:r>
      <w:r w:rsidR="00B16A1D">
        <w:t xml:space="preserve"> </w:t>
      </w:r>
      <w:r>
        <w:t>thị</w:t>
      </w:r>
      <w:r w:rsidR="00B16A1D">
        <w:t xml:space="preserve"> </w:t>
      </w:r>
      <w:r>
        <w:t>danh</w:t>
      </w:r>
      <w:r w:rsidR="00B16A1D">
        <w:t xml:space="preserve"> </w:t>
      </w:r>
      <w:r>
        <w:t>sách</w:t>
      </w:r>
      <w:r w:rsidR="00B16A1D">
        <w:t xml:space="preserve"> </w:t>
      </w:r>
      <w:r>
        <w:t>sản</w:t>
      </w:r>
      <w:r w:rsidR="00B16A1D">
        <w:t xml:space="preserve"> </w:t>
      </w:r>
      <w:r>
        <w:t>phẩm</w:t>
      </w:r>
      <w:r w:rsidR="00B16A1D">
        <w:t xml:space="preserve"> </w:t>
      </w:r>
      <w:r>
        <w:t>dưới</w:t>
      </w:r>
      <w:r w:rsidR="00B16A1D">
        <w:t xml:space="preserve"> </w:t>
      </w:r>
      <w:r>
        <w:t>dạng</w:t>
      </w:r>
      <w:r w:rsidR="00B16A1D">
        <w:t xml:space="preserve"> </w:t>
      </w:r>
      <w:r>
        <w:t>lưới.</w:t>
      </w:r>
    </w:p>
    <w:p w:rsidR="00092FD1" w:rsidRDefault="00092FD1" w:rsidP="00092FD1">
      <w:pPr>
        <w:pStyle w:val="H3"/>
        <w:rPr>
          <w:rFonts w:eastAsia="SimSun"/>
        </w:rPr>
      </w:pPr>
      <w:bookmarkStart w:id="145" w:name="_Toc182179885"/>
      <w:r>
        <w:rPr>
          <w:rFonts w:eastAsia="SimSun"/>
        </w:rPr>
        <w:t>Chi</w:t>
      </w:r>
      <w:r w:rsidR="00B16A1D">
        <w:rPr>
          <w:rFonts w:eastAsia="SimSun"/>
        </w:rPr>
        <w:t xml:space="preserve"> </w:t>
      </w:r>
      <w:r>
        <w:rPr>
          <w:rFonts w:eastAsia="SimSun"/>
        </w:rPr>
        <w:t>tiết</w:t>
      </w:r>
      <w:r w:rsidR="00B16A1D">
        <w:rPr>
          <w:rFonts w:eastAsia="SimSun"/>
        </w:rPr>
        <w:t xml:space="preserve"> </w:t>
      </w:r>
      <w:r>
        <w:rPr>
          <w:rFonts w:eastAsia="SimSun"/>
        </w:rPr>
        <w:t>sản</w:t>
      </w:r>
      <w:r w:rsidR="00B16A1D">
        <w:rPr>
          <w:rFonts w:eastAsia="SimSun"/>
        </w:rPr>
        <w:t xml:space="preserve"> </w:t>
      </w:r>
      <w:r>
        <w:rPr>
          <w:rFonts w:eastAsia="SimSun"/>
        </w:rPr>
        <w:t>phẩm</w:t>
      </w:r>
      <w:bookmarkEnd w:id="145"/>
    </w:p>
    <w:p w:rsidR="007E6F2C" w:rsidRDefault="007E6F2C" w:rsidP="007E6F2C">
      <w:pPr>
        <w:keepNext/>
        <w:jc w:val="center"/>
      </w:pPr>
      <w:r>
        <w:rPr>
          <w:rFonts w:eastAsia="SimSun"/>
          <w:noProof/>
        </w:rPr>
        <w:drawing>
          <wp:inline distT="0" distB="0" distL="0" distR="0">
            <wp:extent cx="2878667" cy="5633705"/>
            <wp:effectExtent l="0" t="0" r="4445" b="5715"/>
            <wp:docPr id="8235908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590839" name="Picture 5"/>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892403" cy="5660588"/>
                    </a:xfrm>
                    <a:prstGeom prst="rect">
                      <a:avLst/>
                    </a:prstGeom>
                    <a:ln>
                      <a:noFill/>
                    </a:ln>
                    <a:extLst>
                      <a:ext uri="{53640926-AAD7-44D8-BBD7-CCE9431645EC}">
                        <a14:shadowObscured xmlns:a14="http://schemas.microsoft.com/office/drawing/2010/main"/>
                      </a:ext>
                    </a:extLst>
                  </pic:spPr>
                </pic:pic>
              </a:graphicData>
            </a:graphic>
          </wp:inline>
        </w:drawing>
      </w:r>
    </w:p>
    <w:p w:rsidR="007E6F2C" w:rsidRDefault="007E6F2C" w:rsidP="00056B77">
      <w:pPr>
        <w:pStyle w:val="Caption"/>
      </w:pPr>
      <w:bookmarkStart w:id="146" w:name="_Toc179726060"/>
      <w:bookmarkStart w:id="147" w:name="_Toc182179934"/>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11</w:t>
      </w:r>
      <w:r>
        <w:fldChar w:fldCharType="end"/>
      </w:r>
      <w:r>
        <w:t>.</w:t>
      </w:r>
      <w:r w:rsidR="00B16A1D">
        <w:t xml:space="preserve"> </w:t>
      </w:r>
      <w:r>
        <w:t>Giao</w:t>
      </w:r>
      <w:r w:rsidR="00B16A1D">
        <w:t xml:space="preserve"> </w:t>
      </w:r>
      <w:r>
        <w:t>diện</w:t>
      </w:r>
      <w:r w:rsidR="00B16A1D">
        <w:t xml:space="preserve"> </w:t>
      </w:r>
      <w:r>
        <w:t>chi</w:t>
      </w:r>
      <w:r w:rsidR="00B16A1D">
        <w:t xml:space="preserve"> </w:t>
      </w:r>
      <w:r>
        <w:t>tiết</w:t>
      </w:r>
      <w:r w:rsidR="00B16A1D">
        <w:t xml:space="preserve"> </w:t>
      </w:r>
      <w:r>
        <w:t>sản</w:t>
      </w:r>
      <w:r w:rsidR="00B16A1D">
        <w:t xml:space="preserve"> </w:t>
      </w:r>
      <w:r>
        <w:t>phẩm</w:t>
      </w:r>
      <w:bookmarkEnd w:id="146"/>
      <w:bookmarkEnd w:id="147"/>
    </w:p>
    <w:p w:rsidR="003502FD" w:rsidRDefault="003502FD" w:rsidP="00790365">
      <w:pPr>
        <w:pStyle w:val="BodyText"/>
      </w:pPr>
      <w:bookmarkStart w:id="148" w:name="OLE_LINK11"/>
      <w:bookmarkStart w:id="149" w:name="OLE_LINK12"/>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chi</w:t>
      </w:r>
      <w:r w:rsidR="00B16A1D">
        <w:t xml:space="preserve"> </w:t>
      </w:r>
      <w:r>
        <w:t>tiết</w:t>
      </w:r>
      <w:r w:rsidR="00B16A1D">
        <w:t xml:space="preserve"> </w:t>
      </w:r>
      <w:r>
        <w:t>sản</w:t>
      </w:r>
      <w:r w:rsidR="00B16A1D">
        <w:t xml:space="preserve"> </w:t>
      </w:r>
      <w:r>
        <w:t>phẩm</w:t>
      </w:r>
      <w:bookmarkEnd w:id="148"/>
      <w:bookmarkEnd w:id="149"/>
      <w:r>
        <w:t>:</w:t>
      </w:r>
    </w:p>
    <w:p w:rsidR="003502FD" w:rsidRDefault="003502FD" w:rsidP="00790365">
      <w:pPr>
        <w:pStyle w:val="BodyText"/>
      </w:pPr>
      <w:r>
        <w:t>LoadingOverlay:</w:t>
      </w:r>
      <w:r w:rsidR="00B16A1D">
        <w:t xml:space="preserve"> </w:t>
      </w:r>
      <w:r>
        <w:t>Bọc</w:t>
      </w:r>
      <w:r w:rsidR="00B16A1D">
        <w:t xml:space="preserve"> </w:t>
      </w:r>
      <w:r>
        <w:t>toàn</w:t>
      </w:r>
      <w:r w:rsidR="00B16A1D">
        <w:t xml:space="preserve"> </w:t>
      </w:r>
      <w:r>
        <w:t>bộ</w:t>
      </w:r>
      <w:r w:rsidR="00B16A1D">
        <w:t xml:space="preserve"> </w:t>
      </w:r>
      <w:r>
        <w:t>màn</w:t>
      </w:r>
      <w:r w:rsidR="00B16A1D">
        <w:t xml:space="preserve"> </w:t>
      </w:r>
      <w:r>
        <w:t>hình</w:t>
      </w:r>
      <w:r w:rsidR="00B16A1D">
        <w:t xml:space="preserve"> </w:t>
      </w:r>
      <w:r>
        <w:t>để</w:t>
      </w:r>
      <w:r w:rsidR="00B16A1D">
        <w:t xml:space="preserve"> </w:t>
      </w:r>
      <w:r>
        <w:t>hiển</w:t>
      </w:r>
      <w:r w:rsidR="00B16A1D">
        <w:t xml:space="preserve"> </w:t>
      </w:r>
      <w:r>
        <w:t>thị</w:t>
      </w:r>
      <w:r w:rsidR="00B16A1D">
        <w:t xml:space="preserve"> </w:t>
      </w:r>
      <w:r>
        <w:t>overlay</w:t>
      </w:r>
      <w:r w:rsidR="00B16A1D">
        <w:t xml:space="preserve"> </w:t>
      </w:r>
      <w:r>
        <w:t>khi</w:t>
      </w:r>
      <w:r w:rsidR="00B16A1D">
        <w:t xml:space="preserve"> </w:t>
      </w:r>
      <w:r>
        <w:t>đang</w:t>
      </w:r>
      <w:r w:rsidR="00B16A1D">
        <w:t xml:space="preserve"> </w:t>
      </w:r>
      <w:r>
        <w:t>tải</w:t>
      </w:r>
      <w:r w:rsidR="00B16A1D">
        <w:t xml:space="preserve"> </w:t>
      </w:r>
      <w:r>
        <w:t>dữ</w:t>
      </w:r>
      <w:r w:rsidR="00B16A1D">
        <w:t xml:space="preserve"> </w:t>
      </w:r>
      <w:r>
        <w:t>liệu.</w:t>
      </w:r>
    </w:p>
    <w:p w:rsidR="003502FD" w:rsidRDefault="003502FD" w:rsidP="00790365">
      <w:pPr>
        <w:pStyle w:val="BodyText"/>
      </w:pPr>
      <w:r>
        <w:t>SingleChildScrollView:</w:t>
      </w:r>
      <w:r w:rsidR="00B16A1D">
        <w:t xml:space="preserve"> </w:t>
      </w:r>
      <w:r>
        <w:t>Cho</w:t>
      </w:r>
      <w:r w:rsidR="00B16A1D">
        <w:t xml:space="preserve"> </w:t>
      </w:r>
      <w:r>
        <w:t>phép</w:t>
      </w:r>
      <w:r w:rsidR="00B16A1D">
        <w:t xml:space="preserve"> </w:t>
      </w:r>
      <w:r>
        <w:t>cuộn</w:t>
      </w:r>
      <w:r w:rsidR="00B16A1D">
        <w:t xml:space="preserve"> </w:t>
      </w:r>
      <w:r>
        <w:t>nội</w:t>
      </w:r>
      <w:r w:rsidR="00B16A1D">
        <w:t xml:space="preserve"> </w:t>
      </w:r>
      <w:r>
        <w:t>dung</w:t>
      </w:r>
      <w:r w:rsidR="00B16A1D">
        <w:t xml:space="preserve"> </w:t>
      </w:r>
      <w:r>
        <w:t>màn</w:t>
      </w:r>
      <w:r w:rsidR="00B16A1D">
        <w:t xml:space="preserve"> </w:t>
      </w:r>
      <w:r>
        <w:t>hình</w:t>
      </w:r>
      <w:r w:rsidR="00B16A1D">
        <w:t xml:space="preserve"> </w:t>
      </w:r>
      <w:r>
        <w:t>khi</w:t>
      </w:r>
      <w:r w:rsidR="00B16A1D">
        <w:t xml:space="preserve"> </w:t>
      </w:r>
      <w:r>
        <w:t>nội</w:t>
      </w:r>
      <w:r w:rsidR="00B16A1D">
        <w:t xml:space="preserve"> </w:t>
      </w:r>
      <w:r>
        <w:t>dung</w:t>
      </w:r>
      <w:r w:rsidR="00B16A1D">
        <w:t xml:space="preserve"> </w:t>
      </w:r>
      <w:r>
        <w:t>mô</w:t>
      </w:r>
      <w:r w:rsidR="00B16A1D">
        <w:t xml:space="preserve"> </w:t>
      </w:r>
      <w:r>
        <w:t>tả</w:t>
      </w:r>
      <w:r w:rsidR="00B16A1D">
        <w:t xml:space="preserve"> </w:t>
      </w:r>
      <w:r>
        <w:t>của</w:t>
      </w:r>
      <w:r w:rsidR="00B16A1D">
        <w:t xml:space="preserve"> </w:t>
      </w:r>
      <w:r>
        <w:t>sản</w:t>
      </w:r>
      <w:r w:rsidR="00B16A1D">
        <w:t xml:space="preserve"> </w:t>
      </w:r>
      <w:r>
        <w:t>phẩm</w:t>
      </w:r>
      <w:r w:rsidR="00B16A1D">
        <w:t xml:space="preserve"> </w:t>
      </w:r>
      <w:r>
        <w:t>vượt</w:t>
      </w:r>
      <w:r w:rsidR="00B16A1D">
        <w:t xml:space="preserve"> </w:t>
      </w:r>
      <w:r>
        <w:t>quá</w:t>
      </w:r>
      <w:r w:rsidR="00B16A1D">
        <w:t xml:space="preserve"> </w:t>
      </w:r>
      <w:r>
        <w:t>chiều</w:t>
      </w:r>
      <w:r w:rsidR="00B16A1D">
        <w:t xml:space="preserve"> </w:t>
      </w:r>
      <w:r>
        <w:t>cao</w:t>
      </w:r>
      <w:r w:rsidR="00B16A1D">
        <w:t xml:space="preserve"> </w:t>
      </w:r>
      <w:r>
        <w:t>màn</w:t>
      </w:r>
      <w:r w:rsidR="00B16A1D">
        <w:t xml:space="preserve"> </w:t>
      </w:r>
      <w:r>
        <w:t>hình.</w:t>
      </w:r>
    </w:p>
    <w:p w:rsidR="003502FD" w:rsidRDefault="003502FD" w:rsidP="00790365">
      <w:pPr>
        <w:pStyle w:val="BodyText"/>
      </w:pPr>
      <w:r>
        <w:t>ImageSlideshow:</w:t>
      </w:r>
      <w:r w:rsidR="00B16A1D">
        <w:t xml:space="preserve"> </w:t>
      </w:r>
      <w:r>
        <w:t>Hiển</w:t>
      </w:r>
      <w:r w:rsidR="00B16A1D">
        <w:t xml:space="preserve"> </w:t>
      </w:r>
      <w:r>
        <w:t>thị</w:t>
      </w:r>
      <w:r w:rsidR="00B16A1D">
        <w:t xml:space="preserve"> </w:t>
      </w:r>
      <w:r>
        <w:t>trình</w:t>
      </w:r>
      <w:r w:rsidR="00B16A1D">
        <w:t xml:space="preserve"> </w:t>
      </w:r>
      <w:r>
        <w:t>chiếu</w:t>
      </w:r>
      <w:r w:rsidR="00B16A1D">
        <w:t xml:space="preserve"> </w:t>
      </w:r>
      <w:r>
        <w:t>hình</w:t>
      </w:r>
      <w:r w:rsidR="00B16A1D">
        <w:t xml:space="preserve"> </w:t>
      </w:r>
      <w:r>
        <w:t>ảnh</w:t>
      </w:r>
      <w:r w:rsidR="00B16A1D">
        <w:t xml:space="preserve"> </w:t>
      </w:r>
      <w:r>
        <w:t>sản</w:t>
      </w:r>
      <w:r w:rsidR="00B16A1D">
        <w:t xml:space="preserve"> </w:t>
      </w:r>
      <w:r>
        <w:t>phẩm.</w:t>
      </w:r>
    </w:p>
    <w:p w:rsidR="00092FD1" w:rsidRPr="00092FD1" w:rsidRDefault="003502FD" w:rsidP="00790365">
      <w:pPr>
        <w:pStyle w:val="BodyText"/>
      </w:pPr>
      <w:r>
        <w:t>ButtonCustomContent:</w:t>
      </w:r>
      <w:r w:rsidR="00B16A1D">
        <w:t xml:space="preserve"> </w:t>
      </w:r>
      <w:r>
        <w:t>Nút</w:t>
      </w:r>
      <w:r w:rsidR="00B16A1D">
        <w:t xml:space="preserve"> </w:t>
      </w:r>
      <w:r>
        <w:t>tùy</w:t>
      </w:r>
      <w:r w:rsidR="00B16A1D">
        <w:t xml:space="preserve"> </w:t>
      </w:r>
      <w:r>
        <w:t>chỉnh</w:t>
      </w:r>
      <w:r w:rsidR="00B16A1D">
        <w:t xml:space="preserve"> </w:t>
      </w:r>
      <w:r>
        <w:t>cho</w:t>
      </w:r>
      <w:r w:rsidR="00B16A1D">
        <w:t xml:space="preserve"> </w:t>
      </w:r>
      <w:r>
        <w:t>hành</w:t>
      </w:r>
      <w:r w:rsidR="00B16A1D">
        <w:t xml:space="preserve"> </w:t>
      </w:r>
      <w:r>
        <w:t>động</w:t>
      </w:r>
      <w:r w:rsidR="00B16A1D">
        <w:t xml:space="preserve"> </w:t>
      </w:r>
      <w:r>
        <w:t>thêm</w:t>
      </w:r>
      <w:r w:rsidR="00B16A1D">
        <w:t xml:space="preserve"> </w:t>
      </w:r>
      <w:r>
        <w:t>vào</w:t>
      </w:r>
      <w:r w:rsidR="00B16A1D">
        <w:t xml:space="preserve"> </w:t>
      </w:r>
      <w:r>
        <w:t>giỏ</w:t>
      </w:r>
      <w:r w:rsidR="00B16A1D">
        <w:t xml:space="preserve"> </w:t>
      </w:r>
      <w:r>
        <w:t>hàng.</w:t>
      </w:r>
    </w:p>
    <w:p w:rsidR="00092FD1" w:rsidRDefault="00092FD1" w:rsidP="00092FD1">
      <w:pPr>
        <w:pStyle w:val="H3"/>
        <w:rPr>
          <w:rFonts w:eastAsia="SimSun"/>
        </w:rPr>
      </w:pPr>
      <w:bookmarkStart w:id="150" w:name="_Toc182179886"/>
      <w:r>
        <w:rPr>
          <w:rFonts w:eastAsia="SimSun"/>
        </w:rPr>
        <w:t>Giỏ</w:t>
      </w:r>
      <w:r w:rsidR="00B16A1D">
        <w:rPr>
          <w:rFonts w:eastAsia="SimSun"/>
        </w:rPr>
        <w:t xml:space="preserve"> </w:t>
      </w:r>
      <w:r>
        <w:rPr>
          <w:rFonts w:eastAsia="SimSun"/>
        </w:rPr>
        <w:t>hàng</w:t>
      </w:r>
      <w:bookmarkEnd w:id="150"/>
    </w:p>
    <w:p w:rsidR="001D5232" w:rsidRDefault="001D5232" w:rsidP="001D5232">
      <w:pPr>
        <w:keepNext/>
        <w:jc w:val="center"/>
      </w:pPr>
      <w:r>
        <w:rPr>
          <w:rFonts w:eastAsia="SimSun"/>
          <w:noProof/>
        </w:rPr>
        <w:drawing>
          <wp:inline distT="0" distB="0" distL="0" distR="0">
            <wp:extent cx="3223259" cy="6366933"/>
            <wp:effectExtent l="0" t="0" r="3175" b="0"/>
            <wp:docPr id="16417059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05915" name="Picture 4"/>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3234016" cy="6388182"/>
                    </a:xfrm>
                    <a:prstGeom prst="rect">
                      <a:avLst/>
                    </a:prstGeom>
                    <a:ln>
                      <a:noFill/>
                    </a:ln>
                    <a:extLst>
                      <a:ext uri="{53640926-AAD7-44D8-BBD7-CCE9431645EC}">
                        <a14:shadowObscured xmlns:a14="http://schemas.microsoft.com/office/drawing/2010/main"/>
                      </a:ext>
                    </a:extLst>
                  </pic:spPr>
                </pic:pic>
              </a:graphicData>
            </a:graphic>
          </wp:inline>
        </w:drawing>
      </w:r>
    </w:p>
    <w:p w:rsidR="001D5232" w:rsidRPr="001D5232" w:rsidRDefault="001D5232" w:rsidP="00056B77">
      <w:pPr>
        <w:pStyle w:val="Caption"/>
        <w:rPr>
          <w:rFonts w:eastAsia="SimSun"/>
        </w:rPr>
      </w:pPr>
      <w:bookmarkStart w:id="151" w:name="_Toc182179935"/>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12</w:t>
      </w:r>
      <w:r>
        <w:fldChar w:fldCharType="end"/>
      </w:r>
      <w:r>
        <w:t>.Giao</w:t>
      </w:r>
      <w:r w:rsidR="00B16A1D">
        <w:t xml:space="preserve"> </w:t>
      </w:r>
      <w:r>
        <w:t>diện</w:t>
      </w:r>
      <w:r w:rsidR="00B16A1D">
        <w:t xml:space="preserve"> </w:t>
      </w:r>
      <w:r>
        <w:t>giỏ</w:t>
      </w:r>
      <w:r w:rsidR="00B16A1D">
        <w:t xml:space="preserve"> </w:t>
      </w:r>
      <w:r>
        <w:t>hàng</w:t>
      </w:r>
      <w:bookmarkEnd w:id="151"/>
    </w:p>
    <w:p w:rsidR="001D5232" w:rsidRDefault="001D5232"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giỏ</w:t>
      </w:r>
      <w:r w:rsidR="00B16A1D">
        <w:t xml:space="preserve"> </w:t>
      </w:r>
      <w:r>
        <w:t>hàng:</w:t>
      </w:r>
    </w:p>
    <w:p w:rsidR="001D5232" w:rsidRDefault="001D5232" w:rsidP="00790365">
      <w:pPr>
        <w:pStyle w:val="BodyText"/>
      </w:pPr>
      <w:r>
        <w:t>ListView.builder:</w:t>
      </w:r>
      <w:r w:rsidR="00B16A1D">
        <w:t xml:space="preserve"> </w:t>
      </w:r>
      <w:r>
        <w:t>Tạo</w:t>
      </w:r>
      <w:r w:rsidR="00B16A1D">
        <w:t xml:space="preserve"> </w:t>
      </w:r>
      <w:r>
        <w:t>danh</w:t>
      </w:r>
      <w:r w:rsidR="00B16A1D">
        <w:t xml:space="preserve"> </w:t>
      </w:r>
      <w:r>
        <w:t>sách</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giỏ</w:t>
      </w:r>
      <w:r w:rsidR="00B16A1D">
        <w:t xml:space="preserve"> </w:t>
      </w:r>
      <w:r>
        <w:t>hàng.</w:t>
      </w:r>
    </w:p>
    <w:p w:rsidR="001D5232" w:rsidRDefault="001D5232" w:rsidP="00790365">
      <w:pPr>
        <w:pStyle w:val="BodyText"/>
      </w:pPr>
      <w:r>
        <w:t>ButtonCustomContent:</w:t>
      </w:r>
      <w:r w:rsidR="00B16A1D">
        <w:t xml:space="preserve"> </w:t>
      </w:r>
      <w:r>
        <w:t>Widget</w:t>
      </w:r>
      <w:r w:rsidR="00B16A1D">
        <w:t xml:space="preserve"> </w:t>
      </w:r>
      <w:r>
        <w:t>tùy</w:t>
      </w:r>
      <w:r w:rsidR="00B16A1D">
        <w:t xml:space="preserve"> </w:t>
      </w:r>
      <w:r>
        <w:t>chỉnh</w:t>
      </w:r>
      <w:r w:rsidR="00B16A1D">
        <w:t xml:space="preserve"> </w:t>
      </w:r>
      <w:r>
        <w:t>nút</w:t>
      </w:r>
      <w:r w:rsidR="00B16A1D">
        <w:t xml:space="preserve"> </w:t>
      </w:r>
      <w:r>
        <w:t>bấm,</w:t>
      </w:r>
      <w:r w:rsidR="00B16A1D">
        <w:t xml:space="preserve"> </w:t>
      </w:r>
      <w:r>
        <w:t>sử</w:t>
      </w:r>
      <w:r w:rsidR="00B16A1D">
        <w:t xml:space="preserve"> </w:t>
      </w:r>
      <w:r>
        <w:t>dụng</w:t>
      </w:r>
      <w:r w:rsidR="00B16A1D">
        <w:t xml:space="preserve"> </w:t>
      </w:r>
      <w:r>
        <w:t>cho</w:t>
      </w:r>
      <w:r w:rsidR="00B16A1D">
        <w:t xml:space="preserve"> </w:t>
      </w:r>
      <w:r>
        <w:t>thao</w:t>
      </w:r>
      <w:r w:rsidR="00B16A1D">
        <w:t xml:space="preserve"> </w:t>
      </w:r>
      <w:r>
        <w:t>tác</w:t>
      </w:r>
      <w:r w:rsidR="00B16A1D">
        <w:t xml:space="preserve"> </w:t>
      </w:r>
      <w:r>
        <w:t>đặt</w:t>
      </w:r>
      <w:r w:rsidR="00B16A1D">
        <w:t xml:space="preserve"> </w:t>
      </w:r>
      <w:r>
        <w:t>hàng.</w:t>
      </w:r>
    </w:p>
    <w:p w:rsidR="001D5232" w:rsidRPr="00092FD1" w:rsidRDefault="001D5232" w:rsidP="00790365">
      <w:pPr>
        <w:pStyle w:val="BodyText"/>
      </w:pPr>
      <w:r>
        <w:t>Card:</w:t>
      </w:r>
      <w:r w:rsidR="00B16A1D">
        <w:t xml:space="preserve"> </w:t>
      </w:r>
      <w:r>
        <w:t>Tạo</w:t>
      </w:r>
      <w:r w:rsidR="00B16A1D">
        <w:t xml:space="preserve"> </w:t>
      </w:r>
      <w:r>
        <w:t>một</w:t>
      </w:r>
      <w:r w:rsidR="00B16A1D">
        <w:t xml:space="preserve"> </w:t>
      </w:r>
      <w:r>
        <w:t>thẻ</w:t>
      </w:r>
      <w:r w:rsidR="00B16A1D">
        <w:t xml:space="preserve"> </w:t>
      </w:r>
      <w:r>
        <w:t>chứa</w:t>
      </w:r>
      <w:r w:rsidR="00B16A1D">
        <w:t xml:space="preserve"> </w:t>
      </w:r>
      <w:r>
        <w:t>thông</w:t>
      </w:r>
      <w:r w:rsidR="00B16A1D">
        <w:t xml:space="preserve"> </w:t>
      </w:r>
      <w:r>
        <w:t>tin</w:t>
      </w:r>
      <w:r w:rsidR="00B16A1D">
        <w:t xml:space="preserve"> </w:t>
      </w:r>
      <w:r>
        <w:t>tổng</w:t>
      </w:r>
      <w:r w:rsidR="00B16A1D">
        <w:t xml:space="preserve"> </w:t>
      </w:r>
      <w:r>
        <w:t>số</w:t>
      </w:r>
      <w:r w:rsidR="00B16A1D">
        <w:t xml:space="preserve"> </w:t>
      </w:r>
      <w:r>
        <w:t>tiền</w:t>
      </w:r>
      <w:r w:rsidR="00B16A1D">
        <w:t xml:space="preserve"> </w:t>
      </w:r>
      <w:r>
        <w:t>và</w:t>
      </w:r>
      <w:r w:rsidR="00B16A1D">
        <w:t xml:space="preserve"> </w:t>
      </w:r>
      <w:r>
        <w:t>nút</w:t>
      </w:r>
      <w:r w:rsidR="00B16A1D">
        <w:t xml:space="preserve"> </w:t>
      </w:r>
      <w:r>
        <w:t>đặt</w:t>
      </w:r>
      <w:r w:rsidR="00B16A1D">
        <w:t xml:space="preserve"> </w:t>
      </w:r>
      <w:r>
        <w:t>hàng.</w:t>
      </w:r>
    </w:p>
    <w:p w:rsidR="00092FD1" w:rsidRDefault="00092FD1" w:rsidP="00092FD1">
      <w:pPr>
        <w:pStyle w:val="H3"/>
        <w:rPr>
          <w:rFonts w:eastAsia="SimSun"/>
        </w:rPr>
      </w:pPr>
      <w:bookmarkStart w:id="152" w:name="_Toc182179887"/>
      <w:r>
        <w:rPr>
          <w:rFonts w:eastAsia="SimSun"/>
        </w:rPr>
        <w:t>Lịch</w:t>
      </w:r>
      <w:r w:rsidR="00B16A1D">
        <w:rPr>
          <w:rFonts w:eastAsia="SimSun"/>
        </w:rPr>
        <w:t xml:space="preserve"> </w:t>
      </w:r>
      <w:r>
        <w:rPr>
          <w:rFonts w:eastAsia="SimSun"/>
        </w:rPr>
        <w:t>sử</w:t>
      </w:r>
      <w:r w:rsidR="00B16A1D">
        <w:rPr>
          <w:rFonts w:eastAsia="SimSun"/>
        </w:rPr>
        <w:t xml:space="preserve"> </w:t>
      </w:r>
      <w:r>
        <w:rPr>
          <w:rFonts w:eastAsia="SimSun"/>
        </w:rPr>
        <w:t>đơn</w:t>
      </w:r>
      <w:r w:rsidR="00B16A1D">
        <w:rPr>
          <w:rFonts w:eastAsia="SimSun"/>
        </w:rPr>
        <w:t xml:space="preserve"> </w:t>
      </w:r>
      <w:r>
        <w:rPr>
          <w:rFonts w:eastAsia="SimSun"/>
        </w:rPr>
        <w:t>hàng</w:t>
      </w:r>
      <w:bookmarkEnd w:id="152"/>
    </w:p>
    <w:p w:rsidR="003A3459" w:rsidRDefault="003A3459" w:rsidP="003A3459">
      <w:pPr>
        <w:keepNext/>
        <w:jc w:val="center"/>
      </w:pPr>
      <w:r>
        <w:rPr>
          <w:noProof/>
        </w:rPr>
        <w:drawing>
          <wp:inline distT="0" distB="0" distL="0" distR="0">
            <wp:extent cx="3627586" cy="6993466"/>
            <wp:effectExtent l="0" t="0" r="5080" b="4445"/>
            <wp:docPr id="18888150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815093" name="Picture 5"/>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3635383" cy="7008498"/>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3A3459" w:rsidP="00056B77">
      <w:pPr>
        <w:pStyle w:val="Caption"/>
      </w:pPr>
      <w:bookmarkStart w:id="153" w:name="_Toc182179936"/>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13</w:t>
      </w:r>
      <w:r>
        <w:fldChar w:fldCharType="end"/>
      </w:r>
      <w:r>
        <w:t>.</w:t>
      </w:r>
      <w:r w:rsidR="00B16A1D">
        <w:t xml:space="preserve"> </w:t>
      </w:r>
      <w:r>
        <w:t>Giao</w:t>
      </w:r>
      <w:r w:rsidR="00B16A1D">
        <w:t xml:space="preserve"> </w:t>
      </w:r>
      <w:r>
        <w:t>diện</w:t>
      </w:r>
      <w:r w:rsidR="00B16A1D">
        <w:t xml:space="preserve"> </w:t>
      </w:r>
      <w:r>
        <w:t>lịch</w:t>
      </w:r>
      <w:r w:rsidR="00B16A1D">
        <w:t xml:space="preserve"> </w:t>
      </w:r>
      <w:r>
        <w:t>sử</w:t>
      </w:r>
      <w:r w:rsidR="00B16A1D">
        <w:t xml:space="preserve"> </w:t>
      </w:r>
      <w:r>
        <w:t>đơn</w:t>
      </w:r>
      <w:r w:rsidR="00B16A1D">
        <w:t xml:space="preserve"> </w:t>
      </w:r>
      <w:r>
        <w:t>hàng</w:t>
      </w:r>
      <w:bookmarkEnd w:id="153"/>
    </w:p>
    <w:p w:rsidR="003A3459" w:rsidRDefault="003A3459"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t>lịch</w:t>
      </w:r>
      <w:r w:rsidR="00B16A1D">
        <w:t xml:space="preserve"> </w:t>
      </w:r>
      <w:r>
        <w:t>sử</w:t>
      </w:r>
      <w:r w:rsidR="00B16A1D">
        <w:t xml:space="preserve"> </w:t>
      </w:r>
      <w:r>
        <w:t>đơn</w:t>
      </w:r>
      <w:r w:rsidR="00B16A1D">
        <w:t xml:space="preserve"> </w:t>
      </w:r>
      <w:r>
        <w:t>hàng</w:t>
      </w:r>
      <w:r w:rsidR="004346A8">
        <w:t>:</w:t>
      </w:r>
    </w:p>
    <w:p w:rsidR="003A3459" w:rsidRPr="00092FD1" w:rsidRDefault="003A3459" w:rsidP="00790365">
      <w:pPr>
        <w:pStyle w:val="BodyText"/>
      </w:pPr>
      <w:r w:rsidRPr="003A3459">
        <w:t>ListView.builder:</w:t>
      </w:r>
      <w:r w:rsidR="00B16A1D">
        <w:t xml:space="preserve"> </w:t>
      </w:r>
      <w:r w:rsidRPr="003A3459">
        <w:t>Tạo</w:t>
      </w:r>
      <w:r w:rsidR="00B16A1D">
        <w:t xml:space="preserve"> </w:t>
      </w:r>
      <w:r w:rsidRPr="003A3459">
        <w:t>danh</w:t>
      </w:r>
      <w:r w:rsidR="00B16A1D">
        <w:t xml:space="preserve"> </w:t>
      </w:r>
      <w:r w:rsidRPr="003A3459">
        <w:t>sách</w:t>
      </w:r>
      <w:r w:rsidR="00B16A1D">
        <w:t xml:space="preserve"> </w:t>
      </w:r>
      <w:r w:rsidRPr="003A3459">
        <w:t>cuộn</w:t>
      </w:r>
      <w:r w:rsidR="00B16A1D">
        <w:t xml:space="preserve"> </w:t>
      </w:r>
      <w:r w:rsidRPr="003A3459">
        <w:t>các</w:t>
      </w:r>
      <w:r w:rsidR="00B16A1D">
        <w:t xml:space="preserve"> </w:t>
      </w:r>
      <w:r w:rsidRPr="003A3459">
        <w:t>phần</w:t>
      </w:r>
      <w:r w:rsidR="00B16A1D">
        <w:t xml:space="preserve"> </w:t>
      </w:r>
      <w:r w:rsidRPr="003A3459">
        <w:t>tử</w:t>
      </w:r>
      <w:r w:rsidR="00B16A1D">
        <w:t xml:space="preserve"> </w:t>
      </w:r>
      <w:r w:rsidRPr="003A3459">
        <w:t>đơn</w:t>
      </w:r>
      <w:r w:rsidR="00B16A1D">
        <w:t xml:space="preserve"> </w:t>
      </w:r>
      <w:r w:rsidRPr="003A3459">
        <w:t>hàng.</w:t>
      </w:r>
    </w:p>
    <w:p w:rsidR="00092FD1" w:rsidRDefault="00092FD1" w:rsidP="00092FD1">
      <w:pPr>
        <w:pStyle w:val="H3"/>
        <w:rPr>
          <w:rFonts w:eastAsia="SimSun"/>
        </w:rPr>
      </w:pPr>
      <w:bookmarkStart w:id="154" w:name="_Toc182179888"/>
      <w:r>
        <w:rPr>
          <w:rFonts w:eastAsia="SimSun"/>
        </w:rPr>
        <w:t>Thông</w:t>
      </w:r>
      <w:r w:rsidR="00B16A1D">
        <w:rPr>
          <w:rFonts w:eastAsia="SimSun"/>
        </w:rPr>
        <w:t xml:space="preserve"> </w:t>
      </w:r>
      <w:r>
        <w:rPr>
          <w:rFonts w:eastAsia="SimSun"/>
        </w:rPr>
        <w:t>tin</w:t>
      </w:r>
      <w:r w:rsidR="00B16A1D">
        <w:rPr>
          <w:rFonts w:eastAsia="SimSun"/>
        </w:rPr>
        <w:t xml:space="preserve"> </w:t>
      </w:r>
      <w:r>
        <w:rPr>
          <w:rFonts w:eastAsia="SimSun"/>
        </w:rPr>
        <w:t>cá</w:t>
      </w:r>
      <w:r w:rsidR="00B16A1D">
        <w:rPr>
          <w:rFonts w:eastAsia="SimSun"/>
        </w:rPr>
        <w:t xml:space="preserve"> </w:t>
      </w:r>
      <w:r>
        <w:rPr>
          <w:rFonts w:eastAsia="SimSun"/>
        </w:rPr>
        <w:t>nhân</w:t>
      </w:r>
      <w:bookmarkEnd w:id="154"/>
    </w:p>
    <w:bookmarkEnd w:id="131"/>
    <w:bookmarkEnd w:id="132"/>
    <w:p w:rsidR="00455ADF" w:rsidRDefault="00455ADF" w:rsidP="00455ADF">
      <w:pPr>
        <w:keepNext/>
        <w:jc w:val="center"/>
      </w:pPr>
      <w:r>
        <w:rPr>
          <w:rFonts w:eastAsia="SimSun"/>
          <w:noProof/>
        </w:rPr>
        <w:drawing>
          <wp:inline distT="0" distB="0" distL="0" distR="0">
            <wp:extent cx="3742055" cy="7458635"/>
            <wp:effectExtent l="0" t="0" r="4445" b="0"/>
            <wp:docPr id="18790033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03381" name="Picture 6"/>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3742342" cy="745920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455ADF" w:rsidP="00056B77">
      <w:pPr>
        <w:pStyle w:val="Caption"/>
      </w:pPr>
      <w:bookmarkStart w:id="155" w:name="_Toc179726061"/>
      <w:bookmarkStart w:id="156" w:name="_Toc182179937"/>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14</w:t>
      </w:r>
      <w:r>
        <w:fldChar w:fldCharType="end"/>
      </w:r>
      <w:r>
        <w:t>.</w:t>
      </w:r>
      <w:r w:rsidR="00B16A1D">
        <w:t xml:space="preserve"> </w:t>
      </w:r>
      <w:r>
        <w:t>Giao</w:t>
      </w:r>
      <w:r w:rsidR="00B16A1D">
        <w:t xml:space="preserve"> </w:t>
      </w:r>
      <w:r>
        <w:t>diện</w:t>
      </w:r>
      <w:r w:rsidR="00B16A1D">
        <w:t xml:space="preserve"> </w:t>
      </w:r>
      <w:r>
        <w:t>thông</w:t>
      </w:r>
      <w:r w:rsidR="00B16A1D">
        <w:t xml:space="preserve"> </w:t>
      </w:r>
      <w:r>
        <w:t>tin</w:t>
      </w:r>
      <w:r w:rsidR="00B16A1D">
        <w:t xml:space="preserve"> </w:t>
      </w:r>
      <w:r>
        <w:t>cá</w:t>
      </w:r>
      <w:r w:rsidR="00B16A1D">
        <w:t xml:space="preserve"> </w:t>
      </w:r>
      <w:r>
        <w:t>nhân</w:t>
      </w:r>
      <w:bookmarkEnd w:id="155"/>
      <w:bookmarkEnd w:id="156"/>
    </w:p>
    <w:p w:rsidR="00BF05EC" w:rsidRDefault="00BF05EC" w:rsidP="00790365">
      <w:pPr>
        <w:pStyle w:val="BodyText"/>
      </w:pPr>
    </w:p>
    <w:p w:rsidR="00913D9B" w:rsidRPr="00913D9B" w:rsidRDefault="00913D9B" w:rsidP="00790365">
      <w:pPr>
        <w:pStyle w:val="BodyText"/>
      </w:pPr>
      <w:r w:rsidRPr="0012458F">
        <w:lastRenderedPageBreak/>
        <w:t>Widget</w:t>
      </w:r>
      <w:r w:rsidR="00B16A1D">
        <w:t xml:space="preserve"> </w:t>
      </w:r>
      <w:r w:rsidRPr="0012458F">
        <w:t>chính</w:t>
      </w:r>
      <w:r w:rsidR="00B16A1D">
        <w:t xml:space="preserve"> </w:t>
      </w:r>
      <w:r w:rsidRPr="0012458F">
        <w:t>đã</w:t>
      </w:r>
      <w:r w:rsidR="00B16A1D">
        <w:t xml:space="preserve"> </w:t>
      </w:r>
      <w:r w:rsidRPr="0012458F">
        <w:t>dùng</w:t>
      </w:r>
      <w:r w:rsidR="00B16A1D">
        <w:t xml:space="preserve"> </w:t>
      </w:r>
      <w:r w:rsidRPr="0012458F">
        <w:t>để</w:t>
      </w:r>
      <w:r w:rsidR="00B16A1D">
        <w:t xml:space="preserve"> </w:t>
      </w:r>
      <w:r w:rsidRPr="0012458F">
        <w:t>xây</w:t>
      </w:r>
      <w:r w:rsidR="00B16A1D">
        <w:t xml:space="preserve"> </w:t>
      </w:r>
      <w:r w:rsidRPr="0012458F">
        <w:t>dựng</w:t>
      </w:r>
      <w:r w:rsidR="00B16A1D">
        <w:t xml:space="preserve"> </w:t>
      </w:r>
      <w:r w:rsidRPr="0012458F">
        <w:t>giao</w:t>
      </w:r>
      <w:r w:rsidR="00B16A1D">
        <w:t xml:space="preserve"> </w:t>
      </w:r>
      <w:r w:rsidRPr="0012458F">
        <w:t>diện</w:t>
      </w:r>
      <w:r w:rsidR="00B16A1D">
        <w:t xml:space="preserve"> </w:t>
      </w:r>
      <w:r w:rsidR="004346A8">
        <w:t>thông</w:t>
      </w:r>
      <w:r w:rsidR="00B16A1D">
        <w:t xml:space="preserve"> </w:t>
      </w:r>
      <w:r w:rsidR="004346A8">
        <w:t>tin</w:t>
      </w:r>
      <w:r w:rsidR="00B16A1D">
        <w:t xml:space="preserve"> </w:t>
      </w:r>
      <w:r w:rsidR="004346A8">
        <w:t>cá</w:t>
      </w:r>
      <w:r w:rsidR="00B16A1D">
        <w:t xml:space="preserve"> </w:t>
      </w:r>
      <w:r w:rsidR="004346A8">
        <w:t>nhân</w:t>
      </w:r>
      <w:r>
        <w:t>:</w:t>
      </w:r>
    </w:p>
    <w:p w:rsidR="004346A8" w:rsidRDefault="004346A8" w:rsidP="00790365">
      <w:pPr>
        <w:pStyle w:val="BodyText"/>
      </w:pPr>
      <w:r>
        <w:t>Icon:</w:t>
      </w:r>
      <w:r w:rsidR="00B16A1D">
        <w:t xml:space="preserve"> </w:t>
      </w:r>
      <w:r>
        <w:t>Hiển</w:t>
      </w:r>
      <w:r w:rsidR="00B16A1D">
        <w:t xml:space="preserve"> </w:t>
      </w:r>
      <w:r>
        <w:t>thị</w:t>
      </w:r>
      <w:r w:rsidR="00B16A1D">
        <w:t xml:space="preserve"> </w:t>
      </w:r>
      <w:r>
        <w:t>biểu</w:t>
      </w:r>
      <w:r w:rsidR="00B16A1D">
        <w:t xml:space="preserve"> </w:t>
      </w:r>
      <w:r>
        <w:t>tượng</w:t>
      </w:r>
      <w:r w:rsidR="00B16A1D">
        <w:t xml:space="preserve"> </w:t>
      </w:r>
      <w:r>
        <w:t>dùng</w:t>
      </w:r>
      <w:r w:rsidR="00B16A1D">
        <w:t xml:space="preserve"> </w:t>
      </w:r>
      <w:r>
        <w:t>để</w:t>
      </w:r>
      <w:r w:rsidR="00B16A1D">
        <w:t xml:space="preserve"> </w:t>
      </w:r>
      <w:r>
        <w:t>chỉnh</w:t>
      </w:r>
      <w:r w:rsidR="00B16A1D">
        <w:t xml:space="preserve"> </w:t>
      </w:r>
      <w:r>
        <w:t>sửa</w:t>
      </w:r>
      <w:r w:rsidR="00B16A1D">
        <w:t xml:space="preserve"> </w:t>
      </w:r>
      <w:r>
        <w:t>thông</w:t>
      </w:r>
      <w:r w:rsidR="00B16A1D">
        <w:t xml:space="preserve"> </w:t>
      </w:r>
      <w:r>
        <w:t>tin</w:t>
      </w:r>
      <w:r w:rsidR="00B16A1D">
        <w:t xml:space="preserve"> </w:t>
      </w:r>
      <w:r>
        <w:t>cá</w:t>
      </w:r>
      <w:r w:rsidR="00B16A1D">
        <w:t xml:space="preserve"> </w:t>
      </w:r>
      <w:r>
        <w:t>nhân.</w:t>
      </w:r>
    </w:p>
    <w:p w:rsidR="004346A8" w:rsidRDefault="004346A8" w:rsidP="00790365">
      <w:pPr>
        <w:pStyle w:val="BodyText"/>
      </w:pPr>
      <w:r>
        <w:t>ButtonBase:</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tạo</w:t>
      </w:r>
      <w:r w:rsidR="00B16A1D">
        <w:t xml:space="preserve"> </w:t>
      </w:r>
      <w:r>
        <w:t>nút</w:t>
      </w:r>
      <w:r w:rsidR="00B16A1D">
        <w:t xml:space="preserve"> </w:t>
      </w:r>
      <w:r>
        <w:t>bấm</w:t>
      </w:r>
      <w:r w:rsidR="00B16A1D">
        <w:t xml:space="preserve"> </w:t>
      </w:r>
      <w:r>
        <w:t>sửa</w:t>
      </w:r>
      <w:r w:rsidR="00B16A1D">
        <w:t xml:space="preserve"> </w:t>
      </w:r>
      <w:r>
        <w:t>địa</w:t>
      </w:r>
      <w:r w:rsidR="00B16A1D">
        <w:t xml:space="preserve"> </w:t>
      </w:r>
      <w:r>
        <w:t>chỉ,</w:t>
      </w:r>
      <w:r w:rsidR="00B16A1D">
        <w:t xml:space="preserve"> </w:t>
      </w:r>
      <w:r>
        <w:t>nút</w:t>
      </w:r>
      <w:r w:rsidR="00B16A1D">
        <w:t xml:space="preserve"> </w:t>
      </w:r>
      <w:r>
        <w:t>đăng</w:t>
      </w:r>
      <w:r w:rsidR="00B16A1D">
        <w:t xml:space="preserve"> </w:t>
      </w:r>
      <w:r>
        <w:t>xuất.</w:t>
      </w:r>
    </w:p>
    <w:p w:rsidR="004346A8" w:rsidRDefault="004346A8" w:rsidP="00790365">
      <w:pPr>
        <w:pStyle w:val="BodyText"/>
      </w:pPr>
      <w:r>
        <w:t>InputBase:</w:t>
      </w:r>
      <w:r w:rsidR="00B16A1D">
        <w:t xml:space="preserve"> </w:t>
      </w:r>
      <w:r>
        <w:t>Widget</w:t>
      </w:r>
      <w:r w:rsidR="00B16A1D">
        <w:t xml:space="preserve"> </w:t>
      </w:r>
      <w:r>
        <w:t>tuỳ</w:t>
      </w:r>
      <w:r w:rsidR="00B16A1D">
        <w:t xml:space="preserve"> </w:t>
      </w:r>
      <w:r>
        <w:t>chỉnh</w:t>
      </w:r>
      <w:r w:rsidR="00B16A1D">
        <w:t xml:space="preserve"> </w:t>
      </w:r>
      <w:r>
        <w:t>để</w:t>
      </w:r>
      <w:r w:rsidR="00B16A1D">
        <w:t xml:space="preserve"> </w:t>
      </w:r>
      <w:r>
        <w:t>tạo</w:t>
      </w:r>
      <w:r w:rsidR="00B16A1D">
        <w:t xml:space="preserve"> </w:t>
      </w:r>
      <w:r>
        <w:t>trường</w:t>
      </w:r>
      <w:r w:rsidR="00B16A1D">
        <w:t xml:space="preserve"> </w:t>
      </w:r>
      <w:r>
        <w:t>nhập</w:t>
      </w:r>
      <w:r w:rsidR="00B16A1D">
        <w:t xml:space="preserve"> </w:t>
      </w:r>
      <w:r>
        <w:t>liệu</w:t>
      </w:r>
      <w:r w:rsidR="00B16A1D">
        <w:t xml:space="preserve"> </w:t>
      </w:r>
      <w:r>
        <w:t>thông</w:t>
      </w:r>
      <w:r w:rsidR="00B16A1D">
        <w:t xml:space="preserve"> </w:t>
      </w:r>
      <w:r>
        <w:t>tin</w:t>
      </w:r>
      <w:r w:rsidR="00B16A1D">
        <w:t xml:space="preserve"> </w:t>
      </w:r>
      <w:r>
        <w:t>thay</w:t>
      </w:r>
      <w:r w:rsidR="00B16A1D">
        <w:t xml:space="preserve"> </w:t>
      </w:r>
      <w:r>
        <w:t>đổi.</w:t>
      </w:r>
    </w:p>
    <w:p w:rsidR="004346A8" w:rsidRDefault="004346A8" w:rsidP="00790365">
      <w:pPr>
        <w:pStyle w:val="BodyText"/>
      </w:pPr>
      <w:r>
        <w:t>showBarModalBottomSheet:</w:t>
      </w:r>
      <w:r w:rsidR="00B16A1D">
        <w:t xml:space="preserve"> </w:t>
      </w:r>
      <w:r>
        <w:t>Hiển</w:t>
      </w:r>
      <w:r w:rsidR="00B16A1D">
        <w:t xml:space="preserve"> </w:t>
      </w:r>
      <w:r>
        <w:t>thị</w:t>
      </w:r>
      <w:r w:rsidR="00B16A1D">
        <w:t xml:space="preserve"> </w:t>
      </w:r>
      <w:r>
        <w:t>bottom</w:t>
      </w:r>
      <w:r w:rsidR="00B16A1D">
        <w:t xml:space="preserve"> </w:t>
      </w:r>
      <w:r>
        <w:t>sheet</w:t>
      </w:r>
      <w:r w:rsidR="00B16A1D">
        <w:t xml:space="preserve"> </w:t>
      </w:r>
      <w:r>
        <w:t>khi</w:t>
      </w:r>
      <w:r w:rsidR="00B16A1D">
        <w:t xml:space="preserve"> </w:t>
      </w:r>
      <w:r>
        <w:t>thêm</w:t>
      </w:r>
      <w:r w:rsidR="00B16A1D">
        <w:t xml:space="preserve"> </w:t>
      </w:r>
      <w:r>
        <w:t>hoặc</w:t>
      </w:r>
      <w:r w:rsidR="00B16A1D">
        <w:t xml:space="preserve"> </w:t>
      </w:r>
      <w:r>
        <w:t>sửa</w:t>
      </w:r>
      <w:r w:rsidR="00B16A1D">
        <w:t xml:space="preserve"> </w:t>
      </w:r>
      <w:r>
        <w:t>địa</w:t>
      </w:r>
      <w:r w:rsidR="00B16A1D">
        <w:t xml:space="preserve"> </w:t>
      </w:r>
      <w:r>
        <w:t>chỉ.</w:t>
      </w:r>
    </w:p>
    <w:p w:rsidR="007F3496" w:rsidRDefault="007F3496" w:rsidP="00084BB3">
      <w:pPr>
        <w:pStyle w:val="H2"/>
        <w:rPr>
          <w:rFonts w:eastAsia="SimSun"/>
        </w:rPr>
      </w:pPr>
      <w:bookmarkStart w:id="157" w:name="_Toc182179889"/>
      <w:r>
        <w:rPr>
          <w:rFonts w:eastAsia="SimSun"/>
        </w:rPr>
        <w:t>Chức</w:t>
      </w:r>
      <w:r w:rsidR="00B16A1D">
        <w:rPr>
          <w:rFonts w:eastAsia="SimSun"/>
        </w:rPr>
        <w:t xml:space="preserve"> </w:t>
      </w:r>
      <w:r>
        <w:rPr>
          <w:rFonts w:eastAsia="SimSun"/>
        </w:rPr>
        <w:t>năng</w:t>
      </w:r>
      <w:bookmarkEnd w:id="157"/>
    </w:p>
    <w:p w:rsidR="00092FD1" w:rsidRDefault="00092FD1" w:rsidP="00092FD1">
      <w:pPr>
        <w:pStyle w:val="H3"/>
        <w:rPr>
          <w:rFonts w:eastAsia="SimSun"/>
        </w:rPr>
      </w:pPr>
      <w:bookmarkStart w:id="158" w:name="_Toc182179890"/>
      <w:r>
        <w:rPr>
          <w:rFonts w:eastAsia="SimSun"/>
        </w:rPr>
        <w:t>Đăng</w:t>
      </w:r>
      <w:r w:rsidR="00B16A1D">
        <w:rPr>
          <w:rFonts w:eastAsia="SimSun"/>
        </w:rPr>
        <w:t xml:space="preserve"> </w:t>
      </w:r>
      <w:r>
        <w:rPr>
          <w:rFonts w:eastAsia="SimSun"/>
        </w:rPr>
        <w:t>nhập</w:t>
      </w:r>
      <w:bookmarkEnd w:id="158"/>
    </w:p>
    <w:p w:rsidR="007E6F2C" w:rsidRDefault="007E6F2C" w:rsidP="007E6F2C">
      <w:pPr>
        <w:jc w:val="center"/>
      </w:pPr>
      <w:r>
        <w:rPr>
          <w:rFonts w:eastAsia="SimSun"/>
          <w:noProof/>
        </w:rPr>
        <w:drawing>
          <wp:inline distT="0" distB="0" distL="0" distR="0" wp14:anchorId="1A06B56D" wp14:editId="0E6AD850">
            <wp:extent cx="3382892" cy="5239265"/>
            <wp:effectExtent l="0" t="0" r="0" b="6350"/>
            <wp:docPr id="1505165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22973" name="Picture 1201522973"/>
                    <pic:cNvPicPr/>
                  </pic:nvPicPr>
                  <pic:blipFill rotWithShape="1">
                    <a:blip r:embed="rId59" cstate="print">
                      <a:extLst>
                        <a:ext uri="{28A0092B-C50C-407E-A947-70E740481C1C}">
                          <a14:useLocalDpi xmlns:a14="http://schemas.microsoft.com/office/drawing/2010/main"/>
                        </a:ext>
                      </a:extLst>
                    </a:blip>
                    <a:srcRect/>
                    <a:stretch/>
                  </pic:blipFill>
                  <pic:spPr bwMode="auto">
                    <a:xfrm>
                      <a:off x="0" y="0"/>
                      <a:ext cx="3412691" cy="528541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59" w:name="_Toc179726062"/>
      <w:bookmarkStart w:id="160" w:name="_Toc182179938"/>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15</w:t>
      </w:r>
      <w:r>
        <w:fldChar w:fldCharType="end"/>
      </w:r>
      <w:r>
        <w:t>.</w:t>
      </w:r>
      <w:r w:rsidR="00B16A1D">
        <w:t xml:space="preserve"> </w:t>
      </w:r>
      <w:r>
        <w:t>Chức</w:t>
      </w:r>
      <w:r w:rsidR="00B16A1D">
        <w:t xml:space="preserve"> </w:t>
      </w:r>
      <w:r>
        <w:t>năng</w:t>
      </w:r>
      <w:r w:rsidR="00B16A1D">
        <w:t xml:space="preserve"> </w:t>
      </w:r>
      <w:r>
        <w:t>đăng</w:t>
      </w:r>
      <w:r w:rsidR="00B16A1D">
        <w:t xml:space="preserve"> </w:t>
      </w:r>
      <w:r>
        <w:t>nhập</w:t>
      </w:r>
      <w:bookmarkEnd w:id="159"/>
      <w:bookmarkEnd w:id="160"/>
    </w:p>
    <w:p w:rsidR="00146751" w:rsidRDefault="00146751" w:rsidP="00146751">
      <w:pPr>
        <w:rPr>
          <w:rFonts w:eastAsia="SimSun"/>
        </w:rPr>
      </w:pPr>
    </w:p>
    <w:p w:rsidR="00146751" w:rsidRPr="00146751" w:rsidRDefault="00146751" w:rsidP="00790365">
      <w:pPr>
        <w:pStyle w:val="BodyText"/>
      </w:pPr>
      <w:r w:rsidRPr="00146751">
        <w:t>Nhập</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Người</w:t>
      </w:r>
      <w:r w:rsidR="00B16A1D">
        <w:t xml:space="preserve"> </w:t>
      </w:r>
      <w:r w:rsidRPr="00146751">
        <w:t>dùng</w:t>
      </w:r>
      <w:r w:rsidR="00B16A1D">
        <w:t xml:space="preserve"> </w:t>
      </w:r>
      <w:r w:rsidRPr="00146751">
        <w:t>nhập</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vào</w:t>
      </w:r>
      <w:r w:rsidR="00B16A1D">
        <w:t xml:space="preserve"> </w:t>
      </w:r>
      <w:r w:rsidRPr="00146751">
        <w:t>các</w:t>
      </w:r>
      <w:r w:rsidR="00B16A1D">
        <w:t xml:space="preserve"> </w:t>
      </w:r>
      <w:r w:rsidRPr="00146751">
        <w:t>InputBase</w:t>
      </w:r>
      <w:r w:rsidR="00B16A1D">
        <w:t xml:space="preserve"> </w:t>
      </w:r>
      <w:r w:rsidRPr="00146751">
        <w:t>widget.</w:t>
      </w:r>
    </w:p>
    <w:p w:rsidR="00146751" w:rsidRPr="00146751" w:rsidRDefault="00146751" w:rsidP="00790365">
      <w:pPr>
        <w:pStyle w:val="BodyText"/>
      </w:pPr>
      <w:r w:rsidRPr="00146751">
        <w:t>Nhấn</w:t>
      </w:r>
      <w:r w:rsidR="00B16A1D">
        <w:t xml:space="preserve"> </w:t>
      </w:r>
      <w:r w:rsidRPr="00146751">
        <w:t>nút</w:t>
      </w:r>
      <w:r w:rsidR="00B16A1D">
        <w:t xml:space="preserve"> </w:t>
      </w:r>
      <w:r w:rsidRPr="00146751">
        <w:t>"Đăng</w:t>
      </w:r>
      <w:r w:rsidR="00B16A1D">
        <w:t xml:space="preserve"> </w:t>
      </w:r>
      <w:r w:rsidRPr="00146751">
        <w:t>nhập":</w:t>
      </w:r>
      <w:r w:rsidR="00B16A1D">
        <w:t xml:space="preserve"> </w:t>
      </w:r>
      <w:r w:rsidRPr="00146751">
        <w:t>Nếu</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không</w:t>
      </w:r>
      <w:r w:rsidR="00B16A1D">
        <w:t xml:space="preserve"> </w:t>
      </w:r>
      <w:r w:rsidRPr="00146751">
        <w:t>rỗng,</w:t>
      </w:r>
      <w:r w:rsidR="00B16A1D">
        <w:t xml:space="preserve"> </w:t>
      </w:r>
      <w:r w:rsidRPr="00146751">
        <w:t>nút</w:t>
      </w:r>
      <w:r w:rsidR="00B16A1D">
        <w:t xml:space="preserve"> </w:t>
      </w:r>
      <w:r w:rsidRPr="00146751">
        <w:t>"Đăng</w:t>
      </w:r>
      <w:r w:rsidR="00B16A1D">
        <w:t xml:space="preserve"> </w:t>
      </w:r>
      <w:r w:rsidRPr="00146751">
        <w:t>nhập"</w:t>
      </w:r>
      <w:r w:rsidR="00B16A1D">
        <w:t xml:space="preserve"> </w:t>
      </w:r>
      <w:r w:rsidRPr="00146751">
        <w:t>được</w:t>
      </w:r>
      <w:r w:rsidR="00B16A1D">
        <w:t xml:space="preserve"> </w:t>
      </w:r>
      <w:r w:rsidRPr="00146751">
        <w:lastRenderedPageBreak/>
        <w:t>kích</w:t>
      </w:r>
      <w:r w:rsidR="00B16A1D">
        <w:t xml:space="preserve"> </w:t>
      </w:r>
      <w:r w:rsidRPr="00146751">
        <w:t>hoạt</w:t>
      </w:r>
      <w:r w:rsidR="00B16A1D">
        <w:t xml:space="preserve"> </w:t>
      </w:r>
      <w:r w:rsidRPr="00146751">
        <w:t>và</w:t>
      </w:r>
      <w:r w:rsidR="00B16A1D">
        <w:t xml:space="preserve"> </w:t>
      </w:r>
      <w:r w:rsidRPr="00146751">
        <w:t>gọi</w:t>
      </w:r>
      <w:r w:rsidR="00B16A1D">
        <w:t xml:space="preserve"> </w:t>
      </w:r>
      <w:r w:rsidRPr="00146751">
        <w:t>hàm</w:t>
      </w:r>
      <w:r w:rsidR="00B16A1D">
        <w:t xml:space="preserve"> </w:t>
      </w:r>
      <w:r w:rsidRPr="00146751">
        <w:t>_login.</w:t>
      </w:r>
    </w:p>
    <w:p w:rsidR="00146751" w:rsidRPr="00146751" w:rsidRDefault="00146751" w:rsidP="00790365">
      <w:pPr>
        <w:pStyle w:val="BodyText"/>
      </w:pPr>
      <w:r w:rsidRPr="00146751">
        <w:t>Hiển</w:t>
      </w:r>
      <w:r w:rsidR="00B16A1D">
        <w:t xml:space="preserve"> </w:t>
      </w:r>
      <w:r w:rsidRPr="00146751">
        <w:t>thị</w:t>
      </w:r>
      <w:r w:rsidR="00B16A1D">
        <w:t xml:space="preserve"> </w:t>
      </w:r>
      <w:r w:rsidRPr="00146751">
        <w:t>loading:</w:t>
      </w:r>
      <w:r w:rsidR="00B16A1D">
        <w:t xml:space="preserve"> </w:t>
      </w:r>
      <w:r w:rsidRPr="00146751">
        <w:t>Khi</w:t>
      </w:r>
      <w:r w:rsidR="00B16A1D">
        <w:t xml:space="preserve"> </w:t>
      </w:r>
      <w:r w:rsidRPr="00146751">
        <w:t>_login</w:t>
      </w:r>
      <w:r w:rsidR="00B16A1D">
        <w:t xml:space="preserve"> </w:t>
      </w:r>
      <w:r w:rsidRPr="00146751">
        <w:t>được</w:t>
      </w:r>
      <w:r w:rsidR="00B16A1D">
        <w:t xml:space="preserve"> </w:t>
      </w:r>
      <w:r w:rsidRPr="00146751">
        <w:t>gọi,</w:t>
      </w:r>
      <w:r w:rsidR="00B16A1D">
        <w:t xml:space="preserve"> </w:t>
      </w:r>
      <w:r w:rsidRPr="00146751">
        <w:t>loadingService.showLoading()</w:t>
      </w:r>
      <w:r w:rsidR="00B16A1D">
        <w:t xml:space="preserve"> </w:t>
      </w:r>
      <w:r w:rsidRPr="00146751">
        <w:t>hiển</w:t>
      </w:r>
      <w:r w:rsidR="00B16A1D">
        <w:t xml:space="preserve"> </w:t>
      </w:r>
      <w:r w:rsidRPr="00146751">
        <w:t>thị</w:t>
      </w:r>
      <w:r w:rsidR="00B16A1D">
        <w:t xml:space="preserve"> </w:t>
      </w:r>
      <w:r w:rsidRPr="00146751">
        <w:t>overlay</w:t>
      </w:r>
      <w:r w:rsidR="00B16A1D">
        <w:t xml:space="preserve"> </w:t>
      </w:r>
      <w:r w:rsidRPr="00146751">
        <w:t>loading.</w:t>
      </w:r>
    </w:p>
    <w:p w:rsidR="00146751" w:rsidRPr="00146751" w:rsidRDefault="00146751" w:rsidP="00790365">
      <w:pPr>
        <w:pStyle w:val="BodyText"/>
      </w:pPr>
      <w:r w:rsidRPr="00146751">
        <w:t>Gọi</w:t>
      </w:r>
      <w:r w:rsidR="00B16A1D">
        <w:t xml:space="preserve"> </w:t>
      </w:r>
      <w:r w:rsidRPr="00146751">
        <w:t>API</w:t>
      </w:r>
      <w:r w:rsidR="00B16A1D">
        <w:t xml:space="preserve"> </w:t>
      </w:r>
      <w:r w:rsidRPr="00146751">
        <w:t>đăng</w:t>
      </w:r>
      <w:r w:rsidR="00B16A1D">
        <w:t xml:space="preserve"> </w:t>
      </w:r>
      <w:r w:rsidRPr="00146751">
        <w:t>nhập:</w:t>
      </w:r>
      <w:r w:rsidR="00B16A1D">
        <w:t xml:space="preserve"> </w:t>
      </w:r>
      <w:r w:rsidRPr="00146751">
        <w:t>AuthService.loginUser</w:t>
      </w:r>
      <w:r w:rsidR="00B16A1D">
        <w:t xml:space="preserve"> </w:t>
      </w:r>
      <w:r w:rsidRPr="00146751">
        <w:t>được</w:t>
      </w:r>
      <w:r w:rsidR="00B16A1D">
        <w:t xml:space="preserve"> </w:t>
      </w:r>
      <w:r w:rsidRPr="00146751">
        <w:t>gọi</w:t>
      </w:r>
      <w:r w:rsidR="00B16A1D">
        <w:t xml:space="preserve"> </w:t>
      </w:r>
      <w:r w:rsidRPr="00146751">
        <w:t>với</w:t>
      </w:r>
      <w:r w:rsidR="00B16A1D">
        <w:t xml:space="preserve"> </w:t>
      </w:r>
      <w:r w:rsidRPr="00146751">
        <w:t>email</w:t>
      </w:r>
      <w:r w:rsidR="00B16A1D">
        <w:t xml:space="preserve"> </w:t>
      </w:r>
      <w:r w:rsidRPr="00146751">
        <w:t>và</w:t>
      </w:r>
      <w:r w:rsidR="00B16A1D">
        <w:t xml:space="preserve"> </w:t>
      </w:r>
      <w:r w:rsidRPr="00146751">
        <w:t>mật</w:t>
      </w:r>
      <w:r w:rsidR="00B16A1D">
        <w:t xml:space="preserve"> </w:t>
      </w:r>
      <w:r w:rsidRPr="00146751">
        <w:t>khẩu</w:t>
      </w:r>
      <w:r w:rsidR="00B16A1D">
        <w:t xml:space="preserve"> </w:t>
      </w:r>
      <w:r w:rsidRPr="00146751">
        <w:t>để</w:t>
      </w:r>
      <w:r w:rsidR="00B16A1D">
        <w:t xml:space="preserve"> </w:t>
      </w:r>
      <w:r w:rsidRPr="00146751">
        <w:t>thực</w:t>
      </w:r>
      <w:r w:rsidR="00B16A1D">
        <w:t xml:space="preserve"> </w:t>
      </w:r>
      <w:r w:rsidRPr="00146751">
        <w:t>hiện</w:t>
      </w:r>
      <w:r w:rsidR="00B16A1D">
        <w:t xml:space="preserve"> </w:t>
      </w:r>
      <w:r w:rsidRPr="00146751">
        <w:t>yêu</w:t>
      </w:r>
      <w:r w:rsidR="00B16A1D">
        <w:t xml:space="preserve"> </w:t>
      </w:r>
      <w:r w:rsidRPr="00146751">
        <w:t>cầu</w:t>
      </w:r>
      <w:r w:rsidR="00B16A1D">
        <w:t xml:space="preserve"> </w:t>
      </w:r>
      <w:r w:rsidRPr="00146751">
        <w:t>đăng</w:t>
      </w:r>
      <w:r w:rsidR="00B16A1D">
        <w:t xml:space="preserve"> </w:t>
      </w:r>
      <w:r w:rsidRPr="00146751">
        <w:t>nhập.</w:t>
      </w:r>
    </w:p>
    <w:p w:rsidR="00146751" w:rsidRPr="00146751" w:rsidRDefault="00146751" w:rsidP="00790365">
      <w:pPr>
        <w:pStyle w:val="BodyText"/>
      </w:pPr>
      <w:r w:rsidRPr="00146751">
        <w:t>Xử</w:t>
      </w:r>
      <w:r w:rsidR="00B16A1D">
        <w:t xml:space="preserve"> </w:t>
      </w:r>
      <w:r w:rsidRPr="00146751">
        <w:t>lý</w:t>
      </w:r>
      <w:r w:rsidR="00B16A1D">
        <w:t xml:space="preserve"> </w:t>
      </w:r>
      <w:r w:rsidRPr="00146751">
        <w:t>phản</w:t>
      </w:r>
      <w:r w:rsidR="00B16A1D">
        <w:t xml:space="preserve"> </w:t>
      </w:r>
      <w:r w:rsidRPr="00146751">
        <w:t>hồi:</w:t>
      </w:r>
      <w:r w:rsidR="00B16A1D">
        <w:t xml:space="preserve"> </w:t>
      </w:r>
      <w:r w:rsidRPr="00146751">
        <w:t>Nếu</w:t>
      </w:r>
      <w:r w:rsidR="00B16A1D">
        <w:t xml:space="preserve"> </w:t>
      </w:r>
      <w:r w:rsidRPr="00146751">
        <w:t>phản</w:t>
      </w:r>
      <w:r w:rsidR="00B16A1D">
        <w:t xml:space="preserve"> </w:t>
      </w:r>
      <w:r w:rsidRPr="00146751">
        <w:t>hồi</w:t>
      </w:r>
      <w:r w:rsidR="00B16A1D">
        <w:t xml:space="preserve"> </w:t>
      </w:r>
      <w:r w:rsidRPr="00146751">
        <w:t>từ</w:t>
      </w:r>
      <w:r w:rsidR="00B16A1D">
        <w:t xml:space="preserve"> </w:t>
      </w:r>
      <w:r w:rsidRPr="00146751">
        <w:t>API</w:t>
      </w:r>
      <w:r w:rsidR="00B16A1D">
        <w:t xml:space="preserve"> </w:t>
      </w:r>
      <w:r w:rsidRPr="00146751">
        <w:t>chứa</w:t>
      </w:r>
      <w:r w:rsidR="00B16A1D">
        <w:t xml:space="preserve"> </w:t>
      </w:r>
      <w:r w:rsidRPr="00146751">
        <w:t>token,</w:t>
      </w:r>
      <w:r w:rsidR="00B16A1D">
        <w:t xml:space="preserve"> </w:t>
      </w:r>
      <w:r>
        <w:t>lưu</w:t>
      </w:r>
      <w:r w:rsidR="00B16A1D">
        <w:t xml:space="preserve"> </w:t>
      </w:r>
      <w:r>
        <w:t>token</w:t>
      </w:r>
      <w:r w:rsidR="00B16A1D">
        <w:t xml:space="preserve"> </w:t>
      </w:r>
      <w:r w:rsidRPr="00146751">
        <w:t>và</w:t>
      </w:r>
      <w:r w:rsidR="00B16A1D">
        <w:t xml:space="preserve"> </w:t>
      </w:r>
      <w:r w:rsidRPr="00146751">
        <w:t>refreshToken</w:t>
      </w:r>
      <w:r w:rsidR="00B16A1D">
        <w:t xml:space="preserve"> </w:t>
      </w:r>
      <w:r w:rsidRPr="00146751">
        <w:t>vào</w:t>
      </w:r>
      <w:r w:rsidR="00B16A1D">
        <w:t xml:space="preserve"> </w:t>
      </w:r>
      <w:r w:rsidRPr="00146751">
        <w:t>SharedPreferences</w:t>
      </w:r>
      <w:r w:rsidR="00B16A1D">
        <w:t xml:space="preserve"> </w:t>
      </w:r>
      <w:r w:rsidR="006D6E05">
        <w:t>(thư</w:t>
      </w:r>
      <w:r w:rsidR="00B16A1D">
        <w:t xml:space="preserve"> </w:t>
      </w:r>
      <w:r w:rsidR="006D6E05">
        <w:t>viện</w:t>
      </w:r>
      <w:r w:rsidR="00B16A1D">
        <w:t xml:space="preserve"> </w:t>
      </w:r>
      <w:r w:rsidR="006D6E05">
        <w:t>lưu</w:t>
      </w:r>
      <w:r w:rsidR="00B16A1D">
        <w:t xml:space="preserve"> </w:t>
      </w:r>
      <w:r w:rsidR="006D6E05">
        <w:t>trữ</w:t>
      </w:r>
      <w:r w:rsidR="00B16A1D">
        <w:t xml:space="preserve"> </w:t>
      </w:r>
      <w:r w:rsidR="006D6E05">
        <w:t>dữ</w:t>
      </w:r>
      <w:r w:rsidR="00B16A1D">
        <w:t xml:space="preserve"> </w:t>
      </w:r>
      <w:r w:rsidR="006D6E05">
        <w:t>liệu</w:t>
      </w:r>
      <w:r w:rsidR="00B16A1D">
        <w:t xml:space="preserve"> </w:t>
      </w:r>
      <w:r w:rsidR="006D6E05">
        <w:t>cục</w:t>
      </w:r>
      <w:r w:rsidR="00B16A1D">
        <w:t xml:space="preserve"> </w:t>
      </w:r>
      <w:r w:rsidR="006D6E05">
        <w:t>bộ</w:t>
      </w:r>
      <w:r w:rsidR="00B16A1D">
        <w:t xml:space="preserve"> </w:t>
      </w:r>
      <w:r w:rsidR="006D6E05">
        <w:t>của</w:t>
      </w:r>
      <w:r w:rsidR="00B16A1D">
        <w:t xml:space="preserve"> </w:t>
      </w:r>
      <w:r w:rsidR="006D6E05">
        <w:t>Flutter)</w:t>
      </w:r>
      <w:r w:rsidRPr="00146751">
        <w:t>.</w:t>
      </w:r>
    </w:p>
    <w:p w:rsidR="00146751" w:rsidRPr="00146751" w:rsidRDefault="00146751" w:rsidP="00790365">
      <w:pPr>
        <w:pStyle w:val="BodyText"/>
      </w:pPr>
      <w:r w:rsidRPr="00146751">
        <w:t>Điều</w:t>
      </w:r>
      <w:r w:rsidR="00B16A1D">
        <w:t xml:space="preserve"> </w:t>
      </w:r>
      <w:r w:rsidRPr="00146751">
        <w:t>hướng</w:t>
      </w:r>
      <w:r w:rsidR="00B16A1D">
        <w:t xml:space="preserve"> </w:t>
      </w:r>
      <w:r w:rsidRPr="00146751">
        <w:t>đến</w:t>
      </w:r>
      <w:r w:rsidR="00B16A1D">
        <w:t xml:space="preserve"> </w:t>
      </w:r>
      <w:r w:rsidRPr="00146751">
        <w:t>MyHomePage</w:t>
      </w:r>
      <w:r w:rsidR="00B16A1D">
        <w:t xml:space="preserve"> </w:t>
      </w:r>
      <w:r w:rsidRPr="00146751">
        <w:t>nếu</w:t>
      </w:r>
      <w:r w:rsidR="00B16A1D">
        <w:t xml:space="preserve"> </w:t>
      </w:r>
      <w:r w:rsidRPr="00146751">
        <w:t>đăng</w:t>
      </w:r>
      <w:r w:rsidR="00B16A1D">
        <w:t xml:space="preserve"> </w:t>
      </w:r>
      <w:r w:rsidRPr="00146751">
        <w:t>nhập</w:t>
      </w:r>
      <w:r w:rsidR="00B16A1D">
        <w:t xml:space="preserve"> </w:t>
      </w:r>
      <w:r w:rsidRPr="00146751">
        <w:t>thành</w:t>
      </w:r>
      <w:r w:rsidR="00B16A1D">
        <w:t xml:space="preserve"> </w:t>
      </w:r>
      <w:r w:rsidRPr="00146751">
        <w:t>công.</w:t>
      </w:r>
    </w:p>
    <w:p w:rsidR="00146751" w:rsidRPr="00146751" w:rsidRDefault="00146751" w:rsidP="00790365">
      <w:pPr>
        <w:pStyle w:val="BodyText"/>
      </w:pPr>
      <w:r w:rsidRPr="00146751">
        <w:t>Nếu</w:t>
      </w:r>
      <w:r w:rsidR="00B16A1D">
        <w:t xml:space="preserve"> </w:t>
      </w:r>
      <w:r w:rsidRPr="00146751">
        <w:t>đăng</w:t>
      </w:r>
      <w:r w:rsidR="00B16A1D">
        <w:t xml:space="preserve"> </w:t>
      </w:r>
      <w:r w:rsidRPr="00146751">
        <w:t>nhập</w:t>
      </w:r>
      <w:r w:rsidR="00B16A1D">
        <w:t xml:space="preserve"> </w:t>
      </w:r>
      <w:r w:rsidRPr="00146751">
        <w:t>thất</w:t>
      </w:r>
      <w:r w:rsidR="00B16A1D">
        <w:t xml:space="preserve"> </w:t>
      </w:r>
      <w:r w:rsidRPr="00146751">
        <w:t>bại,</w:t>
      </w:r>
      <w:r w:rsidR="00B16A1D">
        <w:t xml:space="preserve"> </w:t>
      </w:r>
      <w:r w:rsidRPr="00146751">
        <w:t>hiển</w:t>
      </w:r>
      <w:r w:rsidR="00B16A1D">
        <w:t xml:space="preserve"> </w:t>
      </w:r>
      <w:r w:rsidRPr="00146751">
        <w:t>thị</w:t>
      </w:r>
      <w:r w:rsidR="00B16A1D">
        <w:t xml:space="preserve"> </w:t>
      </w:r>
      <w:r w:rsidRPr="00146751">
        <w:t>thông</w:t>
      </w:r>
      <w:r w:rsidR="00B16A1D">
        <w:t xml:space="preserve"> </w:t>
      </w:r>
      <w:r w:rsidRPr="00146751">
        <w:t>báo</w:t>
      </w:r>
      <w:r w:rsidR="00B16A1D">
        <w:t xml:space="preserve"> </w:t>
      </w:r>
      <w:r w:rsidRPr="00146751">
        <w:t>lỗi</w:t>
      </w:r>
      <w:r w:rsidR="00B16A1D">
        <w:t xml:space="preserve"> </w:t>
      </w:r>
      <w:r w:rsidRPr="00146751">
        <w:t>bằng</w:t>
      </w:r>
      <w:r w:rsidR="00B16A1D">
        <w:t xml:space="preserve"> </w:t>
      </w:r>
      <w:r w:rsidRPr="00146751">
        <w:t>Utils().showToast.</w:t>
      </w:r>
    </w:p>
    <w:p w:rsidR="00146751" w:rsidRPr="00146751" w:rsidRDefault="00146751" w:rsidP="00790365">
      <w:pPr>
        <w:pStyle w:val="BodyText"/>
      </w:pPr>
      <w:r w:rsidRPr="00146751">
        <w:t>Ẩn</w:t>
      </w:r>
      <w:r w:rsidR="00B16A1D">
        <w:t xml:space="preserve"> </w:t>
      </w:r>
      <w:r w:rsidRPr="00146751">
        <w:t>loading:</w:t>
      </w:r>
      <w:r w:rsidR="00B16A1D">
        <w:t xml:space="preserve"> </w:t>
      </w:r>
      <w:r w:rsidRPr="00146751">
        <w:t>Dù</w:t>
      </w:r>
      <w:r w:rsidR="00B16A1D">
        <w:t xml:space="preserve"> </w:t>
      </w:r>
      <w:r w:rsidRPr="00146751">
        <w:t>đăng</w:t>
      </w:r>
      <w:r w:rsidR="00B16A1D">
        <w:t xml:space="preserve"> </w:t>
      </w:r>
      <w:r w:rsidRPr="00146751">
        <w:t>nhập</w:t>
      </w:r>
      <w:r w:rsidR="00B16A1D">
        <w:t xml:space="preserve"> </w:t>
      </w:r>
      <w:r w:rsidRPr="00146751">
        <w:t>thành</w:t>
      </w:r>
      <w:r w:rsidR="00B16A1D">
        <w:t xml:space="preserve"> </w:t>
      </w:r>
      <w:r w:rsidRPr="00146751">
        <w:t>công</w:t>
      </w:r>
      <w:r w:rsidR="00B16A1D">
        <w:t xml:space="preserve"> </w:t>
      </w:r>
      <w:r w:rsidRPr="00146751">
        <w:t>hay</w:t>
      </w:r>
      <w:r w:rsidR="00B16A1D">
        <w:t xml:space="preserve"> </w:t>
      </w:r>
      <w:r w:rsidRPr="00146751">
        <w:t>thất</w:t>
      </w:r>
      <w:r w:rsidR="00B16A1D">
        <w:t xml:space="preserve"> </w:t>
      </w:r>
      <w:r w:rsidRPr="00146751">
        <w:t>bại,</w:t>
      </w:r>
      <w:r w:rsidR="00B16A1D">
        <w:t xml:space="preserve"> </w:t>
      </w:r>
      <w:r w:rsidRPr="00146751">
        <w:t>loadingService.hideLoading</w:t>
      </w:r>
      <w:r w:rsidR="00B16A1D">
        <w:t xml:space="preserve"> </w:t>
      </w:r>
      <w:r w:rsidRPr="00146751">
        <w:t>được</w:t>
      </w:r>
      <w:r w:rsidR="00B16A1D">
        <w:t xml:space="preserve"> </w:t>
      </w:r>
      <w:r w:rsidRPr="00146751">
        <w:t>gọi</w:t>
      </w:r>
      <w:r w:rsidR="00B16A1D">
        <w:t xml:space="preserve"> </w:t>
      </w:r>
      <w:r w:rsidRPr="00146751">
        <w:t>để</w:t>
      </w:r>
      <w:r w:rsidR="00B16A1D">
        <w:t xml:space="preserve"> </w:t>
      </w:r>
      <w:r w:rsidRPr="00146751">
        <w:t>ẩn</w:t>
      </w:r>
      <w:r w:rsidR="00B16A1D">
        <w:t xml:space="preserve"> </w:t>
      </w:r>
      <w:r w:rsidRPr="00146751">
        <w:t>overlay</w:t>
      </w:r>
      <w:r w:rsidR="00B16A1D">
        <w:t xml:space="preserve"> </w:t>
      </w:r>
      <w:r w:rsidRPr="00146751">
        <w:t>loading.</w:t>
      </w:r>
    </w:p>
    <w:p w:rsidR="00092FD1" w:rsidRDefault="00092FD1" w:rsidP="00092FD1">
      <w:pPr>
        <w:pStyle w:val="H3"/>
        <w:rPr>
          <w:rFonts w:eastAsia="SimSun"/>
        </w:rPr>
      </w:pPr>
      <w:bookmarkStart w:id="161" w:name="_Toc182179891"/>
      <w:r>
        <w:rPr>
          <w:rFonts w:eastAsia="SimSun"/>
        </w:rPr>
        <w:t>Đăng</w:t>
      </w:r>
      <w:r w:rsidR="00B16A1D">
        <w:rPr>
          <w:rFonts w:eastAsia="SimSun"/>
        </w:rPr>
        <w:t xml:space="preserve"> </w:t>
      </w:r>
      <w:r>
        <w:rPr>
          <w:rFonts w:eastAsia="SimSun"/>
        </w:rPr>
        <w:t>ký</w:t>
      </w:r>
      <w:bookmarkEnd w:id="161"/>
    </w:p>
    <w:p w:rsidR="007E6F2C" w:rsidRDefault="007E6F2C" w:rsidP="007E6F2C">
      <w:pPr>
        <w:keepNext/>
        <w:jc w:val="center"/>
      </w:pPr>
      <w:r>
        <w:rPr>
          <w:rFonts w:eastAsia="SimSun"/>
          <w:noProof/>
        </w:rPr>
        <w:drawing>
          <wp:inline distT="0" distB="0" distL="0" distR="0" wp14:anchorId="482EE34F" wp14:editId="49D333D4">
            <wp:extent cx="2921000" cy="4851558"/>
            <wp:effectExtent l="0" t="0" r="0" b="0"/>
            <wp:docPr id="121812272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78005" name="Picture 2083178005"/>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2961348" cy="4918572"/>
                    </a:xfrm>
                    <a:prstGeom prst="rect">
                      <a:avLst/>
                    </a:prstGeom>
                    <a:ln>
                      <a:noFill/>
                    </a:ln>
                    <a:extLst>
                      <a:ext uri="{53640926-AAD7-44D8-BBD7-CCE9431645EC}">
                        <a14:shadowObscured xmlns:a14="http://schemas.microsoft.com/office/drawing/2010/main"/>
                      </a:ext>
                    </a:extLst>
                  </pic:spPr>
                </pic:pic>
              </a:graphicData>
            </a:graphic>
          </wp:inline>
        </w:drawing>
      </w:r>
    </w:p>
    <w:p w:rsidR="007E6F2C" w:rsidRPr="007E6F2C" w:rsidRDefault="007E6F2C" w:rsidP="00056B77">
      <w:pPr>
        <w:pStyle w:val="Caption"/>
        <w:rPr>
          <w:rFonts w:eastAsia="SimSun"/>
        </w:rPr>
      </w:pPr>
      <w:bookmarkStart w:id="162" w:name="_Toc179726063"/>
      <w:bookmarkStart w:id="163" w:name="_Toc182179939"/>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16</w:t>
      </w:r>
      <w:r>
        <w:fldChar w:fldCharType="end"/>
      </w:r>
      <w:r>
        <w:t>.</w:t>
      </w:r>
      <w:r w:rsidR="00B16A1D">
        <w:t xml:space="preserve"> </w:t>
      </w:r>
      <w:r>
        <w:t>Chức</w:t>
      </w:r>
      <w:r w:rsidR="00B16A1D">
        <w:t xml:space="preserve"> </w:t>
      </w:r>
      <w:r>
        <w:t>năng</w:t>
      </w:r>
      <w:r w:rsidR="00B16A1D">
        <w:t xml:space="preserve"> </w:t>
      </w:r>
      <w:r>
        <w:t>đăng</w:t>
      </w:r>
      <w:r w:rsidR="00B16A1D">
        <w:t xml:space="preserve"> </w:t>
      </w:r>
      <w:r>
        <w:t>ký</w:t>
      </w:r>
      <w:bookmarkEnd w:id="162"/>
      <w:bookmarkEnd w:id="163"/>
    </w:p>
    <w:p w:rsidR="0012458F" w:rsidRPr="0012458F" w:rsidRDefault="0012458F" w:rsidP="00790365">
      <w:pPr>
        <w:pStyle w:val="BodyText"/>
      </w:pPr>
      <w:r w:rsidRPr="0012458F">
        <w:lastRenderedPageBreak/>
        <w:t>Nhập</w:t>
      </w:r>
      <w:r w:rsidR="00B16A1D">
        <w:t xml:space="preserve"> </w:t>
      </w:r>
      <w:r w:rsidRPr="0012458F">
        <w:t>thông</w:t>
      </w:r>
      <w:r w:rsidR="00B16A1D">
        <w:t xml:space="preserve"> </w:t>
      </w:r>
      <w:r w:rsidRPr="0012458F">
        <w:t>tin</w:t>
      </w:r>
      <w:r w:rsidR="00B16A1D">
        <w:t xml:space="preserve"> </w:t>
      </w:r>
      <w:r w:rsidRPr="0012458F">
        <w:t>người</w:t>
      </w:r>
      <w:r w:rsidR="00B16A1D">
        <w:t xml:space="preserve"> </w:t>
      </w:r>
      <w:r w:rsidRPr="0012458F">
        <w:t>dùng:</w:t>
      </w:r>
      <w:r w:rsidR="00B16A1D">
        <w:t xml:space="preserve"> </w:t>
      </w:r>
      <w:r w:rsidRPr="0012458F">
        <w:t>Người</w:t>
      </w:r>
      <w:r w:rsidR="00B16A1D">
        <w:t xml:space="preserve"> </w:t>
      </w:r>
      <w:r w:rsidRPr="0012458F">
        <w:t>dùng</w:t>
      </w:r>
      <w:r w:rsidR="00B16A1D">
        <w:t xml:space="preserve"> </w:t>
      </w:r>
      <w:r w:rsidRPr="0012458F">
        <w:t>nhập</w:t>
      </w:r>
      <w:r w:rsidR="00B16A1D">
        <w:t xml:space="preserve"> </w:t>
      </w:r>
      <w:r w:rsidRPr="0012458F">
        <w:t>tên,</w:t>
      </w:r>
      <w:r w:rsidR="00B16A1D">
        <w:t xml:space="preserve"> </w:t>
      </w:r>
      <w:r w:rsidRPr="0012458F">
        <w:t>email,</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mật</w:t>
      </w:r>
      <w:r w:rsidR="00B16A1D">
        <w:t xml:space="preserve"> </w:t>
      </w:r>
      <w:r w:rsidRPr="0012458F">
        <w:t>khẩu</w:t>
      </w:r>
      <w:r w:rsidR="00B16A1D">
        <w:t xml:space="preserve"> </w:t>
      </w:r>
      <w:r w:rsidRPr="0012458F">
        <w:t>và</w:t>
      </w:r>
      <w:r w:rsidR="00B16A1D">
        <w:t xml:space="preserve"> </w:t>
      </w:r>
      <w:r w:rsidRPr="0012458F">
        <w:t>nhập</w:t>
      </w:r>
      <w:r w:rsidR="00B16A1D">
        <w:t xml:space="preserve"> </w:t>
      </w:r>
      <w:r w:rsidRPr="0012458F">
        <w:t>lại</w:t>
      </w:r>
      <w:r w:rsidR="00B16A1D">
        <w:t xml:space="preserve"> </w:t>
      </w:r>
      <w:r w:rsidRPr="0012458F">
        <w:t>mật</w:t>
      </w:r>
      <w:r w:rsidR="00B16A1D">
        <w:t xml:space="preserve"> </w:t>
      </w:r>
      <w:r w:rsidRPr="0012458F">
        <w:t>khẩu</w:t>
      </w:r>
      <w:r w:rsidR="00B16A1D">
        <w:t xml:space="preserve"> </w:t>
      </w:r>
      <w:r w:rsidRPr="0012458F">
        <w:t>vào</w:t>
      </w:r>
      <w:r w:rsidR="00B16A1D">
        <w:t xml:space="preserve"> </w:t>
      </w:r>
      <w:r w:rsidRPr="0012458F">
        <w:t>các</w:t>
      </w:r>
      <w:r w:rsidR="00B16A1D">
        <w:t xml:space="preserve"> </w:t>
      </w:r>
      <w:r w:rsidRPr="0012458F">
        <w:t>InputBase</w:t>
      </w:r>
      <w:r w:rsidR="00B16A1D">
        <w:t xml:space="preserve"> </w:t>
      </w:r>
      <w:r w:rsidRPr="0012458F">
        <w:t>widget.</w:t>
      </w:r>
    </w:p>
    <w:p w:rsidR="0012458F" w:rsidRPr="0012458F" w:rsidRDefault="0012458F" w:rsidP="00790365">
      <w:pPr>
        <w:pStyle w:val="BodyText"/>
      </w:pPr>
      <w:r w:rsidRPr="0012458F">
        <w:t>Nhấn</w:t>
      </w:r>
      <w:r w:rsidR="00B16A1D">
        <w:t xml:space="preserve"> </w:t>
      </w:r>
      <w:r w:rsidRPr="0012458F">
        <w:t>nút</w:t>
      </w:r>
      <w:r w:rsidR="00B16A1D">
        <w:t xml:space="preserve"> </w:t>
      </w:r>
      <w:r w:rsidRPr="0012458F">
        <w:t>"Đăng</w:t>
      </w:r>
      <w:r w:rsidR="00B16A1D">
        <w:t xml:space="preserve"> </w:t>
      </w:r>
      <w:r w:rsidRPr="0012458F">
        <w:t>ký":</w:t>
      </w:r>
      <w:r w:rsidR="00B16A1D">
        <w:t xml:space="preserve"> </w:t>
      </w:r>
      <w:r w:rsidRPr="0012458F">
        <w:t>Nếu</w:t>
      </w:r>
      <w:r w:rsidR="00B16A1D">
        <w:t xml:space="preserve"> </w:t>
      </w:r>
      <w:r w:rsidRPr="0012458F">
        <w:t>tất</w:t>
      </w:r>
      <w:r w:rsidR="00B16A1D">
        <w:t xml:space="preserve"> </w:t>
      </w:r>
      <w:r w:rsidRPr="0012458F">
        <w:t>cả</w:t>
      </w:r>
      <w:r w:rsidR="00B16A1D">
        <w:t xml:space="preserve"> </w:t>
      </w:r>
      <w:r w:rsidRPr="0012458F">
        <w:t>các</w:t>
      </w:r>
      <w:r w:rsidR="00B16A1D">
        <w:t xml:space="preserve"> </w:t>
      </w:r>
      <w:r w:rsidRPr="0012458F">
        <w:t>trường</w:t>
      </w:r>
      <w:r w:rsidR="00B16A1D">
        <w:t xml:space="preserve"> </w:t>
      </w:r>
      <w:r w:rsidRPr="0012458F">
        <w:t>đều</w:t>
      </w:r>
      <w:r w:rsidR="00B16A1D">
        <w:t xml:space="preserve"> </w:t>
      </w:r>
      <w:r w:rsidRPr="0012458F">
        <w:t>không</w:t>
      </w:r>
      <w:r w:rsidR="00B16A1D">
        <w:t xml:space="preserve"> </w:t>
      </w:r>
      <w:r w:rsidRPr="0012458F">
        <w:t>rỗng,</w:t>
      </w:r>
      <w:r w:rsidR="00B16A1D">
        <w:t xml:space="preserve"> </w:t>
      </w:r>
      <w:r w:rsidRPr="0012458F">
        <w:t>nút</w:t>
      </w:r>
      <w:r w:rsidR="00B16A1D">
        <w:t xml:space="preserve"> </w:t>
      </w:r>
      <w:r w:rsidRPr="0012458F">
        <w:t>"Đăng</w:t>
      </w:r>
      <w:r w:rsidR="00B16A1D">
        <w:t xml:space="preserve"> </w:t>
      </w:r>
      <w:r w:rsidRPr="0012458F">
        <w:t>ký"</w:t>
      </w:r>
      <w:r w:rsidR="00B16A1D">
        <w:t xml:space="preserve"> </w:t>
      </w:r>
      <w:r w:rsidRPr="0012458F">
        <w:t>được</w:t>
      </w:r>
      <w:r w:rsidR="00B16A1D">
        <w:t xml:space="preserve"> </w:t>
      </w:r>
      <w:r w:rsidRPr="0012458F">
        <w:t>kích</w:t>
      </w:r>
      <w:r w:rsidR="00B16A1D">
        <w:t xml:space="preserve"> </w:t>
      </w:r>
      <w:r w:rsidRPr="0012458F">
        <w:t>hoạt</w:t>
      </w:r>
      <w:r w:rsidR="00B16A1D">
        <w:t xml:space="preserve"> </w:t>
      </w:r>
      <w:r w:rsidRPr="0012458F">
        <w:t>và</w:t>
      </w:r>
      <w:r w:rsidR="00B16A1D">
        <w:t xml:space="preserve"> </w:t>
      </w:r>
      <w:r w:rsidRPr="0012458F">
        <w:t>gọi</w:t>
      </w:r>
      <w:r w:rsidR="00B16A1D">
        <w:t xml:space="preserve"> </w:t>
      </w:r>
      <w:r w:rsidRPr="0012458F">
        <w:t>hàm</w:t>
      </w:r>
      <w:r w:rsidR="00B16A1D">
        <w:t xml:space="preserve"> </w:t>
      </w:r>
      <w:r w:rsidRPr="0012458F">
        <w:t>register.</w:t>
      </w:r>
    </w:p>
    <w:p w:rsidR="0012458F" w:rsidRPr="0012458F" w:rsidRDefault="0012458F" w:rsidP="00790365">
      <w:pPr>
        <w:pStyle w:val="BodyText"/>
      </w:pPr>
      <w:r w:rsidRPr="0012458F">
        <w:t>Kiểm</w:t>
      </w:r>
      <w:r w:rsidR="00B16A1D">
        <w:t xml:space="preserve"> </w:t>
      </w:r>
      <w:r w:rsidRPr="0012458F">
        <w:t>tra</w:t>
      </w:r>
      <w:r w:rsidR="00B16A1D">
        <w:t xml:space="preserve"> </w:t>
      </w:r>
      <w:r w:rsidRPr="0012458F">
        <w:t>tính</w:t>
      </w:r>
      <w:r w:rsidR="00B16A1D">
        <w:t xml:space="preserve"> </w:t>
      </w:r>
      <w:r w:rsidRPr="0012458F">
        <w:t>hợp</w:t>
      </w:r>
      <w:r w:rsidR="00B16A1D">
        <w:t xml:space="preserve"> </w:t>
      </w:r>
      <w:r w:rsidRPr="0012458F">
        <w:t>lệ:</w:t>
      </w:r>
      <w:r w:rsidR="00B16A1D">
        <w:t xml:space="preserve"> </w:t>
      </w:r>
      <w:r w:rsidRPr="0012458F">
        <w:t>Hàm</w:t>
      </w:r>
      <w:r w:rsidR="00B16A1D">
        <w:t xml:space="preserve"> </w:t>
      </w:r>
      <w:r w:rsidRPr="0012458F">
        <w:t>isValidEmail</w:t>
      </w:r>
      <w:r w:rsidR="00B16A1D">
        <w:t xml:space="preserve"> </w:t>
      </w:r>
      <w:r w:rsidRPr="0012458F">
        <w:t>và</w:t>
      </w:r>
      <w:r w:rsidR="00B16A1D">
        <w:t xml:space="preserve"> </w:t>
      </w:r>
      <w:r w:rsidRPr="0012458F">
        <w:t>validatePhone</w:t>
      </w:r>
      <w:r w:rsidR="00B16A1D">
        <w:t xml:space="preserve"> </w:t>
      </w:r>
      <w:r w:rsidRPr="0012458F">
        <w:t>được</w:t>
      </w:r>
      <w:r w:rsidR="00B16A1D">
        <w:t xml:space="preserve"> </w:t>
      </w:r>
      <w:r w:rsidRPr="0012458F">
        <w:t>gọi</w:t>
      </w:r>
      <w:r w:rsidR="00B16A1D">
        <w:t xml:space="preserve"> </w:t>
      </w:r>
      <w:r w:rsidRPr="0012458F">
        <w:t>để</w:t>
      </w:r>
      <w:r w:rsidR="00B16A1D">
        <w:t xml:space="preserve"> </w:t>
      </w:r>
      <w:r w:rsidRPr="0012458F">
        <w:t>kiểm</w:t>
      </w:r>
      <w:r w:rsidR="00B16A1D">
        <w:t xml:space="preserve"> </w:t>
      </w:r>
      <w:r w:rsidRPr="0012458F">
        <w:t>tra</w:t>
      </w:r>
      <w:r w:rsidR="00B16A1D">
        <w:t xml:space="preserve"> </w:t>
      </w:r>
      <w:r w:rsidRPr="0012458F">
        <w:t>tính</w:t>
      </w:r>
      <w:r w:rsidR="00B16A1D">
        <w:t xml:space="preserve"> </w:t>
      </w:r>
      <w:r w:rsidRPr="0012458F">
        <w:t>hợp</w:t>
      </w:r>
      <w:r w:rsidR="00B16A1D">
        <w:t xml:space="preserve"> </w:t>
      </w:r>
      <w:r w:rsidRPr="0012458F">
        <w:t>lệ</w:t>
      </w:r>
      <w:r w:rsidR="00B16A1D">
        <w:t xml:space="preserve"> </w:t>
      </w:r>
      <w:r w:rsidRPr="0012458F">
        <w:t>của</w:t>
      </w:r>
      <w:r w:rsidR="00B16A1D">
        <w:t xml:space="preserve"> </w:t>
      </w:r>
      <w:r w:rsidRPr="0012458F">
        <w:t>email</w:t>
      </w:r>
      <w:r w:rsidR="00B16A1D">
        <w:t xml:space="preserve"> </w:t>
      </w:r>
      <w:r w:rsidRPr="0012458F">
        <w:t>và</w:t>
      </w:r>
      <w:r w:rsidR="00B16A1D">
        <w:t xml:space="preserve"> </w:t>
      </w:r>
      <w:r w:rsidRPr="0012458F">
        <w:t>số</w:t>
      </w:r>
      <w:r w:rsidR="00B16A1D">
        <w:t xml:space="preserve"> </w:t>
      </w:r>
      <w:r w:rsidRPr="0012458F">
        <w:t>điện</w:t>
      </w:r>
      <w:r w:rsidR="00B16A1D">
        <w:t xml:space="preserve"> </w:t>
      </w:r>
      <w:r w:rsidRPr="0012458F">
        <w:t>thoại.</w:t>
      </w:r>
    </w:p>
    <w:p w:rsidR="0012458F" w:rsidRPr="0012458F" w:rsidRDefault="0012458F" w:rsidP="00790365">
      <w:pPr>
        <w:pStyle w:val="BodyText"/>
      </w:pPr>
      <w:r w:rsidRPr="0012458F">
        <w:t>Nếu</w:t>
      </w:r>
      <w:r w:rsidR="00B16A1D">
        <w:t xml:space="preserve"> </w:t>
      </w:r>
      <w:r w:rsidRPr="0012458F">
        <w:t>email</w:t>
      </w:r>
      <w:r w:rsidR="00B16A1D">
        <w:t xml:space="preserve"> </w:t>
      </w:r>
      <w:r w:rsidRPr="0012458F">
        <w:t>hoặc</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không</w:t>
      </w:r>
      <w:r w:rsidR="00B16A1D">
        <w:t xml:space="preserve"> </w:t>
      </w:r>
      <w:r w:rsidRPr="0012458F">
        <w:t>hợp</w:t>
      </w:r>
      <w:r w:rsidR="00B16A1D">
        <w:t xml:space="preserve"> </w:t>
      </w:r>
      <w:r w:rsidRPr="0012458F">
        <w:t>lệ,</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lỗi</w:t>
      </w:r>
      <w:r w:rsidR="00B16A1D">
        <w:t xml:space="preserve"> </w:t>
      </w:r>
      <w:r w:rsidRPr="0012458F">
        <w:t>và</w:t>
      </w:r>
      <w:r w:rsidR="00B16A1D">
        <w:t xml:space="preserve"> </w:t>
      </w:r>
      <w:r w:rsidRPr="0012458F">
        <w:t>kết</w:t>
      </w:r>
      <w:r w:rsidR="00B16A1D">
        <w:t xml:space="preserve"> </w:t>
      </w:r>
      <w:r w:rsidRPr="0012458F">
        <w:t>thúc</w:t>
      </w:r>
      <w:r w:rsidR="00B16A1D">
        <w:t xml:space="preserve"> </w:t>
      </w:r>
      <w:r w:rsidRPr="0012458F">
        <w:t>hàm.</w:t>
      </w:r>
    </w:p>
    <w:p w:rsidR="0012458F" w:rsidRPr="0012458F" w:rsidRDefault="0012458F" w:rsidP="00790365">
      <w:pPr>
        <w:pStyle w:val="BodyText"/>
      </w:pPr>
      <w:r w:rsidRPr="0012458F">
        <w:t>Hiển</w:t>
      </w:r>
      <w:r w:rsidR="00B16A1D">
        <w:t xml:space="preserve"> </w:t>
      </w:r>
      <w:r w:rsidRPr="0012458F">
        <w:t>thị</w:t>
      </w:r>
      <w:r w:rsidR="00B16A1D">
        <w:t xml:space="preserve"> </w:t>
      </w:r>
      <w:r w:rsidRPr="0012458F">
        <w:t>loading:</w:t>
      </w:r>
      <w:r w:rsidR="00B16A1D">
        <w:t xml:space="preserve"> </w:t>
      </w:r>
      <w:r w:rsidRPr="0012458F">
        <w:t>Khi</w:t>
      </w:r>
      <w:r w:rsidR="00B16A1D">
        <w:t xml:space="preserve"> </w:t>
      </w:r>
      <w:r w:rsidRPr="0012458F">
        <w:t>register</w:t>
      </w:r>
      <w:r w:rsidR="00B16A1D">
        <w:t xml:space="preserve"> </w:t>
      </w:r>
      <w:r w:rsidRPr="0012458F">
        <w:t>được</w:t>
      </w:r>
      <w:r w:rsidR="00B16A1D">
        <w:t xml:space="preserve"> </w:t>
      </w:r>
      <w:r w:rsidRPr="0012458F">
        <w:t>gọi,</w:t>
      </w:r>
      <w:r w:rsidR="00B16A1D">
        <w:t xml:space="preserve"> </w:t>
      </w:r>
      <w:r w:rsidRPr="0012458F">
        <w:t>loadingService.showLoading()</w:t>
      </w:r>
      <w:r w:rsidR="00B16A1D">
        <w:t xml:space="preserve"> </w:t>
      </w:r>
      <w:r w:rsidRPr="0012458F">
        <w:t>hiển</w:t>
      </w:r>
      <w:r w:rsidR="00B16A1D">
        <w:t xml:space="preserve"> </w:t>
      </w:r>
      <w:r w:rsidRPr="0012458F">
        <w:t>thị</w:t>
      </w:r>
      <w:r w:rsidR="00B16A1D">
        <w:t xml:space="preserve"> </w:t>
      </w:r>
      <w:r w:rsidRPr="0012458F">
        <w:t>overlay</w:t>
      </w:r>
      <w:r w:rsidR="00B16A1D">
        <w:t xml:space="preserve"> </w:t>
      </w:r>
      <w:r w:rsidRPr="0012458F">
        <w:t>loading.</w:t>
      </w:r>
    </w:p>
    <w:p w:rsidR="0012458F" w:rsidRPr="0012458F" w:rsidRDefault="0012458F" w:rsidP="00790365">
      <w:pPr>
        <w:pStyle w:val="BodyText"/>
      </w:pPr>
      <w:r w:rsidRPr="0012458F">
        <w:t>Gọi</w:t>
      </w:r>
      <w:r w:rsidR="00B16A1D">
        <w:t xml:space="preserve"> </w:t>
      </w:r>
      <w:r w:rsidRPr="0012458F">
        <w:t>API</w:t>
      </w:r>
      <w:r w:rsidR="00B16A1D">
        <w:t xml:space="preserve"> </w:t>
      </w:r>
      <w:r w:rsidRPr="0012458F">
        <w:t>đăng</w:t>
      </w:r>
      <w:r w:rsidR="00B16A1D">
        <w:t xml:space="preserve"> </w:t>
      </w:r>
      <w:r w:rsidRPr="0012458F">
        <w:t>ký:</w:t>
      </w:r>
      <w:r w:rsidR="00B16A1D">
        <w:t xml:space="preserve"> </w:t>
      </w:r>
      <w:r w:rsidRPr="0012458F">
        <w:t>AuthService.register</w:t>
      </w:r>
      <w:r w:rsidR="00B16A1D">
        <w:t xml:space="preserve"> </w:t>
      </w:r>
      <w:r w:rsidRPr="0012458F">
        <w:t>được</w:t>
      </w:r>
      <w:r w:rsidR="00B16A1D">
        <w:t xml:space="preserve"> </w:t>
      </w:r>
      <w:r w:rsidRPr="0012458F">
        <w:t>gọi</w:t>
      </w:r>
      <w:r w:rsidR="00B16A1D">
        <w:t xml:space="preserve"> </w:t>
      </w:r>
      <w:r w:rsidRPr="0012458F">
        <w:t>với</w:t>
      </w:r>
      <w:r w:rsidR="00B16A1D">
        <w:t xml:space="preserve"> </w:t>
      </w:r>
      <w:r w:rsidRPr="0012458F">
        <w:t>email,</w:t>
      </w:r>
      <w:r w:rsidR="00B16A1D">
        <w:t xml:space="preserve"> </w:t>
      </w:r>
      <w:r w:rsidRPr="0012458F">
        <w:t>mật</w:t>
      </w:r>
      <w:r w:rsidR="00B16A1D">
        <w:t xml:space="preserve"> </w:t>
      </w:r>
      <w:r w:rsidRPr="0012458F">
        <w:t>khẩu,</w:t>
      </w:r>
      <w:r w:rsidR="00B16A1D">
        <w:t xml:space="preserve"> </w:t>
      </w:r>
      <w:r w:rsidRPr="0012458F">
        <w:t>tên</w:t>
      </w:r>
      <w:r w:rsidR="00B16A1D">
        <w:t xml:space="preserve"> </w:t>
      </w:r>
      <w:r w:rsidRPr="0012458F">
        <w:t>và</w:t>
      </w:r>
      <w:r w:rsidR="00B16A1D">
        <w:t xml:space="preserve"> </w:t>
      </w:r>
      <w:r w:rsidRPr="0012458F">
        <w:t>số</w:t>
      </w:r>
      <w:r w:rsidR="00B16A1D">
        <w:t xml:space="preserve"> </w:t>
      </w:r>
      <w:r w:rsidRPr="0012458F">
        <w:t>điện</w:t>
      </w:r>
      <w:r w:rsidR="00B16A1D">
        <w:t xml:space="preserve"> </w:t>
      </w:r>
      <w:r w:rsidRPr="0012458F">
        <w:t>thoại</w:t>
      </w:r>
      <w:r w:rsidR="00B16A1D">
        <w:t xml:space="preserve"> </w:t>
      </w:r>
      <w:r w:rsidRPr="0012458F">
        <w:t>để</w:t>
      </w:r>
      <w:r w:rsidR="00B16A1D">
        <w:t xml:space="preserve"> </w:t>
      </w:r>
      <w:r w:rsidRPr="0012458F">
        <w:t>thực</w:t>
      </w:r>
      <w:r w:rsidR="00B16A1D">
        <w:t xml:space="preserve"> </w:t>
      </w:r>
      <w:r w:rsidRPr="0012458F">
        <w:t>hiện</w:t>
      </w:r>
      <w:r w:rsidR="00B16A1D">
        <w:t xml:space="preserve"> </w:t>
      </w:r>
      <w:r w:rsidRPr="0012458F">
        <w:t>yêu</w:t>
      </w:r>
      <w:r w:rsidR="00B16A1D">
        <w:t xml:space="preserve"> </w:t>
      </w:r>
      <w:r w:rsidRPr="0012458F">
        <w:t>cầu</w:t>
      </w:r>
      <w:r w:rsidR="00B16A1D">
        <w:t xml:space="preserve"> </w:t>
      </w:r>
      <w:r w:rsidRPr="0012458F">
        <w:t>đăng</w:t>
      </w:r>
      <w:r w:rsidR="00B16A1D">
        <w:t xml:space="preserve"> </w:t>
      </w:r>
      <w:r w:rsidRPr="0012458F">
        <w:t>ký.</w:t>
      </w:r>
    </w:p>
    <w:p w:rsidR="0012458F" w:rsidRPr="0012458F" w:rsidRDefault="0012458F" w:rsidP="00790365">
      <w:pPr>
        <w:pStyle w:val="BodyText"/>
      </w:pPr>
      <w:r w:rsidRPr="0012458F">
        <w:t>Xử</w:t>
      </w:r>
      <w:r w:rsidR="00B16A1D">
        <w:t xml:space="preserve"> </w:t>
      </w:r>
      <w:r w:rsidRPr="0012458F">
        <w:t>lý</w:t>
      </w:r>
      <w:r w:rsidR="00B16A1D">
        <w:t xml:space="preserve"> </w:t>
      </w:r>
      <w:r w:rsidRPr="0012458F">
        <w:t>phản</w:t>
      </w:r>
      <w:r w:rsidR="00B16A1D">
        <w:t xml:space="preserve"> </w:t>
      </w:r>
      <w:r w:rsidRPr="0012458F">
        <w:t>hồi:</w:t>
      </w:r>
      <w:r w:rsidR="00B16A1D">
        <w:t xml:space="preserve"> </w:t>
      </w:r>
      <w:r w:rsidRPr="0012458F">
        <w:t>Nếu</w:t>
      </w:r>
      <w:r w:rsidR="00B16A1D">
        <w:t xml:space="preserve"> </w:t>
      </w:r>
      <w:r w:rsidRPr="0012458F">
        <w:t>phản</w:t>
      </w:r>
      <w:r w:rsidR="00B16A1D">
        <w:t xml:space="preserve"> </w:t>
      </w:r>
      <w:r w:rsidRPr="0012458F">
        <w:t>hồi</w:t>
      </w:r>
      <w:r w:rsidR="00B16A1D">
        <w:t xml:space="preserve"> </w:t>
      </w:r>
      <w:r w:rsidRPr="0012458F">
        <w:t>từ</w:t>
      </w:r>
      <w:r w:rsidR="00B16A1D">
        <w:t xml:space="preserve"> </w:t>
      </w:r>
      <w:r w:rsidRPr="0012458F">
        <w:t>API</w:t>
      </w:r>
      <w:r w:rsidR="00B16A1D">
        <w:t xml:space="preserve"> </w:t>
      </w:r>
      <w:r w:rsidRPr="0012458F">
        <w:t>chứa</w:t>
      </w:r>
      <w:r w:rsidR="00B16A1D">
        <w:t xml:space="preserve"> </w:t>
      </w:r>
      <w:r w:rsidRPr="0012458F">
        <w:t>thông</w:t>
      </w:r>
      <w:r w:rsidR="00B16A1D">
        <w:t xml:space="preserve"> </w:t>
      </w:r>
      <w:r w:rsidRPr="0012458F">
        <w:t>tin</w:t>
      </w:r>
      <w:r w:rsidR="00B16A1D">
        <w:t xml:space="preserve"> </w:t>
      </w:r>
      <w:r w:rsidRPr="0012458F">
        <w:t>thành</w:t>
      </w:r>
      <w:r w:rsidR="00B16A1D">
        <w:t xml:space="preserve"> </w:t>
      </w:r>
      <w:r w:rsidRPr="0012458F">
        <w:t>công,</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thành</w:t>
      </w:r>
      <w:r w:rsidR="00B16A1D">
        <w:t xml:space="preserve"> </w:t>
      </w:r>
      <w:r w:rsidRPr="0012458F">
        <w:t>công</w:t>
      </w:r>
      <w:r w:rsidR="00B16A1D">
        <w:t xml:space="preserve"> </w:t>
      </w:r>
      <w:r w:rsidRPr="0012458F">
        <w:t>và</w:t>
      </w:r>
      <w:r w:rsidR="00B16A1D">
        <w:t xml:space="preserve"> </w:t>
      </w:r>
      <w:r w:rsidRPr="0012458F">
        <w:t>điều</w:t>
      </w:r>
      <w:r w:rsidR="00B16A1D">
        <w:t xml:space="preserve"> </w:t>
      </w:r>
      <w:r w:rsidRPr="0012458F">
        <w:t>hướng</w:t>
      </w:r>
      <w:r w:rsidR="00B16A1D">
        <w:t xml:space="preserve"> </w:t>
      </w:r>
      <w:r w:rsidRPr="0012458F">
        <w:t>người</w:t>
      </w:r>
      <w:r w:rsidR="00B16A1D">
        <w:t xml:space="preserve"> </w:t>
      </w:r>
      <w:r w:rsidRPr="0012458F">
        <w:t>dùng</w:t>
      </w:r>
      <w:r w:rsidR="00B16A1D">
        <w:t xml:space="preserve"> </w:t>
      </w:r>
      <w:r w:rsidRPr="0012458F">
        <w:t>trở</w:t>
      </w:r>
      <w:r w:rsidR="00B16A1D">
        <w:t xml:space="preserve"> </w:t>
      </w:r>
      <w:r w:rsidRPr="0012458F">
        <w:t>về</w:t>
      </w:r>
      <w:r w:rsidR="00B16A1D">
        <w:t xml:space="preserve"> </w:t>
      </w:r>
      <w:r w:rsidRPr="0012458F">
        <w:t>trang</w:t>
      </w:r>
      <w:r w:rsidR="00B16A1D">
        <w:t xml:space="preserve"> </w:t>
      </w:r>
      <w:r w:rsidRPr="0012458F">
        <w:t>trước</w:t>
      </w:r>
      <w:r w:rsidR="00B16A1D">
        <w:t xml:space="preserve"> </w:t>
      </w:r>
      <w:r w:rsidRPr="0012458F">
        <w:t>đó.</w:t>
      </w:r>
    </w:p>
    <w:p w:rsidR="0012458F" w:rsidRPr="0012458F" w:rsidRDefault="0012458F" w:rsidP="00790365">
      <w:pPr>
        <w:pStyle w:val="BodyText"/>
      </w:pPr>
      <w:r w:rsidRPr="0012458F">
        <w:t>Nếu</w:t>
      </w:r>
      <w:r w:rsidR="00B16A1D">
        <w:t xml:space="preserve"> </w:t>
      </w:r>
      <w:r w:rsidRPr="0012458F">
        <w:t>đăng</w:t>
      </w:r>
      <w:r w:rsidR="00B16A1D">
        <w:t xml:space="preserve"> </w:t>
      </w:r>
      <w:r w:rsidRPr="0012458F">
        <w:t>ký</w:t>
      </w:r>
      <w:r w:rsidR="00B16A1D">
        <w:t xml:space="preserve"> </w:t>
      </w:r>
      <w:r w:rsidRPr="0012458F">
        <w:t>thất</w:t>
      </w:r>
      <w:r w:rsidR="00B16A1D">
        <w:t xml:space="preserve"> </w:t>
      </w:r>
      <w:r w:rsidRPr="0012458F">
        <w:t>bại,</w:t>
      </w:r>
      <w:r w:rsidR="00B16A1D">
        <w:t xml:space="preserve"> </w:t>
      </w:r>
      <w:r w:rsidRPr="0012458F">
        <w:t>hiển</w:t>
      </w:r>
      <w:r w:rsidR="00B16A1D">
        <w:t xml:space="preserve"> </w:t>
      </w:r>
      <w:r w:rsidRPr="0012458F">
        <w:t>thị</w:t>
      </w:r>
      <w:r w:rsidR="00B16A1D">
        <w:t xml:space="preserve"> </w:t>
      </w:r>
      <w:r w:rsidRPr="0012458F">
        <w:t>thông</w:t>
      </w:r>
      <w:r w:rsidR="00B16A1D">
        <w:t xml:space="preserve"> </w:t>
      </w:r>
      <w:r w:rsidRPr="0012458F">
        <w:t>báo</w:t>
      </w:r>
      <w:r w:rsidR="00B16A1D">
        <w:t xml:space="preserve"> </w:t>
      </w:r>
      <w:r w:rsidRPr="0012458F">
        <w:t>lỗi</w:t>
      </w:r>
      <w:r w:rsidR="00B16A1D">
        <w:t xml:space="preserve"> </w:t>
      </w:r>
      <w:r w:rsidRPr="0012458F">
        <w:t>bằng</w:t>
      </w:r>
      <w:r w:rsidR="00B16A1D">
        <w:t xml:space="preserve"> </w:t>
      </w:r>
      <w:r w:rsidRPr="0012458F">
        <w:t>Utils().showToast.</w:t>
      </w:r>
    </w:p>
    <w:p w:rsidR="00EC68F5" w:rsidRDefault="0012458F" w:rsidP="00790365">
      <w:pPr>
        <w:pStyle w:val="BodyText"/>
      </w:pPr>
      <w:r w:rsidRPr="0012458F">
        <w:t>Ẩn</w:t>
      </w:r>
      <w:r w:rsidR="00B16A1D">
        <w:t xml:space="preserve"> </w:t>
      </w:r>
      <w:r w:rsidRPr="0012458F">
        <w:t>loading:</w:t>
      </w:r>
      <w:r w:rsidR="00B16A1D">
        <w:t xml:space="preserve"> </w:t>
      </w:r>
      <w:r w:rsidRPr="0012458F">
        <w:t>Dù</w:t>
      </w:r>
      <w:r w:rsidR="00B16A1D">
        <w:t xml:space="preserve"> </w:t>
      </w:r>
      <w:r w:rsidRPr="0012458F">
        <w:t>đăng</w:t>
      </w:r>
      <w:r w:rsidR="00B16A1D">
        <w:t xml:space="preserve"> </w:t>
      </w:r>
      <w:r w:rsidRPr="0012458F">
        <w:t>ký</w:t>
      </w:r>
      <w:r w:rsidR="00B16A1D">
        <w:t xml:space="preserve"> </w:t>
      </w:r>
      <w:r w:rsidRPr="0012458F">
        <w:t>thành</w:t>
      </w:r>
      <w:r w:rsidR="00B16A1D">
        <w:t xml:space="preserve"> </w:t>
      </w:r>
      <w:r w:rsidRPr="0012458F">
        <w:t>công</w:t>
      </w:r>
      <w:r w:rsidR="00B16A1D">
        <w:t xml:space="preserve"> </w:t>
      </w:r>
      <w:r w:rsidRPr="0012458F">
        <w:t>hay</w:t>
      </w:r>
      <w:r w:rsidR="00B16A1D">
        <w:t xml:space="preserve"> </w:t>
      </w:r>
      <w:r w:rsidRPr="0012458F">
        <w:t>thất</w:t>
      </w:r>
      <w:r w:rsidR="00B16A1D">
        <w:t xml:space="preserve"> </w:t>
      </w:r>
      <w:r w:rsidRPr="0012458F">
        <w:t>bại,</w:t>
      </w:r>
      <w:r w:rsidR="00B16A1D">
        <w:t xml:space="preserve"> </w:t>
      </w:r>
      <w:r w:rsidRPr="0012458F">
        <w:t>loadingService.hideLoading</w:t>
      </w:r>
      <w:r w:rsidR="00B16A1D">
        <w:t xml:space="preserve"> </w:t>
      </w:r>
      <w:r w:rsidRPr="0012458F">
        <w:t>được</w:t>
      </w:r>
      <w:r w:rsidR="00B16A1D">
        <w:t xml:space="preserve"> </w:t>
      </w:r>
      <w:r w:rsidRPr="0012458F">
        <w:t>gọi</w:t>
      </w:r>
      <w:r w:rsidR="00B16A1D">
        <w:t xml:space="preserve"> </w:t>
      </w:r>
      <w:r w:rsidRPr="0012458F">
        <w:t>để</w:t>
      </w:r>
      <w:r w:rsidR="00B16A1D">
        <w:t xml:space="preserve"> </w:t>
      </w:r>
      <w:r w:rsidRPr="0012458F">
        <w:t>ẩn</w:t>
      </w:r>
      <w:r w:rsidR="00B16A1D">
        <w:t xml:space="preserve"> </w:t>
      </w:r>
      <w:r w:rsidRPr="0012458F">
        <w:t>overlay</w:t>
      </w:r>
      <w:r w:rsidR="00B16A1D">
        <w:t xml:space="preserve"> </w:t>
      </w:r>
      <w:r w:rsidRPr="0012458F">
        <w:t>loading.</w:t>
      </w:r>
    </w:p>
    <w:p w:rsidR="0012458F" w:rsidRPr="007F0239" w:rsidRDefault="00EC68F5" w:rsidP="007F0239">
      <w:pPr>
        <w:spacing w:after="160" w:line="259" w:lineRule="auto"/>
        <w:rPr>
          <w:rFonts w:eastAsia="SimSun"/>
          <w:szCs w:val="26"/>
        </w:rPr>
      </w:pPr>
      <w:r>
        <w:br w:type="page"/>
      </w:r>
    </w:p>
    <w:p w:rsidR="00092FD1" w:rsidRDefault="00092FD1" w:rsidP="00092FD1">
      <w:pPr>
        <w:pStyle w:val="H3"/>
        <w:rPr>
          <w:rFonts w:eastAsia="SimSun"/>
        </w:rPr>
      </w:pPr>
      <w:bookmarkStart w:id="164" w:name="_Toc182179892"/>
      <w:r>
        <w:rPr>
          <w:rFonts w:eastAsia="SimSun"/>
        </w:rPr>
        <w:lastRenderedPageBreak/>
        <w:t>Trang</w:t>
      </w:r>
      <w:r w:rsidR="00B16A1D">
        <w:rPr>
          <w:rFonts w:eastAsia="SimSun"/>
        </w:rPr>
        <w:t xml:space="preserve"> </w:t>
      </w:r>
      <w:r>
        <w:rPr>
          <w:rFonts w:eastAsia="SimSun"/>
        </w:rPr>
        <w:t>chủ</w:t>
      </w:r>
      <w:bookmarkEnd w:id="164"/>
    </w:p>
    <w:p w:rsidR="007E6F2C" w:rsidRDefault="007E6F2C" w:rsidP="007E6F2C">
      <w:pPr>
        <w:keepNext/>
        <w:jc w:val="center"/>
      </w:pPr>
      <w:r>
        <w:rPr>
          <w:rFonts w:eastAsia="SimSun"/>
          <w:noProof/>
        </w:rPr>
        <w:drawing>
          <wp:inline distT="0" distB="0" distL="0" distR="0" wp14:anchorId="5FBF71AC" wp14:editId="4E78BB1C">
            <wp:extent cx="3342376" cy="6468534"/>
            <wp:effectExtent l="0" t="0" r="0" b="0"/>
            <wp:docPr id="3838311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31157" name="Picture 4"/>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3342975" cy="6469692"/>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7E6F2C" w:rsidP="00056B77">
      <w:pPr>
        <w:pStyle w:val="Caption"/>
      </w:pPr>
      <w:bookmarkStart w:id="165" w:name="_Toc179726064"/>
      <w:bookmarkStart w:id="166" w:name="_Toc182179940"/>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17</w:t>
      </w:r>
      <w:r>
        <w:fldChar w:fldCharType="end"/>
      </w:r>
      <w:r>
        <w:t>.</w:t>
      </w:r>
      <w:r w:rsidR="00B16A1D">
        <w:t xml:space="preserve"> </w:t>
      </w:r>
      <w:r>
        <w:t>Chức</w:t>
      </w:r>
      <w:r w:rsidR="00B16A1D">
        <w:t xml:space="preserve"> </w:t>
      </w:r>
      <w:r>
        <w:t>năng</w:t>
      </w:r>
      <w:r w:rsidR="00B16A1D">
        <w:t xml:space="preserve"> </w:t>
      </w:r>
      <w:r>
        <w:t>trang</w:t>
      </w:r>
      <w:r w:rsidR="00B16A1D">
        <w:t xml:space="preserve"> </w:t>
      </w:r>
      <w:r>
        <w:t>chủ</w:t>
      </w:r>
      <w:bookmarkEnd w:id="165"/>
      <w:bookmarkEnd w:id="166"/>
    </w:p>
    <w:p w:rsidR="00A46AA8" w:rsidRDefault="00A46AA8" w:rsidP="00790365">
      <w:pPr>
        <w:pStyle w:val="BodyText"/>
      </w:pPr>
      <w:r>
        <w:t>Khởi</w:t>
      </w:r>
      <w:r w:rsidR="00B16A1D">
        <w:t xml:space="preserve"> </w:t>
      </w:r>
      <w:r w:rsidR="000B579B">
        <w:t>t</w:t>
      </w:r>
      <w:r>
        <w:t>ạo</w:t>
      </w:r>
      <w:r w:rsidR="00B16A1D">
        <w:t xml:space="preserve"> </w:t>
      </w:r>
      <w:r w:rsidR="000B579B">
        <w:t>m</w:t>
      </w:r>
      <w:r>
        <w:t>àn</w:t>
      </w:r>
      <w:r w:rsidR="00B16A1D">
        <w:t xml:space="preserve"> </w:t>
      </w:r>
      <w:r w:rsidR="000B579B">
        <w:t>h</w:t>
      </w:r>
      <w:r>
        <w:t>ình:</w:t>
      </w:r>
      <w:r w:rsidR="00B16A1D">
        <w:t xml:space="preserve"> </w:t>
      </w:r>
      <w:r>
        <w:t>Khi</w:t>
      </w:r>
      <w:r w:rsidR="00B16A1D">
        <w:t xml:space="preserve"> </w:t>
      </w:r>
      <w:r>
        <w:t>màn</w:t>
      </w:r>
      <w:r w:rsidR="00B16A1D">
        <w:t xml:space="preserve"> </w:t>
      </w:r>
      <w:r>
        <w:t>hình</w:t>
      </w:r>
      <w:r w:rsidR="00B16A1D">
        <w:t xml:space="preserve"> </w:t>
      </w:r>
      <w:r>
        <w:t>được</w:t>
      </w:r>
      <w:r w:rsidR="00B16A1D">
        <w:t xml:space="preserve"> </w:t>
      </w:r>
      <w:r>
        <w:t>khởi</w:t>
      </w:r>
      <w:r w:rsidR="00B16A1D">
        <w:t xml:space="preserve"> </w:t>
      </w:r>
      <w:r>
        <w:t>tạo,</w:t>
      </w:r>
      <w:r w:rsidR="00B16A1D">
        <w:t xml:space="preserve"> </w:t>
      </w:r>
      <w:r>
        <w:t>sử</w:t>
      </w:r>
      <w:r w:rsidR="00B16A1D">
        <w:t xml:space="preserve"> </w:t>
      </w:r>
      <w:r>
        <w:t>dụng</w:t>
      </w:r>
      <w:r w:rsidR="00B16A1D">
        <w:t xml:space="preserve"> </w:t>
      </w:r>
      <w:r>
        <w:t>DefaultTabController</w:t>
      </w:r>
      <w:r w:rsidR="00B16A1D">
        <w:t xml:space="preserve"> </w:t>
      </w:r>
      <w:r>
        <w:t>để</w:t>
      </w:r>
      <w:r w:rsidR="00B16A1D">
        <w:t xml:space="preserve"> </w:t>
      </w:r>
      <w:r>
        <w:t>quản</w:t>
      </w:r>
      <w:r w:rsidR="00B16A1D">
        <w:t xml:space="preserve"> </w:t>
      </w:r>
      <w:r>
        <w:t>lý</w:t>
      </w:r>
      <w:r w:rsidR="00B16A1D">
        <w:t xml:space="preserve"> </w:t>
      </w:r>
      <w:r>
        <w:t>trạng</w:t>
      </w:r>
      <w:r w:rsidR="00B16A1D">
        <w:t xml:space="preserve"> </w:t>
      </w:r>
      <w:r>
        <w:t>thái</w:t>
      </w:r>
      <w:r w:rsidR="00B16A1D">
        <w:t xml:space="preserve"> </w:t>
      </w:r>
      <w:r>
        <w:t>của</w:t>
      </w:r>
      <w:r w:rsidR="00B16A1D">
        <w:t xml:space="preserve"> </w:t>
      </w:r>
      <w:r>
        <w:t>TabBar</w:t>
      </w:r>
      <w:r w:rsidR="00B16A1D">
        <w:t xml:space="preserve"> </w:t>
      </w:r>
      <w:r>
        <w:t>và</w:t>
      </w:r>
      <w:r w:rsidR="00B16A1D">
        <w:t xml:space="preserve"> </w:t>
      </w:r>
      <w:r>
        <w:t>TabBarView.</w:t>
      </w:r>
    </w:p>
    <w:p w:rsidR="00A46AA8" w:rsidRDefault="00A46AA8" w:rsidP="00790365">
      <w:pPr>
        <w:pStyle w:val="BodyText"/>
      </w:pPr>
      <w:r>
        <w:t>Lấy</w:t>
      </w:r>
      <w:r w:rsidR="00B16A1D">
        <w:t xml:space="preserve"> </w:t>
      </w:r>
      <w:r w:rsidR="000B579B">
        <w:t>danh sách danh mục</w:t>
      </w:r>
      <w:r>
        <w:t>:</w:t>
      </w:r>
      <w:r w:rsidR="00CD2C63">
        <w:t xml:space="preserve"> </w:t>
      </w:r>
      <m:oMath>
        <m:r>
          <m:rPr>
            <m:sty m:val="p"/>
          </m:rPr>
          <w:rPr>
            <w:rFonts w:ascii="Cambria Math" w:hAnsi="Cambria Math"/>
          </w:rPr>
          <m:t>handleGetCategories()</m:t>
        </m:r>
      </m:oMath>
      <w:r w:rsidR="00B16A1D">
        <w:t xml:space="preserve"> </w:t>
      </w:r>
      <w:r>
        <w:t>được</w:t>
      </w:r>
      <w:r w:rsidR="00B16A1D">
        <w:t xml:space="preserve"> </w:t>
      </w:r>
      <w:r>
        <w:t>gọi</w:t>
      </w:r>
      <w:r w:rsidR="00B16A1D">
        <w:t xml:space="preserve"> </w:t>
      </w:r>
      <w:r>
        <w:t>để</w:t>
      </w:r>
      <w:r w:rsidR="00B16A1D">
        <w:t xml:space="preserve"> </w:t>
      </w:r>
      <w:r>
        <w:t>lấy</w:t>
      </w:r>
      <w:r w:rsidR="00B16A1D">
        <w:t xml:space="preserve"> </w:t>
      </w:r>
      <w:r>
        <w:t>danh</w:t>
      </w:r>
      <w:r w:rsidR="00B16A1D">
        <w:t xml:space="preserve"> </w:t>
      </w:r>
      <w:r>
        <w:t>sách</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từ</w:t>
      </w:r>
      <w:r w:rsidR="00B16A1D">
        <w:t xml:space="preserve"> </w:t>
      </w:r>
      <w:r>
        <w:t>API</w:t>
      </w:r>
      <w:r w:rsidR="00B16A1D">
        <w:t xml:space="preserve"> </w:t>
      </w:r>
      <w:r>
        <w:t>của</w:t>
      </w:r>
      <w:r w:rsidR="00B16A1D">
        <w:t xml:space="preserve"> </w:t>
      </w:r>
      <w:r>
        <w:t>AuthService.</w:t>
      </w:r>
    </w:p>
    <w:p w:rsidR="00A46AA8" w:rsidRDefault="00A46AA8" w:rsidP="00790365">
      <w:pPr>
        <w:pStyle w:val="BodyText"/>
      </w:pPr>
      <w:r>
        <w:t>Danh</w:t>
      </w:r>
      <w:r w:rsidR="00B16A1D">
        <w:t xml:space="preserve"> </w:t>
      </w:r>
      <w:r>
        <w:t>mục</w:t>
      </w:r>
      <w:r w:rsidR="00B16A1D">
        <w:t xml:space="preserve"> </w:t>
      </w:r>
      <w:r>
        <w:t>sản</w:t>
      </w:r>
      <w:r w:rsidR="00B16A1D">
        <w:t xml:space="preserve"> </w:t>
      </w:r>
      <w:r>
        <w:t>phẩm</w:t>
      </w:r>
      <w:r w:rsidR="00B16A1D">
        <w:t xml:space="preserve"> </w:t>
      </w:r>
      <w:r w:rsidR="000B579B">
        <w:t>gồm</w:t>
      </w:r>
      <w:r>
        <w:t>:</w:t>
      </w:r>
      <w:r w:rsidR="00B16A1D">
        <w:t xml:space="preserve"> </w:t>
      </w:r>
      <w:r>
        <w:t>dogCategories,</w:t>
      </w:r>
      <w:r w:rsidR="00B16A1D">
        <w:t xml:space="preserve"> </w:t>
      </w:r>
      <w:r>
        <w:t>catCategories,</w:t>
      </w:r>
      <w:r w:rsidR="00B16A1D">
        <w:t xml:space="preserve"> </w:t>
      </w:r>
      <w:r>
        <w:t>rabbitCategories.</w:t>
      </w:r>
    </w:p>
    <w:p w:rsidR="00A46AA8" w:rsidRDefault="00A46AA8" w:rsidP="00790365">
      <w:pPr>
        <w:pStyle w:val="BodyText"/>
      </w:pPr>
      <w:r>
        <w:t>Hiển</w:t>
      </w:r>
      <w:r w:rsidR="00B16A1D">
        <w:t xml:space="preserve"> </w:t>
      </w:r>
      <w:r w:rsidR="000B579B">
        <w:t>thị danh mục và sản phẩm</w:t>
      </w:r>
      <w:r>
        <w:t>:</w:t>
      </w:r>
      <w:r w:rsidR="00B16A1D">
        <w:t xml:space="preserve"> </w:t>
      </w:r>
      <w:r>
        <w:t>Mỗi</w:t>
      </w:r>
      <w:r w:rsidR="00B16A1D">
        <w:t xml:space="preserve"> </w:t>
      </w:r>
      <w:r>
        <w:t>tab</w:t>
      </w:r>
      <w:r w:rsidR="00B16A1D">
        <w:t xml:space="preserve"> </w:t>
      </w:r>
      <w:r>
        <w:t>trong</w:t>
      </w:r>
      <w:r w:rsidR="00B16A1D">
        <w:t xml:space="preserve"> </w:t>
      </w:r>
      <w:r>
        <w:t>TabBar</w:t>
      </w:r>
      <w:r w:rsidR="00B16A1D">
        <w:t xml:space="preserve"> </w:t>
      </w:r>
      <w:r>
        <w:t>tương</w:t>
      </w:r>
      <w:r w:rsidR="00B16A1D">
        <w:t xml:space="preserve"> </w:t>
      </w:r>
      <w:r>
        <w:t>ứng</w:t>
      </w:r>
      <w:r w:rsidR="00B16A1D">
        <w:t xml:space="preserve"> </w:t>
      </w:r>
      <w:r>
        <w:t>với</w:t>
      </w:r>
      <w:r w:rsidR="00B16A1D">
        <w:t xml:space="preserve"> </w:t>
      </w:r>
      <w:r>
        <w:t>một</w:t>
      </w:r>
      <w:r w:rsidR="00B16A1D">
        <w:t xml:space="preserve"> </w:t>
      </w:r>
      <w:r>
        <w:t>loại</w:t>
      </w:r>
      <w:r w:rsidR="00B16A1D">
        <w:t xml:space="preserve"> </w:t>
      </w:r>
      <w:r>
        <w:t>danh</w:t>
      </w:r>
      <w:r w:rsidR="00B16A1D">
        <w:t xml:space="preserve"> </w:t>
      </w:r>
      <w:r>
        <w:lastRenderedPageBreak/>
        <w:t>mục</w:t>
      </w:r>
      <w:r w:rsidR="00B16A1D">
        <w:t xml:space="preserve"> </w:t>
      </w:r>
      <w:r>
        <w:t>(chó,</w:t>
      </w:r>
      <w:r w:rsidR="00B16A1D">
        <w:t xml:space="preserve"> </w:t>
      </w:r>
      <w:r>
        <w:t>mèo,</w:t>
      </w:r>
      <w:r w:rsidR="00B16A1D">
        <w:t xml:space="preserve"> </w:t>
      </w:r>
      <w:r>
        <w:t>thỏ).</w:t>
      </w:r>
    </w:p>
    <w:p w:rsidR="00A46AA8" w:rsidRDefault="00A46AA8" w:rsidP="00790365">
      <w:pPr>
        <w:pStyle w:val="BodyText"/>
      </w:pPr>
      <w:r>
        <w:t>Khi</w:t>
      </w:r>
      <w:r w:rsidR="00B16A1D">
        <w:t xml:space="preserve"> </w:t>
      </w:r>
      <w:r>
        <w:t>người</w:t>
      </w:r>
      <w:r w:rsidR="00B16A1D">
        <w:t xml:space="preserve"> </w:t>
      </w:r>
      <w:r>
        <w:t>dùng</w:t>
      </w:r>
      <w:r w:rsidR="00B16A1D">
        <w:t xml:space="preserve"> </w:t>
      </w:r>
      <w:r>
        <w:t>chọn</w:t>
      </w:r>
      <w:r w:rsidR="00B16A1D">
        <w:t xml:space="preserve"> </w:t>
      </w:r>
      <w:r>
        <w:t>tab,</w:t>
      </w:r>
      <w:r w:rsidR="00B16A1D">
        <w:t xml:space="preserve"> </w:t>
      </w:r>
      <w:r>
        <w:t>TabBarView</w:t>
      </w:r>
      <w:r w:rsidR="00B16A1D">
        <w:t xml:space="preserve"> </w:t>
      </w:r>
      <w:r>
        <w:t>hiển</w:t>
      </w:r>
      <w:r w:rsidR="00B16A1D">
        <w:t xml:space="preserve"> </w:t>
      </w:r>
      <w:r>
        <w:t>thị</w:t>
      </w:r>
      <w:r w:rsidR="00B16A1D">
        <w:t xml:space="preserve"> </w:t>
      </w:r>
      <w:r>
        <w:t>nội</w:t>
      </w:r>
      <w:r w:rsidR="00B16A1D">
        <w:t xml:space="preserve"> </w:t>
      </w:r>
      <w:r>
        <w:t>dung</w:t>
      </w:r>
      <w:r w:rsidR="00B16A1D">
        <w:t xml:space="preserve"> </w:t>
      </w:r>
      <w:r>
        <w:t>tương</w:t>
      </w:r>
      <w:r w:rsidR="00B16A1D">
        <w:t xml:space="preserve"> </w:t>
      </w:r>
      <w:r>
        <w:t>ứng</w:t>
      </w:r>
      <w:r w:rsidR="00B16A1D">
        <w:t xml:space="preserve"> </w:t>
      </w:r>
      <w:r>
        <w:t>với</w:t>
      </w:r>
      <w:r w:rsidR="00B16A1D">
        <w:t xml:space="preserve"> </w:t>
      </w:r>
      <w:r>
        <w:t>tab</w:t>
      </w:r>
      <w:r w:rsidR="00B16A1D">
        <w:t xml:space="preserve"> </w:t>
      </w:r>
      <w:r>
        <w:t>đó</w:t>
      </w:r>
      <w:r w:rsidR="00B16A1D">
        <w:t xml:space="preserve"> </w:t>
      </w:r>
      <w:r>
        <w:t>thông</w:t>
      </w:r>
      <w:r w:rsidR="00B16A1D">
        <w:t xml:space="preserve"> </w:t>
      </w:r>
      <w:r>
        <w:t>qua</w:t>
      </w:r>
      <w:r w:rsidR="00B16A1D">
        <w:t xml:space="preserve"> </w:t>
      </w:r>
      <w:r>
        <w:t>widget</w:t>
      </w:r>
      <w:r w:rsidR="00B16A1D">
        <w:t xml:space="preserve"> </w:t>
      </w:r>
      <w:r>
        <w:t>NestedTabBar.</w:t>
      </w:r>
    </w:p>
    <w:p w:rsidR="00A46AA8" w:rsidRDefault="00A46AA8" w:rsidP="00790365">
      <w:pPr>
        <w:pStyle w:val="BodyText"/>
      </w:pPr>
      <w:r>
        <w:t>Trong</w:t>
      </w:r>
      <w:r w:rsidR="00B16A1D">
        <w:t xml:space="preserve"> </w:t>
      </w:r>
      <w:r>
        <w:t>NestedTabBar,</w:t>
      </w:r>
      <w:r w:rsidR="00B16A1D">
        <w:t xml:space="preserve"> </w:t>
      </w:r>
      <w:r>
        <w:t>hàm</w:t>
      </w:r>
      <w:r w:rsidR="00B16A1D">
        <w:t xml:space="preserve"> </w:t>
      </w:r>
      <m:oMath>
        <m:r>
          <m:rPr>
            <m:sty m:val="p"/>
          </m:rPr>
          <w:rPr>
            <w:rFonts w:ascii="Cambria Math" w:hAnsi="Cambria Math"/>
          </w:rPr>
          <m:t xml:space="preserve">handleGetProduct() </m:t>
        </m:r>
      </m:oMath>
      <w:r>
        <w:t>được</w:t>
      </w:r>
      <w:r w:rsidR="00B16A1D">
        <w:t xml:space="preserve"> </w:t>
      </w:r>
      <w:r>
        <w:t>gọi</w:t>
      </w:r>
      <w:r w:rsidR="00B16A1D">
        <w:t xml:space="preserve"> </w:t>
      </w:r>
      <w:r>
        <w:t>để</w:t>
      </w:r>
      <w:r w:rsidR="00B16A1D">
        <w:t xml:space="preserve"> </w:t>
      </w:r>
      <w:r>
        <w:t>lấy</w:t>
      </w:r>
      <w:r w:rsidR="00B16A1D">
        <w:t xml:space="preserve"> </w:t>
      </w:r>
      <w:r>
        <w:t>danh</w:t>
      </w:r>
      <w:r w:rsidR="00B16A1D">
        <w:t xml:space="preserve"> </w:t>
      </w:r>
      <w:r>
        <w:t>sách</w:t>
      </w:r>
      <w:r w:rsidR="00B16A1D">
        <w:t xml:space="preserve"> </w:t>
      </w:r>
      <w:r>
        <w:t>sản</w:t>
      </w:r>
      <w:r w:rsidR="00B16A1D">
        <w:t xml:space="preserve"> </w:t>
      </w:r>
      <w:r>
        <w:t>phẩm</w:t>
      </w:r>
      <w:r w:rsidR="00B16A1D">
        <w:t xml:space="preserve"> </w:t>
      </w:r>
      <w:r>
        <w:t>theo</w:t>
      </w:r>
      <w:r w:rsidR="00B16A1D">
        <w:t xml:space="preserve"> </w:t>
      </w:r>
      <w:r>
        <w:t>danh</w:t>
      </w:r>
      <w:r w:rsidR="00B16A1D">
        <w:t xml:space="preserve"> </w:t>
      </w:r>
      <w:r>
        <w:t>mục</w:t>
      </w:r>
      <w:r w:rsidR="00B16A1D">
        <w:t xml:space="preserve"> </w:t>
      </w:r>
      <w:r>
        <w:t>đã</w:t>
      </w:r>
      <w:r w:rsidR="00B16A1D">
        <w:t xml:space="preserve"> </w:t>
      </w:r>
      <w:r>
        <w:t>chọn</w:t>
      </w:r>
      <w:r w:rsidR="00B16A1D">
        <w:t xml:space="preserve"> </w:t>
      </w:r>
      <w:r>
        <w:t>từ</w:t>
      </w:r>
      <w:r w:rsidR="00B16A1D">
        <w:t xml:space="preserve"> </w:t>
      </w:r>
      <w:r>
        <w:t>API</w:t>
      </w:r>
      <w:r w:rsidR="00B16A1D">
        <w:t xml:space="preserve"> </w:t>
      </w:r>
      <w:r>
        <w:t>của</w:t>
      </w:r>
      <w:r w:rsidR="00B16A1D">
        <w:t xml:space="preserve"> </w:t>
      </w:r>
      <w:r>
        <w:t>AuthService.</w:t>
      </w:r>
    </w:p>
    <w:p w:rsidR="00A46AA8" w:rsidRDefault="00A46AA8" w:rsidP="00790365">
      <w:pPr>
        <w:pStyle w:val="BodyText"/>
      </w:pPr>
      <w:r>
        <w:t>Cập</w:t>
      </w:r>
      <w:r w:rsidR="00B16A1D">
        <w:t xml:space="preserve"> </w:t>
      </w:r>
      <w:r w:rsidR="000B579B">
        <w:t>nhật danh sách sản phẩm</w:t>
      </w:r>
      <w:r>
        <w:t>:</w:t>
      </w:r>
      <w:r w:rsidR="00B16A1D">
        <w:t xml:space="preserve"> </w:t>
      </w:r>
      <w:r>
        <w:t>Khi</w:t>
      </w:r>
      <w:r w:rsidR="00B16A1D">
        <w:t xml:space="preserve"> </w:t>
      </w:r>
      <w:r>
        <w:t>danh</w:t>
      </w:r>
      <w:r w:rsidR="00B16A1D">
        <w:t xml:space="preserve"> </w:t>
      </w:r>
      <w:r>
        <w:t>mục</w:t>
      </w:r>
      <w:r w:rsidR="00B16A1D">
        <w:t xml:space="preserve"> </w:t>
      </w:r>
      <w:r>
        <w:t>được</w:t>
      </w:r>
      <w:r w:rsidR="00B16A1D">
        <w:t xml:space="preserve"> </w:t>
      </w:r>
      <w:r>
        <w:t>thay</w:t>
      </w:r>
      <w:r w:rsidR="00B16A1D">
        <w:t xml:space="preserve"> </w:t>
      </w:r>
      <w:r>
        <w:t>đổi,</w:t>
      </w:r>
      <w:r w:rsidR="000B579B">
        <w:t xml:space="preserve"> </w:t>
      </w:r>
      <m:oMath>
        <m:r>
          <m:rPr>
            <m:sty m:val="p"/>
          </m:rPr>
          <w:rPr>
            <w:rFonts w:ascii="Cambria Math" w:hAnsi="Cambria Math"/>
          </w:rPr>
          <m:t>handleGetProduct()</m:t>
        </m:r>
      </m:oMath>
      <w:r w:rsidR="00B16A1D">
        <w:t xml:space="preserve"> </w:t>
      </w:r>
      <w:r>
        <w:t>được</w:t>
      </w:r>
      <w:r w:rsidR="00B16A1D">
        <w:t xml:space="preserve"> </w:t>
      </w:r>
      <w:r>
        <w:t>gọi</w:t>
      </w:r>
      <w:r w:rsidR="00B16A1D">
        <w:t xml:space="preserve"> </w:t>
      </w:r>
      <w:r>
        <w:t>lại</w:t>
      </w:r>
      <w:r w:rsidR="00B16A1D">
        <w:t xml:space="preserve"> </w:t>
      </w:r>
      <w:r>
        <w:t>để</w:t>
      </w:r>
      <w:r w:rsidR="00B16A1D">
        <w:t xml:space="preserve"> </w:t>
      </w:r>
      <w:r>
        <w:t>cập</w:t>
      </w:r>
      <w:r w:rsidR="00B16A1D">
        <w:t xml:space="preserve"> </w:t>
      </w:r>
      <w:r>
        <w:t>nhật</w:t>
      </w:r>
      <w:r w:rsidR="00B16A1D">
        <w:t xml:space="preserve"> </w:t>
      </w:r>
      <w:r>
        <w:t>danh</w:t>
      </w:r>
      <w:r w:rsidR="00B16A1D">
        <w:t xml:space="preserve"> </w:t>
      </w:r>
      <w:r>
        <w:t>sách</w:t>
      </w:r>
      <w:r w:rsidR="00B16A1D">
        <w:t xml:space="preserve"> </w:t>
      </w:r>
      <w:r>
        <w:t>sản</w:t>
      </w:r>
      <w:r w:rsidR="00B16A1D">
        <w:t xml:space="preserve"> </w:t>
      </w:r>
      <w:r>
        <w:t>phẩm.</w:t>
      </w:r>
    </w:p>
    <w:p w:rsidR="00A46AA8" w:rsidRDefault="00A46AA8" w:rsidP="00790365">
      <w:pPr>
        <w:pStyle w:val="BodyText"/>
      </w:pPr>
      <w:r>
        <w:t>Danh</w:t>
      </w:r>
      <w:r w:rsidR="00B16A1D">
        <w:t xml:space="preserve"> </w:t>
      </w:r>
      <w:r>
        <w:t>sách</w:t>
      </w:r>
      <w:r w:rsidR="00B16A1D">
        <w:t xml:space="preserve"> </w:t>
      </w:r>
      <w:r>
        <w:t>sản</w:t>
      </w:r>
      <w:r w:rsidR="00B16A1D">
        <w:t xml:space="preserve"> </w:t>
      </w:r>
      <w:r>
        <w:t>phẩm</w:t>
      </w:r>
      <w:r w:rsidR="00B16A1D">
        <w:t xml:space="preserve"> </w:t>
      </w:r>
      <w:r>
        <w:t>được</w:t>
      </w:r>
      <w:r w:rsidR="00B16A1D">
        <w:t xml:space="preserve"> </w:t>
      </w:r>
      <w:r>
        <w:t>hiển</w:t>
      </w:r>
      <w:r w:rsidR="00B16A1D">
        <w:t xml:space="preserve"> </w:t>
      </w:r>
      <w:r>
        <w:t>thị</w:t>
      </w:r>
      <w:r w:rsidR="00B16A1D">
        <w:t xml:space="preserve"> </w:t>
      </w:r>
      <w:r>
        <w:t>dưới</w:t>
      </w:r>
      <w:r w:rsidR="00B16A1D">
        <w:t xml:space="preserve"> </w:t>
      </w:r>
      <w:r>
        <w:t>dạng</w:t>
      </w:r>
      <w:r w:rsidR="00B16A1D">
        <w:t xml:space="preserve"> </w:t>
      </w:r>
      <w:r>
        <w:t>lưới</w:t>
      </w:r>
      <w:r w:rsidR="00B16A1D">
        <w:t xml:space="preserve"> </w:t>
      </w:r>
      <w:r>
        <w:t>sử</w:t>
      </w:r>
      <w:r w:rsidR="00B16A1D">
        <w:t xml:space="preserve"> </w:t>
      </w:r>
      <w:r>
        <w:t>dụng</w:t>
      </w:r>
      <w:r w:rsidR="00B16A1D">
        <w:t xml:space="preserve"> </w:t>
      </w:r>
      <w:r>
        <w:t>GridView.builder.</w:t>
      </w:r>
    </w:p>
    <w:p w:rsidR="00685C16" w:rsidRDefault="00A46AA8" w:rsidP="00790365">
      <w:pPr>
        <w:pStyle w:val="BodyText"/>
      </w:pPr>
      <w:r>
        <w:t>Tìm</w:t>
      </w:r>
      <w:r w:rsidR="00B16A1D">
        <w:t xml:space="preserve"> </w:t>
      </w:r>
      <w:r w:rsidR="000B579B">
        <w:t>kiếm và lọc sản phẩm</w:t>
      </w:r>
      <w:r>
        <w:t>:</w:t>
      </w:r>
      <w:r w:rsidR="00B16A1D">
        <w:t xml:space="preserve"> </w:t>
      </w:r>
      <w:r>
        <w:t>Người</w:t>
      </w:r>
      <w:r w:rsidR="00B16A1D">
        <w:t xml:space="preserve"> </w:t>
      </w:r>
      <w:r>
        <w:t>dùng</w:t>
      </w:r>
      <w:r w:rsidR="00B16A1D">
        <w:t xml:space="preserve"> </w:t>
      </w:r>
      <w:r>
        <w:t>có</w:t>
      </w:r>
      <w:r w:rsidR="00B16A1D">
        <w:t xml:space="preserve"> </w:t>
      </w:r>
      <w:r>
        <w:t>thể</w:t>
      </w:r>
      <w:r w:rsidR="00B16A1D">
        <w:t xml:space="preserve"> </w:t>
      </w:r>
      <w:r>
        <w:t>tìm</w:t>
      </w:r>
      <w:r w:rsidR="00B16A1D">
        <w:t xml:space="preserve"> </w:t>
      </w:r>
      <w:r>
        <w:t>kiếm</w:t>
      </w:r>
      <w:r w:rsidR="00B16A1D">
        <w:t xml:space="preserve"> </w:t>
      </w:r>
      <w:r>
        <w:t>sản</w:t>
      </w:r>
      <w:r w:rsidR="00B16A1D">
        <w:t xml:space="preserve"> </w:t>
      </w:r>
      <w:r>
        <w:t>phẩm</w:t>
      </w:r>
      <w:r w:rsidR="00B16A1D">
        <w:t xml:space="preserve"> </w:t>
      </w:r>
      <w:r>
        <w:t>bằng</w:t>
      </w:r>
      <w:r w:rsidR="00B16A1D">
        <w:t xml:space="preserve"> </w:t>
      </w:r>
      <w:r>
        <w:t>cách</w:t>
      </w:r>
      <w:r w:rsidR="00B16A1D">
        <w:t xml:space="preserve"> </w:t>
      </w:r>
      <w:r>
        <w:t>nhập</w:t>
      </w:r>
      <w:r w:rsidR="00B16A1D">
        <w:t xml:space="preserve"> </w:t>
      </w:r>
      <w:r>
        <w:t>từ</w:t>
      </w:r>
      <w:r w:rsidR="00B16A1D">
        <w:t xml:space="preserve"> </w:t>
      </w:r>
      <w:r>
        <w:t>khóa</w:t>
      </w:r>
      <w:r w:rsidR="00B16A1D">
        <w:t xml:space="preserve"> </w:t>
      </w:r>
      <w:r>
        <w:t>vào</w:t>
      </w:r>
      <w:r w:rsidR="00B16A1D">
        <w:t xml:space="preserve"> </w:t>
      </w:r>
      <w:r>
        <w:t>InputBase.</w:t>
      </w:r>
      <w:r w:rsidR="00B16A1D">
        <w:t xml:space="preserve"> </w:t>
      </w:r>
      <w:r>
        <w:t>Nút</w:t>
      </w:r>
      <w:r w:rsidR="00B16A1D">
        <w:t xml:space="preserve"> </w:t>
      </w:r>
      <w:r>
        <w:t>lọc</w:t>
      </w:r>
      <w:r w:rsidR="00B16A1D">
        <w:t xml:space="preserve"> </w:t>
      </w:r>
      <w:r>
        <w:t>(ButtonCustomContent)</w:t>
      </w:r>
      <w:r w:rsidR="00B16A1D">
        <w:t xml:space="preserve"> </w:t>
      </w:r>
      <w:r>
        <w:t>cho</w:t>
      </w:r>
      <w:r w:rsidR="00B16A1D">
        <w:t xml:space="preserve"> </w:t>
      </w:r>
      <w:r>
        <w:t>phép</w:t>
      </w:r>
      <w:r w:rsidR="00B16A1D">
        <w:t xml:space="preserve"> </w:t>
      </w:r>
      <w:r>
        <w:t>người</w:t>
      </w:r>
      <w:r w:rsidR="00B16A1D">
        <w:t xml:space="preserve"> </w:t>
      </w:r>
      <w:r>
        <w:t>dùng</w:t>
      </w:r>
      <w:r w:rsidR="00B16A1D">
        <w:t xml:space="preserve"> </w:t>
      </w:r>
      <w:r>
        <w:t>chọn</w:t>
      </w:r>
      <w:r w:rsidR="00B16A1D">
        <w:t xml:space="preserve"> </w:t>
      </w:r>
      <w:r>
        <w:t>danh</w:t>
      </w:r>
      <w:r w:rsidR="00B16A1D">
        <w:t xml:space="preserve"> </w:t>
      </w:r>
      <w:r>
        <w:t>mục</w:t>
      </w:r>
      <w:r w:rsidR="00B16A1D">
        <w:t xml:space="preserve"> </w:t>
      </w:r>
      <w:r>
        <w:t>sản</w:t>
      </w:r>
      <w:r w:rsidR="00B16A1D">
        <w:t xml:space="preserve"> </w:t>
      </w:r>
      <w:r>
        <w:t>phẩm</w:t>
      </w:r>
      <w:r w:rsidR="00B16A1D">
        <w:t xml:space="preserve"> </w:t>
      </w:r>
      <w:r>
        <w:t>từ</w:t>
      </w:r>
      <w:r w:rsidR="00B16A1D">
        <w:t xml:space="preserve"> </w:t>
      </w:r>
      <w:r>
        <w:t>loại.</w:t>
      </w:r>
    </w:p>
    <w:p w:rsidR="00A46AA8" w:rsidRPr="00685C16" w:rsidRDefault="00685C16" w:rsidP="00685C16">
      <w:pPr>
        <w:spacing w:after="160" w:line="259" w:lineRule="auto"/>
        <w:rPr>
          <w:rFonts w:eastAsia="SimSun"/>
          <w:szCs w:val="26"/>
        </w:rPr>
      </w:pPr>
      <w:r>
        <w:br w:type="page"/>
      </w:r>
    </w:p>
    <w:p w:rsidR="00092FD1" w:rsidRDefault="00092FD1" w:rsidP="00092FD1">
      <w:pPr>
        <w:pStyle w:val="H3"/>
        <w:rPr>
          <w:rFonts w:eastAsia="SimSun"/>
        </w:rPr>
      </w:pPr>
      <w:bookmarkStart w:id="167" w:name="_Toc182179893"/>
      <w:r>
        <w:rPr>
          <w:rFonts w:eastAsia="SimSun"/>
        </w:rPr>
        <w:lastRenderedPageBreak/>
        <w:t>Chi</w:t>
      </w:r>
      <w:r w:rsidR="00B16A1D">
        <w:rPr>
          <w:rFonts w:eastAsia="SimSun"/>
        </w:rPr>
        <w:t xml:space="preserve"> </w:t>
      </w:r>
      <w:r>
        <w:rPr>
          <w:rFonts w:eastAsia="SimSun"/>
        </w:rPr>
        <w:t>tiết</w:t>
      </w:r>
      <w:r w:rsidR="00B16A1D">
        <w:rPr>
          <w:rFonts w:eastAsia="SimSun"/>
        </w:rPr>
        <w:t xml:space="preserve"> </w:t>
      </w:r>
      <w:r>
        <w:rPr>
          <w:rFonts w:eastAsia="SimSun"/>
        </w:rPr>
        <w:t>sản</w:t>
      </w:r>
      <w:r w:rsidR="00B16A1D">
        <w:rPr>
          <w:rFonts w:eastAsia="SimSun"/>
        </w:rPr>
        <w:t xml:space="preserve"> </w:t>
      </w:r>
      <w:r>
        <w:rPr>
          <w:rFonts w:eastAsia="SimSun"/>
        </w:rPr>
        <w:t>phẩm</w:t>
      </w:r>
      <w:bookmarkEnd w:id="167"/>
    </w:p>
    <w:p w:rsidR="0019080F" w:rsidRDefault="0019080F" w:rsidP="0019080F">
      <w:pPr>
        <w:jc w:val="center"/>
      </w:pPr>
      <w:r>
        <w:rPr>
          <w:rFonts w:eastAsia="SimSun"/>
          <w:noProof/>
        </w:rPr>
        <w:drawing>
          <wp:inline distT="0" distB="0" distL="0" distR="0" wp14:anchorId="005AF8F3" wp14:editId="3D0D3202">
            <wp:extent cx="3206750" cy="6282267"/>
            <wp:effectExtent l="0" t="0" r="3175" b="0"/>
            <wp:docPr id="8032928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92897" name="Picture 5"/>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206750" cy="6282267"/>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19080F" w:rsidP="00056B77">
      <w:pPr>
        <w:pStyle w:val="Caption"/>
      </w:pPr>
      <w:bookmarkStart w:id="168" w:name="_Toc179726065"/>
      <w:bookmarkStart w:id="169" w:name="_Toc182179941"/>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18</w:t>
      </w:r>
      <w:r>
        <w:fldChar w:fldCharType="end"/>
      </w:r>
      <w:r>
        <w:t>.Chức</w:t>
      </w:r>
      <w:r w:rsidR="00B16A1D">
        <w:t xml:space="preserve"> </w:t>
      </w:r>
      <w:r>
        <w:t>năng</w:t>
      </w:r>
      <w:r w:rsidR="00B16A1D">
        <w:t xml:space="preserve"> </w:t>
      </w:r>
      <w:r>
        <w:t>chi</w:t>
      </w:r>
      <w:r w:rsidR="00B16A1D">
        <w:t xml:space="preserve"> </w:t>
      </w:r>
      <w:r>
        <w:t>tiết</w:t>
      </w:r>
      <w:r w:rsidR="00B16A1D">
        <w:t xml:space="preserve"> </w:t>
      </w:r>
      <w:r>
        <w:t>sản</w:t>
      </w:r>
      <w:r w:rsidR="00B16A1D">
        <w:t xml:space="preserve"> </w:t>
      </w:r>
      <w:r>
        <w:t>phẩm</w:t>
      </w:r>
      <w:bookmarkEnd w:id="168"/>
      <w:bookmarkEnd w:id="169"/>
    </w:p>
    <w:p w:rsidR="00AA5A3B" w:rsidRDefault="00AA5A3B" w:rsidP="00056B77">
      <w:pPr>
        <w:pStyle w:val="BodyText"/>
      </w:pPr>
      <w:r w:rsidRPr="00AA5A3B">
        <w:t>Khi</w:t>
      </w:r>
      <w:r w:rsidR="00B16A1D">
        <w:t xml:space="preserve"> </w:t>
      </w:r>
      <w:r w:rsidRPr="00AA5A3B">
        <w:t>người</w:t>
      </w:r>
      <w:r w:rsidR="00B16A1D">
        <w:t xml:space="preserve"> </w:t>
      </w:r>
      <w:r w:rsidRPr="00AA5A3B">
        <w:t>dùng</w:t>
      </w:r>
      <w:r w:rsidR="00B16A1D">
        <w:t xml:space="preserve"> </w:t>
      </w:r>
      <w:r w:rsidRPr="00AA5A3B">
        <w:t>nhấn</w:t>
      </w:r>
      <w:r w:rsidR="00B16A1D">
        <w:t xml:space="preserve"> </w:t>
      </w:r>
      <w:r w:rsidRPr="00AA5A3B">
        <w:t>vào</w:t>
      </w:r>
      <w:r w:rsidR="00B16A1D">
        <w:t xml:space="preserve"> </w:t>
      </w:r>
      <w:r w:rsidRPr="00AA5A3B">
        <w:t>nút</w:t>
      </w:r>
      <w:r w:rsidR="00B16A1D">
        <w:t xml:space="preserve"> </w:t>
      </w:r>
      <w:r w:rsidRPr="00AA5A3B">
        <w:t>"Thêm</w:t>
      </w:r>
      <w:r w:rsidR="00B16A1D">
        <w:t xml:space="preserve"> </w:t>
      </w:r>
      <w:r w:rsidRPr="00AA5A3B">
        <w:t>vào</w:t>
      </w:r>
      <w:r w:rsidR="00B16A1D">
        <w:t xml:space="preserve"> </w:t>
      </w:r>
      <w:r w:rsidRPr="00AA5A3B">
        <w:t>giỏ</w:t>
      </w:r>
      <w:r w:rsidR="00B16A1D">
        <w:t xml:space="preserve"> </w:t>
      </w:r>
      <w:r w:rsidRPr="00AA5A3B">
        <w:t>hàng",</w:t>
      </w:r>
      <w:r w:rsidR="00B16A1D">
        <w:t xml:space="preserve"> </w:t>
      </w:r>
      <w:r w:rsidRPr="00AA5A3B">
        <w:t>hàm</w:t>
      </w:r>
      <w:r w:rsidR="00B16A1D">
        <w:t xml:space="preserve"> </w:t>
      </w:r>
      <m:oMath>
        <m:r>
          <m:rPr>
            <m:sty m:val="p"/>
          </m:rPr>
          <w:rPr>
            <w:rFonts w:ascii="Cambria Math" w:hAnsi="Cambria Math"/>
          </w:rPr>
          <m:t>handleAddToCart()</m:t>
        </m:r>
      </m:oMath>
      <w:r w:rsidR="00685C16">
        <w:t xml:space="preserve"> </w:t>
      </w:r>
      <w:r w:rsidRPr="00AA5A3B">
        <w:t>được</w:t>
      </w:r>
      <w:r w:rsidR="00B16A1D">
        <w:t xml:space="preserve"> </w:t>
      </w:r>
      <w:r w:rsidRPr="00AA5A3B">
        <w:t>gọi.</w:t>
      </w:r>
      <w:r w:rsidR="00B16A1D">
        <w:t xml:space="preserve"> </w:t>
      </w:r>
      <w:r w:rsidRPr="00AA5A3B">
        <w:t>Nếu</w:t>
      </w:r>
      <w:r w:rsidR="00B16A1D">
        <w:t xml:space="preserve"> </w:t>
      </w:r>
      <w:r w:rsidRPr="00AA5A3B">
        <w:t>không</w:t>
      </w:r>
      <w:r w:rsidR="00B16A1D">
        <w:t xml:space="preserve"> </w:t>
      </w:r>
      <w:r w:rsidRPr="00AA5A3B">
        <w:t>có</w:t>
      </w:r>
      <w:r w:rsidR="00B16A1D">
        <w:t xml:space="preserve"> </w:t>
      </w:r>
      <w:r w:rsidRPr="00AA5A3B">
        <w:t>ID</w:t>
      </w:r>
      <w:r w:rsidR="00B16A1D">
        <w:t xml:space="preserve"> </w:t>
      </w:r>
      <w:r w:rsidRPr="00AA5A3B">
        <w:t>giỏ</w:t>
      </w:r>
      <w:r w:rsidR="00B16A1D">
        <w:t xml:space="preserve"> </w:t>
      </w:r>
      <w:r w:rsidRPr="00AA5A3B">
        <w:t>hàng</w:t>
      </w:r>
      <w:r w:rsidR="00B16A1D">
        <w:t xml:space="preserve"> </w:t>
      </w:r>
      <w:r w:rsidRPr="00AA5A3B">
        <w:t>hiện</w:t>
      </w:r>
      <w:r w:rsidR="00B16A1D">
        <w:t xml:space="preserve"> </w:t>
      </w:r>
      <w:r w:rsidRPr="00AA5A3B">
        <w:t>tại,</w:t>
      </w:r>
      <w:r w:rsidR="00B16A1D">
        <w:t xml:space="preserve"> </w:t>
      </w:r>
      <w:r w:rsidRPr="00AA5A3B">
        <w:t>hàm</w:t>
      </w:r>
      <w:r w:rsidR="00B16A1D">
        <w:t xml:space="preserve"> </w:t>
      </w:r>
      <m:oMath>
        <m:r>
          <m:rPr>
            <m:sty m:val="p"/>
          </m:rPr>
          <w:rPr>
            <w:rFonts w:ascii="Cambria Math" w:hAnsi="Cambria Math"/>
          </w:rPr>
          <m:t xml:space="preserve">handleCreateCheckOutId() </m:t>
        </m:r>
      </m:oMath>
      <w:r w:rsidRPr="00AA5A3B">
        <w:t>sẽ</w:t>
      </w:r>
      <w:r w:rsidR="00B16A1D">
        <w:t xml:space="preserve"> </w:t>
      </w:r>
      <w:r w:rsidRPr="00AA5A3B">
        <w:t>được</w:t>
      </w:r>
      <w:r w:rsidR="00B16A1D">
        <w:t xml:space="preserve"> </w:t>
      </w:r>
      <w:r w:rsidRPr="00AA5A3B">
        <w:t>gọi</w:t>
      </w:r>
      <w:r w:rsidR="00B16A1D">
        <w:t xml:space="preserve"> </w:t>
      </w:r>
      <w:r w:rsidRPr="00AA5A3B">
        <w:t>để</w:t>
      </w:r>
      <w:r w:rsidR="00B16A1D">
        <w:t xml:space="preserve"> </w:t>
      </w:r>
      <w:r w:rsidRPr="00AA5A3B">
        <w:t>tạo</w:t>
      </w:r>
      <w:r w:rsidR="00B16A1D">
        <w:t xml:space="preserve"> </w:t>
      </w:r>
      <w:r w:rsidRPr="00AA5A3B">
        <w:t>mới.</w:t>
      </w:r>
      <w:r w:rsidR="00B16A1D">
        <w:t xml:space="preserve"> </w:t>
      </w:r>
      <w:r w:rsidRPr="00AA5A3B">
        <w:t>Sau</w:t>
      </w:r>
      <w:r w:rsidR="00B16A1D">
        <w:t xml:space="preserve"> </w:t>
      </w:r>
      <w:r w:rsidRPr="00AA5A3B">
        <w:t>khi</w:t>
      </w:r>
      <w:r w:rsidR="00B16A1D">
        <w:t xml:space="preserve"> </w:t>
      </w:r>
      <w:r w:rsidRPr="00AA5A3B">
        <w:t>thêm</w:t>
      </w:r>
      <w:r w:rsidR="00B16A1D">
        <w:t xml:space="preserve"> </w:t>
      </w:r>
      <w:r w:rsidRPr="00AA5A3B">
        <w:t>sản</w:t>
      </w:r>
      <w:r w:rsidR="00B16A1D">
        <w:t xml:space="preserve"> </w:t>
      </w:r>
      <w:r w:rsidRPr="00AA5A3B">
        <w:t>phẩm</w:t>
      </w:r>
      <w:r w:rsidR="00B16A1D">
        <w:t xml:space="preserve"> </w:t>
      </w:r>
      <w:r w:rsidRPr="00AA5A3B">
        <w:t>vào</w:t>
      </w:r>
      <w:r w:rsidR="00B16A1D">
        <w:t xml:space="preserve"> </w:t>
      </w:r>
      <w:r w:rsidRPr="00AA5A3B">
        <w:t>giỏ</w:t>
      </w:r>
      <w:r w:rsidR="00B16A1D">
        <w:t xml:space="preserve"> </w:t>
      </w:r>
      <w:r w:rsidRPr="00AA5A3B">
        <w:t>thành</w:t>
      </w:r>
      <w:r w:rsidR="00B16A1D">
        <w:t xml:space="preserve"> </w:t>
      </w:r>
      <w:r w:rsidRPr="00AA5A3B">
        <w:t>công,</w:t>
      </w:r>
      <w:r w:rsidR="00B16A1D">
        <w:t xml:space="preserve"> </w:t>
      </w:r>
      <w:r w:rsidRPr="00AA5A3B">
        <w:t>hiển</w:t>
      </w:r>
      <w:r w:rsidR="00B16A1D">
        <w:t xml:space="preserve"> </w:t>
      </w:r>
      <w:r w:rsidRPr="00AA5A3B">
        <w:t>thị</w:t>
      </w:r>
      <w:r w:rsidR="00B16A1D">
        <w:t xml:space="preserve"> </w:t>
      </w:r>
      <w:r w:rsidRPr="00AA5A3B">
        <w:t>thông</w:t>
      </w:r>
      <w:r w:rsidR="00B16A1D">
        <w:t xml:space="preserve"> </w:t>
      </w:r>
      <w:r w:rsidRPr="00AA5A3B">
        <w:t>báo</w:t>
      </w:r>
      <w:r w:rsidR="00B16A1D">
        <w:t xml:space="preserve"> </w:t>
      </w:r>
      <w:r w:rsidRPr="00AA5A3B">
        <w:t>kết</w:t>
      </w:r>
      <w:r w:rsidR="00B16A1D">
        <w:t xml:space="preserve"> </w:t>
      </w:r>
      <w:r w:rsidRPr="00AA5A3B">
        <w:t>quả</w:t>
      </w:r>
      <w:r w:rsidR="00B16A1D">
        <w:t xml:space="preserve"> </w:t>
      </w:r>
      <w:r w:rsidRPr="00AA5A3B">
        <w:t>cho</w:t>
      </w:r>
      <w:r w:rsidR="00B16A1D">
        <w:t xml:space="preserve"> </w:t>
      </w:r>
      <w:r w:rsidRPr="00AA5A3B">
        <w:t>người</w:t>
      </w:r>
      <w:r w:rsidR="00B16A1D">
        <w:t xml:space="preserve"> </w:t>
      </w:r>
      <w:r w:rsidRPr="00AA5A3B">
        <w:t>dùng.</w:t>
      </w:r>
    </w:p>
    <w:p w:rsidR="00AA5A3B" w:rsidRPr="00AA5A3B" w:rsidRDefault="00685C16" w:rsidP="00685C16">
      <w:pPr>
        <w:spacing w:after="160" w:line="259" w:lineRule="auto"/>
        <w:rPr>
          <w:rFonts w:eastAsia="SimSun"/>
        </w:rPr>
      </w:pPr>
      <w:r>
        <w:rPr>
          <w:rFonts w:eastAsia="SimSun"/>
        </w:rPr>
        <w:br w:type="page"/>
      </w:r>
    </w:p>
    <w:p w:rsidR="00092FD1" w:rsidRDefault="00092FD1" w:rsidP="00092FD1">
      <w:pPr>
        <w:pStyle w:val="H3"/>
        <w:rPr>
          <w:rFonts w:eastAsia="SimSun"/>
        </w:rPr>
      </w:pPr>
      <w:bookmarkStart w:id="170" w:name="_Toc182179894"/>
      <w:r>
        <w:rPr>
          <w:rFonts w:eastAsia="SimSun"/>
        </w:rPr>
        <w:lastRenderedPageBreak/>
        <w:t>Giỏ</w:t>
      </w:r>
      <w:r w:rsidR="00B16A1D">
        <w:rPr>
          <w:rFonts w:eastAsia="SimSun"/>
        </w:rPr>
        <w:t xml:space="preserve"> </w:t>
      </w:r>
      <w:r>
        <w:rPr>
          <w:rFonts w:eastAsia="SimSun"/>
        </w:rPr>
        <w:t>hàng</w:t>
      </w:r>
      <w:bookmarkEnd w:id="170"/>
    </w:p>
    <w:p w:rsidR="001D5232" w:rsidRDefault="001D5232" w:rsidP="001D5232">
      <w:pPr>
        <w:keepNext/>
        <w:jc w:val="center"/>
      </w:pPr>
      <w:r>
        <w:rPr>
          <w:rFonts w:eastAsia="SimSun"/>
          <w:noProof/>
        </w:rPr>
        <w:drawing>
          <wp:inline distT="0" distB="0" distL="0" distR="0" wp14:anchorId="4F4F4F59" wp14:editId="30A3E6C5">
            <wp:extent cx="3175961" cy="6273506"/>
            <wp:effectExtent l="0" t="0" r="0" b="635"/>
            <wp:docPr id="1901625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5184" name="Picture 4"/>
                    <pic:cNvPicPr/>
                  </pic:nvPicPr>
                  <pic:blipFill rotWithShape="1">
                    <a:blip r:embed="rId63" cstate="print">
                      <a:extLst>
                        <a:ext uri="{28A0092B-C50C-407E-A947-70E740481C1C}">
                          <a14:useLocalDpi xmlns:a14="http://schemas.microsoft.com/office/drawing/2010/main"/>
                        </a:ext>
                      </a:extLst>
                    </a:blip>
                    <a:srcRect/>
                    <a:stretch/>
                  </pic:blipFill>
                  <pic:spPr bwMode="auto">
                    <a:xfrm>
                      <a:off x="0" y="0"/>
                      <a:ext cx="3175961" cy="6273506"/>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1D5232" w:rsidP="00056B77">
      <w:pPr>
        <w:pStyle w:val="Caption"/>
      </w:pPr>
      <w:bookmarkStart w:id="171" w:name="_Toc182179942"/>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19</w:t>
      </w:r>
      <w:r>
        <w:fldChar w:fldCharType="end"/>
      </w:r>
      <w:r>
        <w:t>.</w:t>
      </w:r>
      <w:r w:rsidR="00B16A1D">
        <w:t xml:space="preserve"> </w:t>
      </w:r>
      <w:r>
        <w:t>Chức</w:t>
      </w:r>
      <w:r w:rsidR="00B16A1D">
        <w:t xml:space="preserve"> </w:t>
      </w:r>
      <w:r>
        <w:t>năng</w:t>
      </w:r>
      <w:r w:rsidR="00B16A1D">
        <w:t xml:space="preserve"> </w:t>
      </w:r>
      <w:r>
        <w:t>giỏ</w:t>
      </w:r>
      <w:r w:rsidR="00B16A1D">
        <w:t xml:space="preserve"> </w:t>
      </w:r>
      <w:r>
        <w:t>hàng</w:t>
      </w:r>
      <w:bookmarkEnd w:id="171"/>
    </w:p>
    <w:p w:rsidR="001D5232" w:rsidRDefault="001D5232" w:rsidP="00790365">
      <w:pPr>
        <w:pStyle w:val="BodyText"/>
      </w:pPr>
      <w:r>
        <w:t>Xử</w:t>
      </w:r>
      <w:r w:rsidR="00B16A1D">
        <w:t xml:space="preserve"> </w:t>
      </w:r>
      <w:r>
        <w:t>lý</w:t>
      </w:r>
      <w:r w:rsidR="00B16A1D">
        <w:t xml:space="preserve"> </w:t>
      </w:r>
      <w:r>
        <w:t>thêm</w:t>
      </w:r>
      <w:r w:rsidR="00B16A1D">
        <w:t xml:space="preserve"> </w:t>
      </w:r>
      <w:r>
        <w:t>sản</w:t>
      </w:r>
      <w:r w:rsidR="00B16A1D">
        <w:t xml:space="preserve"> </w:t>
      </w:r>
      <w:r>
        <w:t>phẩm</w:t>
      </w:r>
      <w:r w:rsidR="00B16A1D">
        <w:t xml:space="preserve"> </w:t>
      </w:r>
      <w:r>
        <w:t>vào</w:t>
      </w:r>
      <w:r w:rsidR="00B16A1D">
        <w:t xml:space="preserve"> </w:t>
      </w:r>
      <w:r>
        <w:t>giỏ</w:t>
      </w:r>
      <w:r w:rsidR="00B16A1D">
        <w:t xml:space="preserve"> </w:t>
      </w:r>
      <w:r>
        <w:t>hàng:</w:t>
      </w:r>
    </w:p>
    <w:p w:rsidR="001D5232" w:rsidRDefault="001D5232" w:rsidP="00790365">
      <w:pPr>
        <w:pStyle w:val="BodyText"/>
      </w:pPr>
      <w:r>
        <w:t>Khi</w:t>
      </w:r>
      <w:r w:rsidR="00B16A1D">
        <w:t xml:space="preserve"> </w:t>
      </w:r>
      <w:r>
        <w:t>màn</w:t>
      </w:r>
      <w:r w:rsidR="00B16A1D">
        <w:t xml:space="preserve"> </w:t>
      </w:r>
      <w:r>
        <w:t>hình</w:t>
      </w:r>
      <w:r w:rsidR="00B16A1D">
        <w:t xml:space="preserve"> </w:t>
      </w:r>
      <w:r>
        <w:t>giỏ</w:t>
      </w:r>
      <w:r w:rsidR="00B16A1D">
        <w:t xml:space="preserve"> </w:t>
      </w:r>
      <w:r>
        <w:t>hàng</w:t>
      </w:r>
      <w:r w:rsidR="00B16A1D">
        <w:t xml:space="preserve"> </w:t>
      </w:r>
      <w:r>
        <w:t>được</w:t>
      </w:r>
      <w:r w:rsidR="00B16A1D">
        <w:t xml:space="preserve"> </w:t>
      </w:r>
      <w:r>
        <w:t>khởi</w:t>
      </w:r>
      <w:r w:rsidR="00B16A1D">
        <w:t xml:space="preserve"> </w:t>
      </w:r>
      <w:r>
        <w:t>tạo,</w:t>
      </w:r>
      <w:r w:rsidR="00B16A1D">
        <w:t xml:space="preserve"> </w:t>
      </w:r>
      <w:r>
        <w:t>hàm</w:t>
      </w:r>
      <w:r w:rsidR="00B16A1D">
        <w:t xml:space="preserve"> </w:t>
      </w:r>
      <w:r>
        <w:t>initState</w:t>
      </w:r>
      <w:r w:rsidR="00B16A1D">
        <w:t xml:space="preserve"> </w:t>
      </w:r>
      <w:r>
        <w:t>được</w:t>
      </w:r>
      <w:r w:rsidR="00B16A1D">
        <w:t xml:space="preserve"> </w:t>
      </w:r>
      <w:r>
        <w:t>gọi</w:t>
      </w:r>
      <w:r w:rsidR="00B16A1D">
        <w:t xml:space="preserve"> </w:t>
      </w:r>
      <w:r>
        <w:t>và</w:t>
      </w:r>
      <w:r w:rsidR="00B16A1D">
        <w:t xml:space="preserve"> </w:t>
      </w:r>
      <w:r>
        <w:t>thực</w:t>
      </w:r>
      <w:r w:rsidR="00B16A1D">
        <w:t xml:space="preserve"> </w:t>
      </w:r>
      <w:r>
        <w:t>hiện</w:t>
      </w:r>
      <w:r w:rsidR="00B16A1D">
        <w:t xml:space="preserve"> </w:t>
      </w:r>
      <w:r>
        <w:t>handleGetUserInfo</w:t>
      </w:r>
      <w:r w:rsidR="00B16A1D">
        <w:t xml:space="preserve"> </w:t>
      </w:r>
      <w:r>
        <w:t>sau</w:t>
      </w:r>
      <w:r w:rsidR="00B16A1D">
        <w:t xml:space="preserve"> </w:t>
      </w:r>
      <w:r>
        <w:t>1</w:t>
      </w:r>
      <w:r w:rsidR="00B16A1D">
        <w:t xml:space="preserve"> </w:t>
      </w:r>
      <w:r>
        <w:t>giây.</w:t>
      </w:r>
    </w:p>
    <w:p w:rsidR="001D5232" w:rsidRDefault="001D5232" w:rsidP="00790365">
      <w:pPr>
        <w:pStyle w:val="BodyText"/>
      </w:pPr>
      <w:r>
        <w:t>Hàm</w:t>
      </w:r>
      <w:r w:rsidR="00B16A1D">
        <w:t xml:space="preserve"> </w:t>
      </w:r>
      <w:r>
        <w:t>handleGetUserInfo</w:t>
      </w:r>
      <w:r w:rsidR="00B16A1D">
        <w:t xml:space="preserve"> </w:t>
      </w:r>
      <w:r>
        <w:t>gọi</w:t>
      </w:r>
      <w:r w:rsidR="00B16A1D">
        <w:t xml:space="preserve"> </w:t>
      </w:r>
      <w:r>
        <w:t>fetchUserInfo</w:t>
      </w:r>
      <w:r w:rsidR="00B16A1D">
        <w:t xml:space="preserve"> </w:t>
      </w:r>
      <w:r>
        <w:t>từ</w:t>
      </w:r>
      <w:r w:rsidR="00B16A1D">
        <w:t xml:space="preserve"> </w:t>
      </w:r>
      <w:r>
        <w:t>AuthService</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và</w:t>
      </w:r>
      <w:r w:rsidR="00B16A1D">
        <w:t xml:space="preserve"> </w:t>
      </w:r>
      <w:r>
        <w:t>cập</w:t>
      </w:r>
      <w:r w:rsidR="00B16A1D">
        <w:t xml:space="preserve"> </w:t>
      </w:r>
      <w:r>
        <w:t>nhật</w:t>
      </w:r>
      <w:r w:rsidR="00B16A1D">
        <w:t xml:space="preserve"> </w:t>
      </w:r>
      <w:r>
        <w:t>trạng</w:t>
      </w:r>
      <w:r w:rsidR="00B16A1D">
        <w:t xml:space="preserve"> </w:t>
      </w:r>
      <w:r>
        <w:t>thái.</w:t>
      </w:r>
    </w:p>
    <w:p w:rsidR="001D5232" w:rsidRDefault="001D5232" w:rsidP="00790365">
      <w:pPr>
        <w:pStyle w:val="BodyText"/>
      </w:pPr>
      <w:r>
        <w:t>Sau</w:t>
      </w:r>
      <w:r w:rsidR="00B16A1D">
        <w:t xml:space="preserve"> </w:t>
      </w:r>
      <w:r>
        <w:t>khi</w:t>
      </w:r>
      <w:r w:rsidR="00B16A1D">
        <w:t xml:space="preserve"> </w:t>
      </w:r>
      <w:r>
        <w:t>có</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handleGetItem</w:t>
      </w:r>
      <w:r w:rsidR="00B16A1D">
        <w:t xml:space="preserve"> </w:t>
      </w:r>
      <w:r>
        <w:t>được</w:t>
      </w:r>
      <w:r w:rsidR="00B16A1D">
        <w:t xml:space="preserve"> </w:t>
      </w:r>
      <w:r>
        <w:t>gọi</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các</w:t>
      </w:r>
      <w:r w:rsidR="00B16A1D">
        <w:t xml:space="preserve"> </w:t>
      </w:r>
      <w:r>
        <w:t>sản</w:t>
      </w:r>
      <w:r w:rsidR="00B16A1D">
        <w:t xml:space="preserve"> </w:t>
      </w:r>
      <w:r>
        <w:t>phẩm</w:t>
      </w:r>
      <w:r w:rsidR="00B16A1D">
        <w:t xml:space="preserve"> </w:t>
      </w:r>
      <w:r>
        <w:t>trong</w:t>
      </w:r>
      <w:r w:rsidR="00B16A1D">
        <w:t xml:space="preserve"> </w:t>
      </w:r>
      <w:r>
        <w:t>giỏ</w:t>
      </w:r>
      <w:r w:rsidR="00B16A1D">
        <w:t xml:space="preserve"> </w:t>
      </w:r>
      <w:r>
        <w:t>hàng</w:t>
      </w:r>
      <w:r w:rsidR="00B16A1D">
        <w:t xml:space="preserve"> </w:t>
      </w:r>
      <w:r>
        <w:t>dựa</w:t>
      </w:r>
      <w:r w:rsidR="00B16A1D">
        <w:t xml:space="preserve"> </w:t>
      </w:r>
      <w:r>
        <w:t>trên</w:t>
      </w:r>
      <w:r w:rsidR="00B16A1D">
        <w:t xml:space="preserve"> </w:t>
      </w:r>
      <w:r>
        <w:t>ID</w:t>
      </w:r>
      <w:r w:rsidR="00B16A1D">
        <w:t xml:space="preserve"> </w:t>
      </w:r>
      <w:r>
        <w:t>checkout</w:t>
      </w:r>
      <w:r w:rsidR="00B16A1D">
        <w:t xml:space="preserve"> </w:t>
      </w:r>
      <w:r>
        <w:t>của</w:t>
      </w:r>
      <w:r w:rsidR="00B16A1D">
        <w:t xml:space="preserve"> </w:t>
      </w:r>
      <w:r>
        <w:t>người</w:t>
      </w:r>
      <w:r w:rsidR="00B16A1D">
        <w:t xml:space="preserve"> </w:t>
      </w:r>
      <w:r>
        <w:t>dùng.</w:t>
      </w:r>
    </w:p>
    <w:p w:rsidR="001D5232" w:rsidRDefault="001D5232" w:rsidP="00790365">
      <w:pPr>
        <w:pStyle w:val="BodyText"/>
      </w:pPr>
      <w:r>
        <w:lastRenderedPageBreak/>
        <w:t>Hiển</w:t>
      </w:r>
      <w:r w:rsidR="00B16A1D">
        <w:t xml:space="preserve"> </w:t>
      </w:r>
      <w:r>
        <w:t>thị</w:t>
      </w:r>
      <w:r w:rsidR="00B16A1D">
        <w:t xml:space="preserve"> </w:t>
      </w:r>
      <w:r>
        <w:t>giỏ</w:t>
      </w:r>
      <w:r w:rsidR="00B16A1D">
        <w:t xml:space="preserve"> </w:t>
      </w:r>
      <w:r>
        <w:t>hàng:</w:t>
      </w:r>
      <w:r w:rsidR="00B16A1D">
        <w:t xml:space="preserve"> </w:t>
      </w:r>
      <w:r>
        <w:t>Giao</w:t>
      </w:r>
      <w:r w:rsidR="00B16A1D">
        <w:t xml:space="preserve"> </w:t>
      </w:r>
      <w:r>
        <w:t>diện</w:t>
      </w:r>
      <w:r w:rsidR="00B16A1D">
        <w:t xml:space="preserve"> </w:t>
      </w:r>
      <w:r>
        <w:t>giỏ</w:t>
      </w:r>
      <w:r w:rsidR="00B16A1D">
        <w:t xml:space="preserve"> </w:t>
      </w:r>
      <w:r>
        <w:t>hàng</w:t>
      </w:r>
      <w:r w:rsidR="00B16A1D">
        <w:t xml:space="preserve"> </w:t>
      </w:r>
      <w:r>
        <w:t>được</w:t>
      </w:r>
      <w:r w:rsidR="00B16A1D">
        <w:t xml:space="preserve"> </w:t>
      </w:r>
      <w:r>
        <w:t>xây</w:t>
      </w:r>
      <w:r w:rsidR="00B16A1D">
        <w:t xml:space="preserve"> </w:t>
      </w:r>
      <w:r>
        <w:t>dựng</w:t>
      </w:r>
      <w:r w:rsidR="00B16A1D">
        <w:t xml:space="preserve"> </w:t>
      </w:r>
      <w:r>
        <w:t>trong</w:t>
      </w:r>
      <w:r w:rsidR="00B16A1D">
        <w:t xml:space="preserve"> </w:t>
      </w:r>
      <w:r>
        <w:t>hàm</w:t>
      </w:r>
      <w:r w:rsidR="00B16A1D">
        <w:t xml:space="preserve"> </w:t>
      </w:r>
      <w:r>
        <w:t>build,</w:t>
      </w:r>
      <w:r w:rsidR="00B16A1D">
        <w:t xml:space="preserve"> </w:t>
      </w:r>
      <w:r>
        <w:t>bao</w:t>
      </w:r>
      <w:r w:rsidR="00B16A1D">
        <w:t xml:space="preserve"> </w:t>
      </w:r>
      <w:r>
        <w:t>gồm</w:t>
      </w:r>
      <w:r w:rsidR="00B16A1D">
        <w:t xml:space="preserve"> </w:t>
      </w:r>
      <w:r>
        <w:t>AppBar,</w:t>
      </w:r>
      <w:r w:rsidR="00B16A1D">
        <w:t xml:space="preserve"> </w:t>
      </w:r>
      <w:r>
        <w:t>Column,</w:t>
      </w:r>
      <w:r w:rsidR="00B16A1D">
        <w:t xml:space="preserve"> </w:t>
      </w:r>
      <w:r>
        <w:t>và</w:t>
      </w:r>
      <w:r w:rsidR="00B16A1D">
        <w:t xml:space="preserve"> </w:t>
      </w:r>
      <w:r>
        <w:t>ListView.builder</w:t>
      </w:r>
      <w:r w:rsidR="00B16A1D">
        <w:t xml:space="preserve"> </w:t>
      </w:r>
      <w:r>
        <w:t>để</w:t>
      </w:r>
      <w:r w:rsidR="00B16A1D">
        <w:t xml:space="preserve"> </w:t>
      </w:r>
      <w:r>
        <w:t>hiển</w:t>
      </w:r>
      <w:r w:rsidR="00B16A1D">
        <w:t xml:space="preserve"> </w:t>
      </w:r>
      <w:r>
        <w:t>thị</w:t>
      </w:r>
      <w:r w:rsidR="00B16A1D">
        <w:t xml:space="preserve"> </w:t>
      </w:r>
      <w:r>
        <w:t>danh</w:t>
      </w:r>
      <w:r w:rsidR="00B16A1D">
        <w:t xml:space="preserve"> </w:t>
      </w:r>
      <w:r>
        <w:t>sách</w:t>
      </w:r>
      <w:r w:rsidR="00B16A1D">
        <w:t xml:space="preserve"> </w:t>
      </w:r>
      <w:r>
        <w:t>sản</w:t>
      </w:r>
      <w:r w:rsidR="00B16A1D">
        <w:t xml:space="preserve"> </w:t>
      </w:r>
      <w:r>
        <w:t>phẩm.</w:t>
      </w:r>
    </w:p>
    <w:p w:rsidR="001D5232" w:rsidRPr="00092FD1" w:rsidRDefault="001D5232" w:rsidP="00790365">
      <w:pPr>
        <w:pStyle w:val="BodyText"/>
      </w:pPr>
      <w:r>
        <w:t>Đặt</w:t>
      </w:r>
      <w:r w:rsidR="00B16A1D">
        <w:t xml:space="preserve"> </w:t>
      </w:r>
      <w:r>
        <w:t>hàng:</w:t>
      </w:r>
      <w:r w:rsidR="00B16A1D">
        <w:t xml:space="preserve"> </w:t>
      </w: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đặt</w:t>
      </w:r>
      <w:r w:rsidR="00B16A1D">
        <w:t xml:space="preserve"> </w:t>
      </w:r>
      <w:r>
        <w:t>hàng,</w:t>
      </w:r>
      <w:r w:rsidR="00B16A1D">
        <w:t xml:space="preserve"> </w:t>
      </w:r>
      <w:r>
        <w:t>hàm</w:t>
      </w:r>
      <w:r w:rsidR="00B16A1D">
        <w:t xml:space="preserve"> </w:t>
      </w:r>
      <w:r>
        <w:t>handleOrder</w:t>
      </w:r>
      <w:r w:rsidR="00B16A1D">
        <w:t xml:space="preserve"> </w:t>
      </w:r>
      <w:r>
        <w:t>được</w:t>
      </w:r>
      <w:r w:rsidR="00B16A1D">
        <w:t xml:space="preserve"> </w:t>
      </w:r>
      <w:r>
        <w:t>gọi</w:t>
      </w:r>
      <w:r w:rsidR="00B16A1D">
        <w:t xml:space="preserve"> </w:t>
      </w:r>
      <w:r>
        <w:t>để</w:t>
      </w:r>
      <w:r w:rsidR="00B16A1D">
        <w:t xml:space="preserve"> </w:t>
      </w:r>
      <w:r>
        <w:t>cập</w:t>
      </w:r>
      <w:r w:rsidR="00B16A1D">
        <w:t xml:space="preserve"> </w:t>
      </w:r>
      <w:r>
        <w:t>nhật</w:t>
      </w:r>
      <w:r w:rsidR="00B16A1D">
        <w:t xml:space="preserve"> </w:t>
      </w:r>
      <w:r>
        <w:t>địa</w:t>
      </w:r>
      <w:r w:rsidR="00B16A1D">
        <w:t xml:space="preserve"> </w:t>
      </w:r>
      <w:r>
        <w:t>chỉ</w:t>
      </w:r>
      <w:r w:rsidR="00B16A1D">
        <w:t xml:space="preserve"> </w:t>
      </w:r>
      <w:r>
        <w:t>giao</w:t>
      </w:r>
      <w:r w:rsidR="00B16A1D">
        <w:t xml:space="preserve"> </w:t>
      </w:r>
      <w:r>
        <w:t>hàng</w:t>
      </w:r>
      <w:r w:rsidR="00B16A1D">
        <w:t xml:space="preserve"> </w:t>
      </w:r>
      <w:r>
        <w:t>và</w:t>
      </w:r>
      <w:r w:rsidR="00B16A1D">
        <w:t xml:space="preserve"> </w:t>
      </w:r>
      <w:r>
        <w:t>tạo</w:t>
      </w:r>
      <w:r w:rsidR="00B16A1D">
        <w:t xml:space="preserve"> </w:t>
      </w:r>
      <w:r>
        <w:t>đơn</w:t>
      </w:r>
      <w:r w:rsidR="00B16A1D">
        <w:t xml:space="preserve"> </w:t>
      </w:r>
      <w:r>
        <w:t>hàng</w:t>
      </w:r>
      <w:r w:rsidR="00B16A1D">
        <w:t xml:space="preserve"> </w:t>
      </w:r>
      <w:r>
        <w:t>mới.</w:t>
      </w:r>
      <w:r w:rsidR="00B16A1D">
        <w:t xml:space="preserve"> </w:t>
      </w:r>
      <w:r>
        <w:t>Nếu</w:t>
      </w:r>
      <w:r w:rsidR="00B16A1D">
        <w:t xml:space="preserve"> </w:t>
      </w:r>
      <w:r>
        <w:t>thành</w:t>
      </w:r>
      <w:r w:rsidR="00B16A1D">
        <w:t xml:space="preserve"> </w:t>
      </w:r>
      <w:r>
        <w:t>công,</w:t>
      </w:r>
      <w:r w:rsidR="00B16A1D">
        <w:t xml:space="preserve"> </w:t>
      </w:r>
      <w:r>
        <w:t>giỏ</w:t>
      </w:r>
      <w:r w:rsidR="00B16A1D">
        <w:t xml:space="preserve"> </w:t>
      </w:r>
      <w:r>
        <w:t>hàng</w:t>
      </w:r>
      <w:r w:rsidR="00B16A1D">
        <w:t xml:space="preserve"> </w:t>
      </w:r>
      <w:r>
        <w:t>sẽ</w:t>
      </w:r>
      <w:r w:rsidR="00B16A1D">
        <w:t xml:space="preserve"> </w:t>
      </w:r>
      <w:r>
        <w:t>được</w:t>
      </w:r>
      <w:r w:rsidR="00B16A1D">
        <w:t xml:space="preserve"> </w:t>
      </w:r>
      <w:r>
        <w:t>làm</w:t>
      </w:r>
      <w:r w:rsidR="00B16A1D">
        <w:t xml:space="preserve"> </w:t>
      </w:r>
      <w:r>
        <w:t>trống</w:t>
      </w:r>
      <w:r w:rsidR="00B16A1D">
        <w:t xml:space="preserve"> </w:t>
      </w:r>
      <w:r>
        <w:t>và</w:t>
      </w:r>
      <w:r w:rsidR="00B16A1D">
        <w:t xml:space="preserve"> </w:t>
      </w:r>
      <w:r>
        <w:t>hiển</w:t>
      </w:r>
      <w:r w:rsidR="00B16A1D">
        <w:t xml:space="preserve"> </w:t>
      </w:r>
      <w:r>
        <w:t>thị</w:t>
      </w:r>
      <w:r w:rsidR="00B16A1D">
        <w:t xml:space="preserve"> </w:t>
      </w:r>
      <w:r>
        <w:t>thông</w:t>
      </w:r>
      <w:r w:rsidR="00B16A1D">
        <w:t xml:space="preserve"> </w:t>
      </w:r>
      <w:r>
        <w:t>báo</w:t>
      </w:r>
      <w:r w:rsidR="00B16A1D">
        <w:t xml:space="preserve"> </w:t>
      </w:r>
      <w:r>
        <w:t>thành</w:t>
      </w:r>
      <w:r w:rsidR="00B16A1D">
        <w:t xml:space="preserve"> </w:t>
      </w:r>
      <w:r>
        <w:t>công.</w:t>
      </w:r>
    </w:p>
    <w:p w:rsidR="00092FD1" w:rsidRDefault="00092FD1" w:rsidP="00092FD1">
      <w:pPr>
        <w:pStyle w:val="H3"/>
        <w:rPr>
          <w:rFonts w:eastAsia="SimSun"/>
        </w:rPr>
      </w:pPr>
      <w:bookmarkStart w:id="172" w:name="_Toc182179895"/>
      <w:r>
        <w:rPr>
          <w:rFonts w:eastAsia="SimSun"/>
        </w:rPr>
        <w:t>Lịch</w:t>
      </w:r>
      <w:r w:rsidR="00B16A1D">
        <w:rPr>
          <w:rFonts w:eastAsia="SimSun"/>
        </w:rPr>
        <w:t xml:space="preserve"> </w:t>
      </w:r>
      <w:r>
        <w:rPr>
          <w:rFonts w:eastAsia="SimSun"/>
        </w:rPr>
        <w:t>sử</w:t>
      </w:r>
      <w:r w:rsidR="00B16A1D">
        <w:rPr>
          <w:rFonts w:eastAsia="SimSun"/>
        </w:rPr>
        <w:t xml:space="preserve"> </w:t>
      </w:r>
      <w:r>
        <w:rPr>
          <w:rFonts w:eastAsia="SimSun"/>
        </w:rPr>
        <w:t>đơn</w:t>
      </w:r>
      <w:r w:rsidR="00B16A1D">
        <w:rPr>
          <w:rFonts w:eastAsia="SimSun"/>
        </w:rPr>
        <w:t xml:space="preserve"> </w:t>
      </w:r>
      <w:r>
        <w:rPr>
          <w:rFonts w:eastAsia="SimSun"/>
        </w:rPr>
        <w:t>hàng</w:t>
      </w:r>
      <w:bookmarkEnd w:id="172"/>
    </w:p>
    <w:p w:rsidR="004A177D" w:rsidRDefault="004A177D" w:rsidP="004A177D">
      <w:pPr>
        <w:keepNext/>
        <w:jc w:val="center"/>
      </w:pPr>
      <w:r>
        <w:rPr>
          <w:noProof/>
        </w:rPr>
        <w:drawing>
          <wp:inline distT="0" distB="0" distL="0" distR="0" wp14:anchorId="6A66DB4B" wp14:editId="06F7B932">
            <wp:extent cx="3562350" cy="6871555"/>
            <wp:effectExtent l="0" t="0" r="0" b="0"/>
            <wp:docPr id="1750387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87832" name="Picture 5"/>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3562695" cy="6872220"/>
                    </a:xfrm>
                    <a:prstGeom prst="rect">
                      <a:avLst/>
                    </a:prstGeom>
                    <a:ln>
                      <a:noFill/>
                    </a:ln>
                    <a:extLst>
                      <a:ext uri="{53640926-AAD7-44D8-BBD7-CCE9431645EC}">
                        <a14:shadowObscured xmlns:a14="http://schemas.microsoft.com/office/drawing/2010/main"/>
                      </a:ext>
                    </a:extLst>
                  </pic:spPr>
                </pic:pic>
              </a:graphicData>
            </a:graphic>
          </wp:inline>
        </w:drawing>
      </w:r>
    </w:p>
    <w:p w:rsidR="00092FD1" w:rsidRDefault="004A177D" w:rsidP="00056B77">
      <w:pPr>
        <w:pStyle w:val="Caption"/>
      </w:pPr>
      <w:bookmarkStart w:id="173" w:name="_Toc182179943"/>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20</w:t>
      </w:r>
      <w:r>
        <w:fldChar w:fldCharType="end"/>
      </w:r>
      <w:r>
        <w:t>.</w:t>
      </w:r>
      <w:r w:rsidR="00B16A1D">
        <w:t xml:space="preserve"> </w:t>
      </w:r>
      <w:r>
        <w:t>Chức</w:t>
      </w:r>
      <w:r w:rsidR="00B16A1D">
        <w:t xml:space="preserve"> </w:t>
      </w:r>
      <w:r>
        <w:t>năng</w:t>
      </w:r>
      <w:r w:rsidR="00B16A1D">
        <w:t xml:space="preserve"> </w:t>
      </w:r>
      <w:r>
        <w:t>lịch</w:t>
      </w:r>
      <w:r w:rsidR="00B16A1D">
        <w:t xml:space="preserve"> </w:t>
      </w:r>
      <w:r>
        <w:t>sử</w:t>
      </w:r>
      <w:r w:rsidR="00B16A1D">
        <w:t xml:space="preserve"> </w:t>
      </w:r>
      <w:r>
        <w:t>đơn</w:t>
      </w:r>
      <w:r w:rsidR="00B16A1D">
        <w:t xml:space="preserve"> </w:t>
      </w:r>
      <w:r>
        <w:t>hàng</w:t>
      </w:r>
      <w:bookmarkEnd w:id="173"/>
    </w:p>
    <w:p w:rsidR="004A177D" w:rsidRDefault="00E5648A" w:rsidP="00790365">
      <w:pPr>
        <w:pStyle w:val="BodyText"/>
      </w:pPr>
      <w:r>
        <w:lastRenderedPageBreak/>
        <w:t>Xử</w:t>
      </w:r>
      <w:r w:rsidR="00B16A1D">
        <w:t xml:space="preserve"> </w:t>
      </w:r>
      <w:r>
        <w:t>lý</w:t>
      </w:r>
      <w:r w:rsidR="00B16A1D">
        <w:t xml:space="preserve"> </w:t>
      </w:r>
      <w:r>
        <w:t>danh</w:t>
      </w:r>
      <w:r w:rsidR="00B16A1D">
        <w:t xml:space="preserve"> </w:t>
      </w:r>
      <w:r>
        <w:t>sách</w:t>
      </w:r>
      <w:r w:rsidR="00B16A1D">
        <w:t xml:space="preserve"> </w:t>
      </w:r>
      <w:r>
        <w:t>đơn</w:t>
      </w:r>
      <w:r w:rsidR="00B16A1D">
        <w:t xml:space="preserve"> </w:t>
      </w:r>
      <w:r>
        <w:t>hàng:</w:t>
      </w:r>
    </w:p>
    <w:p w:rsidR="00E5648A" w:rsidRDefault="00E5648A" w:rsidP="00790365">
      <w:pPr>
        <w:pStyle w:val="BodyText"/>
      </w:pPr>
      <w:r>
        <w:t>Gọi</w:t>
      </w:r>
      <w:r w:rsidR="00B16A1D">
        <w:t xml:space="preserve"> </w:t>
      </w:r>
      <m:oMath>
        <m:r>
          <m:rPr>
            <m:sty m:val="p"/>
          </m:rPr>
          <w:rPr>
            <w:rFonts w:ascii="Cambria Math" w:hAnsi="Cambria Math"/>
          </w:rPr>
          <m:t>handleGetUserInfo()</m:t>
        </m:r>
        <m:r>
          <m:rPr>
            <m:sty m:val="p"/>
          </m:rPr>
          <w:rPr>
            <w:rFonts w:ascii="Cambria Math"/>
          </w:rPr>
          <m:t xml:space="preserve"> </m:t>
        </m:r>
      </m:oMath>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p>
    <w:p w:rsidR="00E5648A" w:rsidRDefault="00E5648A" w:rsidP="00790365">
      <w:pPr>
        <w:pStyle w:val="BodyText"/>
      </w:pPr>
      <w:r>
        <w:t>Hiển</w:t>
      </w:r>
      <w:r w:rsidR="00B16A1D">
        <w:t xml:space="preserve"> </w:t>
      </w:r>
      <w:r>
        <w:t>thị</w:t>
      </w:r>
      <w:r w:rsidR="00B16A1D">
        <w:t xml:space="preserve"> </w:t>
      </w:r>
      <w:r>
        <w:t>overlay</w:t>
      </w:r>
      <w:r w:rsidR="00B16A1D">
        <w:t xml:space="preserve"> </w:t>
      </w:r>
      <w:r>
        <w:t>loading</w:t>
      </w:r>
      <w:r w:rsidR="00B16A1D">
        <w:t xml:space="preserve"> </w:t>
      </w:r>
      <w:r>
        <w:t>trong</w:t>
      </w:r>
      <w:r w:rsidR="00B16A1D">
        <w:t xml:space="preserve"> </w:t>
      </w:r>
      <w:r>
        <w:t>khi</w:t>
      </w:r>
      <w:r w:rsidR="00B16A1D">
        <w:t xml:space="preserve"> </w:t>
      </w:r>
      <w:r>
        <w:t>dữ</w:t>
      </w:r>
      <w:r w:rsidR="00B16A1D">
        <w:t xml:space="preserve"> </w:t>
      </w:r>
      <w:r>
        <w:t>liệu</w:t>
      </w:r>
      <w:r w:rsidR="00B16A1D">
        <w:t xml:space="preserve"> </w:t>
      </w:r>
      <w:r>
        <w:t>đang</w:t>
      </w:r>
      <w:r w:rsidR="00B16A1D">
        <w:t xml:space="preserve"> </w:t>
      </w:r>
      <w:r>
        <w:t>được</w:t>
      </w:r>
      <w:r w:rsidR="00B16A1D">
        <w:t xml:space="preserve"> </w:t>
      </w:r>
      <w:r>
        <w:t>tải.</w:t>
      </w:r>
      <w:r w:rsidR="00B16A1D">
        <w:t xml:space="preserve"> </w:t>
      </w:r>
      <w:r>
        <w:t>Khi</w:t>
      </w:r>
      <w:r w:rsidR="00B16A1D">
        <w:t xml:space="preserve"> </w:t>
      </w:r>
      <w:r>
        <w:t>lấy</w:t>
      </w:r>
      <w:r w:rsidR="00B16A1D">
        <w:t xml:space="preserve"> </w:t>
      </w:r>
      <w:r>
        <w:t>được</w:t>
      </w:r>
      <w:r w:rsidR="00B16A1D">
        <w:t xml:space="preserve"> </w:t>
      </w:r>
      <w:r>
        <w:t>thông</w:t>
      </w:r>
      <w:r w:rsidR="00B16A1D">
        <w:t xml:space="preserve"> </w:t>
      </w:r>
      <w:r>
        <w:t>tin,</w:t>
      </w:r>
      <w:r w:rsidR="00B16A1D">
        <w:t xml:space="preserve"> </w:t>
      </w:r>
      <w:r>
        <w:t>cập</w:t>
      </w:r>
      <w:r w:rsidR="00B16A1D">
        <w:t xml:space="preserve"> </w:t>
      </w:r>
      <w:r>
        <w:t>nhật</w:t>
      </w:r>
      <w:r w:rsidR="00B16A1D">
        <w:t xml:space="preserve"> </w:t>
      </w:r>
      <w:r>
        <w:t>trạng</w:t>
      </w:r>
      <w:r w:rsidR="00B16A1D">
        <w:t xml:space="preserve"> </w:t>
      </w:r>
      <w:r>
        <w:t>thái</w:t>
      </w:r>
      <w:r w:rsidR="00B16A1D">
        <w:t xml:space="preserve"> </w:t>
      </w:r>
      <w:r>
        <w:t>với</w:t>
      </w:r>
      <w:r w:rsidR="00B16A1D">
        <w:t xml:space="preserve"> </w:t>
      </w:r>
      <w:r>
        <w:t>thông</w:t>
      </w:r>
      <w:r w:rsidR="00B16A1D">
        <w:t xml:space="preserve"> </w:t>
      </w:r>
      <w:r>
        <w:t>tin</w:t>
      </w:r>
      <w:r w:rsidR="00B16A1D">
        <w:t xml:space="preserve"> </w:t>
      </w:r>
      <w:r>
        <w:t>người</w:t>
      </w:r>
      <w:r w:rsidR="00B16A1D">
        <w:t xml:space="preserve"> </w:t>
      </w:r>
      <w:r>
        <w:t>dùng.</w:t>
      </w:r>
    </w:p>
    <w:p w:rsidR="004A177D" w:rsidRPr="004A177D" w:rsidRDefault="00E5648A" w:rsidP="00790365">
      <w:pPr>
        <w:pStyle w:val="BodyText"/>
      </w:pPr>
      <w:r>
        <w:t>Hiển</w:t>
      </w:r>
      <w:r w:rsidR="00B16A1D">
        <w:t xml:space="preserve"> </w:t>
      </w:r>
      <w:r>
        <w:t>thị</w:t>
      </w:r>
      <w:r w:rsidR="00B16A1D">
        <w:t xml:space="preserve"> </w:t>
      </w:r>
      <w:r>
        <w:t>danh</w:t>
      </w:r>
      <w:r w:rsidR="00B16A1D">
        <w:t xml:space="preserve"> </w:t>
      </w:r>
      <w:r>
        <w:t>sách</w:t>
      </w:r>
      <w:r w:rsidR="00B16A1D">
        <w:t xml:space="preserve"> </w:t>
      </w:r>
      <w:r>
        <w:t>đơn</w:t>
      </w:r>
      <w:r w:rsidR="00B16A1D">
        <w:t xml:space="preserve"> </w:t>
      </w:r>
      <w:r>
        <w:t>hàng</w:t>
      </w:r>
      <w:r w:rsidR="00B16A1D">
        <w:t xml:space="preserve"> </w:t>
      </w:r>
      <w:r>
        <w:t>bằng</w:t>
      </w:r>
      <w:r w:rsidR="00B16A1D">
        <w:t xml:space="preserve"> </w:t>
      </w:r>
      <w:r>
        <w:t>ListView.builder.</w:t>
      </w:r>
      <w:r w:rsidR="00B16A1D">
        <w:t xml:space="preserve"> </w:t>
      </w:r>
      <w:r>
        <w:t>Mỗi</w:t>
      </w:r>
      <w:r w:rsidR="00B16A1D">
        <w:t xml:space="preserve"> </w:t>
      </w:r>
      <w:r>
        <w:t>đơn</w:t>
      </w:r>
      <w:r w:rsidR="00B16A1D">
        <w:t xml:space="preserve"> </w:t>
      </w:r>
      <w:r>
        <w:t>hàng</w:t>
      </w:r>
      <w:r w:rsidR="00B16A1D">
        <w:t xml:space="preserve"> </w:t>
      </w:r>
      <w:r>
        <w:t>được</w:t>
      </w:r>
      <w:r w:rsidR="00B16A1D">
        <w:t xml:space="preserve"> </w:t>
      </w:r>
      <w:r>
        <w:t>hiển</w:t>
      </w:r>
      <w:r w:rsidR="00B16A1D">
        <w:t xml:space="preserve"> </w:t>
      </w:r>
      <w:r>
        <w:t>thị</w:t>
      </w:r>
      <w:r w:rsidR="00B16A1D">
        <w:t xml:space="preserve"> </w:t>
      </w:r>
      <w:r>
        <w:t>trong</w:t>
      </w:r>
      <w:r w:rsidR="00B16A1D">
        <w:t xml:space="preserve"> </w:t>
      </w:r>
      <w:r>
        <w:t>một</w:t>
      </w:r>
      <w:r w:rsidR="00B16A1D">
        <w:t xml:space="preserve"> </w:t>
      </w:r>
      <w:r>
        <w:t>Container</w:t>
      </w:r>
      <w:r w:rsidR="00B16A1D">
        <w:t xml:space="preserve"> </w:t>
      </w:r>
      <w:r>
        <w:t>với</w:t>
      </w:r>
      <w:r w:rsidR="00B16A1D">
        <w:t xml:space="preserve"> </w:t>
      </w:r>
      <w:r>
        <w:t>chi</w:t>
      </w:r>
      <w:r w:rsidR="00B16A1D">
        <w:t xml:space="preserve"> </w:t>
      </w:r>
      <w:r>
        <w:t>tiết</w:t>
      </w:r>
      <w:r w:rsidR="00B16A1D">
        <w:t xml:space="preserve"> </w:t>
      </w:r>
      <w:r>
        <w:t>từng</w:t>
      </w:r>
      <w:r w:rsidR="00B16A1D">
        <w:t xml:space="preserve"> </w:t>
      </w:r>
      <w:r>
        <w:t>dòng</w:t>
      </w:r>
      <w:r w:rsidR="00B16A1D">
        <w:t xml:space="preserve"> </w:t>
      </w:r>
      <w:r>
        <w:t>sản</w:t>
      </w:r>
      <w:r w:rsidR="00B16A1D">
        <w:t xml:space="preserve"> </w:t>
      </w:r>
      <w:r>
        <w:t>phẩm.</w:t>
      </w:r>
      <w:r w:rsidR="00B16A1D">
        <w:t xml:space="preserve"> </w:t>
      </w:r>
      <w:r>
        <w:t>Tính</w:t>
      </w:r>
      <w:r w:rsidR="00B16A1D">
        <w:t xml:space="preserve"> </w:t>
      </w:r>
      <w:r>
        <w:t>tổng</w:t>
      </w:r>
      <w:r w:rsidR="00B16A1D">
        <w:t xml:space="preserve"> </w:t>
      </w:r>
      <w:r>
        <w:t>tiền</w:t>
      </w:r>
      <w:r w:rsidR="00B16A1D">
        <w:t xml:space="preserve"> </w:t>
      </w:r>
      <w:r>
        <w:t>cho</w:t>
      </w:r>
      <w:r w:rsidR="00B16A1D">
        <w:t xml:space="preserve"> </w:t>
      </w:r>
      <w:r>
        <w:t>mỗi</w:t>
      </w:r>
      <w:r w:rsidR="00B16A1D">
        <w:t xml:space="preserve"> </w:t>
      </w:r>
      <w:r>
        <w:t>đơn</w:t>
      </w:r>
      <w:r w:rsidR="00B16A1D">
        <w:t xml:space="preserve"> </w:t>
      </w:r>
      <w:r>
        <w:t>hàng</w:t>
      </w:r>
      <w:r w:rsidR="00B16A1D">
        <w:t xml:space="preserve"> </w:t>
      </w:r>
      <w:r>
        <w:t>và</w:t>
      </w:r>
      <w:r w:rsidR="00B16A1D">
        <w:t xml:space="preserve"> </w:t>
      </w:r>
      <w:r>
        <w:t>hiển</w:t>
      </w:r>
      <w:r w:rsidR="00B16A1D">
        <w:t xml:space="preserve"> </w:t>
      </w:r>
      <w:r>
        <w:t>thị</w:t>
      </w:r>
      <w:r w:rsidR="00B16A1D">
        <w:t xml:space="preserve"> </w:t>
      </w:r>
      <w:r>
        <w:t>dưới</w:t>
      </w:r>
      <w:r w:rsidR="00B16A1D">
        <w:t xml:space="preserve"> </w:t>
      </w:r>
      <w:r>
        <w:t>mỗi</w:t>
      </w:r>
      <w:r w:rsidR="00B16A1D">
        <w:t xml:space="preserve"> </w:t>
      </w:r>
      <w:r>
        <w:t>danh</w:t>
      </w:r>
      <w:r w:rsidR="00B16A1D">
        <w:t xml:space="preserve"> </w:t>
      </w:r>
      <w:r>
        <w:t>sách</w:t>
      </w:r>
      <w:r w:rsidR="00B16A1D">
        <w:t xml:space="preserve"> </w:t>
      </w:r>
      <w:r>
        <w:t>sản</w:t>
      </w:r>
      <w:r w:rsidR="00B16A1D">
        <w:t xml:space="preserve"> </w:t>
      </w:r>
      <w:r>
        <w:t>phẩm.</w:t>
      </w:r>
    </w:p>
    <w:p w:rsidR="00092FD1" w:rsidRDefault="00092FD1" w:rsidP="00092FD1">
      <w:pPr>
        <w:pStyle w:val="H3"/>
        <w:rPr>
          <w:rFonts w:eastAsia="SimSun"/>
        </w:rPr>
      </w:pPr>
      <w:bookmarkStart w:id="174" w:name="_Toc182179896"/>
      <w:r>
        <w:rPr>
          <w:rFonts w:eastAsia="SimSun"/>
        </w:rPr>
        <w:t>Thông</w:t>
      </w:r>
      <w:r w:rsidR="00B16A1D">
        <w:rPr>
          <w:rFonts w:eastAsia="SimSun"/>
        </w:rPr>
        <w:t xml:space="preserve"> </w:t>
      </w:r>
      <w:r>
        <w:rPr>
          <w:rFonts w:eastAsia="SimSun"/>
        </w:rPr>
        <w:t>tin</w:t>
      </w:r>
      <w:r w:rsidR="00B16A1D">
        <w:rPr>
          <w:rFonts w:eastAsia="SimSun"/>
        </w:rPr>
        <w:t xml:space="preserve"> </w:t>
      </w:r>
      <w:r>
        <w:rPr>
          <w:rFonts w:eastAsia="SimSun"/>
        </w:rPr>
        <w:t>cá</w:t>
      </w:r>
      <w:r w:rsidR="00B16A1D">
        <w:rPr>
          <w:rFonts w:eastAsia="SimSun"/>
        </w:rPr>
        <w:t xml:space="preserve"> </w:t>
      </w:r>
      <w:r>
        <w:rPr>
          <w:rFonts w:eastAsia="SimSun"/>
        </w:rPr>
        <w:t>nhân</w:t>
      </w:r>
      <w:bookmarkEnd w:id="174"/>
    </w:p>
    <w:p w:rsidR="002F5BE7" w:rsidRDefault="002F5BE7" w:rsidP="00056B77">
      <w:pPr>
        <w:jc w:val="center"/>
      </w:pPr>
      <w:r>
        <w:rPr>
          <w:rFonts w:eastAsia="SimSun"/>
          <w:noProof/>
        </w:rPr>
        <w:drawing>
          <wp:inline distT="0" distB="0" distL="0" distR="0">
            <wp:extent cx="3158067" cy="6238771"/>
            <wp:effectExtent l="0" t="0" r="4445" b="0"/>
            <wp:docPr id="20984363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436324" name="Picture 7"/>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3179468" cy="6281049"/>
                    </a:xfrm>
                    <a:prstGeom prst="rect">
                      <a:avLst/>
                    </a:prstGeom>
                    <a:ln>
                      <a:noFill/>
                    </a:ln>
                    <a:extLst>
                      <a:ext uri="{53640926-AAD7-44D8-BBD7-CCE9431645EC}">
                        <a14:shadowObscured xmlns:a14="http://schemas.microsoft.com/office/drawing/2010/main"/>
                      </a:ext>
                    </a:extLst>
                  </pic:spPr>
                </pic:pic>
              </a:graphicData>
            </a:graphic>
          </wp:inline>
        </w:drawing>
      </w:r>
    </w:p>
    <w:p w:rsidR="002F5BE7" w:rsidRDefault="002F5BE7" w:rsidP="00056B77">
      <w:pPr>
        <w:pStyle w:val="Caption"/>
      </w:pPr>
      <w:bookmarkStart w:id="175" w:name="_Toc179726066"/>
      <w:bookmarkStart w:id="176" w:name="_Toc182179944"/>
      <w:r>
        <w:t>Hình</w:t>
      </w:r>
      <w:r w:rsidR="00B16A1D">
        <w:t xml:space="preserve"> </w:t>
      </w:r>
      <w:r>
        <w:t>4.</w:t>
      </w:r>
      <w:r w:rsidR="00B16A1D">
        <w:t xml:space="preserve"> </w:t>
      </w:r>
      <w:r>
        <w:fldChar w:fldCharType="begin"/>
      </w:r>
      <w:r>
        <w:instrText xml:space="preserve"> SEQ Hình_4. \* ARABIC </w:instrText>
      </w:r>
      <w:r>
        <w:fldChar w:fldCharType="separate"/>
      </w:r>
      <w:r w:rsidR="00927EB6">
        <w:rPr>
          <w:noProof/>
        </w:rPr>
        <w:t>21</w:t>
      </w:r>
      <w:r>
        <w:fldChar w:fldCharType="end"/>
      </w:r>
      <w:r>
        <w:t>.</w:t>
      </w:r>
      <w:r w:rsidR="00B16A1D">
        <w:t xml:space="preserve"> </w:t>
      </w:r>
      <w:r>
        <w:t>Chức</w:t>
      </w:r>
      <w:r w:rsidR="00B16A1D">
        <w:t xml:space="preserve"> </w:t>
      </w:r>
      <w:r>
        <w:t>năng</w:t>
      </w:r>
      <w:r w:rsidR="00B16A1D">
        <w:t xml:space="preserve"> </w:t>
      </w:r>
      <w:r>
        <w:t>thông</w:t>
      </w:r>
      <w:r w:rsidR="00B16A1D">
        <w:t xml:space="preserve"> </w:t>
      </w:r>
      <w:r>
        <w:t>tin</w:t>
      </w:r>
      <w:r w:rsidR="00B16A1D">
        <w:t xml:space="preserve"> </w:t>
      </w:r>
      <w:r>
        <w:t>cá</w:t>
      </w:r>
      <w:r w:rsidR="00B16A1D">
        <w:t xml:space="preserve"> </w:t>
      </w:r>
      <w:r>
        <w:t>nhân</w:t>
      </w:r>
      <w:bookmarkEnd w:id="175"/>
      <w:bookmarkEnd w:id="176"/>
    </w:p>
    <w:p w:rsidR="004346A8" w:rsidRDefault="004346A8" w:rsidP="00790365">
      <w:pPr>
        <w:pStyle w:val="BodyText"/>
      </w:pPr>
      <w:r>
        <w:lastRenderedPageBreak/>
        <w:t>Khi</w:t>
      </w:r>
      <w:r w:rsidR="00B16A1D">
        <w:t xml:space="preserve"> </w:t>
      </w:r>
      <w:r>
        <w:t>người</w:t>
      </w:r>
      <w:r w:rsidR="00B16A1D">
        <w:t xml:space="preserve"> </w:t>
      </w:r>
      <w:r>
        <w:t>dùng</w:t>
      </w:r>
      <w:r w:rsidR="00B16A1D">
        <w:t xml:space="preserve"> </w:t>
      </w:r>
      <w:r>
        <w:t>mở</w:t>
      </w:r>
      <w:r w:rsidR="00B16A1D">
        <w:t xml:space="preserve"> </w:t>
      </w:r>
      <w:r>
        <w:t>trang</w:t>
      </w:r>
      <w:r w:rsidR="00B16A1D">
        <w:t xml:space="preserve"> </w:t>
      </w:r>
      <w:r>
        <w:t>cá</w:t>
      </w:r>
      <w:r w:rsidR="00B16A1D">
        <w:t xml:space="preserve"> </w:t>
      </w:r>
      <w:r>
        <w:t>nhâ</w:t>
      </w:r>
      <w:r w:rsidR="00E53D2A">
        <w:t>n:</w:t>
      </w:r>
      <w:r w:rsidR="00B16A1D">
        <w:t xml:space="preserve"> </w:t>
      </w:r>
      <w:r w:rsidR="00E53D2A">
        <w:t>H</w:t>
      </w:r>
      <w:r>
        <w:t>àm</w:t>
      </w:r>
      <w:r w:rsidR="00B16A1D">
        <w:t xml:space="preserve"> </w:t>
      </w:r>
      <w:r>
        <w:t>handleGetUserInfo</w:t>
      </w:r>
      <w:r w:rsidR="00B16A1D">
        <w:t xml:space="preserve"> </w:t>
      </w:r>
      <w:r>
        <w:t>được</w:t>
      </w:r>
      <w:r w:rsidR="00B16A1D">
        <w:t xml:space="preserve"> </w:t>
      </w:r>
      <w:r>
        <w:t>thực</w:t>
      </w:r>
      <w:r w:rsidR="00B16A1D">
        <w:t xml:space="preserve"> </w:t>
      </w:r>
      <w:r>
        <w:t>thi</w:t>
      </w:r>
      <w:r w:rsidR="00B16A1D">
        <w:t xml:space="preserve"> </w:t>
      </w:r>
      <w:r>
        <w:t>để</w:t>
      </w:r>
      <w:r w:rsidR="00B16A1D">
        <w:t xml:space="preserve"> </w:t>
      </w:r>
      <w:r>
        <w:t>lấy</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từ</w:t>
      </w:r>
      <w:r w:rsidR="00B16A1D">
        <w:t xml:space="preserve"> </w:t>
      </w:r>
      <w:r>
        <w:t>server</w:t>
      </w:r>
      <w:r w:rsidR="00B16A1D">
        <w:t xml:space="preserve"> </w:t>
      </w:r>
      <w:r>
        <w:t>và</w:t>
      </w:r>
      <w:r w:rsidR="00B16A1D">
        <w:t xml:space="preserve"> </w:t>
      </w:r>
      <w:r>
        <w:t>cập</w:t>
      </w:r>
      <w:r w:rsidR="00B16A1D">
        <w:t xml:space="preserve"> </w:t>
      </w:r>
      <w:r>
        <w:t>nhật</w:t>
      </w:r>
      <w:r w:rsidR="00B16A1D">
        <w:t xml:space="preserve"> </w:t>
      </w:r>
      <w:r w:rsidR="00E53D2A">
        <w:t>trạng thái</w:t>
      </w:r>
      <w:r>
        <w:t>.</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chỉnh</w:t>
      </w:r>
      <w:r w:rsidR="00B16A1D">
        <w:t xml:space="preserve"> </w:t>
      </w:r>
      <w:r>
        <w:t>sửa</w:t>
      </w:r>
      <w:r w:rsidR="00B16A1D">
        <w:t xml:space="preserve"> </w:t>
      </w:r>
      <w:r>
        <w:t>thông</w:t>
      </w:r>
      <w:r w:rsidR="00B16A1D">
        <w:t xml:space="preserve"> </w:t>
      </w:r>
      <w:r>
        <w:t>tin</w:t>
      </w:r>
      <w:r w:rsidR="00B16A1D">
        <w:t xml:space="preserve"> </w:t>
      </w:r>
      <w:r>
        <w:t>cá</w:t>
      </w:r>
      <w:r w:rsidR="00B16A1D">
        <w:t xml:space="preserve"> </w:t>
      </w:r>
      <w:r>
        <w:t>nhân:</w:t>
      </w:r>
      <w:r w:rsidR="00B16A1D">
        <w:t xml:space="preserve"> </w:t>
      </w:r>
      <w:r w:rsidR="00E53D2A">
        <w:t>H</w:t>
      </w:r>
      <w:r>
        <w:t>iển</w:t>
      </w:r>
      <w:r w:rsidR="00B16A1D">
        <w:t xml:space="preserve"> </w:t>
      </w:r>
      <w:r>
        <w:t>thị</w:t>
      </w:r>
      <w:r w:rsidR="00B16A1D">
        <w:t xml:space="preserve"> </w:t>
      </w:r>
      <w:r>
        <w:t>form</w:t>
      </w:r>
      <w:r w:rsidR="00B16A1D">
        <w:t xml:space="preserve"> </w:t>
      </w:r>
      <w:r>
        <w:t>chỉnh</w:t>
      </w:r>
      <w:r w:rsidR="00B16A1D">
        <w:t xml:space="preserve"> </w:t>
      </w:r>
      <w:r>
        <w:t>sửa.</w:t>
      </w:r>
    </w:p>
    <w:p w:rsidR="004346A8" w:rsidRDefault="004346A8" w:rsidP="00790365">
      <w:pPr>
        <w:pStyle w:val="BodyText"/>
      </w:pPr>
      <w:r>
        <w:t>Các</w:t>
      </w:r>
      <w:r w:rsidR="00B16A1D">
        <w:t xml:space="preserve"> </w:t>
      </w:r>
      <w:r>
        <w:t>trường</w:t>
      </w:r>
      <w:r w:rsidR="00B16A1D">
        <w:t xml:space="preserve"> </w:t>
      </w:r>
      <w:r>
        <w:t>nhập</w:t>
      </w:r>
      <w:r w:rsidR="00B16A1D">
        <w:t xml:space="preserve"> </w:t>
      </w:r>
      <w:r>
        <w:t>liệu</w:t>
      </w:r>
      <w:r w:rsidR="00B16A1D">
        <w:t xml:space="preserve"> </w:t>
      </w:r>
      <w:r>
        <w:t>được</w:t>
      </w:r>
      <w:r w:rsidR="00B16A1D">
        <w:t xml:space="preserve"> </w:t>
      </w:r>
      <w:r>
        <w:t>cập</w:t>
      </w:r>
      <w:r w:rsidR="00B16A1D">
        <w:t xml:space="preserve"> </w:t>
      </w:r>
      <w:r>
        <w:t>nhật</w:t>
      </w:r>
      <w:r w:rsidR="00B16A1D">
        <w:t xml:space="preserve"> </w:t>
      </w:r>
      <w:r>
        <w:t>với</w:t>
      </w:r>
      <w:r w:rsidR="00B16A1D">
        <w:t xml:space="preserve"> </w:t>
      </w:r>
      <w:r>
        <w:t>thông</w:t>
      </w:r>
      <w:r w:rsidR="00B16A1D">
        <w:t xml:space="preserve"> </w:t>
      </w:r>
      <w:r>
        <w:t>tin</w:t>
      </w:r>
      <w:r w:rsidR="00B16A1D">
        <w:t xml:space="preserve"> </w:t>
      </w:r>
      <w:r>
        <w:t>hiện</w:t>
      </w:r>
      <w:r w:rsidR="00B16A1D">
        <w:t xml:space="preserve"> </w:t>
      </w:r>
      <w:r>
        <w:t>tại</w:t>
      </w:r>
      <w:r w:rsidR="00B16A1D">
        <w:t xml:space="preserve"> </w:t>
      </w:r>
      <w:r>
        <w:t>của</w:t>
      </w:r>
      <w:r w:rsidR="00B16A1D">
        <w:t xml:space="preserve"> </w:t>
      </w:r>
      <w:r>
        <w:t>người</w:t>
      </w:r>
      <w:r w:rsidR="00B16A1D">
        <w:t xml:space="preserve"> </w:t>
      </w:r>
      <w:r>
        <w:t>dùng.</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nhập</w:t>
      </w:r>
      <w:r w:rsidR="00B16A1D">
        <w:t xml:space="preserve"> </w:t>
      </w:r>
      <w:r>
        <w:t>thông</w:t>
      </w:r>
      <w:r w:rsidR="00B16A1D">
        <w:t xml:space="preserve"> </w:t>
      </w:r>
      <w:r>
        <w:t>tin</w:t>
      </w:r>
      <w:r w:rsidR="00B16A1D">
        <w:t xml:space="preserve"> </w:t>
      </w:r>
      <w:r>
        <w:t>mới</w:t>
      </w:r>
      <w:r w:rsidR="00B16A1D">
        <w:t xml:space="preserve"> </w:t>
      </w:r>
      <w:r>
        <w:t>và</w:t>
      </w:r>
      <w:r w:rsidR="00B16A1D">
        <w:t xml:space="preserve"> </w:t>
      </w:r>
      <w:r>
        <w:t>nhấn</w:t>
      </w:r>
      <w:r w:rsidR="00B16A1D">
        <w:t xml:space="preserve"> </w:t>
      </w:r>
      <w:r>
        <w:t>nút</w:t>
      </w:r>
      <w:r w:rsidR="00B16A1D">
        <w:t xml:space="preserve"> </w:t>
      </w:r>
      <w:r>
        <w:t>lưu:</w:t>
      </w:r>
      <w:r w:rsidR="00B16A1D">
        <w:t xml:space="preserve"> </w:t>
      </w:r>
      <w:r>
        <w:t>Hàm</w:t>
      </w:r>
      <w:r w:rsidR="00B16A1D">
        <w:t xml:space="preserve"> </w:t>
      </w:r>
      <w:r>
        <w:t>handleChangeInfo</w:t>
      </w:r>
      <w:r w:rsidR="00B16A1D">
        <w:t xml:space="preserve"> </w:t>
      </w:r>
      <w:r>
        <w:t>được</w:t>
      </w:r>
      <w:r w:rsidR="00B16A1D">
        <w:t xml:space="preserve"> </w:t>
      </w:r>
      <w:r>
        <w:t>gọi.</w:t>
      </w:r>
      <w:r w:rsidR="00B16A1D">
        <w:t xml:space="preserve"> </w:t>
      </w:r>
      <w:r>
        <w:t>Hàm</w:t>
      </w:r>
      <w:r w:rsidR="00B16A1D">
        <w:t xml:space="preserve"> </w:t>
      </w:r>
      <w:r>
        <w:t>validatePhone</w:t>
      </w:r>
      <w:r w:rsidR="00B16A1D">
        <w:t xml:space="preserve"> </w:t>
      </w:r>
      <w:r>
        <w:t>kiểm</w:t>
      </w:r>
      <w:r w:rsidR="00B16A1D">
        <w:t xml:space="preserve"> </w:t>
      </w:r>
      <w:r>
        <w:t>tra</w:t>
      </w:r>
      <w:r w:rsidR="00B16A1D">
        <w:t xml:space="preserve"> </w:t>
      </w:r>
      <w:r>
        <w:t>định</w:t>
      </w:r>
      <w:r w:rsidR="00B16A1D">
        <w:t xml:space="preserve"> </w:t>
      </w:r>
      <w:r>
        <w:t>dạng</w:t>
      </w:r>
      <w:r w:rsidR="00B16A1D">
        <w:t xml:space="preserve"> </w:t>
      </w:r>
      <w:r>
        <w:t>số</w:t>
      </w:r>
      <w:r w:rsidR="00B16A1D">
        <w:t xml:space="preserve"> </w:t>
      </w:r>
      <w:r>
        <w:t>điện</w:t>
      </w:r>
      <w:r w:rsidR="00B16A1D">
        <w:t xml:space="preserve"> </w:t>
      </w:r>
      <w:r>
        <w:t>thoại.</w:t>
      </w:r>
      <w:r w:rsidR="00B16A1D">
        <w:t xml:space="preserve"> </w:t>
      </w:r>
      <w:r>
        <w:t>Nếu</w:t>
      </w:r>
      <w:r w:rsidR="00B16A1D">
        <w:t xml:space="preserve"> </w:t>
      </w:r>
      <w:r>
        <w:t>hợp</w:t>
      </w:r>
      <w:r w:rsidR="00B16A1D">
        <w:t xml:space="preserve"> </w:t>
      </w:r>
      <w:r>
        <w:t>lệ,</w:t>
      </w:r>
      <w:r w:rsidR="00B16A1D">
        <w:t xml:space="preserve"> </w:t>
      </w:r>
      <w:r>
        <w:t>hàm</w:t>
      </w:r>
      <w:r w:rsidR="00B16A1D">
        <w:t xml:space="preserve"> </w:t>
      </w:r>
      <w:r>
        <w:t>updateAccount</w:t>
      </w:r>
      <w:r w:rsidR="00B16A1D">
        <w:t xml:space="preserve"> </w:t>
      </w:r>
      <w:r>
        <w:t>từ</w:t>
      </w:r>
      <w:r w:rsidR="00B16A1D">
        <w:t xml:space="preserve"> </w:t>
      </w:r>
      <w:r>
        <w:t>AuthService</w:t>
      </w:r>
      <w:r w:rsidR="00B16A1D">
        <w:t xml:space="preserve"> </w:t>
      </w:r>
      <w:r>
        <w:t>được</w:t>
      </w:r>
      <w:r w:rsidR="00B16A1D">
        <w:t xml:space="preserve"> </w:t>
      </w:r>
      <w:r>
        <w:t>gọi</w:t>
      </w:r>
      <w:r w:rsidR="00B16A1D">
        <w:t xml:space="preserve"> </w:t>
      </w:r>
      <w:r>
        <w:t>để</w:t>
      </w:r>
      <w:r w:rsidR="00B16A1D">
        <w:t xml:space="preserve"> </w:t>
      </w:r>
      <w:r>
        <w:t>cập</w:t>
      </w:r>
      <w:r w:rsidR="00B16A1D">
        <w:t xml:space="preserve"> </w:t>
      </w:r>
      <w:r>
        <w:t>nhật</w:t>
      </w:r>
      <w:r w:rsidR="00B16A1D">
        <w:t xml:space="preserve"> </w:t>
      </w:r>
      <w:r>
        <w:t>thông</w:t>
      </w:r>
      <w:r w:rsidR="00B16A1D">
        <w:t xml:space="preserve"> </w:t>
      </w:r>
      <w:r>
        <w:t>tin</w:t>
      </w:r>
      <w:r w:rsidR="00B16A1D">
        <w:t xml:space="preserve"> </w:t>
      </w:r>
      <w:r>
        <w:t>người</w:t>
      </w:r>
      <w:r w:rsidR="00B16A1D">
        <w:t xml:space="preserve"> </w:t>
      </w:r>
      <w:r>
        <w:t>dùng</w:t>
      </w:r>
      <w:r w:rsidR="00B16A1D">
        <w:t xml:space="preserve"> </w:t>
      </w:r>
      <w:r>
        <w:t>trên</w:t>
      </w:r>
      <w:r w:rsidR="00B16A1D">
        <w:t xml:space="preserve"> </w:t>
      </w:r>
      <w:r>
        <w:t>server.</w:t>
      </w:r>
      <w:r w:rsidR="00B16A1D">
        <w:t xml:space="preserve"> </w:t>
      </w:r>
      <w:r w:rsidR="00B240BE">
        <w:t>Trang</w:t>
      </w:r>
      <w:r w:rsidR="00B16A1D">
        <w:t xml:space="preserve"> </w:t>
      </w:r>
      <w:r w:rsidR="00B240BE">
        <w:t>thái</w:t>
      </w:r>
      <w:r w:rsidR="00B16A1D">
        <w:t xml:space="preserve"> </w:t>
      </w:r>
      <w:r>
        <w:t>được</w:t>
      </w:r>
      <w:r w:rsidR="00B16A1D">
        <w:t xml:space="preserve"> </w:t>
      </w:r>
      <w:r>
        <w:t>cập</w:t>
      </w:r>
      <w:r w:rsidR="00B16A1D">
        <w:t xml:space="preserve"> </w:t>
      </w:r>
      <w:r>
        <w:t>nhật</w:t>
      </w:r>
      <w:r w:rsidR="00B16A1D">
        <w:t xml:space="preserve"> </w:t>
      </w:r>
      <w:r>
        <w:t>với</w:t>
      </w:r>
      <w:r w:rsidR="00B16A1D">
        <w:t xml:space="preserve"> </w:t>
      </w:r>
      <w:r>
        <w:t>thông</w:t>
      </w:r>
      <w:r w:rsidR="00B16A1D">
        <w:t xml:space="preserve"> </w:t>
      </w:r>
      <w:r>
        <w:t>tin</w:t>
      </w:r>
      <w:r w:rsidR="00B16A1D">
        <w:t xml:space="preserve"> </w:t>
      </w:r>
      <w:r>
        <w:t>mới</w:t>
      </w:r>
      <w:r w:rsidR="00B16A1D">
        <w:t xml:space="preserve"> </w:t>
      </w:r>
      <w:r>
        <w:t>và</w:t>
      </w:r>
      <w:r w:rsidR="00B16A1D">
        <w:t xml:space="preserve"> </w:t>
      </w:r>
      <w:r>
        <w:t>form</w:t>
      </w:r>
      <w:r w:rsidR="00B16A1D">
        <w:t xml:space="preserve"> </w:t>
      </w:r>
      <w:r>
        <w:t>chỉnh</w:t>
      </w:r>
      <w:r w:rsidR="00B16A1D">
        <w:t xml:space="preserve"> </w:t>
      </w:r>
      <w:r>
        <w:t>sửa</w:t>
      </w:r>
      <w:r w:rsidR="00B16A1D">
        <w:t xml:space="preserve"> </w:t>
      </w:r>
      <w:r>
        <w:t>được</w:t>
      </w:r>
      <w:r w:rsidR="00B16A1D">
        <w:t xml:space="preserve"> </w:t>
      </w:r>
      <w:r>
        <w:t>ẩn</w:t>
      </w:r>
      <w:r w:rsidR="00B16A1D">
        <w:t xml:space="preserve"> </w:t>
      </w:r>
      <w:r>
        <w:t>đi.</w:t>
      </w:r>
    </w:p>
    <w:p w:rsidR="004346A8" w:rsidRDefault="004346A8" w:rsidP="00790365">
      <w:pPr>
        <w:pStyle w:val="BodyText"/>
      </w:pPr>
      <w:r>
        <w:t>Khi</w:t>
      </w:r>
      <w:r w:rsidR="00B16A1D">
        <w:t xml:space="preserve"> </w:t>
      </w:r>
      <w:r>
        <w:t>người</w:t>
      </w:r>
      <w:r w:rsidR="00B16A1D">
        <w:t xml:space="preserve"> </w:t>
      </w:r>
      <w:r>
        <w:t>dùng</w:t>
      </w:r>
      <w:r w:rsidR="00B16A1D">
        <w:t xml:space="preserve"> </w:t>
      </w:r>
      <w:r>
        <w:t>thêm</w:t>
      </w:r>
      <w:r w:rsidR="00B16A1D">
        <w:t xml:space="preserve"> </w:t>
      </w:r>
      <w:r>
        <w:t>hoặc</w:t>
      </w:r>
      <w:r w:rsidR="00B16A1D">
        <w:t xml:space="preserve"> </w:t>
      </w:r>
      <w:r>
        <w:t>sửa</w:t>
      </w:r>
      <w:r w:rsidR="00B16A1D">
        <w:t xml:space="preserve"> </w:t>
      </w:r>
      <w:r>
        <w:t>địa</w:t>
      </w:r>
      <w:r w:rsidR="00B16A1D">
        <w:t xml:space="preserve"> </w:t>
      </w:r>
      <w:r>
        <w:t>chỉ:</w:t>
      </w:r>
      <w:r w:rsidR="00B16A1D">
        <w:t xml:space="preserve"> </w:t>
      </w:r>
      <w:r>
        <w:t>Hàm</w:t>
      </w:r>
      <w:r w:rsidR="00B16A1D">
        <w:t xml:space="preserve"> </w:t>
      </w:r>
      <w:r>
        <w:t>handleShowModalAddAddress</w:t>
      </w:r>
      <w:r w:rsidR="00B16A1D">
        <w:t xml:space="preserve"> </w:t>
      </w:r>
      <w:r>
        <w:t>được</w:t>
      </w:r>
      <w:r w:rsidR="00B16A1D">
        <w:t xml:space="preserve"> </w:t>
      </w:r>
      <w:r>
        <w:t>gọi</w:t>
      </w:r>
      <w:r w:rsidR="00B16A1D">
        <w:t xml:space="preserve"> </w:t>
      </w:r>
      <w:r>
        <w:t>để</w:t>
      </w:r>
      <w:r w:rsidR="00B16A1D">
        <w:t xml:space="preserve"> </w:t>
      </w:r>
      <w:r>
        <w:t>hiển</w:t>
      </w:r>
      <w:r w:rsidR="00B16A1D">
        <w:t xml:space="preserve"> </w:t>
      </w:r>
      <w:r>
        <w:t>thị</w:t>
      </w:r>
      <w:r w:rsidR="00B16A1D">
        <w:t xml:space="preserve"> </w:t>
      </w:r>
      <w:r>
        <w:t>bottom</w:t>
      </w:r>
      <w:r w:rsidR="00B16A1D">
        <w:t xml:space="preserve"> </w:t>
      </w:r>
      <w:r>
        <w:t>sheet</w:t>
      </w:r>
      <w:r w:rsidR="00B16A1D">
        <w:t xml:space="preserve"> </w:t>
      </w:r>
      <w:r>
        <w:t>chứa</w:t>
      </w:r>
      <w:r w:rsidR="00B16A1D">
        <w:t xml:space="preserve"> </w:t>
      </w:r>
      <w:r>
        <w:t>các</w:t>
      </w:r>
      <w:r w:rsidR="00B16A1D">
        <w:t xml:space="preserve"> </w:t>
      </w:r>
      <w:r>
        <w:t>trường</w:t>
      </w:r>
      <w:r w:rsidR="00B16A1D">
        <w:t xml:space="preserve"> </w:t>
      </w:r>
      <w:r>
        <w:t>nhập</w:t>
      </w:r>
      <w:r w:rsidR="00B16A1D">
        <w:t xml:space="preserve"> </w:t>
      </w:r>
      <w:r>
        <w:t>liệu</w:t>
      </w:r>
      <w:r w:rsidR="00B16A1D">
        <w:t xml:space="preserve"> </w:t>
      </w:r>
      <w:r>
        <w:t>cho</w:t>
      </w:r>
      <w:r w:rsidR="00B16A1D">
        <w:t xml:space="preserve"> </w:t>
      </w:r>
      <w:r>
        <w:t>địa</w:t>
      </w:r>
      <w:r w:rsidR="00B16A1D">
        <w:t xml:space="preserve"> </w:t>
      </w:r>
      <w:r>
        <w:t>chỉ.</w:t>
      </w:r>
    </w:p>
    <w:p w:rsidR="004346A8" w:rsidRDefault="004346A8" w:rsidP="00790365">
      <w:pPr>
        <w:pStyle w:val="BodyText"/>
      </w:pPr>
      <w:r>
        <w:t>Khi</w:t>
      </w:r>
      <w:r w:rsidR="00B16A1D">
        <w:t xml:space="preserve"> </w:t>
      </w:r>
      <w:r>
        <w:t>nhấn</w:t>
      </w:r>
      <w:r w:rsidR="00B16A1D">
        <w:t xml:space="preserve"> </w:t>
      </w:r>
      <w:r>
        <w:t>nút</w:t>
      </w:r>
      <w:r w:rsidR="00B16A1D">
        <w:t xml:space="preserve"> </w:t>
      </w:r>
      <w:r>
        <w:t>lưu</w:t>
      </w:r>
      <w:r w:rsidR="004E347F">
        <w:t>,</w:t>
      </w:r>
      <w:r w:rsidR="00B16A1D">
        <w:t xml:space="preserve"> </w:t>
      </w:r>
      <w:r>
        <w:t>hàm</w:t>
      </w:r>
      <w:r w:rsidR="00B16A1D">
        <w:t xml:space="preserve"> </w:t>
      </w:r>
      <w:r>
        <w:t>handleCreateAddress</w:t>
      </w:r>
      <w:r w:rsidR="00B16A1D">
        <w:t xml:space="preserve"> </w:t>
      </w:r>
      <w:r>
        <w:t>được</w:t>
      </w:r>
      <w:r w:rsidR="00B16A1D">
        <w:t xml:space="preserve"> </w:t>
      </w:r>
      <w:r>
        <w:t>gọi</w:t>
      </w:r>
      <w:r w:rsidR="00B16A1D">
        <w:t xml:space="preserve"> </w:t>
      </w:r>
      <w:r>
        <w:t>để</w:t>
      </w:r>
      <w:r w:rsidR="00B16A1D">
        <w:t xml:space="preserve"> </w:t>
      </w:r>
      <w:r>
        <w:t>tạo</w:t>
      </w:r>
      <w:r w:rsidR="00B16A1D">
        <w:t xml:space="preserve"> </w:t>
      </w:r>
      <w:r>
        <w:t>mới</w:t>
      </w:r>
      <w:r w:rsidR="00B16A1D">
        <w:t xml:space="preserve"> </w:t>
      </w:r>
      <w:r>
        <w:t>hoặc</w:t>
      </w:r>
      <w:r w:rsidR="00B16A1D">
        <w:t xml:space="preserve"> </w:t>
      </w:r>
      <w:r>
        <w:t>cập</w:t>
      </w:r>
      <w:r w:rsidR="00B16A1D">
        <w:t xml:space="preserve"> </w:t>
      </w:r>
      <w:r>
        <w:t>nhật</w:t>
      </w:r>
      <w:r w:rsidR="00B16A1D">
        <w:t xml:space="preserve"> </w:t>
      </w:r>
      <w:r>
        <w:t>địa</w:t>
      </w:r>
      <w:r w:rsidR="00B16A1D">
        <w:t xml:space="preserve"> </w:t>
      </w:r>
      <w:r>
        <w:t>chỉ</w:t>
      </w:r>
      <w:r w:rsidR="00B16A1D">
        <w:t xml:space="preserve"> </w:t>
      </w:r>
      <w:r>
        <w:t>trên</w:t>
      </w:r>
      <w:r w:rsidR="00B16A1D">
        <w:t xml:space="preserve"> </w:t>
      </w:r>
      <w:r>
        <w:t>server</w:t>
      </w:r>
      <w:r w:rsidR="00B16A1D">
        <w:t xml:space="preserve"> </w:t>
      </w:r>
      <w:r>
        <w:t>và</w:t>
      </w:r>
      <w:r w:rsidR="00B16A1D">
        <w:t xml:space="preserve"> </w:t>
      </w:r>
      <w:r>
        <w:t>cập</w:t>
      </w:r>
      <w:r w:rsidR="00B16A1D">
        <w:t xml:space="preserve"> </w:t>
      </w:r>
      <w:r>
        <w:t>nhật</w:t>
      </w:r>
      <w:r w:rsidR="00B16A1D">
        <w:t xml:space="preserve"> </w:t>
      </w:r>
      <w:r w:rsidR="00B240BE">
        <w:t>trang</w:t>
      </w:r>
      <w:r w:rsidR="00B16A1D">
        <w:t xml:space="preserve"> </w:t>
      </w:r>
      <w:r w:rsidR="00B240BE">
        <w:t>thái</w:t>
      </w:r>
      <w:r>
        <w:t>.</w:t>
      </w:r>
    </w:p>
    <w:p w:rsidR="004346A8" w:rsidRPr="004346A8" w:rsidRDefault="004346A8" w:rsidP="00790365">
      <w:pPr>
        <w:pStyle w:val="BodyText"/>
      </w:pPr>
      <w:r>
        <w:t>Khi</w:t>
      </w:r>
      <w:r w:rsidR="00B16A1D">
        <w:t xml:space="preserve"> </w:t>
      </w:r>
      <w:r>
        <w:t>người</w:t>
      </w:r>
      <w:r w:rsidR="00B16A1D">
        <w:t xml:space="preserve"> </w:t>
      </w:r>
      <w:r>
        <w:t>dùng</w:t>
      </w:r>
      <w:r w:rsidR="00B16A1D">
        <w:t xml:space="preserve"> </w:t>
      </w:r>
      <w:r>
        <w:t>nhấn</w:t>
      </w:r>
      <w:r w:rsidR="00B16A1D">
        <w:t xml:space="preserve"> </w:t>
      </w:r>
      <w:r>
        <w:t>nút</w:t>
      </w:r>
      <w:r w:rsidR="00B16A1D">
        <w:t xml:space="preserve"> </w:t>
      </w:r>
      <w:r>
        <w:t>đăng</w:t>
      </w:r>
      <w:r w:rsidR="00B16A1D">
        <w:t xml:space="preserve"> </w:t>
      </w:r>
      <w:r>
        <w:t>xuất:</w:t>
      </w:r>
      <w:r w:rsidR="00B16A1D">
        <w:t xml:space="preserve"> </w:t>
      </w:r>
      <w:r>
        <w:t>Hàm</w:t>
      </w:r>
      <w:r w:rsidR="00B16A1D">
        <w:t xml:space="preserve"> </w:t>
      </w:r>
      <w:r>
        <w:t>_logout</w:t>
      </w:r>
      <w:r w:rsidR="00B16A1D">
        <w:t xml:space="preserve"> </w:t>
      </w:r>
      <w:r>
        <w:t>được</w:t>
      </w:r>
      <w:r w:rsidR="00B16A1D">
        <w:t xml:space="preserve"> </w:t>
      </w:r>
      <w:r>
        <w:t>gọi.</w:t>
      </w:r>
      <w:r w:rsidR="00B16A1D">
        <w:t xml:space="preserve"> </w:t>
      </w:r>
      <w:r>
        <w:t>Gọi</w:t>
      </w:r>
      <w:r w:rsidR="00B16A1D">
        <w:t xml:space="preserve"> </w:t>
      </w:r>
      <w:r>
        <w:t>hàm</w:t>
      </w:r>
      <w:r w:rsidR="00B16A1D">
        <w:t xml:space="preserve"> </w:t>
      </w:r>
      <w:r>
        <w:t>logout</w:t>
      </w:r>
      <w:r w:rsidR="00B16A1D">
        <w:t xml:space="preserve"> </w:t>
      </w:r>
      <w:r>
        <w:t>từ</w:t>
      </w:r>
      <w:r w:rsidR="00B16A1D">
        <w:t xml:space="preserve"> </w:t>
      </w:r>
      <w:r>
        <w:t>AuthService,</w:t>
      </w:r>
      <w:r w:rsidR="00B16A1D">
        <w:t xml:space="preserve"> </w:t>
      </w:r>
      <w:r>
        <w:t>hiển</w:t>
      </w:r>
      <w:r w:rsidR="00B16A1D">
        <w:t xml:space="preserve"> </w:t>
      </w:r>
      <w:r>
        <w:t>thị</w:t>
      </w:r>
      <w:r w:rsidR="00B16A1D">
        <w:t xml:space="preserve"> </w:t>
      </w:r>
      <w:r>
        <w:t>loading</w:t>
      </w:r>
      <w:r w:rsidR="00B16A1D">
        <w:t xml:space="preserve"> </w:t>
      </w:r>
      <w:r>
        <w:t>trong</w:t>
      </w:r>
      <w:r w:rsidR="00B16A1D">
        <w:t xml:space="preserve"> </w:t>
      </w:r>
      <w:r>
        <w:t>quá</w:t>
      </w:r>
      <w:r w:rsidR="00B16A1D">
        <w:t xml:space="preserve"> </w:t>
      </w:r>
      <w:r>
        <w:t>trình</w:t>
      </w:r>
      <w:r w:rsidR="00B16A1D">
        <w:t xml:space="preserve"> </w:t>
      </w:r>
      <w:r>
        <w:t>đăng</w:t>
      </w:r>
      <w:r w:rsidR="00B16A1D">
        <w:t xml:space="preserve"> </w:t>
      </w:r>
      <w:r>
        <w:t>xuất.</w:t>
      </w:r>
      <w:r w:rsidR="00B16A1D">
        <w:t xml:space="preserve"> </w:t>
      </w:r>
      <w:r>
        <w:t>Chuyển</w:t>
      </w:r>
      <w:r w:rsidR="00B16A1D">
        <w:t xml:space="preserve"> </w:t>
      </w:r>
      <w:r>
        <w:t>hướng</w:t>
      </w:r>
      <w:r w:rsidR="00B16A1D">
        <w:t xml:space="preserve"> </w:t>
      </w:r>
      <w:r>
        <w:t>người</w:t>
      </w:r>
      <w:r w:rsidR="00B16A1D">
        <w:t xml:space="preserve"> </w:t>
      </w:r>
      <w:r>
        <w:t>dùng</w:t>
      </w:r>
      <w:r w:rsidR="00B16A1D">
        <w:t xml:space="preserve"> </w:t>
      </w:r>
      <w:r>
        <w:t>về</w:t>
      </w:r>
      <w:r w:rsidR="00B16A1D">
        <w:t xml:space="preserve"> </w:t>
      </w:r>
      <w:r>
        <w:t>trang</w:t>
      </w:r>
      <w:r w:rsidR="00B16A1D">
        <w:t xml:space="preserve"> </w:t>
      </w:r>
      <w:r>
        <w:t>đăng</w:t>
      </w:r>
      <w:r w:rsidR="00B16A1D">
        <w:t xml:space="preserve"> </w:t>
      </w:r>
      <w:r>
        <w:t>nhập</w:t>
      </w:r>
      <w:r w:rsidR="00B240BE">
        <w:t>.</w:t>
      </w:r>
    </w:p>
    <w:p w:rsidR="007F3496" w:rsidRPr="007F3496" w:rsidRDefault="0019080F" w:rsidP="007B5F10">
      <w:pPr>
        <w:spacing w:after="160" w:line="259" w:lineRule="auto"/>
        <w:rPr>
          <w:rFonts w:eastAsia="SimSun"/>
        </w:rPr>
      </w:pPr>
      <w:r>
        <w:rPr>
          <w:rFonts w:eastAsia="SimSun"/>
        </w:rPr>
        <w:br w:type="page"/>
      </w:r>
    </w:p>
    <w:p w:rsidR="00AF4014" w:rsidRDefault="00AF4014" w:rsidP="00E606D0">
      <w:pPr>
        <w:pStyle w:val="H1"/>
      </w:pPr>
      <w:bookmarkStart w:id="177" w:name="_Toc164766726"/>
      <w:bookmarkStart w:id="178" w:name="_Toc182179897"/>
      <w:r>
        <w:lastRenderedPageBreak/>
        <w:t>KẾT</w:t>
      </w:r>
      <w:r w:rsidR="00B16A1D">
        <w:t xml:space="preserve"> </w:t>
      </w:r>
      <w:r>
        <w:t>LUẬN</w:t>
      </w:r>
      <w:r w:rsidR="00B16A1D">
        <w:t xml:space="preserve"> </w:t>
      </w:r>
      <w:r>
        <w:t>VÀ</w:t>
      </w:r>
      <w:r w:rsidR="00B16A1D">
        <w:t xml:space="preserve"> </w:t>
      </w:r>
      <w:r>
        <w:t>HƯỚNG</w:t>
      </w:r>
      <w:r w:rsidR="00B16A1D">
        <w:t xml:space="preserve"> </w:t>
      </w:r>
      <w:r>
        <w:t>PHÁT</w:t>
      </w:r>
      <w:r w:rsidR="00B16A1D">
        <w:t xml:space="preserve"> </w:t>
      </w:r>
      <w:r>
        <w:t>TRIỂN</w:t>
      </w:r>
      <w:bookmarkEnd w:id="177"/>
      <w:bookmarkEnd w:id="178"/>
    </w:p>
    <w:p w:rsidR="00B6695D" w:rsidRPr="00F215BB" w:rsidRDefault="00AF4014" w:rsidP="00084BB3">
      <w:pPr>
        <w:pStyle w:val="H2"/>
      </w:pPr>
      <w:bookmarkStart w:id="179" w:name="_Toc164766727"/>
      <w:bookmarkStart w:id="180" w:name="_Toc182179898"/>
      <w:r w:rsidRPr="00F215BB">
        <w:t>Kết</w:t>
      </w:r>
      <w:r w:rsidR="00B16A1D">
        <w:t xml:space="preserve"> </w:t>
      </w:r>
      <w:r w:rsidRPr="00F215BB">
        <w:t>luận</w:t>
      </w:r>
      <w:bookmarkEnd w:id="179"/>
      <w:bookmarkEnd w:id="180"/>
    </w:p>
    <w:p w:rsidR="00B6695D" w:rsidRDefault="001A642E" w:rsidP="00790365">
      <w:pPr>
        <w:pStyle w:val="BodyText"/>
      </w:pPr>
      <w:bookmarkStart w:id="181" w:name="OLE_LINK38"/>
      <w:bookmarkStart w:id="182" w:name="OLE_LINK39"/>
      <w:r>
        <w:t>Đồn án tốt nghiệp</w:t>
      </w:r>
      <w:r w:rsidR="00B16A1D">
        <w:t xml:space="preserve"> </w:t>
      </w:r>
      <w:r w:rsidR="007B5F10">
        <w:t>này</w:t>
      </w:r>
      <w:r w:rsidR="00B16A1D">
        <w:t xml:space="preserve"> </w:t>
      </w:r>
      <w:r w:rsidR="007B5F10">
        <w:t>đã</w:t>
      </w:r>
      <w:r w:rsidR="00B16A1D">
        <w:t xml:space="preserve"> </w:t>
      </w:r>
      <w:r w:rsidR="007B5F10">
        <w:t>nghiên</w:t>
      </w:r>
      <w:r w:rsidR="00B16A1D">
        <w:t xml:space="preserve"> </w:t>
      </w:r>
      <w:r w:rsidR="007B5F10">
        <w:t>cứu</w:t>
      </w:r>
      <w:r w:rsidR="00B16A1D">
        <w:t xml:space="preserve"> </w:t>
      </w:r>
      <w:r w:rsidR="007B5F10">
        <w:t>và</w:t>
      </w:r>
      <w:r w:rsidR="00B16A1D">
        <w:t xml:space="preserve"> </w:t>
      </w:r>
      <w:r w:rsidR="007B5F10">
        <w:t>phát</w:t>
      </w:r>
      <w:r w:rsidR="00B16A1D">
        <w:t xml:space="preserve"> </w:t>
      </w:r>
      <w:r w:rsidR="007B5F10">
        <w:t>triển</w:t>
      </w:r>
      <w:r w:rsidR="00B16A1D">
        <w:t xml:space="preserve"> </w:t>
      </w:r>
      <w:r w:rsidR="007B5F10">
        <w:t>một</w:t>
      </w:r>
      <w:r w:rsidR="00B16A1D">
        <w:t xml:space="preserve"> </w:t>
      </w:r>
      <w:r w:rsidR="007B5F10">
        <w:t>ứng</w:t>
      </w:r>
      <w:r w:rsidR="00B16A1D">
        <w:t xml:space="preserve"> </w:t>
      </w:r>
      <w:r w:rsidR="007B5F10">
        <w:t>dụng</w:t>
      </w:r>
      <w:r w:rsidR="00B16A1D">
        <w:t xml:space="preserve"> </w:t>
      </w:r>
      <w:r w:rsidR="007B5F10">
        <w:t>quản</w:t>
      </w:r>
      <w:r w:rsidR="00B16A1D">
        <w:t xml:space="preserve"> </w:t>
      </w:r>
      <w:r w:rsidR="007B5F10">
        <w:t>lý</w:t>
      </w:r>
      <w:r w:rsidR="00B16A1D">
        <w:t xml:space="preserve"> </w:t>
      </w:r>
      <w:r w:rsidR="007B5F10">
        <w:t>cửa</w:t>
      </w:r>
      <w:r w:rsidR="00B16A1D">
        <w:t xml:space="preserve"> </w:t>
      </w:r>
      <w:r w:rsidR="007B5F10">
        <w:t>hàng</w:t>
      </w:r>
      <w:r w:rsidR="00B16A1D">
        <w:t xml:space="preserve"> </w:t>
      </w:r>
      <w:r w:rsidR="007B5F10">
        <w:t>thú</w:t>
      </w:r>
      <w:r w:rsidR="00B16A1D">
        <w:t xml:space="preserve"> </w:t>
      </w:r>
      <w:r w:rsidR="007B5F10">
        <w:t>cưng,</w:t>
      </w:r>
      <w:r w:rsidR="00B16A1D">
        <w:t xml:space="preserve"> </w:t>
      </w:r>
      <w:r w:rsidR="007B5F10">
        <w:t>sử</w:t>
      </w:r>
      <w:r w:rsidR="00B16A1D">
        <w:t xml:space="preserve"> </w:t>
      </w:r>
      <w:r w:rsidR="007B5F10">
        <w:t>dụng</w:t>
      </w:r>
      <w:r w:rsidR="00B16A1D">
        <w:t xml:space="preserve"> </w:t>
      </w:r>
      <w:r w:rsidR="007B5F10">
        <w:t>công</w:t>
      </w:r>
      <w:r w:rsidR="00B16A1D">
        <w:t xml:space="preserve"> </w:t>
      </w:r>
      <w:r w:rsidR="007B5F10">
        <w:t>nghệ</w:t>
      </w:r>
      <w:r w:rsidR="00B16A1D">
        <w:t xml:space="preserve"> </w:t>
      </w:r>
      <w:r w:rsidR="007B5F10">
        <w:t>Flutter</w:t>
      </w:r>
      <w:r w:rsidR="00B16A1D">
        <w:t xml:space="preserve"> </w:t>
      </w:r>
      <w:r w:rsidR="007B5F10">
        <w:t>cho</w:t>
      </w:r>
      <w:r w:rsidR="00B16A1D">
        <w:t xml:space="preserve"> </w:t>
      </w:r>
      <w:r w:rsidR="007B5F10">
        <w:t>giao</w:t>
      </w:r>
      <w:r w:rsidR="00B16A1D">
        <w:t xml:space="preserve"> </w:t>
      </w:r>
      <w:r w:rsidR="007B5F10">
        <w:t>diện</w:t>
      </w:r>
      <w:r w:rsidR="00B16A1D">
        <w:t xml:space="preserve"> </w:t>
      </w:r>
      <w:r w:rsidR="007B5F10">
        <w:t>người</w:t>
      </w:r>
      <w:r w:rsidR="00B16A1D">
        <w:t xml:space="preserve"> </w:t>
      </w:r>
      <w:r w:rsidR="007B5F10">
        <w:t>dùng</w:t>
      </w:r>
      <w:r w:rsidR="00B16A1D">
        <w:t xml:space="preserve"> </w:t>
      </w:r>
      <w:r w:rsidR="007B5F10">
        <w:t>và</w:t>
      </w:r>
      <w:r w:rsidR="00B16A1D">
        <w:t xml:space="preserve"> </w:t>
      </w:r>
      <w:r w:rsidR="007B5F10">
        <w:t>Saleor</w:t>
      </w:r>
      <w:r w:rsidR="00B16A1D">
        <w:t xml:space="preserve"> </w:t>
      </w:r>
      <w:r w:rsidR="007B5F10">
        <w:t>cho</w:t>
      </w:r>
      <w:r w:rsidR="00B16A1D">
        <w:t xml:space="preserve"> </w:t>
      </w:r>
      <w:r w:rsidR="007B5F10">
        <w:t>hệ</w:t>
      </w:r>
      <w:r w:rsidR="00B16A1D">
        <w:t xml:space="preserve"> </w:t>
      </w:r>
      <w:r w:rsidR="007B5F10">
        <w:t>thống</w:t>
      </w:r>
      <w:r w:rsidR="00B16A1D">
        <w:t xml:space="preserve"> </w:t>
      </w:r>
      <w:r w:rsidR="007B5F10">
        <w:t>backend.</w:t>
      </w:r>
      <w:r w:rsidR="00B16A1D">
        <w:t xml:space="preserve"> </w:t>
      </w:r>
      <w:r w:rsidR="007B5F10">
        <w:t>Kết</w:t>
      </w:r>
      <w:r w:rsidR="00B16A1D">
        <w:t xml:space="preserve"> </w:t>
      </w:r>
      <w:r w:rsidR="007B5F10">
        <w:t>quả</w:t>
      </w:r>
      <w:r w:rsidR="00B16A1D">
        <w:t xml:space="preserve"> </w:t>
      </w:r>
      <w:r w:rsidR="007B5F10">
        <w:t>cho</w:t>
      </w:r>
      <w:r w:rsidR="00B16A1D">
        <w:t xml:space="preserve"> </w:t>
      </w:r>
      <w:r w:rsidR="007B5F10">
        <w:t>thấy</w:t>
      </w:r>
      <w:r w:rsidR="00B16A1D">
        <w:t xml:space="preserve"> </w:t>
      </w:r>
      <w:r w:rsidR="007B5F10">
        <w:t>ứng</w:t>
      </w:r>
      <w:r w:rsidR="00B16A1D">
        <w:t xml:space="preserve"> </w:t>
      </w:r>
      <w:r w:rsidR="007B5F10">
        <w:t>dụng</w:t>
      </w:r>
      <w:r w:rsidR="00B16A1D">
        <w:t xml:space="preserve"> </w:t>
      </w:r>
      <w:r w:rsidR="007B5F10">
        <w:t>đã</w:t>
      </w:r>
      <w:r w:rsidR="00B16A1D">
        <w:t xml:space="preserve"> </w:t>
      </w:r>
      <w:r w:rsidR="007B5F10">
        <w:t>tối</w:t>
      </w:r>
      <w:r w:rsidR="00B16A1D">
        <w:t xml:space="preserve"> </w:t>
      </w:r>
      <w:r w:rsidR="007B5F10">
        <w:t>ưu</w:t>
      </w:r>
      <w:r w:rsidR="00B16A1D">
        <w:t xml:space="preserve"> </w:t>
      </w:r>
      <w:r w:rsidR="007B5F10">
        <w:t>hóa</w:t>
      </w:r>
      <w:r w:rsidR="00B16A1D">
        <w:t xml:space="preserve"> </w:t>
      </w:r>
      <w:r w:rsidR="007B5F10">
        <w:t>quy</w:t>
      </w:r>
      <w:r w:rsidR="00B16A1D">
        <w:t xml:space="preserve"> </w:t>
      </w:r>
      <w:r w:rsidR="007B5F10">
        <w:t>trình</w:t>
      </w:r>
      <w:r w:rsidR="00B16A1D">
        <w:t xml:space="preserve"> </w:t>
      </w:r>
      <w:r w:rsidR="007B5F10">
        <w:t>quản</w:t>
      </w:r>
      <w:r w:rsidR="00B16A1D">
        <w:t xml:space="preserve"> </w:t>
      </w:r>
      <w:r w:rsidR="007B5F10">
        <w:t>lý</w:t>
      </w:r>
      <w:r w:rsidR="00B16A1D">
        <w:t xml:space="preserve"> </w:t>
      </w:r>
      <w:r w:rsidR="007B5F10">
        <w:t>sản</w:t>
      </w:r>
      <w:r w:rsidR="00B16A1D">
        <w:t xml:space="preserve"> </w:t>
      </w:r>
      <w:r w:rsidR="007B5F10">
        <w:t>phẩm,</w:t>
      </w:r>
      <w:r w:rsidR="00B16A1D">
        <w:t xml:space="preserve"> </w:t>
      </w:r>
      <w:r w:rsidR="007B5F10">
        <w:t>đơn</w:t>
      </w:r>
      <w:r w:rsidR="00B16A1D">
        <w:t xml:space="preserve"> </w:t>
      </w:r>
      <w:r w:rsidR="007B5F10">
        <w:t>hàng</w:t>
      </w:r>
      <w:r w:rsidR="00B16A1D">
        <w:t xml:space="preserve"> </w:t>
      </w:r>
      <w:r w:rsidR="007B5F10">
        <w:t>và</w:t>
      </w:r>
      <w:r w:rsidR="00B16A1D">
        <w:t xml:space="preserve"> </w:t>
      </w:r>
      <w:r w:rsidR="007B5F10">
        <w:t>khách</w:t>
      </w:r>
      <w:r w:rsidR="00B16A1D">
        <w:t xml:space="preserve"> </w:t>
      </w:r>
      <w:r w:rsidR="007B5F10">
        <w:t>hàng.</w:t>
      </w:r>
      <w:r w:rsidR="00B16A1D">
        <w:t xml:space="preserve"> </w:t>
      </w:r>
      <w:r w:rsidR="007B5F10">
        <w:t>Những</w:t>
      </w:r>
      <w:r w:rsidR="00B16A1D">
        <w:t xml:space="preserve"> </w:t>
      </w:r>
      <w:r w:rsidR="007B5F10">
        <w:t>đóng</w:t>
      </w:r>
      <w:r w:rsidR="00B16A1D">
        <w:t xml:space="preserve"> </w:t>
      </w:r>
      <w:r w:rsidR="007B5F10">
        <w:t>góp</w:t>
      </w:r>
      <w:r w:rsidR="00B16A1D">
        <w:t xml:space="preserve"> </w:t>
      </w:r>
      <w:r w:rsidR="007B5F10">
        <w:t>mới</w:t>
      </w:r>
      <w:r w:rsidR="00B16A1D">
        <w:t xml:space="preserve"> </w:t>
      </w:r>
      <w:r w:rsidR="007B5F10">
        <w:t>của</w:t>
      </w:r>
      <w:r w:rsidR="00B16A1D">
        <w:t xml:space="preserve"> </w:t>
      </w:r>
      <w:r w:rsidR="007B5F10">
        <w:t>nghiên</w:t>
      </w:r>
      <w:r w:rsidR="00B16A1D">
        <w:t xml:space="preserve"> </w:t>
      </w:r>
      <w:r w:rsidR="007B5F10">
        <w:t>cứu</w:t>
      </w:r>
      <w:r w:rsidR="00B16A1D">
        <w:t xml:space="preserve"> </w:t>
      </w:r>
      <w:r w:rsidR="007B5F10">
        <w:t>bao</w:t>
      </w:r>
      <w:r w:rsidR="00B16A1D">
        <w:t xml:space="preserve"> </w:t>
      </w:r>
      <w:r w:rsidR="007B5F10">
        <w:t>gồm</w:t>
      </w:r>
      <w:r w:rsidR="00B16A1D">
        <w:t xml:space="preserve"> </w:t>
      </w:r>
      <w:r w:rsidR="007B5F10">
        <w:t>việc</w:t>
      </w:r>
      <w:r w:rsidR="00B16A1D">
        <w:t xml:space="preserve"> </w:t>
      </w:r>
      <w:r w:rsidR="007B5F10">
        <w:t>kết</w:t>
      </w:r>
      <w:r w:rsidR="00B16A1D">
        <w:t xml:space="preserve"> </w:t>
      </w:r>
      <w:r w:rsidR="007B5F10">
        <w:t>hợp</w:t>
      </w:r>
      <w:r w:rsidR="00B16A1D">
        <w:t xml:space="preserve"> </w:t>
      </w:r>
      <w:r w:rsidR="007B5F10">
        <w:t>thành</w:t>
      </w:r>
      <w:r w:rsidR="00B16A1D">
        <w:t xml:space="preserve"> </w:t>
      </w:r>
      <w:r w:rsidR="007B5F10">
        <w:t>công</w:t>
      </w:r>
      <w:r w:rsidR="00B16A1D">
        <w:t xml:space="preserve"> </w:t>
      </w:r>
      <w:r w:rsidR="007B5F10">
        <w:t>các</w:t>
      </w:r>
      <w:r w:rsidR="00B16A1D">
        <w:t xml:space="preserve"> </w:t>
      </w:r>
      <w:r w:rsidR="007B5F10">
        <w:t>công</w:t>
      </w:r>
      <w:r w:rsidR="00B16A1D">
        <w:t xml:space="preserve"> </w:t>
      </w:r>
      <w:r w:rsidR="007B5F10">
        <w:t>nghệ</w:t>
      </w:r>
      <w:r w:rsidR="00B16A1D">
        <w:t xml:space="preserve"> </w:t>
      </w:r>
      <w:r w:rsidR="007B5F10">
        <w:t>tiên</w:t>
      </w:r>
      <w:r w:rsidR="00B16A1D">
        <w:t xml:space="preserve"> </w:t>
      </w:r>
      <w:r w:rsidR="007B5F10">
        <w:t>tiến</w:t>
      </w:r>
      <w:r w:rsidR="00B16A1D">
        <w:t xml:space="preserve"> </w:t>
      </w:r>
      <w:r w:rsidR="007B5F10">
        <w:t>như</w:t>
      </w:r>
      <w:r w:rsidR="00B16A1D">
        <w:t xml:space="preserve"> </w:t>
      </w:r>
      <w:r w:rsidR="007B5F10">
        <w:t>Flutter</w:t>
      </w:r>
      <w:r w:rsidR="00B16A1D">
        <w:t xml:space="preserve"> </w:t>
      </w:r>
      <w:r w:rsidR="007B5F10">
        <w:t>và</w:t>
      </w:r>
      <w:r w:rsidR="00B16A1D">
        <w:t xml:space="preserve"> </w:t>
      </w:r>
      <w:r w:rsidR="007B5F10">
        <w:t>Saleor</w:t>
      </w:r>
      <w:r w:rsidR="00B16A1D">
        <w:t xml:space="preserve"> </w:t>
      </w:r>
      <w:r w:rsidR="007B5F10">
        <w:t>trong</w:t>
      </w:r>
      <w:r w:rsidR="00B16A1D">
        <w:t xml:space="preserve"> </w:t>
      </w:r>
      <w:r w:rsidR="007B5F10">
        <w:t>một</w:t>
      </w:r>
      <w:r w:rsidR="00B16A1D">
        <w:t xml:space="preserve"> </w:t>
      </w:r>
      <w:r w:rsidR="007B5F10">
        <w:t>ứng</w:t>
      </w:r>
      <w:r w:rsidR="00B16A1D">
        <w:t xml:space="preserve"> </w:t>
      </w:r>
      <w:r w:rsidR="007B5F10">
        <w:t>dụng</w:t>
      </w:r>
      <w:r w:rsidR="00B16A1D">
        <w:t xml:space="preserve"> </w:t>
      </w:r>
      <w:r w:rsidR="007B5F10">
        <w:t>thực</w:t>
      </w:r>
      <w:r w:rsidR="00B16A1D">
        <w:t xml:space="preserve"> </w:t>
      </w:r>
      <w:r w:rsidR="007B5F10">
        <w:t>tiễn,</w:t>
      </w:r>
      <w:r w:rsidR="00B16A1D">
        <w:t xml:space="preserve"> </w:t>
      </w:r>
      <w:r w:rsidR="007B5F10">
        <w:t>cung</w:t>
      </w:r>
      <w:r w:rsidR="00B16A1D">
        <w:t xml:space="preserve"> </w:t>
      </w:r>
      <w:r w:rsidR="007B5F10">
        <w:t>cấp</w:t>
      </w:r>
      <w:r w:rsidR="00B16A1D">
        <w:t xml:space="preserve"> </w:t>
      </w:r>
      <w:r w:rsidR="007B5F10">
        <w:t>một</w:t>
      </w:r>
      <w:r w:rsidR="00B16A1D">
        <w:t xml:space="preserve"> </w:t>
      </w:r>
      <w:r w:rsidR="007B5F10">
        <w:t>giải</w:t>
      </w:r>
      <w:r w:rsidR="00B16A1D">
        <w:t xml:space="preserve"> </w:t>
      </w:r>
      <w:r w:rsidR="007B5F10">
        <w:t>pháp</w:t>
      </w:r>
      <w:r w:rsidR="00B16A1D">
        <w:t xml:space="preserve"> </w:t>
      </w:r>
      <w:r w:rsidR="007B5F10">
        <w:t>hoàn</w:t>
      </w:r>
      <w:r w:rsidR="00B16A1D">
        <w:t xml:space="preserve"> </w:t>
      </w:r>
      <w:r w:rsidR="007B5F10">
        <w:t>chỉnh</w:t>
      </w:r>
      <w:r w:rsidR="00B16A1D">
        <w:t xml:space="preserve"> </w:t>
      </w:r>
      <w:r w:rsidR="007B5F10">
        <w:t>và</w:t>
      </w:r>
      <w:r w:rsidR="00B16A1D">
        <w:t xml:space="preserve"> </w:t>
      </w:r>
      <w:r w:rsidR="007B5F10">
        <w:t>linh</w:t>
      </w:r>
      <w:r w:rsidR="00B16A1D">
        <w:t xml:space="preserve"> </w:t>
      </w:r>
      <w:r w:rsidR="007B5F10">
        <w:t>hoạt</w:t>
      </w:r>
      <w:r w:rsidR="00B16A1D">
        <w:t xml:space="preserve"> </w:t>
      </w:r>
      <w:r w:rsidR="007B5F10">
        <w:t>cho</w:t>
      </w:r>
      <w:r w:rsidR="00B16A1D">
        <w:t xml:space="preserve"> </w:t>
      </w:r>
      <w:r w:rsidR="007B5F10">
        <w:t>việc</w:t>
      </w:r>
      <w:r w:rsidR="00B16A1D">
        <w:t xml:space="preserve"> </w:t>
      </w:r>
      <w:r w:rsidR="007B5F10">
        <w:t>quản</w:t>
      </w:r>
      <w:r w:rsidR="00B16A1D">
        <w:t xml:space="preserve"> </w:t>
      </w:r>
      <w:r w:rsidR="007B5F10">
        <w:t>lý</w:t>
      </w:r>
      <w:r w:rsidR="00B16A1D">
        <w:t xml:space="preserve"> </w:t>
      </w:r>
      <w:r w:rsidR="007B5F10">
        <w:t>cửa</w:t>
      </w:r>
      <w:r w:rsidR="00B16A1D">
        <w:t xml:space="preserve"> </w:t>
      </w:r>
      <w:r w:rsidR="007B5F10">
        <w:t>hàng</w:t>
      </w:r>
      <w:r>
        <w:t xml:space="preserve"> bán sản phẩm cho</w:t>
      </w:r>
      <w:r w:rsidR="00B16A1D">
        <w:t xml:space="preserve"> </w:t>
      </w:r>
      <w:r w:rsidR="007B5F10">
        <w:t>thú</w:t>
      </w:r>
      <w:r w:rsidR="00B16A1D">
        <w:t xml:space="preserve"> </w:t>
      </w:r>
      <w:r w:rsidR="007B5F10">
        <w:t>cưng.</w:t>
      </w:r>
    </w:p>
    <w:p w:rsidR="0013790C" w:rsidRPr="00B6695D" w:rsidRDefault="0013790C" w:rsidP="00790365">
      <w:pPr>
        <w:pStyle w:val="BodyText"/>
      </w:pPr>
      <w:r>
        <w:t>Quá trình phát triển gặp phải một số khó khăn khi tích hợp Saleor. Mặc dù Saleor cung cấp hướng dẫn chi tiết, nhưng với quá nhiều chức năng, người mới gặp khó khăn trong việc tiếp cận và sử dụng. Việc làm quen với nền tảng thương mại điện tử phức tạp này đòi hỏi thời gian và công sức.</w:t>
      </w:r>
    </w:p>
    <w:p w:rsidR="00AF4014" w:rsidRDefault="00AF4014" w:rsidP="00084BB3">
      <w:pPr>
        <w:pStyle w:val="H2"/>
      </w:pPr>
      <w:bookmarkStart w:id="183" w:name="_Toc164766728"/>
      <w:bookmarkStart w:id="184" w:name="_Toc182179899"/>
      <w:bookmarkEnd w:id="181"/>
      <w:bookmarkEnd w:id="182"/>
      <w:r>
        <w:t>Hướng</w:t>
      </w:r>
      <w:r w:rsidR="00B16A1D">
        <w:t xml:space="preserve"> </w:t>
      </w:r>
      <w:r>
        <w:t>phát</w:t>
      </w:r>
      <w:r w:rsidR="00B16A1D">
        <w:t xml:space="preserve"> </w:t>
      </w:r>
      <w:r>
        <w:t>triển</w:t>
      </w:r>
      <w:bookmarkEnd w:id="183"/>
      <w:bookmarkEnd w:id="184"/>
    </w:p>
    <w:p w:rsidR="00441E96" w:rsidRDefault="00441E96" w:rsidP="00790365">
      <w:pPr>
        <w:pStyle w:val="BodyText"/>
      </w:pPr>
      <w:r>
        <w:t>Phát</w:t>
      </w:r>
      <w:r w:rsidR="00B16A1D">
        <w:t xml:space="preserve"> </w:t>
      </w:r>
      <w:r w:rsidRPr="00441E96">
        <w:t>triển</w:t>
      </w:r>
      <w:r w:rsidR="00B16A1D">
        <w:t xml:space="preserve"> </w:t>
      </w:r>
      <w:r>
        <w:t>chức</w:t>
      </w:r>
      <w:r w:rsidR="00B16A1D">
        <w:t xml:space="preserve"> </w:t>
      </w:r>
      <w:r>
        <w:t>năng</w:t>
      </w:r>
      <w:r w:rsidR="00B16A1D">
        <w:t xml:space="preserve"> </w:t>
      </w:r>
      <w:r>
        <w:t>mã</w:t>
      </w:r>
      <w:r w:rsidR="00B16A1D">
        <w:t xml:space="preserve"> </w:t>
      </w:r>
      <w:r>
        <w:t>giảm</w:t>
      </w:r>
      <w:r w:rsidR="00B16A1D">
        <w:t xml:space="preserve"> </w:t>
      </w:r>
      <w:r>
        <w:t>giá</w:t>
      </w:r>
      <w:r w:rsidR="00B16A1D">
        <w:t xml:space="preserve"> </w:t>
      </w:r>
      <w:r w:rsidRPr="00441E96">
        <w:t>để</w:t>
      </w:r>
      <w:r w:rsidR="00B16A1D">
        <w:t xml:space="preserve"> </w:t>
      </w:r>
      <w:r w:rsidRPr="00441E96">
        <w:t>khuyến</w:t>
      </w:r>
      <w:r w:rsidR="00B16A1D">
        <w:t xml:space="preserve"> </w:t>
      </w:r>
      <w:r w:rsidRPr="00441E96">
        <w:t>khích</w:t>
      </w:r>
      <w:r w:rsidR="00B16A1D">
        <w:t xml:space="preserve"> </w:t>
      </w:r>
      <w:r w:rsidRPr="00441E96">
        <w:t>người</w:t>
      </w:r>
      <w:r w:rsidR="00B16A1D">
        <w:t xml:space="preserve"> </w:t>
      </w:r>
      <w:r w:rsidRPr="00441E96">
        <w:t>tiêu</w:t>
      </w:r>
      <w:r w:rsidR="00B16A1D">
        <w:t xml:space="preserve"> </w:t>
      </w:r>
      <w:r w:rsidRPr="00441E96">
        <w:t>dùng</w:t>
      </w:r>
      <w:r w:rsidR="00B16A1D">
        <w:t xml:space="preserve"> </w:t>
      </w:r>
      <w:r w:rsidRPr="00441E96">
        <w:t>mua</w:t>
      </w:r>
      <w:r w:rsidR="00B16A1D">
        <w:t xml:space="preserve"> </w:t>
      </w:r>
      <w:r w:rsidRPr="00441E96">
        <w:t>sắm,</w:t>
      </w:r>
      <w:r w:rsidR="00B16A1D">
        <w:t xml:space="preserve"> </w:t>
      </w:r>
      <w:r w:rsidRPr="00441E96">
        <w:t>cho</w:t>
      </w:r>
      <w:r w:rsidR="00B16A1D">
        <w:t xml:space="preserve"> </w:t>
      </w:r>
      <w:r w:rsidRPr="00441E96">
        <w:t>phép</w:t>
      </w:r>
      <w:r w:rsidR="00B16A1D">
        <w:t xml:space="preserve"> </w:t>
      </w:r>
      <w:r w:rsidRPr="00441E96">
        <w:t>nhập</w:t>
      </w:r>
      <w:r w:rsidR="00B16A1D">
        <w:t xml:space="preserve"> </w:t>
      </w:r>
      <w:r w:rsidRPr="00441E96">
        <w:t>mã</w:t>
      </w:r>
      <w:r w:rsidR="00B16A1D">
        <w:t xml:space="preserve"> </w:t>
      </w:r>
      <w:r w:rsidRPr="00441E96">
        <w:t>giảm</w:t>
      </w:r>
      <w:r w:rsidR="00B16A1D">
        <w:t xml:space="preserve"> </w:t>
      </w:r>
      <w:r w:rsidRPr="00441E96">
        <w:t>giá</w:t>
      </w:r>
      <w:r w:rsidR="00B16A1D">
        <w:t xml:space="preserve"> </w:t>
      </w:r>
      <w:r w:rsidRPr="00441E96">
        <w:t>trong</w:t>
      </w:r>
      <w:r w:rsidR="00B16A1D">
        <w:t xml:space="preserve"> </w:t>
      </w:r>
      <w:r w:rsidRPr="00441E96">
        <w:t>quá</w:t>
      </w:r>
      <w:r w:rsidR="00B16A1D">
        <w:t xml:space="preserve"> </w:t>
      </w:r>
      <w:r w:rsidRPr="00441E96">
        <w:t>trình</w:t>
      </w:r>
      <w:r w:rsidR="00B16A1D">
        <w:t xml:space="preserve"> </w:t>
      </w:r>
      <w:r w:rsidRPr="00441E96">
        <w:t>thanh</w:t>
      </w:r>
      <w:r w:rsidR="00B16A1D">
        <w:t xml:space="preserve"> </w:t>
      </w:r>
      <w:r w:rsidRPr="00441E96">
        <w:t>toán</w:t>
      </w:r>
      <w:r w:rsidR="00B16A1D">
        <w:t xml:space="preserve"> </w:t>
      </w:r>
      <w:r w:rsidRPr="00441E96">
        <w:t>nhằm</w:t>
      </w:r>
      <w:r w:rsidR="00B16A1D">
        <w:t xml:space="preserve"> </w:t>
      </w:r>
      <w:r w:rsidRPr="00441E96">
        <w:t>nâng</w:t>
      </w:r>
      <w:r w:rsidR="00B16A1D">
        <w:t xml:space="preserve"> </w:t>
      </w:r>
      <w:r w:rsidRPr="00441E96">
        <w:t>cao</w:t>
      </w:r>
      <w:r w:rsidR="00B16A1D">
        <w:t xml:space="preserve"> </w:t>
      </w:r>
      <w:r w:rsidRPr="00441E96">
        <w:t>trải</w:t>
      </w:r>
      <w:r w:rsidR="00B16A1D">
        <w:t xml:space="preserve"> </w:t>
      </w:r>
      <w:r w:rsidRPr="00441E96">
        <w:t>nghiệm</w:t>
      </w:r>
      <w:r w:rsidR="00B16A1D">
        <w:t xml:space="preserve"> </w:t>
      </w:r>
      <w:r w:rsidRPr="00441E96">
        <w:t>và</w:t>
      </w:r>
      <w:r w:rsidR="00B16A1D">
        <w:t xml:space="preserve"> </w:t>
      </w:r>
      <w:r w:rsidRPr="00441E96">
        <w:t>tăng</w:t>
      </w:r>
      <w:r w:rsidR="00B16A1D">
        <w:t xml:space="preserve"> </w:t>
      </w:r>
      <w:r w:rsidRPr="00441E96">
        <w:t>doanh</w:t>
      </w:r>
      <w:r w:rsidR="00B16A1D">
        <w:t xml:space="preserve"> </w:t>
      </w:r>
      <w:r w:rsidRPr="00441E96">
        <w:t>thu</w:t>
      </w:r>
      <w:r w:rsidR="00B16A1D">
        <w:t xml:space="preserve"> </w:t>
      </w:r>
      <w:r w:rsidRPr="00441E96">
        <w:t>cho</w:t>
      </w:r>
      <w:r w:rsidR="00B16A1D">
        <w:t xml:space="preserve"> </w:t>
      </w:r>
      <w:r w:rsidRPr="00441E96">
        <w:t>cửa</w:t>
      </w:r>
      <w:r w:rsidR="00B16A1D">
        <w:t xml:space="preserve"> </w:t>
      </w:r>
      <w:r w:rsidRPr="00441E96">
        <w:t>hàng.</w:t>
      </w:r>
      <w:r w:rsidR="00B16A1D">
        <w:t xml:space="preserve"> </w:t>
      </w:r>
      <w:r w:rsidRPr="00441E96">
        <w:t>Hệ</w:t>
      </w:r>
      <w:r w:rsidR="00B16A1D">
        <w:t xml:space="preserve"> </w:t>
      </w:r>
      <w:r w:rsidRPr="00441E96">
        <w:t>thống</w:t>
      </w:r>
      <w:r w:rsidR="00B16A1D">
        <w:t xml:space="preserve"> </w:t>
      </w:r>
      <w:r w:rsidRPr="00441E96">
        <w:t>này</w:t>
      </w:r>
      <w:r w:rsidR="00B16A1D">
        <w:t xml:space="preserve"> </w:t>
      </w:r>
      <w:r w:rsidRPr="00441E96">
        <w:t>có</w:t>
      </w:r>
      <w:r w:rsidR="00B16A1D">
        <w:t xml:space="preserve"> </w:t>
      </w:r>
      <w:r w:rsidRPr="00441E96">
        <w:t>thể</w:t>
      </w:r>
      <w:r w:rsidR="00B16A1D">
        <w:t xml:space="preserve"> </w:t>
      </w:r>
      <w:r w:rsidRPr="00441E96">
        <w:t>bao</w:t>
      </w:r>
      <w:r w:rsidR="00B16A1D">
        <w:t xml:space="preserve"> </w:t>
      </w:r>
      <w:r w:rsidRPr="00441E96">
        <w:t>gồm</w:t>
      </w:r>
      <w:r w:rsidR="00B16A1D">
        <w:t xml:space="preserve"> </w:t>
      </w:r>
      <w:r w:rsidRPr="00441E96">
        <w:t>các</w:t>
      </w:r>
      <w:r w:rsidR="00B16A1D">
        <w:t xml:space="preserve"> </w:t>
      </w:r>
      <w:r w:rsidRPr="00441E96">
        <w:t>chương</w:t>
      </w:r>
      <w:r w:rsidR="00B16A1D">
        <w:t xml:space="preserve"> </w:t>
      </w:r>
      <w:r w:rsidRPr="00441E96">
        <w:t>trình</w:t>
      </w:r>
      <w:r w:rsidR="00B16A1D">
        <w:t xml:space="preserve"> </w:t>
      </w:r>
      <w:r w:rsidRPr="00441E96">
        <w:t>khuyến</w:t>
      </w:r>
      <w:r w:rsidR="00B16A1D">
        <w:t xml:space="preserve"> </w:t>
      </w:r>
      <w:r w:rsidRPr="00441E96">
        <w:t>mãi</w:t>
      </w:r>
      <w:r w:rsidR="00B16A1D">
        <w:t xml:space="preserve"> </w:t>
      </w:r>
      <w:r w:rsidRPr="00441E96">
        <w:t>theo</w:t>
      </w:r>
      <w:r w:rsidR="00B16A1D">
        <w:t xml:space="preserve"> </w:t>
      </w:r>
      <w:r w:rsidRPr="00441E96">
        <w:t>mùa</w:t>
      </w:r>
      <w:r w:rsidR="00B16A1D">
        <w:t xml:space="preserve"> </w:t>
      </w:r>
      <w:r w:rsidRPr="00441E96">
        <w:t>hoặc</w:t>
      </w:r>
      <w:r w:rsidR="00B16A1D">
        <w:t xml:space="preserve"> </w:t>
      </w:r>
      <w:r w:rsidRPr="00441E96">
        <w:t>cho</w:t>
      </w:r>
      <w:r w:rsidR="00B16A1D">
        <w:t xml:space="preserve"> </w:t>
      </w:r>
      <w:r w:rsidRPr="00441E96">
        <w:t>sản</w:t>
      </w:r>
      <w:r w:rsidR="00B16A1D">
        <w:t xml:space="preserve"> </w:t>
      </w:r>
      <w:r w:rsidRPr="00441E96">
        <w:t>phẩm</w:t>
      </w:r>
      <w:r w:rsidR="00B16A1D">
        <w:t xml:space="preserve"> </w:t>
      </w:r>
      <w:r w:rsidRPr="00441E96">
        <w:t>mới,</w:t>
      </w:r>
      <w:r w:rsidR="00B16A1D">
        <w:t xml:space="preserve"> </w:t>
      </w:r>
      <w:r w:rsidRPr="00441E96">
        <w:t>tạo</w:t>
      </w:r>
      <w:r w:rsidR="00B16A1D">
        <w:t xml:space="preserve"> </w:t>
      </w:r>
      <w:r w:rsidRPr="00441E96">
        <w:t>động</w:t>
      </w:r>
      <w:r w:rsidR="00B16A1D">
        <w:t xml:space="preserve"> </w:t>
      </w:r>
      <w:r w:rsidRPr="00441E96">
        <w:t>lực</w:t>
      </w:r>
      <w:r w:rsidR="00B16A1D">
        <w:t xml:space="preserve"> </w:t>
      </w:r>
      <w:r w:rsidRPr="00441E96">
        <w:t>cho</w:t>
      </w:r>
      <w:r w:rsidR="00B16A1D">
        <w:t xml:space="preserve"> </w:t>
      </w:r>
      <w:r w:rsidRPr="00441E96">
        <w:t>hành</w:t>
      </w:r>
      <w:r w:rsidR="00B16A1D">
        <w:t xml:space="preserve"> </w:t>
      </w:r>
      <w:r w:rsidRPr="00441E96">
        <w:t>vi</w:t>
      </w:r>
      <w:r w:rsidR="00B16A1D">
        <w:t xml:space="preserve"> </w:t>
      </w:r>
      <w:r w:rsidRPr="00441E96">
        <w:t>mua</w:t>
      </w:r>
      <w:r w:rsidR="00B16A1D">
        <w:t xml:space="preserve"> </w:t>
      </w:r>
      <w:r w:rsidRPr="00441E96">
        <w:t>sắm.</w:t>
      </w:r>
    </w:p>
    <w:p w:rsidR="00441E96" w:rsidRPr="00441E96" w:rsidRDefault="00441E96" w:rsidP="00790365">
      <w:pPr>
        <w:pStyle w:val="BodyText"/>
      </w:pPr>
      <w:r w:rsidRPr="00441E96">
        <w:t>Hệ</w:t>
      </w:r>
      <w:r w:rsidR="00B16A1D">
        <w:t xml:space="preserve"> </w:t>
      </w:r>
      <w:r w:rsidRPr="00441E96">
        <w:t>thống</w:t>
      </w:r>
      <w:r w:rsidR="00B16A1D">
        <w:t xml:space="preserve"> </w:t>
      </w:r>
      <w:r w:rsidRPr="00441E96">
        <w:t>tích</w:t>
      </w:r>
      <w:r w:rsidR="00B16A1D">
        <w:t xml:space="preserve"> </w:t>
      </w:r>
      <w:r w:rsidRPr="00441E96">
        <w:t>hợp</w:t>
      </w:r>
      <w:r w:rsidR="00B16A1D">
        <w:t xml:space="preserve"> </w:t>
      </w:r>
      <w:r w:rsidRPr="00441E96">
        <w:t>các</w:t>
      </w:r>
      <w:r w:rsidR="00B16A1D">
        <w:t xml:space="preserve"> </w:t>
      </w:r>
      <w:r w:rsidRPr="00441E96">
        <w:t>công</w:t>
      </w:r>
      <w:r w:rsidR="00B16A1D">
        <w:t xml:space="preserve"> </w:t>
      </w:r>
      <w:r w:rsidRPr="00441E96">
        <w:t>cụ</w:t>
      </w:r>
      <w:r w:rsidR="00B16A1D">
        <w:t xml:space="preserve"> </w:t>
      </w:r>
      <w:r w:rsidRPr="00441E96">
        <w:t>hỗ</w:t>
      </w:r>
      <w:r w:rsidR="00B16A1D">
        <w:t xml:space="preserve"> </w:t>
      </w:r>
      <w:r w:rsidRPr="00441E96">
        <w:t>trợ</w:t>
      </w:r>
      <w:r w:rsidR="00B16A1D">
        <w:t xml:space="preserve"> </w:t>
      </w:r>
      <w:r w:rsidRPr="00441E96">
        <w:t>như</w:t>
      </w:r>
      <w:r w:rsidR="00B16A1D">
        <w:t xml:space="preserve"> </w:t>
      </w:r>
      <w:r w:rsidRPr="00441E96">
        <w:t>chat</w:t>
      </w:r>
      <w:r w:rsidR="00B16A1D">
        <w:t xml:space="preserve"> </w:t>
      </w:r>
      <w:r w:rsidRPr="00441E96">
        <w:t>trực</w:t>
      </w:r>
      <w:r w:rsidR="00B16A1D">
        <w:t xml:space="preserve"> </w:t>
      </w:r>
      <w:r w:rsidRPr="00441E96">
        <w:t>tuyến</w:t>
      </w:r>
      <w:r w:rsidR="00B16A1D">
        <w:t xml:space="preserve"> </w:t>
      </w:r>
      <w:r w:rsidRPr="00441E96">
        <w:t>với</w:t>
      </w:r>
      <w:r w:rsidR="00B16A1D">
        <w:t xml:space="preserve"> </w:t>
      </w:r>
      <w:r w:rsidRPr="00441E96">
        <w:t>nhân</w:t>
      </w:r>
      <w:r w:rsidR="00B16A1D">
        <w:t xml:space="preserve"> </w:t>
      </w:r>
      <w:r w:rsidRPr="00441E96">
        <w:t>viên,</w:t>
      </w:r>
      <w:r w:rsidR="00B16A1D">
        <w:t xml:space="preserve"> </w:t>
      </w:r>
      <w:r w:rsidRPr="00441E96">
        <w:t>hệ</w:t>
      </w:r>
      <w:r w:rsidR="00B16A1D">
        <w:t xml:space="preserve"> </w:t>
      </w:r>
      <w:r w:rsidRPr="00441E96">
        <w:t>thống</w:t>
      </w:r>
      <w:r w:rsidR="00B16A1D">
        <w:t xml:space="preserve"> </w:t>
      </w:r>
      <w:r w:rsidRPr="00441E96">
        <w:t>đánh</w:t>
      </w:r>
      <w:r w:rsidR="00B16A1D">
        <w:t xml:space="preserve"> </w:t>
      </w:r>
      <w:r w:rsidRPr="00441E96">
        <w:t>giá</w:t>
      </w:r>
      <w:r w:rsidR="00B16A1D">
        <w:t xml:space="preserve"> </w:t>
      </w:r>
      <w:r w:rsidRPr="00441E96">
        <w:t>và</w:t>
      </w:r>
      <w:r w:rsidR="00B16A1D">
        <w:t xml:space="preserve"> </w:t>
      </w:r>
      <w:r w:rsidRPr="00441E96">
        <w:t>phản</w:t>
      </w:r>
      <w:r w:rsidR="00B16A1D">
        <w:t xml:space="preserve"> </w:t>
      </w:r>
      <w:r w:rsidRPr="00441E96">
        <w:t>hồi</w:t>
      </w:r>
      <w:r w:rsidR="00B16A1D">
        <w:t xml:space="preserve"> </w:t>
      </w:r>
      <w:r w:rsidRPr="00441E96">
        <w:t>sản</w:t>
      </w:r>
      <w:r w:rsidR="00B16A1D">
        <w:t xml:space="preserve"> </w:t>
      </w:r>
      <w:r w:rsidRPr="00441E96">
        <w:t>phẩm,</w:t>
      </w:r>
      <w:r w:rsidR="00B16A1D">
        <w:t xml:space="preserve"> </w:t>
      </w:r>
      <w:r w:rsidRPr="00441E96">
        <w:t>cùng</w:t>
      </w:r>
      <w:r w:rsidR="00B16A1D">
        <w:t xml:space="preserve"> </w:t>
      </w:r>
      <w:r w:rsidRPr="00441E96">
        <w:t>bảng</w:t>
      </w:r>
      <w:r w:rsidR="00B16A1D">
        <w:t xml:space="preserve"> </w:t>
      </w:r>
      <w:r w:rsidRPr="00441E96">
        <w:t>điều</w:t>
      </w:r>
      <w:r w:rsidR="00B16A1D">
        <w:t xml:space="preserve"> </w:t>
      </w:r>
      <w:r w:rsidRPr="00441E96">
        <w:t>khiển</w:t>
      </w:r>
      <w:r w:rsidR="00B16A1D">
        <w:t xml:space="preserve"> </w:t>
      </w:r>
      <w:r w:rsidRPr="00441E96">
        <w:t>quản</w:t>
      </w:r>
      <w:r w:rsidR="00B16A1D">
        <w:t xml:space="preserve"> </w:t>
      </w:r>
      <w:r w:rsidRPr="00441E96">
        <w:t>lý</w:t>
      </w:r>
      <w:r w:rsidR="00B16A1D">
        <w:t xml:space="preserve"> </w:t>
      </w:r>
      <w:r w:rsidRPr="00441E96">
        <w:t>tài</w:t>
      </w:r>
      <w:r w:rsidR="00B16A1D">
        <w:t xml:space="preserve"> </w:t>
      </w:r>
      <w:r w:rsidRPr="00441E96">
        <w:t>khoản</w:t>
      </w:r>
      <w:r w:rsidR="00B16A1D">
        <w:t xml:space="preserve"> </w:t>
      </w:r>
      <w:r w:rsidRPr="00441E96">
        <w:t>cá</w:t>
      </w:r>
      <w:r w:rsidR="00B16A1D">
        <w:t xml:space="preserve"> </w:t>
      </w:r>
      <w:r w:rsidRPr="00441E96">
        <w:t>nhân.</w:t>
      </w:r>
      <w:r w:rsidR="00B16A1D">
        <w:t xml:space="preserve"> </w:t>
      </w:r>
      <w:r w:rsidRPr="00441E96">
        <w:t>Điều</w:t>
      </w:r>
      <w:r w:rsidR="00B16A1D">
        <w:t xml:space="preserve"> </w:t>
      </w:r>
      <w:r w:rsidRPr="00441E96">
        <w:t>này</w:t>
      </w:r>
      <w:r w:rsidR="00B16A1D">
        <w:t xml:space="preserve"> </w:t>
      </w:r>
      <w:r w:rsidRPr="00441E96">
        <w:t>giúp</w:t>
      </w:r>
      <w:r w:rsidR="00B16A1D">
        <w:t xml:space="preserve"> </w:t>
      </w:r>
      <w:r w:rsidRPr="00441E96">
        <w:t>người</w:t>
      </w:r>
      <w:r w:rsidR="00B16A1D">
        <w:t xml:space="preserve"> </w:t>
      </w:r>
      <w:r w:rsidRPr="00441E96">
        <w:t>dùng</w:t>
      </w:r>
      <w:r w:rsidR="00B16A1D">
        <w:t xml:space="preserve"> </w:t>
      </w:r>
      <w:r w:rsidRPr="00441E96">
        <w:t>dễ</w:t>
      </w:r>
      <w:r w:rsidR="00B16A1D">
        <w:t xml:space="preserve"> </w:t>
      </w:r>
      <w:r w:rsidRPr="00441E96">
        <w:t>dàng</w:t>
      </w:r>
      <w:r w:rsidR="00B16A1D">
        <w:t xml:space="preserve"> </w:t>
      </w:r>
      <w:r w:rsidRPr="00441E96">
        <w:t>quản</w:t>
      </w:r>
      <w:r w:rsidR="00B16A1D">
        <w:t xml:space="preserve"> </w:t>
      </w:r>
      <w:r w:rsidRPr="00441E96">
        <w:t>lý</w:t>
      </w:r>
      <w:r w:rsidR="00B16A1D">
        <w:t xml:space="preserve"> </w:t>
      </w:r>
      <w:r w:rsidRPr="00441E96">
        <w:t>thông</w:t>
      </w:r>
      <w:r w:rsidR="00B16A1D">
        <w:t xml:space="preserve"> </w:t>
      </w:r>
      <w:r w:rsidRPr="00441E96">
        <w:t>tin,</w:t>
      </w:r>
      <w:r w:rsidR="00B16A1D">
        <w:t xml:space="preserve"> </w:t>
      </w:r>
      <w:r w:rsidRPr="00441E96">
        <w:t>theo</w:t>
      </w:r>
      <w:r w:rsidR="00B16A1D">
        <w:t xml:space="preserve"> </w:t>
      </w:r>
      <w:r w:rsidRPr="00441E96">
        <w:t>dõi</w:t>
      </w:r>
      <w:r w:rsidR="00B16A1D">
        <w:t xml:space="preserve"> </w:t>
      </w:r>
      <w:r w:rsidRPr="00441E96">
        <w:t>lịch</w:t>
      </w:r>
      <w:r w:rsidR="00B16A1D">
        <w:t xml:space="preserve"> </w:t>
      </w:r>
      <w:r w:rsidRPr="00441E96">
        <w:t>sử</w:t>
      </w:r>
      <w:r w:rsidR="00B16A1D">
        <w:t xml:space="preserve"> </w:t>
      </w:r>
      <w:r w:rsidRPr="00441E96">
        <w:t>mua</w:t>
      </w:r>
      <w:r w:rsidR="00B16A1D">
        <w:t xml:space="preserve"> </w:t>
      </w:r>
      <w:r w:rsidRPr="00441E96">
        <w:t>hàng</w:t>
      </w:r>
      <w:r w:rsidR="00B16A1D">
        <w:t xml:space="preserve"> </w:t>
      </w:r>
      <w:r w:rsidRPr="00441E96">
        <w:t>và</w:t>
      </w:r>
      <w:r w:rsidR="00B16A1D">
        <w:t xml:space="preserve"> </w:t>
      </w:r>
      <w:r w:rsidRPr="00441E96">
        <w:t>tương</w:t>
      </w:r>
      <w:r w:rsidR="00B16A1D">
        <w:t xml:space="preserve"> </w:t>
      </w:r>
      <w:r w:rsidRPr="00441E96">
        <w:t>tác</w:t>
      </w:r>
      <w:r w:rsidR="00B16A1D">
        <w:t xml:space="preserve"> </w:t>
      </w:r>
      <w:r w:rsidRPr="00441E96">
        <w:t>với</w:t>
      </w:r>
      <w:r w:rsidR="00B16A1D">
        <w:t xml:space="preserve"> </w:t>
      </w:r>
      <w:r w:rsidRPr="00441E96">
        <w:t>cộng</w:t>
      </w:r>
      <w:r w:rsidR="00B16A1D">
        <w:t xml:space="preserve"> </w:t>
      </w:r>
      <w:r w:rsidRPr="00441E96">
        <w:t>đồng.</w:t>
      </w:r>
      <w:r w:rsidR="00B16A1D">
        <w:t xml:space="preserve"> </w:t>
      </w:r>
      <w:r w:rsidRPr="00441E96">
        <w:t>Ngoài</w:t>
      </w:r>
      <w:r w:rsidR="00B16A1D">
        <w:t xml:space="preserve"> </w:t>
      </w:r>
      <w:r w:rsidRPr="00441E96">
        <w:t>ra,</w:t>
      </w:r>
      <w:r w:rsidR="00B16A1D">
        <w:t xml:space="preserve"> </w:t>
      </w:r>
      <w:r w:rsidRPr="00441E96">
        <w:t>người</w:t>
      </w:r>
      <w:r w:rsidR="00B16A1D">
        <w:t xml:space="preserve"> </w:t>
      </w:r>
      <w:r w:rsidRPr="00441E96">
        <w:t>dùng</w:t>
      </w:r>
      <w:r w:rsidR="00B16A1D">
        <w:t xml:space="preserve"> </w:t>
      </w:r>
      <w:r w:rsidRPr="00441E96">
        <w:t>cũng</w:t>
      </w:r>
      <w:r w:rsidR="00B16A1D">
        <w:t xml:space="preserve"> </w:t>
      </w:r>
      <w:r w:rsidRPr="00441E96">
        <w:t>nhận</w:t>
      </w:r>
      <w:r w:rsidR="00B16A1D">
        <w:t xml:space="preserve"> </w:t>
      </w:r>
      <w:r w:rsidRPr="00441E96">
        <w:t>thông</w:t>
      </w:r>
      <w:r w:rsidR="00B16A1D">
        <w:t xml:space="preserve"> </w:t>
      </w:r>
      <w:r w:rsidRPr="00441E96">
        <w:t>báo</w:t>
      </w:r>
      <w:r w:rsidR="00B16A1D">
        <w:t xml:space="preserve"> </w:t>
      </w:r>
      <w:r w:rsidRPr="00441E96">
        <w:t>về</w:t>
      </w:r>
      <w:r w:rsidR="00B16A1D">
        <w:t xml:space="preserve"> </w:t>
      </w:r>
      <w:r w:rsidRPr="00441E96">
        <w:t>sản</w:t>
      </w:r>
      <w:r w:rsidR="00B16A1D">
        <w:t xml:space="preserve"> </w:t>
      </w:r>
      <w:r w:rsidRPr="00441E96">
        <w:t>phẩm</w:t>
      </w:r>
      <w:r w:rsidR="00B16A1D">
        <w:t xml:space="preserve"> </w:t>
      </w:r>
      <w:r w:rsidRPr="00441E96">
        <w:t>mới,</w:t>
      </w:r>
      <w:r w:rsidR="00B16A1D">
        <w:t xml:space="preserve"> </w:t>
      </w:r>
      <w:r w:rsidRPr="00441E96">
        <w:t>khuyến</w:t>
      </w:r>
      <w:r w:rsidR="00B16A1D">
        <w:t xml:space="preserve"> </w:t>
      </w:r>
      <w:r w:rsidRPr="00441E96">
        <w:t>mãi</w:t>
      </w:r>
      <w:r w:rsidR="00B16A1D">
        <w:t xml:space="preserve"> </w:t>
      </w:r>
      <w:r w:rsidRPr="00441E96">
        <w:t>đặc</w:t>
      </w:r>
      <w:r w:rsidR="00B16A1D">
        <w:t xml:space="preserve"> </w:t>
      </w:r>
      <w:r w:rsidRPr="00441E96">
        <w:t>biệt</w:t>
      </w:r>
      <w:r w:rsidR="00B16A1D">
        <w:t xml:space="preserve"> </w:t>
      </w:r>
      <w:r w:rsidRPr="00441E96">
        <w:t>và</w:t>
      </w:r>
      <w:r w:rsidR="00B16A1D">
        <w:t xml:space="preserve"> </w:t>
      </w:r>
      <w:r w:rsidRPr="00441E96">
        <w:t>cập</w:t>
      </w:r>
      <w:r w:rsidR="00B16A1D">
        <w:t xml:space="preserve"> </w:t>
      </w:r>
      <w:r w:rsidRPr="00441E96">
        <w:t>nhật</w:t>
      </w:r>
      <w:r w:rsidR="00B16A1D">
        <w:t xml:space="preserve"> </w:t>
      </w:r>
      <w:r w:rsidRPr="00441E96">
        <w:t>từ</w:t>
      </w:r>
      <w:r w:rsidR="00B16A1D">
        <w:t xml:space="preserve"> </w:t>
      </w:r>
      <w:r w:rsidRPr="00441E96">
        <w:t>cửa</w:t>
      </w:r>
      <w:r w:rsidR="00B16A1D">
        <w:t xml:space="preserve"> </w:t>
      </w:r>
      <w:r w:rsidRPr="00441E96">
        <w:t>hàng.</w:t>
      </w:r>
    </w:p>
    <w:p w:rsidR="00AF4014" w:rsidRPr="00941090" w:rsidRDefault="00AF4014" w:rsidP="00B6695D">
      <w:bookmarkStart w:id="185" w:name="_Toc126865593"/>
      <w:bookmarkStart w:id="186" w:name="_Toc127730524"/>
      <w:bookmarkEnd w:id="112"/>
      <w:bookmarkEnd w:id="113"/>
      <w:r>
        <w:br w:type="page"/>
      </w:r>
      <w:bookmarkEnd w:id="185"/>
      <w:bookmarkEnd w:id="186"/>
    </w:p>
    <w:p w:rsidR="00AF4014" w:rsidRPr="00C933B8" w:rsidRDefault="00AF4014" w:rsidP="00525299">
      <w:pPr>
        <w:pStyle w:val="H1"/>
        <w:numPr>
          <w:ilvl w:val="0"/>
          <w:numId w:val="0"/>
        </w:numPr>
        <w:rPr>
          <w:szCs w:val="26"/>
        </w:rPr>
      </w:pPr>
      <w:bookmarkStart w:id="187" w:name="_Toc164766729"/>
      <w:bookmarkStart w:id="188" w:name="_Toc182179900"/>
      <w:r w:rsidRPr="00C933B8">
        <w:lastRenderedPageBreak/>
        <w:t>DANH</w:t>
      </w:r>
      <w:r w:rsidR="00B16A1D">
        <w:t xml:space="preserve"> </w:t>
      </w:r>
      <w:r w:rsidRPr="00C933B8">
        <w:t>MỤC</w:t>
      </w:r>
      <w:r w:rsidR="00B16A1D">
        <w:t xml:space="preserve"> </w:t>
      </w:r>
      <w:r w:rsidRPr="00C933B8">
        <w:t>TÀI</w:t>
      </w:r>
      <w:r w:rsidR="00B16A1D">
        <w:t xml:space="preserve"> </w:t>
      </w:r>
      <w:r w:rsidRPr="00C933B8">
        <w:t>LIỆU</w:t>
      </w:r>
      <w:r w:rsidR="00B16A1D">
        <w:t xml:space="preserve"> </w:t>
      </w:r>
      <w:r w:rsidRPr="00C933B8">
        <w:t>THAM</w:t>
      </w:r>
      <w:r w:rsidR="00B16A1D">
        <w:t xml:space="preserve"> </w:t>
      </w:r>
      <w:r w:rsidRPr="00C933B8">
        <w:t>KHẢO</w:t>
      </w:r>
      <w:bookmarkEnd w:id="187"/>
      <w:bookmarkEnd w:id="188"/>
    </w:p>
    <w:p w:rsidR="006A4E9D" w:rsidRPr="006A4E9D" w:rsidRDefault="00321157" w:rsidP="006A4E9D">
      <w:pPr>
        <w:pStyle w:val="Bibliography"/>
      </w:pPr>
      <w:r>
        <w:fldChar w:fldCharType="begin"/>
      </w:r>
      <w:r w:rsidR="007419C1">
        <w:instrText xml:space="preserve"> ADDIN ZOTERO_BIBL {"uncited":[],"omitted":[],"custom":[]} CSL_BIBLIOGRAPHY </w:instrText>
      </w:r>
      <w:r>
        <w:fldChar w:fldCharType="separate"/>
      </w:r>
      <w:r w:rsidR="006A4E9D" w:rsidRPr="006A4E9D">
        <w:t>[1]</w:t>
      </w:r>
      <w:r w:rsidR="006A4E9D" w:rsidRPr="006A4E9D">
        <w:tab/>
        <w:t>“Saleor Documentation | Saleor Commerce Documentation”. Truy cập: 14 Tháng Mười 2024. [Online]. Available at: https://docs.saleor.io/</w:t>
      </w:r>
    </w:p>
    <w:p w:rsidR="006A4E9D" w:rsidRPr="006A4E9D" w:rsidRDefault="006A4E9D" w:rsidP="006A4E9D">
      <w:pPr>
        <w:pStyle w:val="Bibliography"/>
      </w:pPr>
      <w:r w:rsidRPr="006A4E9D">
        <w:t>[2]</w:t>
      </w:r>
      <w:r w:rsidRPr="006A4E9D">
        <w:tab/>
        <w:t>A. Ritsilä, “GraphQL: The API Design Revolution”. Truy cập: 14 Tháng Mười 2024. [Online]. Available at: http://www.theseus.fi/handle/10024/141989</w:t>
      </w:r>
    </w:p>
    <w:p w:rsidR="006A4E9D" w:rsidRPr="006A4E9D" w:rsidRDefault="006A4E9D" w:rsidP="006A4E9D">
      <w:pPr>
        <w:pStyle w:val="Bibliography"/>
      </w:pPr>
      <w:r w:rsidRPr="006A4E9D">
        <w:t>[3]</w:t>
      </w:r>
      <w:r w:rsidRPr="006A4E9D">
        <w:tab/>
        <w:t xml:space="preserve">T. Andersson và H. Reinholdsson, </w:t>
      </w:r>
      <w:r w:rsidRPr="006A4E9D">
        <w:rPr>
          <w:i/>
          <w:iCs/>
        </w:rPr>
        <w:t>REST API vs GraphQL: A literature and experimental study</w:t>
      </w:r>
      <w:r w:rsidRPr="006A4E9D">
        <w:t>. 2021. Truy cập: 14 Tháng Mười 2024. [Online]. Available at: https://urn.kb.se/resolve?urn=urn:nbn:se:hkr:diva-22063</w:t>
      </w:r>
    </w:p>
    <w:p w:rsidR="006A4E9D" w:rsidRPr="006A4E9D" w:rsidRDefault="006A4E9D" w:rsidP="006A4E9D">
      <w:pPr>
        <w:pStyle w:val="Bibliography"/>
      </w:pPr>
      <w:r w:rsidRPr="006A4E9D">
        <w:t>[4]</w:t>
      </w:r>
      <w:r w:rsidRPr="006A4E9D">
        <w:tab/>
        <w:t>“Flutter documentation”. Truy cập: 14 Tháng Mười 2024. [Online]. Available at: https://docs.flutter.dev</w:t>
      </w:r>
    </w:p>
    <w:p w:rsidR="006A4E9D" w:rsidRPr="006A4E9D" w:rsidRDefault="006A4E9D" w:rsidP="006A4E9D">
      <w:pPr>
        <w:pStyle w:val="Bibliography"/>
      </w:pPr>
      <w:r w:rsidRPr="006A4E9D">
        <w:t>[5]</w:t>
      </w:r>
      <w:r w:rsidRPr="006A4E9D">
        <w:tab/>
        <w:t>“Dart documentation”. Truy cập: 14 Tháng Mười 2024. [Online]. Available at: https://dart.dev/guides/</w:t>
      </w:r>
    </w:p>
    <w:p w:rsidR="006A4E9D" w:rsidRPr="006A4E9D" w:rsidRDefault="006A4E9D" w:rsidP="006A4E9D">
      <w:pPr>
        <w:pStyle w:val="Bibliography"/>
      </w:pPr>
      <w:r w:rsidRPr="006A4E9D">
        <w:t>[6]</w:t>
      </w:r>
      <w:r w:rsidRPr="006A4E9D">
        <w:tab/>
        <w:t>D. Slepnev, “State Management Approaches in Flutter”.</w:t>
      </w:r>
    </w:p>
    <w:p w:rsidR="009277CC" w:rsidRDefault="00321157" w:rsidP="00790365">
      <w:pPr>
        <w:pStyle w:val="BodyText"/>
      </w:pPr>
      <w:r>
        <w:fldChar w:fldCharType="end"/>
      </w:r>
    </w:p>
    <w:p w:rsidR="009277CC" w:rsidRDefault="009277CC">
      <w:pPr>
        <w:spacing w:after="160" w:line="259" w:lineRule="auto"/>
        <w:rPr>
          <w:rFonts w:eastAsia="SimSun"/>
          <w:szCs w:val="26"/>
        </w:rPr>
      </w:pPr>
      <w:r>
        <w:br w:type="page"/>
      </w:r>
    </w:p>
    <w:p w:rsidR="007B5F10" w:rsidRPr="00D00523" w:rsidRDefault="009277CC" w:rsidP="00525299">
      <w:pPr>
        <w:pStyle w:val="H1"/>
        <w:numPr>
          <w:ilvl w:val="0"/>
          <w:numId w:val="0"/>
        </w:numPr>
      </w:pPr>
      <w:bookmarkStart w:id="189" w:name="_Toc182179901"/>
      <w:r>
        <w:lastRenderedPageBreak/>
        <w:t>PHỤ LỤC</w:t>
      </w:r>
      <w:bookmarkEnd w:id="189"/>
    </w:p>
    <w:p w:rsidR="004612ED" w:rsidRDefault="001A7AE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r>
        <w:fldChar w:fldCharType="begin"/>
      </w:r>
      <w:r>
        <w:instrText xml:space="preserve"> TOC \h \z \c "PHỤ LỤC" </w:instrText>
      </w:r>
      <w:r>
        <w:fldChar w:fldCharType="separate"/>
      </w:r>
      <w:hyperlink w:anchor="_Toc182179945" w:history="1">
        <w:r w:rsidR="004612ED" w:rsidRPr="00390EAC">
          <w:rPr>
            <w:rStyle w:val="Hyperlink"/>
            <w:noProof/>
          </w:rPr>
          <w:t>PHỤ LỤC 1. API đăng ký</w:t>
        </w:r>
        <w:r w:rsidR="004612ED">
          <w:rPr>
            <w:noProof/>
            <w:webHidden/>
          </w:rPr>
          <w:tab/>
        </w:r>
        <w:r w:rsidR="004612ED">
          <w:rPr>
            <w:noProof/>
            <w:webHidden/>
          </w:rPr>
          <w:fldChar w:fldCharType="begin"/>
        </w:r>
        <w:r w:rsidR="004612ED">
          <w:rPr>
            <w:noProof/>
            <w:webHidden/>
          </w:rPr>
          <w:instrText xml:space="preserve"> PAGEREF _Toc182179945 \h </w:instrText>
        </w:r>
        <w:r w:rsidR="004612ED">
          <w:rPr>
            <w:noProof/>
            <w:webHidden/>
          </w:rPr>
        </w:r>
        <w:r w:rsidR="004612ED">
          <w:rPr>
            <w:noProof/>
            <w:webHidden/>
          </w:rPr>
          <w:fldChar w:fldCharType="separate"/>
        </w:r>
        <w:r w:rsidR="00927EB6">
          <w:rPr>
            <w:noProof/>
            <w:webHidden/>
          </w:rPr>
          <w:t>54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6" w:history="1">
        <w:r w:rsidR="004612ED" w:rsidRPr="00390EAC">
          <w:rPr>
            <w:rStyle w:val="Hyperlink"/>
            <w:noProof/>
          </w:rPr>
          <w:t>PHỤ LỤC 2. API đăng nhập</w:t>
        </w:r>
        <w:r w:rsidR="004612ED">
          <w:rPr>
            <w:noProof/>
            <w:webHidden/>
          </w:rPr>
          <w:tab/>
        </w:r>
        <w:r w:rsidR="004612ED">
          <w:rPr>
            <w:noProof/>
            <w:webHidden/>
          </w:rPr>
          <w:fldChar w:fldCharType="begin"/>
        </w:r>
        <w:r w:rsidR="004612ED">
          <w:rPr>
            <w:noProof/>
            <w:webHidden/>
          </w:rPr>
          <w:instrText xml:space="preserve"> PAGEREF _Toc182179946 \h </w:instrText>
        </w:r>
        <w:r w:rsidR="004612ED">
          <w:rPr>
            <w:noProof/>
            <w:webHidden/>
          </w:rPr>
        </w:r>
        <w:r w:rsidR="004612ED">
          <w:rPr>
            <w:noProof/>
            <w:webHidden/>
          </w:rPr>
          <w:fldChar w:fldCharType="separate"/>
        </w:r>
        <w:r w:rsidR="00927EB6">
          <w:rPr>
            <w:noProof/>
            <w:webHidden/>
          </w:rPr>
          <w:t>56</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7" w:history="1">
        <w:r w:rsidR="004612ED" w:rsidRPr="00390EAC">
          <w:rPr>
            <w:rStyle w:val="Hyperlink"/>
            <w:noProof/>
          </w:rPr>
          <w:t>PHỤ LỤC 3. API đăng xuất</w:t>
        </w:r>
        <w:r w:rsidR="004612ED">
          <w:rPr>
            <w:noProof/>
            <w:webHidden/>
          </w:rPr>
          <w:tab/>
        </w:r>
        <w:r w:rsidR="004612ED">
          <w:rPr>
            <w:noProof/>
            <w:webHidden/>
          </w:rPr>
          <w:fldChar w:fldCharType="begin"/>
        </w:r>
        <w:r w:rsidR="004612ED">
          <w:rPr>
            <w:noProof/>
            <w:webHidden/>
          </w:rPr>
          <w:instrText xml:space="preserve"> PAGEREF _Toc182179947 \h </w:instrText>
        </w:r>
        <w:r w:rsidR="004612ED">
          <w:rPr>
            <w:noProof/>
            <w:webHidden/>
          </w:rPr>
        </w:r>
        <w:r w:rsidR="004612ED">
          <w:rPr>
            <w:noProof/>
            <w:webHidden/>
          </w:rPr>
          <w:fldChar w:fldCharType="separate"/>
        </w:r>
        <w:r w:rsidR="00927EB6">
          <w:rPr>
            <w:noProof/>
            <w:webHidden/>
          </w:rPr>
          <w:t>58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8" w:history="1">
        <w:r w:rsidR="004612ED" w:rsidRPr="00390EAC">
          <w:rPr>
            <w:rStyle w:val="Hyperlink"/>
            <w:noProof/>
          </w:rPr>
          <w:t>PHỤ LỤC 4. API lấy danh sách category</w:t>
        </w:r>
        <w:r w:rsidR="004612ED">
          <w:rPr>
            <w:noProof/>
            <w:webHidden/>
          </w:rPr>
          <w:tab/>
        </w:r>
        <w:r w:rsidR="004612ED">
          <w:rPr>
            <w:noProof/>
            <w:webHidden/>
          </w:rPr>
          <w:fldChar w:fldCharType="begin"/>
        </w:r>
        <w:r w:rsidR="004612ED">
          <w:rPr>
            <w:noProof/>
            <w:webHidden/>
          </w:rPr>
          <w:instrText xml:space="preserve"> PAGEREF _Toc182179948 \h </w:instrText>
        </w:r>
        <w:r w:rsidR="004612ED">
          <w:rPr>
            <w:noProof/>
            <w:webHidden/>
          </w:rPr>
        </w:r>
        <w:r w:rsidR="004612ED">
          <w:rPr>
            <w:noProof/>
            <w:webHidden/>
          </w:rPr>
          <w:fldChar w:fldCharType="separate"/>
        </w:r>
        <w:r w:rsidR="00927EB6">
          <w:rPr>
            <w:noProof/>
            <w:webHidden/>
          </w:rPr>
          <w:t>60</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49" w:history="1">
        <w:r w:rsidR="004612ED" w:rsidRPr="00390EAC">
          <w:rPr>
            <w:rStyle w:val="Hyperlink"/>
            <w:noProof/>
          </w:rPr>
          <w:t>PHỤ LỤC 5. API lấy danh sách sản phẩm theo category</w:t>
        </w:r>
        <w:r w:rsidR="004612ED">
          <w:rPr>
            <w:noProof/>
            <w:webHidden/>
          </w:rPr>
          <w:tab/>
        </w:r>
        <w:r w:rsidR="004612ED">
          <w:rPr>
            <w:noProof/>
            <w:webHidden/>
          </w:rPr>
          <w:fldChar w:fldCharType="begin"/>
        </w:r>
        <w:r w:rsidR="004612ED">
          <w:rPr>
            <w:noProof/>
            <w:webHidden/>
          </w:rPr>
          <w:instrText xml:space="preserve"> PAGEREF _Toc182179949 \h </w:instrText>
        </w:r>
        <w:r w:rsidR="004612ED">
          <w:rPr>
            <w:noProof/>
            <w:webHidden/>
          </w:rPr>
        </w:r>
        <w:r w:rsidR="004612ED">
          <w:rPr>
            <w:noProof/>
            <w:webHidden/>
          </w:rPr>
          <w:fldChar w:fldCharType="separate"/>
        </w:r>
        <w:r w:rsidR="00927EB6">
          <w:rPr>
            <w:noProof/>
            <w:webHidden/>
          </w:rPr>
          <w:t>62</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0" w:history="1">
        <w:r w:rsidR="004612ED" w:rsidRPr="00390EAC">
          <w:rPr>
            <w:rStyle w:val="Hyperlink"/>
            <w:noProof/>
          </w:rPr>
          <w:t>PHỤ LỤC 6. API tạo phiếu thanh toán</w:t>
        </w:r>
        <w:r w:rsidR="004612ED">
          <w:rPr>
            <w:noProof/>
            <w:webHidden/>
          </w:rPr>
          <w:tab/>
        </w:r>
        <w:r w:rsidR="004612ED">
          <w:rPr>
            <w:noProof/>
            <w:webHidden/>
          </w:rPr>
          <w:fldChar w:fldCharType="begin"/>
        </w:r>
        <w:r w:rsidR="004612ED">
          <w:rPr>
            <w:noProof/>
            <w:webHidden/>
          </w:rPr>
          <w:instrText xml:space="preserve"> PAGEREF _Toc182179950 \h </w:instrText>
        </w:r>
        <w:r w:rsidR="004612ED">
          <w:rPr>
            <w:noProof/>
            <w:webHidden/>
          </w:rPr>
        </w:r>
        <w:r w:rsidR="004612ED">
          <w:rPr>
            <w:noProof/>
            <w:webHidden/>
          </w:rPr>
          <w:fldChar w:fldCharType="separate"/>
        </w:r>
        <w:r w:rsidR="00927EB6">
          <w:rPr>
            <w:noProof/>
            <w:webHidden/>
          </w:rPr>
          <w:t>64</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1" w:history="1">
        <w:r w:rsidR="004612ED" w:rsidRPr="00390EAC">
          <w:rPr>
            <w:rStyle w:val="Hyperlink"/>
            <w:noProof/>
          </w:rPr>
          <w:t>PHỤ LỤC 7. API thêm sản phẩm vào giỏ hàng</w:t>
        </w:r>
        <w:r w:rsidR="004612ED">
          <w:rPr>
            <w:noProof/>
            <w:webHidden/>
          </w:rPr>
          <w:tab/>
        </w:r>
        <w:r w:rsidR="004612ED">
          <w:rPr>
            <w:noProof/>
            <w:webHidden/>
          </w:rPr>
          <w:fldChar w:fldCharType="begin"/>
        </w:r>
        <w:r w:rsidR="004612ED">
          <w:rPr>
            <w:noProof/>
            <w:webHidden/>
          </w:rPr>
          <w:instrText xml:space="preserve"> PAGEREF _Toc182179951 \h </w:instrText>
        </w:r>
        <w:r w:rsidR="004612ED">
          <w:rPr>
            <w:noProof/>
            <w:webHidden/>
          </w:rPr>
        </w:r>
        <w:r w:rsidR="004612ED">
          <w:rPr>
            <w:noProof/>
            <w:webHidden/>
          </w:rPr>
          <w:fldChar w:fldCharType="separate"/>
        </w:r>
        <w:r w:rsidR="00927EB6">
          <w:rPr>
            <w:noProof/>
            <w:webHidden/>
          </w:rPr>
          <w:t>66</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2" w:history="1">
        <w:r w:rsidR="004612ED" w:rsidRPr="00390EAC">
          <w:rPr>
            <w:rStyle w:val="Hyperlink"/>
            <w:noProof/>
          </w:rPr>
          <w:t>PHỤ LỤC 8. API lấy thông tin người dùng đăng nhập</w:t>
        </w:r>
        <w:r w:rsidR="004612ED">
          <w:rPr>
            <w:noProof/>
            <w:webHidden/>
          </w:rPr>
          <w:tab/>
        </w:r>
        <w:r w:rsidR="004612ED">
          <w:rPr>
            <w:noProof/>
            <w:webHidden/>
          </w:rPr>
          <w:fldChar w:fldCharType="begin"/>
        </w:r>
        <w:r w:rsidR="004612ED">
          <w:rPr>
            <w:noProof/>
            <w:webHidden/>
          </w:rPr>
          <w:instrText xml:space="preserve"> PAGEREF _Toc182179952 \h </w:instrText>
        </w:r>
        <w:r w:rsidR="004612ED">
          <w:rPr>
            <w:noProof/>
            <w:webHidden/>
          </w:rPr>
        </w:r>
        <w:r w:rsidR="004612ED">
          <w:rPr>
            <w:noProof/>
            <w:webHidden/>
          </w:rPr>
          <w:fldChar w:fldCharType="separate"/>
        </w:r>
        <w:r w:rsidR="00927EB6">
          <w:rPr>
            <w:noProof/>
            <w:webHidden/>
          </w:rPr>
          <w:t>68</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3" w:history="1">
        <w:r w:rsidR="004612ED" w:rsidRPr="00390EAC">
          <w:rPr>
            <w:rStyle w:val="Hyperlink"/>
            <w:noProof/>
          </w:rPr>
          <w:t>PHỤ LỤC 9. API lấy thông tin giỏ hàng</w:t>
        </w:r>
        <w:r w:rsidR="004612ED">
          <w:rPr>
            <w:noProof/>
            <w:webHidden/>
          </w:rPr>
          <w:tab/>
        </w:r>
        <w:r w:rsidR="004612ED">
          <w:rPr>
            <w:noProof/>
            <w:webHidden/>
          </w:rPr>
          <w:fldChar w:fldCharType="begin"/>
        </w:r>
        <w:r w:rsidR="004612ED">
          <w:rPr>
            <w:noProof/>
            <w:webHidden/>
          </w:rPr>
          <w:instrText xml:space="preserve"> PAGEREF _Toc182179953 \h </w:instrText>
        </w:r>
        <w:r w:rsidR="004612ED">
          <w:rPr>
            <w:noProof/>
            <w:webHidden/>
          </w:rPr>
        </w:r>
        <w:r w:rsidR="004612ED">
          <w:rPr>
            <w:noProof/>
            <w:webHidden/>
          </w:rPr>
          <w:fldChar w:fldCharType="separate"/>
        </w:r>
        <w:r w:rsidR="00927EB6">
          <w:rPr>
            <w:noProof/>
            <w:webHidden/>
          </w:rPr>
          <w:t>71</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4" w:history="1">
        <w:r w:rsidR="004612ED" w:rsidRPr="00390EAC">
          <w:rPr>
            <w:rStyle w:val="Hyperlink"/>
            <w:noProof/>
          </w:rPr>
          <w:t>PHỤ LỤC 10. API cập nhật thông tin tài khoản</w:t>
        </w:r>
        <w:r w:rsidR="004612ED">
          <w:rPr>
            <w:noProof/>
            <w:webHidden/>
          </w:rPr>
          <w:tab/>
        </w:r>
        <w:r w:rsidR="004612ED">
          <w:rPr>
            <w:noProof/>
            <w:webHidden/>
          </w:rPr>
          <w:fldChar w:fldCharType="begin"/>
        </w:r>
        <w:r w:rsidR="004612ED">
          <w:rPr>
            <w:noProof/>
            <w:webHidden/>
          </w:rPr>
          <w:instrText xml:space="preserve"> PAGEREF _Toc182179954 \h </w:instrText>
        </w:r>
        <w:r w:rsidR="004612ED">
          <w:rPr>
            <w:noProof/>
            <w:webHidden/>
          </w:rPr>
        </w:r>
        <w:r w:rsidR="004612ED">
          <w:rPr>
            <w:noProof/>
            <w:webHidden/>
          </w:rPr>
          <w:fldChar w:fldCharType="separate"/>
        </w:r>
        <w:r w:rsidR="00927EB6">
          <w:rPr>
            <w:noProof/>
            <w:webHidden/>
          </w:rPr>
          <w:t>73</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5" w:history="1">
        <w:r w:rsidR="004612ED" w:rsidRPr="00390EAC">
          <w:rPr>
            <w:rStyle w:val="Hyperlink"/>
            <w:noProof/>
          </w:rPr>
          <w:t>PHỤ LỤC 11. API thêm địa chỉ</w:t>
        </w:r>
        <w:r w:rsidR="004612ED">
          <w:rPr>
            <w:noProof/>
            <w:webHidden/>
          </w:rPr>
          <w:tab/>
        </w:r>
        <w:r w:rsidR="004612ED">
          <w:rPr>
            <w:noProof/>
            <w:webHidden/>
          </w:rPr>
          <w:fldChar w:fldCharType="begin"/>
        </w:r>
        <w:r w:rsidR="004612ED">
          <w:rPr>
            <w:noProof/>
            <w:webHidden/>
          </w:rPr>
          <w:instrText xml:space="preserve"> PAGEREF _Toc182179955 \h </w:instrText>
        </w:r>
        <w:r w:rsidR="004612ED">
          <w:rPr>
            <w:noProof/>
            <w:webHidden/>
          </w:rPr>
        </w:r>
        <w:r w:rsidR="004612ED">
          <w:rPr>
            <w:noProof/>
            <w:webHidden/>
          </w:rPr>
          <w:fldChar w:fldCharType="separate"/>
        </w:r>
        <w:r w:rsidR="00927EB6">
          <w:rPr>
            <w:noProof/>
            <w:webHidden/>
          </w:rPr>
          <w:t>75</w:t>
        </w:r>
        <w:r w:rsidR="004612ED">
          <w:rPr>
            <w:noProof/>
            <w:webHidden/>
          </w:rPr>
          <w:fldChar w:fldCharType="end"/>
        </w:r>
      </w:hyperlink>
    </w:p>
    <w:p w:rsidR="004612ED" w:rsidRDefault="00000000">
      <w:pPr>
        <w:pStyle w:val="TableofFigures"/>
        <w:tabs>
          <w:tab w:val="right" w:leader="dot" w:pos="9345"/>
        </w:tabs>
        <w:rPr>
          <w:rFonts w:asciiTheme="minorHAnsi" w:eastAsiaTheme="minorEastAsia" w:hAnsiTheme="minorHAnsi" w:cstheme="minorBidi"/>
          <w:noProof/>
          <w:kern w:val="2"/>
          <w:sz w:val="24"/>
          <w:lang w:val="en-VN"/>
          <w14:ligatures w14:val="standardContextual"/>
        </w:rPr>
      </w:pPr>
      <w:hyperlink w:anchor="_Toc182179956" w:history="1">
        <w:r w:rsidR="004612ED" w:rsidRPr="00390EAC">
          <w:rPr>
            <w:rStyle w:val="Hyperlink"/>
            <w:noProof/>
          </w:rPr>
          <w:t>PHỤ LỤC 12. API cập nhật địa chỉ giao hàng và địa chỉ thanh toán</w:t>
        </w:r>
        <w:r w:rsidR="004612ED">
          <w:rPr>
            <w:noProof/>
            <w:webHidden/>
          </w:rPr>
          <w:tab/>
        </w:r>
        <w:r w:rsidR="004612ED">
          <w:rPr>
            <w:noProof/>
            <w:webHidden/>
          </w:rPr>
          <w:fldChar w:fldCharType="begin"/>
        </w:r>
        <w:r w:rsidR="004612ED">
          <w:rPr>
            <w:noProof/>
            <w:webHidden/>
          </w:rPr>
          <w:instrText xml:space="preserve"> PAGEREF _Toc182179956 \h </w:instrText>
        </w:r>
        <w:r w:rsidR="004612ED">
          <w:rPr>
            <w:noProof/>
            <w:webHidden/>
          </w:rPr>
        </w:r>
        <w:r w:rsidR="004612ED">
          <w:rPr>
            <w:noProof/>
            <w:webHidden/>
          </w:rPr>
          <w:fldChar w:fldCharType="separate"/>
        </w:r>
        <w:r w:rsidR="00927EB6">
          <w:rPr>
            <w:noProof/>
            <w:webHidden/>
          </w:rPr>
          <w:t>77</w:t>
        </w:r>
        <w:r w:rsidR="004612ED">
          <w:rPr>
            <w:noProof/>
            <w:webHidden/>
          </w:rPr>
          <w:fldChar w:fldCharType="end"/>
        </w:r>
      </w:hyperlink>
    </w:p>
    <w:p w:rsidR="00525299" w:rsidRDefault="001A7AE0">
      <w:pPr>
        <w:spacing w:after="160" w:line="259" w:lineRule="auto"/>
      </w:pPr>
      <w:r>
        <w:fldChar w:fldCharType="end"/>
      </w:r>
      <w:r w:rsidR="00525299">
        <w:br w:type="page"/>
      </w:r>
    </w:p>
    <w:p w:rsidR="00525299" w:rsidRDefault="00525299" w:rsidP="00056B77">
      <w:pPr>
        <w:pStyle w:val="CaptionPhuLuc"/>
      </w:pPr>
      <w:bookmarkStart w:id="190" w:name="_Toc182179945"/>
      <w:r>
        <w:lastRenderedPageBreak/>
        <w:t xml:space="preserve">PHỤ LỤC </w:t>
      </w:r>
      <w:r>
        <w:fldChar w:fldCharType="begin"/>
      </w:r>
      <w:r>
        <w:instrText xml:space="preserve"> SEQ PHỤ_LỤC \* ARABIC </w:instrText>
      </w:r>
      <w:r>
        <w:fldChar w:fldCharType="separate"/>
      </w:r>
      <w:r w:rsidR="00927EB6">
        <w:rPr>
          <w:noProof/>
        </w:rPr>
        <w:t>1</w:t>
      </w:r>
      <w:r>
        <w:rPr>
          <w:noProof/>
        </w:rPr>
        <w:fldChar w:fldCharType="end"/>
      </w:r>
      <w:r>
        <w:t>. API đăng ký</w:t>
      </w:r>
      <w:bookmarkEnd w:id="190"/>
    </w:p>
    <w:p w:rsidR="00525299" w:rsidRDefault="00590695" w:rsidP="001A7AE0">
      <w:pPr>
        <w:jc w:val="center"/>
      </w:pPr>
      <w:r>
        <w:rPr>
          <w:noProof/>
        </w:rPr>
        <w:drawing>
          <wp:inline distT="0" distB="0" distL="0" distR="0">
            <wp:extent cx="6177961" cy="7315200"/>
            <wp:effectExtent l="0" t="0" r="0" b="0"/>
            <wp:docPr id="452393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93794" name="Picture 4"/>
                    <pic:cNvPicPr/>
                  </pic:nvPicPr>
                  <pic:blipFill>
                    <a:blip r:embed="rId66" cstate="print">
                      <a:extLst>
                        <a:ext uri="{28A0092B-C50C-407E-A947-70E740481C1C}">
                          <a14:useLocalDpi xmlns:a14="http://schemas.microsoft.com/office/drawing/2010/main"/>
                        </a:ext>
                      </a:extLst>
                    </a:blip>
                    <a:stretch>
                      <a:fillRect/>
                    </a:stretch>
                  </pic:blipFill>
                  <pic:spPr>
                    <a:xfrm>
                      <a:off x="0" y="0"/>
                      <a:ext cx="6244977" cy="7394553"/>
                    </a:xfrm>
                    <a:prstGeom prst="rect">
                      <a:avLst/>
                    </a:prstGeom>
                  </pic:spPr>
                </pic:pic>
              </a:graphicData>
            </a:graphic>
          </wp:inline>
        </w:drawing>
      </w:r>
    </w:p>
    <w:p w:rsidR="00590695" w:rsidRDefault="00590695" w:rsidP="00590695">
      <w:pPr>
        <w:pStyle w:val="CaptionAPI"/>
      </w:pPr>
      <w:r>
        <w:t>API đăng ký</w:t>
      </w:r>
    </w:p>
    <w:p w:rsidR="00525299" w:rsidRDefault="00525299" w:rsidP="00525299"/>
    <w:p w:rsidR="00590695" w:rsidRPr="001A7AE0" w:rsidRDefault="001A7AE0" w:rsidP="001A7AE0">
      <w:pPr>
        <w:pStyle w:val="ListParagraph"/>
        <w:numPr>
          <w:ilvl w:val="0"/>
          <w:numId w:val="67"/>
        </w:numPr>
        <w:spacing w:line="276" w:lineRule="auto"/>
        <w:rPr>
          <w:b/>
          <w:bCs/>
        </w:rPr>
      </w:pPr>
      <w:r w:rsidRPr="001A7AE0">
        <w:rPr>
          <w:b/>
          <w:bCs/>
        </w:rPr>
        <w:t>Mô tả</w:t>
      </w:r>
    </w:p>
    <w:p w:rsidR="001A7AE0" w:rsidRPr="001A7AE0" w:rsidRDefault="001A7AE0" w:rsidP="001A7AE0">
      <w:pPr>
        <w:pStyle w:val="BodyText"/>
        <w:rPr>
          <w:lang w:val="vi-VN"/>
        </w:rPr>
      </w:pPr>
      <w:r>
        <w:t xml:space="preserve">Hàm register thực hiện quá trình đăng ký người dùng mới trên hệ thống. Nó gửi một yêu cầu mutation GraphQL đến máy chủ để tạo một tài khoản người dùng mới với các </w:t>
      </w:r>
      <w:r>
        <w:lastRenderedPageBreak/>
        <w:t>thông tin được cung cấp. Hàm này bao gồm các thông tin cần thiết như email, mật khẩu, tên và họ của người dùng, cũng như URL chuyển hướng sau khi đăng ký thành công.</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9F23B5" w:rsidRDefault="001A7AE0" w:rsidP="001A7AE0">
      <w:pPr>
        <w:pStyle w:val="BodyText"/>
        <w:numPr>
          <w:ilvl w:val="0"/>
          <w:numId w:val="78"/>
        </w:numPr>
        <w:rPr>
          <w:lang w:val="vi-VN"/>
        </w:rPr>
      </w:pPr>
      <w:r>
        <w:rPr>
          <w:lang w:val="vi-VN"/>
        </w:rPr>
        <w:t xml:space="preserve">email: </w:t>
      </w:r>
      <w:r>
        <w:t xml:space="preserve">Địa chỉ email của người dùng </w:t>
      </w:r>
      <w:r>
        <w:rPr>
          <w:lang w:val="vi-VN"/>
        </w:rPr>
        <w:t>(bắt buộc).</w:t>
      </w:r>
    </w:p>
    <w:p w:rsidR="001A7AE0" w:rsidRPr="00185618" w:rsidRDefault="001A7AE0" w:rsidP="001A7AE0">
      <w:pPr>
        <w:pStyle w:val="BodyText"/>
        <w:numPr>
          <w:ilvl w:val="0"/>
          <w:numId w:val="78"/>
        </w:numPr>
        <w:rPr>
          <w:lang w:val="vi-VN"/>
        </w:rPr>
      </w:pPr>
      <w:r>
        <w:rPr>
          <w:lang w:val="vi-VN"/>
        </w:rPr>
        <w:t xml:space="preserve">password: </w:t>
      </w:r>
      <w:r>
        <w:t>Mật khẩu mà người dùng muốn sử dụng</w:t>
      </w:r>
      <w:r>
        <w:rPr>
          <w:lang w:val="vi-VN"/>
        </w:rPr>
        <w:t xml:space="preserve"> (bắt buộc)</w:t>
      </w:r>
      <w:r>
        <w:t>.</w:t>
      </w:r>
    </w:p>
    <w:p w:rsidR="001A7AE0" w:rsidRPr="009F23B5" w:rsidRDefault="001A7AE0" w:rsidP="001A7AE0">
      <w:pPr>
        <w:pStyle w:val="BodyText"/>
        <w:numPr>
          <w:ilvl w:val="0"/>
          <w:numId w:val="78"/>
        </w:numPr>
        <w:rPr>
          <w:lang w:val="vi-VN"/>
        </w:rPr>
      </w:pPr>
      <w:r>
        <w:t>firstName</w:t>
      </w:r>
      <w:r>
        <w:rPr>
          <w:lang w:val="vi-VN"/>
        </w:rPr>
        <w:t xml:space="preserve">: </w:t>
      </w:r>
      <w:r>
        <w:t>Tên riêng của người dùng</w:t>
      </w:r>
      <w:r>
        <w:rPr>
          <w:lang w:val="vi-VN"/>
        </w:rPr>
        <w:t xml:space="preserve"> (bắt buộc)</w:t>
      </w:r>
      <w:r>
        <w:t>.</w:t>
      </w:r>
    </w:p>
    <w:p w:rsidR="001A7AE0" w:rsidRPr="009F23B5" w:rsidRDefault="001A7AE0" w:rsidP="001A7AE0">
      <w:pPr>
        <w:pStyle w:val="BodyText"/>
        <w:numPr>
          <w:ilvl w:val="0"/>
          <w:numId w:val="78"/>
        </w:numPr>
        <w:rPr>
          <w:lang w:val="vi-VN"/>
        </w:rPr>
      </w:pPr>
      <w:r>
        <w:t>lastName</w:t>
      </w:r>
      <w:r>
        <w:rPr>
          <w:lang w:val="vi-VN"/>
        </w:rPr>
        <w:t xml:space="preserve">: </w:t>
      </w:r>
      <w:r>
        <w:t>Họ của người dùng</w:t>
      </w:r>
      <w:r>
        <w:rPr>
          <w:lang w:val="vi-VN"/>
        </w:rPr>
        <w:t xml:space="preserve"> (bắt buộc)</w:t>
      </w:r>
      <w:r>
        <w:t>.</w:t>
      </w:r>
    </w:p>
    <w:p w:rsidR="001A7AE0" w:rsidRPr="001A7AE0" w:rsidRDefault="001A7AE0" w:rsidP="001A7AE0">
      <w:pPr>
        <w:pStyle w:val="BodyText"/>
        <w:numPr>
          <w:ilvl w:val="0"/>
          <w:numId w:val="78"/>
        </w:numPr>
        <w:rPr>
          <w:lang w:val="vi-VN"/>
        </w:rPr>
      </w:pPr>
      <w:r>
        <w:rPr>
          <w:lang w:val="vi-VN"/>
        </w:rPr>
        <w:t xml:space="preserve">password: </w:t>
      </w:r>
      <w:r>
        <w:t>URL mà người dùng sẽ được chuyển hướng đến sau khi hoàn tất quá trình đăng ký</w:t>
      </w:r>
      <w:r>
        <w:rPr>
          <w:lang w:val="vi-VN"/>
        </w:rPr>
        <w:t xml:space="preserve"> (bắt buộc)</w:t>
      </w:r>
      <w: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1A7AE0" w:rsidRPr="00273689" w:rsidRDefault="001A7AE0" w:rsidP="001A7AE0">
      <w:pPr>
        <w:pStyle w:val="BodyText"/>
      </w:pPr>
      <w:r w:rsidRPr="00273689">
        <w:t>Định nghĩa Mutation:</w:t>
      </w:r>
    </w:p>
    <w:p w:rsidR="001A7AE0" w:rsidRDefault="001A7AE0" w:rsidP="001A7AE0">
      <w:pPr>
        <w:pStyle w:val="BodyText"/>
      </w:pPr>
      <w:r>
        <w:t>Một mutation GraphQL được định nghĩa dưới dạng chuỗi, được gọi là accountRegister. Mutation này yêu cầu các thông tin đầu vào là email, mật khẩu, tên, họ và URL chuyển hướng.</w:t>
      </w:r>
    </w:p>
    <w:p w:rsidR="001A7AE0" w:rsidRDefault="001A7AE0" w:rsidP="001A7AE0">
      <w:pPr>
        <w:pStyle w:val="BodyText"/>
      </w:pPr>
      <w:r>
        <w:t>Kết quả trả về từ mutation sẽ bao gồm thông tin người dùng mới và các lỗi có thể xảy ra trong quá trình đăng ký.</w:t>
      </w:r>
    </w:p>
    <w:p w:rsidR="001A7AE0" w:rsidRPr="00273689" w:rsidRDefault="001A7AE0" w:rsidP="001A7AE0">
      <w:pPr>
        <w:pStyle w:val="BodyText"/>
      </w:pPr>
      <w:r w:rsidRPr="00273689">
        <w:t>Cấu hình Options:</w:t>
      </w:r>
    </w:p>
    <w:p w:rsidR="001A7AE0" w:rsidRPr="00185618" w:rsidRDefault="001A7AE0" w:rsidP="001A7AE0">
      <w:pPr>
        <w:pStyle w:val="BodyText"/>
      </w:pPr>
      <w:r>
        <w:t>Tạo một đối tượng MutationOptions để cấu hình yêu cầu mutation, bao gồm tài liệu GraphQL và biến đầu vào</w:t>
      </w:r>
    </w:p>
    <w:p w:rsidR="001A7AE0" w:rsidRDefault="001A7AE0" w:rsidP="001A7AE0">
      <w:pPr>
        <w:pStyle w:val="BodyText"/>
      </w:pPr>
      <w:r>
        <w:t>Gửi yêu cầu:</w:t>
      </w:r>
    </w:p>
    <w:p w:rsidR="001A7AE0" w:rsidRDefault="001A7AE0" w:rsidP="001A7AE0">
      <w:pPr>
        <w:pStyle w:val="BodyText"/>
      </w:pPr>
      <w:r w:rsidRPr="00185618">
        <w:t>Kiểm tra xem yêu cầu có gặp lỗi không. Nếu có, in ra thông báo lỗi và trả về null</w:t>
      </w:r>
      <w:r>
        <w:t>.</w:t>
      </w:r>
    </w:p>
    <w:p w:rsidR="001A7AE0" w:rsidRDefault="001A7AE0" w:rsidP="00254E63">
      <w:pPr>
        <w:pStyle w:val="BodyText"/>
      </w:pPr>
      <w:r w:rsidRPr="00185618">
        <w:t>Nếu không có lỗi, trả về dữ liệu của người dùng đã đăng ký mới.</w:t>
      </w:r>
    </w:p>
    <w:p w:rsidR="001A7AE0" w:rsidRPr="001A7AE0" w:rsidRDefault="001A7AE0" w:rsidP="001A7AE0">
      <w:pPr>
        <w:pStyle w:val="ListParagraph"/>
        <w:numPr>
          <w:ilvl w:val="0"/>
          <w:numId w:val="67"/>
        </w:numPr>
        <w:spacing w:line="276" w:lineRule="auto"/>
        <w:rPr>
          <w:b/>
          <w:bCs/>
        </w:rPr>
      </w:pPr>
      <w:r w:rsidRPr="001A7AE0">
        <w:rPr>
          <w:b/>
          <w:bCs/>
        </w:rPr>
        <w:t>Công dụng</w:t>
      </w:r>
    </w:p>
    <w:p w:rsidR="00254E63" w:rsidRPr="00525299" w:rsidRDefault="001A7AE0" w:rsidP="00254E63">
      <w:pPr>
        <w:pStyle w:val="BodyText"/>
      </w:pPr>
      <w:r>
        <w:t>Hàm này rất hữu ích trong việc quản lý quá trình đăng ký người dùng trong ứng dụng, giúp tự động hóa việc tạo tài khoản và xử lý thông tin người dùng một cách hiệu quả.</w:t>
      </w:r>
    </w:p>
    <w:p w:rsidR="00254E63" w:rsidRDefault="00254E63">
      <w:pPr>
        <w:spacing w:after="160" w:line="259" w:lineRule="auto"/>
        <w:rPr>
          <w:iCs/>
          <w:szCs w:val="18"/>
        </w:rPr>
      </w:pPr>
      <w:r>
        <w:br w:type="page"/>
      </w:r>
    </w:p>
    <w:p w:rsidR="00525299" w:rsidRDefault="00590695" w:rsidP="00056B77">
      <w:pPr>
        <w:pStyle w:val="CaptionPhuLuc"/>
      </w:pPr>
      <w:bookmarkStart w:id="191" w:name="_Toc182179946"/>
      <w:r>
        <w:lastRenderedPageBreak/>
        <w:t xml:space="preserve">PHỤ LỤC </w:t>
      </w:r>
      <w:r>
        <w:fldChar w:fldCharType="begin"/>
      </w:r>
      <w:r>
        <w:instrText xml:space="preserve"> SEQ PHỤ_LỤC \* ARABIC </w:instrText>
      </w:r>
      <w:r>
        <w:fldChar w:fldCharType="separate"/>
      </w:r>
      <w:r w:rsidR="00927EB6">
        <w:rPr>
          <w:noProof/>
        </w:rPr>
        <w:t>2</w:t>
      </w:r>
      <w:r>
        <w:rPr>
          <w:noProof/>
        </w:rPr>
        <w:fldChar w:fldCharType="end"/>
      </w:r>
      <w:r>
        <w:t xml:space="preserve">. </w:t>
      </w:r>
      <w:r w:rsidRPr="006A08D3">
        <w:t>API đăng nhập</w:t>
      </w:r>
      <w:bookmarkEnd w:id="191"/>
    </w:p>
    <w:p w:rsidR="00254E63" w:rsidRDefault="00254E63" w:rsidP="00254E63">
      <w:pPr>
        <w:jc w:val="center"/>
      </w:pPr>
      <w:r>
        <w:rPr>
          <w:noProof/>
        </w:rPr>
        <w:drawing>
          <wp:inline distT="0" distB="0" distL="0" distR="0">
            <wp:extent cx="4749800" cy="8465520"/>
            <wp:effectExtent l="0" t="0" r="0" b="5715"/>
            <wp:docPr id="1823179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7973" name="Picture 182317973"/>
                    <pic:cNvPicPr/>
                  </pic:nvPicPr>
                  <pic:blipFill>
                    <a:blip r:embed="rId67" cstate="print">
                      <a:extLst>
                        <a:ext uri="{28A0092B-C50C-407E-A947-70E740481C1C}">
                          <a14:useLocalDpi xmlns:a14="http://schemas.microsoft.com/office/drawing/2010/main"/>
                        </a:ext>
                      </a:extLst>
                    </a:blip>
                    <a:stretch>
                      <a:fillRect/>
                    </a:stretch>
                  </pic:blipFill>
                  <pic:spPr>
                    <a:xfrm>
                      <a:off x="0" y="0"/>
                      <a:ext cx="4773183" cy="8507196"/>
                    </a:xfrm>
                    <a:prstGeom prst="rect">
                      <a:avLst/>
                    </a:prstGeom>
                  </pic:spPr>
                </pic:pic>
              </a:graphicData>
            </a:graphic>
          </wp:inline>
        </w:drawing>
      </w:r>
    </w:p>
    <w:p w:rsidR="00254E63" w:rsidRDefault="00254E63" w:rsidP="00254E63">
      <w:pPr>
        <w:pStyle w:val="CaptionAPI"/>
      </w:pPr>
      <w:r>
        <w:t>API đăng nhập</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254E63" w:rsidP="001A7AE0">
      <w:pPr>
        <w:pStyle w:val="BodyText"/>
      </w:pPr>
      <w:r>
        <w:t>Hàm login</w:t>
      </w:r>
      <w:r>
        <w:rPr>
          <w:lang w:val="vi-VN"/>
        </w:rPr>
        <w:t xml:space="preserve">User </w:t>
      </w:r>
      <w:r>
        <w:t>thực hiện quá trình đăng nhập người dùng vào hệ thống. Nó gửi một yêu cầu mutation GraphQL để xác thực thông tin đăng nhập bằng email và mật khẩu. Khi đăng nhập thành công, hệ thống sẽ trả về các token và thông tin chi tiết của người dùng, bao gồm địa chỉ thanh toán và giao hàng mặc định.</w:t>
      </w:r>
    </w:p>
    <w:p w:rsidR="001A7AE0" w:rsidRPr="001A7AE0" w:rsidRDefault="001A7AE0" w:rsidP="001A7AE0">
      <w:pPr>
        <w:pStyle w:val="ListParagraph"/>
        <w:numPr>
          <w:ilvl w:val="0"/>
          <w:numId w:val="67"/>
        </w:numPr>
        <w:spacing w:line="276" w:lineRule="auto"/>
        <w:rPr>
          <w:b/>
          <w:bCs/>
        </w:rPr>
      </w:pPr>
      <w:r w:rsidRPr="001A7AE0">
        <w:rPr>
          <w:b/>
          <w:bCs/>
        </w:rPr>
        <w:t>Tham số</w:t>
      </w:r>
    </w:p>
    <w:p w:rsidR="00254E63" w:rsidRPr="009F23B5" w:rsidRDefault="00254E63" w:rsidP="00254E63">
      <w:pPr>
        <w:pStyle w:val="BodyText"/>
        <w:numPr>
          <w:ilvl w:val="0"/>
          <w:numId w:val="79"/>
        </w:numPr>
        <w:rPr>
          <w:lang w:val="vi-VN"/>
        </w:rPr>
      </w:pPr>
      <w:r>
        <w:rPr>
          <w:lang w:val="vi-VN"/>
        </w:rPr>
        <w:t xml:space="preserve">email: </w:t>
      </w:r>
      <w:r>
        <w:t xml:space="preserve">Địa chỉ email của người dùng </w:t>
      </w:r>
      <w:r>
        <w:rPr>
          <w:lang w:val="vi-VN"/>
        </w:rPr>
        <w:t>(bắt buộc).</w:t>
      </w:r>
    </w:p>
    <w:p w:rsidR="001A7AE0" w:rsidRPr="00254E63" w:rsidRDefault="00254E63" w:rsidP="00254E63">
      <w:pPr>
        <w:pStyle w:val="BodyText"/>
        <w:numPr>
          <w:ilvl w:val="0"/>
          <w:numId w:val="79"/>
        </w:numPr>
        <w:rPr>
          <w:lang w:val="vi-VN"/>
        </w:rPr>
      </w:pPr>
      <w:r>
        <w:rPr>
          <w:lang w:val="vi-VN"/>
        </w:rPr>
        <w:t xml:space="preserve">password: </w:t>
      </w:r>
      <w:r>
        <w:t>Mật khẩu mà người dùng muốn sử dụng</w:t>
      </w:r>
      <w:r>
        <w:rPr>
          <w:lang w:val="vi-VN"/>
        </w:rPr>
        <w:t xml:space="preserve"> (bắt buộc)</w:t>
      </w:r>
      <w: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254E63" w:rsidRDefault="00254E63" w:rsidP="00254E63">
      <w:pPr>
        <w:pStyle w:val="BodyText"/>
      </w:pPr>
      <w:r>
        <w:t>Định nghĩa Mutation:</w:t>
      </w:r>
    </w:p>
    <w:p w:rsidR="00254E63" w:rsidRDefault="00254E63" w:rsidP="00254E63">
      <w:pPr>
        <w:pStyle w:val="BodyText"/>
      </w:pPr>
      <w:r>
        <w:t>Một mutation GraphQL được định nghĩa dưới dạng chuỗi có tên tokenCreate. Mutation này yêu cầu email và mật khẩu đầu vào để tạo một phiên đăng nhập cho người dùng.</w:t>
      </w:r>
    </w:p>
    <w:p w:rsidR="00254E63" w:rsidRDefault="00254E63" w:rsidP="00254E63">
      <w:pPr>
        <w:pStyle w:val="BodyText"/>
      </w:pPr>
      <w:r>
        <w:t>Kết quả trả về bao gồm token xác thực, refresh token, csrf token, và thông tin người dùng (ví dụ: id, email, tên, họ, các địa chỉ mặc định).</w:t>
      </w:r>
    </w:p>
    <w:p w:rsidR="00254E63" w:rsidRDefault="00254E63" w:rsidP="00254E63">
      <w:pPr>
        <w:pStyle w:val="BodyText"/>
      </w:pPr>
      <w:r>
        <w:t>Cấu hình Options:</w:t>
      </w:r>
    </w:p>
    <w:p w:rsidR="001A7AE0" w:rsidRDefault="00254E63" w:rsidP="00254E63">
      <w:pPr>
        <w:pStyle w:val="BodyText"/>
      </w:pPr>
      <w:r>
        <w:t>Tạo một đối tượng MutationOptions để cấu hình yêu cầu mutation, bao gồm tài liệu GraphQL và các biến đầu vào như email và mật khẩu.</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254E63" w:rsidP="001A7AE0">
      <w:pPr>
        <w:pStyle w:val="BodyText"/>
      </w:pPr>
      <w:r>
        <w:t>Hàm này được sử dụng để xử lý quá trình đăng nhập người dùng trong ứng dụng, xác thực và quản lý phiên làm việc của họ thông qua token và các thông tin bảo mật khác.</w:t>
      </w:r>
    </w:p>
    <w:p w:rsidR="00590695" w:rsidRDefault="00254E63" w:rsidP="00254E63">
      <w:pPr>
        <w:spacing w:after="160" w:line="259" w:lineRule="auto"/>
      </w:pPr>
      <w:r>
        <w:br w:type="page"/>
      </w:r>
    </w:p>
    <w:p w:rsidR="00590695" w:rsidRDefault="00590695" w:rsidP="00056B77">
      <w:pPr>
        <w:pStyle w:val="CaptionPhuLuc"/>
      </w:pPr>
      <w:bookmarkStart w:id="192" w:name="_Toc182179947"/>
      <w:r>
        <w:lastRenderedPageBreak/>
        <w:t xml:space="preserve">PHỤ LỤC </w:t>
      </w:r>
      <w:r>
        <w:fldChar w:fldCharType="begin"/>
      </w:r>
      <w:r>
        <w:instrText xml:space="preserve"> SEQ PHỤ_LỤC \* ARABIC </w:instrText>
      </w:r>
      <w:r>
        <w:fldChar w:fldCharType="separate"/>
      </w:r>
      <w:r w:rsidR="00927EB6">
        <w:rPr>
          <w:noProof/>
        </w:rPr>
        <w:t>3</w:t>
      </w:r>
      <w:r>
        <w:rPr>
          <w:noProof/>
        </w:rPr>
        <w:fldChar w:fldCharType="end"/>
      </w:r>
      <w:r>
        <w:t xml:space="preserve">. </w:t>
      </w:r>
      <w:r w:rsidRPr="00A2721F">
        <w:t>API đăng xuất</w:t>
      </w:r>
      <w:bookmarkEnd w:id="192"/>
    </w:p>
    <w:p w:rsidR="00590695" w:rsidRDefault="00FB27D2" w:rsidP="00FB27D2">
      <w:r>
        <w:rPr>
          <w:noProof/>
        </w:rPr>
        <w:drawing>
          <wp:inline distT="0" distB="0" distL="0" distR="0">
            <wp:extent cx="5754652" cy="8517255"/>
            <wp:effectExtent l="0" t="0" r="0" b="4445"/>
            <wp:docPr id="13461180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18082" name="Picture 1346118082"/>
                    <pic:cNvPicPr/>
                  </pic:nvPicPr>
                  <pic:blipFill>
                    <a:blip r:embed="rId68">
                      <a:extLst>
                        <a:ext uri="{28A0092B-C50C-407E-A947-70E740481C1C}">
                          <a14:useLocalDpi xmlns:a14="http://schemas.microsoft.com/office/drawing/2010/main"/>
                        </a:ext>
                      </a:extLst>
                    </a:blip>
                    <a:stretch>
                      <a:fillRect/>
                    </a:stretch>
                  </pic:blipFill>
                  <pic:spPr>
                    <a:xfrm>
                      <a:off x="0" y="0"/>
                      <a:ext cx="5768296" cy="8537449"/>
                    </a:xfrm>
                    <a:prstGeom prst="rect">
                      <a:avLst/>
                    </a:prstGeom>
                  </pic:spPr>
                </pic:pic>
              </a:graphicData>
            </a:graphic>
          </wp:inline>
        </w:drawing>
      </w:r>
    </w:p>
    <w:p w:rsidR="00FB27D2" w:rsidRDefault="00FB27D2" w:rsidP="00FB27D2">
      <w:pPr>
        <w:pStyle w:val="CaptionAPI"/>
      </w:pPr>
      <w:r>
        <w:t>API đăng xuất</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FB27D2" w:rsidP="001A7AE0">
      <w:pPr>
        <w:pStyle w:val="BodyText"/>
      </w:pPr>
      <w:r>
        <w:t xml:space="preserve">Hàm logout thực hiện quá trình đăng xuất người dùng khỏi hệ thống thông qua một plugin bên ngoài. Nó gửi một yêu cầu mutation GraphQL để thông báo cho hệ thống rằng người dùng đã đăng xuất. Hàm cũng xử lý các lỗi tiềm ẩn và xóa dữ liệu của người dùng khỏi bộ nhớ cục bộ </w:t>
      </w:r>
      <w:r>
        <w:rPr>
          <w:lang w:val="vi-VN"/>
        </w:rPr>
        <w:t>(SharedPreferences)</w:t>
      </w:r>
      <w:r>
        <w:t xml:space="preserve"> khi đăng xuất thành công.</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FB27D2" w:rsidRDefault="00FB27D2" w:rsidP="00FB27D2">
      <w:pPr>
        <w:pStyle w:val="BodyText"/>
      </w:pPr>
      <w:r>
        <w:t>pluginId</w:t>
      </w:r>
      <w:r>
        <w:rPr>
          <w:lang w:val="vi-VN"/>
        </w:rPr>
        <w:t xml:space="preserve">: </w:t>
      </w:r>
      <w:r>
        <w:t>ID của plugin được sử dụng để xử lý việc đăng xuất</w:t>
      </w:r>
      <w:r>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FB27D2" w:rsidRPr="00FB27D2" w:rsidRDefault="00FB27D2" w:rsidP="00FB27D2">
      <w:pPr>
        <w:pStyle w:val="BodyText"/>
      </w:pPr>
      <w:r w:rsidRPr="00FB27D2">
        <w:t>Định nghĩa Mutation:</w:t>
      </w:r>
    </w:p>
    <w:p w:rsidR="00FB27D2" w:rsidRPr="00FB27D2" w:rsidRDefault="00FB27D2" w:rsidP="00FB27D2">
      <w:pPr>
        <w:pStyle w:val="BodyText"/>
      </w:pPr>
      <w:r w:rsidRPr="00FB27D2">
        <w:t>Một mutation GraphQL được định nghĩa dưới dạng chuỗi, tên là externalLogout. Mutation này yêu cầu hai đầu vào: một chuỗi JSON (trong trường hợp này là rỗng) và pluginId để xác định plugin xử lý đăng xuất.</w:t>
      </w:r>
    </w:p>
    <w:p w:rsidR="00FB27D2" w:rsidRPr="00FB27D2" w:rsidRDefault="00FB27D2" w:rsidP="00FB27D2">
      <w:pPr>
        <w:pStyle w:val="BodyText"/>
      </w:pPr>
      <w:r w:rsidRPr="00FB27D2">
        <w:t>Kết quả trả về từ mutation bao gồm các lỗi tài khoản có thể xảy ra trong quá trình đăng xuất.</w:t>
      </w:r>
    </w:p>
    <w:p w:rsidR="00FB27D2" w:rsidRPr="00FB27D2" w:rsidRDefault="00FB27D2" w:rsidP="00FB27D2">
      <w:pPr>
        <w:pStyle w:val="BodyText"/>
      </w:pPr>
      <w:r w:rsidRPr="00FB27D2">
        <w:t>Cấu hình Options:</w:t>
      </w:r>
    </w:p>
    <w:p w:rsidR="001A7AE0" w:rsidRPr="00FB27D2" w:rsidRDefault="00FB27D2" w:rsidP="00FB27D2">
      <w:pPr>
        <w:pStyle w:val="BodyText"/>
      </w:pPr>
      <w:r w:rsidRPr="00FB27D2">
        <w:t>Tạo một đối tượng MutationOptions để cấu hình yêu cầu mutation, bao gồm tài liệu GraphQL và các biến đầu vào.</w:t>
      </w:r>
    </w:p>
    <w:p w:rsidR="001A7AE0" w:rsidRPr="001A7AE0" w:rsidRDefault="001A7AE0" w:rsidP="001A7AE0">
      <w:pPr>
        <w:pStyle w:val="ListParagraph"/>
        <w:numPr>
          <w:ilvl w:val="0"/>
          <w:numId w:val="67"/>
        </w:numPr>
        <w:spacing w:line="276" w:lineRule="auto"/>
        <w:rPr>
          <w:b/>
          <w:bCs/>
        </w:rPr>
      </w:pPr>
      <w:r w:rsidRPr="001A7AE0">
        <w:rPr>
          <w:b/>
          <w:bCs/>
        </w:rPr>
        <w:t>Công dụng</w:t>
      </w:r>
    </w:p>
    <w:p w:rsidR="00FB27D2" w:rsidRDefault="00FB27D2" w:rsidP="00FB27D2">
      <w:pPr>
        <w:pStyle w:val="BodyText"/>
      </w:pPr>
      <w:r>
        <w:t>Hàm này giúp xử lý việc đăng xuất người dùng một cách hiệu quả, đặc biệt khi cần tích hợp với các plugin bên ngoài. Nó đảm bảo người dùng được đăng xuất khỏi hệ thống và các dữ liệu liên quan được xóa khỏi bộ nhớ cục bộ.</w:t>
      </w:r>
    </w:p>
    <w:p w:rsidR="001A7AE0" w:rsidRPr="00590695" w:rsidRDefault="00FB27D2" w:rsidP="00FB27D2">
      <w:pPr>
        <w:spacing w:after="160" w:line="259" w:lineRule="auto"/>
      </w:pPr>
      <w:r>
        <w:br w:type="page"/>
      </w:r>
    </w:p>
    <w:p w:rsidR="00525299" w:rsidRDefault="00590695" w:rsidP="00056B77">
      <w:pPr>
        <w:pStyle w:val="CaptionPhuLuc"/>
      </w:pPr>
      <w:bookmarkStart w:id="193" w:name="_Toc182179948"/>
      <w:r>
        <w:lastRenderedPageBreak/>
        <w:t xml:space="preserve">PHỤ LỤC </w:t>
      </w:r>
      <w:r>
        <w:fldChar w:fldCharType="begin"/>
      </w:r>
      <w:r>
        <w:instrText xml:space="preserve"> SEQ PHỤ_LỤC \* ARABIC </w:instrText>
      </w:r>
      <w:r>
        <w:fldChar w:fldCharType="separate"/>
      </w:r>
      <w:r w:rsidR="00927EB6">
        <w:rPr>
          <w:noProof/>
        </w:rPr>
        <w:t>4</w:t>
      </w:r>
      <w:r>
        <w:rPr>
          <w:noProof/>
        </w:rPr>
        <w:fldChar w:fldCharType="end"/>
      </w:r>
      <w:r>
        <w:t xml:space="preserve">. </w:t>
      </w:r>
      <w:r w:rsidRPr="004366B0">
        <w:t>API lấy danh sách category</w:t>
      </w:r>
      <w:bookmarkEnd w:id="193"/>
    </w:p>
    <w:p w:rsidR="00FB27D2" w:rsidRDefault="00FB27D2" w:rsidP="00FB27D2">
      <w:r>
        <w:rPr>
          <w:noProof/>
        </w:rPr>
        <w:drawing>
          <wp:inline distT="0" distB="0" distL="0" distR="0">
            <wp:extent cx="5731933" cy="6511917"/>
            <wp:effectExtent l="0" t="0" r="0" b="3810"/>
            <wp:docPr id="6984063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06326" name="Picture 698406326"/>
                    <pic:cNvPicPr/>
                  </pic:nvPicPr>
                  <pic:blipFill>
                    <a:blip r:embed="rId69">
                      <a:extLst>
                        <a:ext uri="{28A0092B-C50C-407E-A947-70E740481C1C}">
                          <a14:useLocalDpi xmlns:a14="http://schemas.microsoft.com/office/drawing/2010/main"/>
                        </a:ext>
                      </a:extLst>
                    </a:blip>
                    <a:stretch>
                      <a:fillRect/>
                    </a:stretch>
                  </pic:blipFill>
                  <pic:spPr>
                    <a:xfrm>
                      <a:off x="0" y="0"/>
                      <a:ext cx="5738436" cy="6519305"/>
                    </a:xfrm>
                    <a:prstGeom prst="rect">
                      <a:avLst/>
                    </a:prstGeom>
                  </pic:spPr>
                </pic:pic>
              </a:graphicData>
            </a:graphic>
          </wp:inline>
        </w:drawing>
      </w:r>
    </w:p>
    <w:p w:rsidR="00FB27D2" w:rsidRPr="00FB27D2" w:rsidRDefault="00FB27D2" w:rsidP="00FB27D2">
      <w:pPr>
        <w:pStyle w:val="CaptionAPI"/>
      </w:pPr>
      <w:r>
        <w:t>API lấy danh sách category</w:t>
      </w:r>
    </w:p>
    <w:p w:rsidR="001A7AE0" w:rsidRPr="001A7AE0" w:rsidRDefault="001A7AE0" w:rsidP="001A7AE0">
      <w:pPr>
        <w:pStyle w:val="ListParagraph"/>
        <w:numPr>
          <w:ilvl w:val="0"/>
          <w:numId w:val="67"/>
        </w:numPr>
        <w:spacing w:line="276" w:lineRule="auto"/>
        <w:rPr>
          <w:b/>
          <w:bCs/>
        </w:rPr>
      </w:pPr>
      <w:r w:rsidRPr="001A7AE0">
        <w:rPr>
          <w:b/>
          <w:bCs/>
        </w:rPr>
        <w:t>Mô tả</w:t>
      </w:r>
    </w:p>
    <w:p w:rsidR="001A7AE0" w:rsidRDefault="00FB27D2" w:rsidP="001A7AE0">
      <w:pPr>
        <w:pStyle w:val="BodyText"/>
      </w:pPr>
      <w:r>
        <w:t>Hàm fetch</w:t>
      </w:r>
      <w:r>
        <w:rPr>
          <w:lang w:val="vi-VN"/>
        </w:rPr>
        <w:t xml:space="preserve">Categories </w:t>
      </w:r>
      <w:r>
        <w:t xml:space="preserve">thực hiện việc truy vấn danh sách các danh mục (categories) từ hệ thống. Nó gửi một yêu cầu query GraphQL để lấy thông tin về các danh mục sản phẩm có sẵn, bao gồm id, name </w:t>
      </w:r>
      <w:r>
        <w:rPr>
          <w:lang w:val="vi-VN"/>
        </w:rPr>
        <w:t xml:space="preserve">và slug </w:t>
      </w:r>
      <w:r>
        <w:t>của mỗi danh mục. Hàm này trả về danh sách các danh mục nếu quá trình truy vấn thành công.</w:t>
      </w:r>
    </w:p>
    <w:p w:rsidR="00FB27D2" w:rsidRDefault="00FB27D2" w:rsidP="001A7AE0">
      <w:pPr>
        <w:pStyle w:val="BodyText"/>
      </w:pPr>
    </w:p>
    <w:p w:rsidR="001A7AE0" w:rsidRPr="001A7AE0" w:rsidRDefault="001A7AE0" w:rsidP="001A7AE0">
      <w:pPr>
        <w:pStyle w:val="ListParagraph"/>
        <w:numPr>
          <w:ilvl w:val="0"/>
          <w:numId w:val="67"/>
        </w:numPr>
        <w:spacing w:line="276" w:lineRule="auto"/>
        <w:rPr>
          <w:b/>
          <w:bCs/>
        </w:rPr>
      </w:pPr>
      <w:r w:rsidRPr="001A7AE0">
        <w:rPr>
          <w:b/>
          <w:bCs/>
        </w:rPr>
        <w:lastRenderedPageBreak/>
        <w:t>Tham số</w:t>
      </w:r>
    </w:p>
    <w:p w:rsidR="001A7AE0" w:rsidRDefault="00FB27D2" w:rsidP="001A7AE0">
      <w:pPr>
        <w:pStyle w:val="BodyText"/>
      </w:pPr>
      <w:r>
        <w:t>Không có tham số đầu vào.</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FB27D2" w:rsidRDefault="00FB27D2" w:rsidP="00FB27D2">
      <w:pPr>
        <w:pStyle w:val="BodyText"/>
      </w:pPr>
      <w:r>
        <w:t>Định nghĩa Mutation:</w:t>
      </w:r>
    </w:p>
    <w:p w:rsidR="00FB27D2" w:rsidRDefault="00FB27D2" w:rsidP="00FB27D2">
      <w:pPr>
        <w:pStyle w:val="BodyText"/>
      </w:pPr>
      <w:r>
        <w:t>Một truy vấn GraphQL được định nghĩa dưới dạng chuỗi, yêu cầu lấy thông tin của các danh mục với tối đa 100 danh mục đầu tiên. Mỗi danh mục bao gồm id, name và slug.</w:t>
      </w:r>
    </w:p>
    <w:p w:rsidR="00FB27D2" w:rsidRDefault="00FB27D2" w:rsidP="00FB27D2">
      <w:pPr>
        <w:pStyle w:val="BodyText"/>
      </w:pPr>
      <w:r>
        <w:t>Cấu hình Options:</w:t>
      </w:r>
    </w:p>
    <w:p w:rsidR="001A7AE0" w:rsidRDefault="00FB27D2" w:rsidP="00FB27D2">
      <w:pPr>
        <w:pStyle w:val="BodyText"/>
      </w:pPr>
      <w:r>
        <w:t>Tạo một đối tượng QueryOptions để cấu hình yêu cầu query, bao gồm tài liệu GraphQL.</w:t>
      </w:r>
    </w:p>
    <w:p w:rsidR="001A7AE0" w:rsidRPr="001A7AE0" w:rsidRDefault="001A7AE0" w:rsidP="001A7AE0">
      <w:pPr>
        <w:pStyle w:val="ListParagraph"/>
        <w:numPr>
          <w:ilvl w:val="0"/>
          <w:numId w:val="67"/>
        </w:numPr>
        <w:spacing w:line="276" w:lineRule="auto"/>
        <w:rPr>
          <w:b/>
          <w:bCs/>
        </w:rPr>
      </w:pPr>
      <w:r w:rsidRPr="001A7AE0">
        <w:rPr>
          <w:b/>
          <w:bCs/>
        </w:rPr>
        <w:t>Công dụng</w:t>
      </w:r>
    </w:p>
    <w:p w:rsidR="00FB27D2" w:rsidRDefault="00FB27D2" w:rsidP="00FB27D2">
      <w:pPr>
        <w:pStyle w:val="BodyText"/>
      </w:pPr>
      <w:r>
        <w:t>Hàm này được sử dụng để lấy danh sách các danh mục sản phẩm trong hệ thống, rất hữu ích trong việc hiển thị các danh mục cho người dùng khi cần duyệt qua sản phẩm theo danh mục.</w:t>
      </w:r>
    </w:p>
    <w:p w:rsidR="001A7AE0" w:rsidRPr="001A7AE0" w:rsidRDefault="001A7AE0" w:rsidP="001A7AE0"/>
    <w:p w:rsidR="00590695" w:rsidRDefault="00590695" w:rsidP="00056B77">
      <w:pPr>
        <w:pStyle w:val="Caption"/>
      </w:pPr>
    </w:p>
    <w:p w:rsidR="00FB27D2" w:rsidRDefault="00FB27D2">
      <w:pPr>
        <w:spacing w:after="160" w:line="259" w:lineRule="auto"/>
        <w:rPr>
          <w:iCs/>
          <w:szCs w:val="18"/>
        </w:rPr>
      </w:pPr>
      <w:r>
        <w:br w:type="page"/>
      </w:r>
    </w:p>
    <w:p w:rsidR="00525299" w:rsidRDefault="00590695" w:rsidP="00056B77">
      <w:pPr>
        <w:pStyle w:val="CaptionPhuLuc"/>
      </w:pPr>
      <w:bookmarkStart w:id="194" w:name="_Toc182179949"/>
      <w:r>
        <w:lastRenderedPageBreak/>
        <w:t xml:space="preserve">PHỤ LỤC </w:t>
      </w:r>
      <w:r>
        <w:fldChar w:fldCharType="begin"/>
      </w:r>
      <w:r>
        <w:instrText xml:space="preserve"> SEQ PHỤ_LỤC \* ARABIC </w:instrText>
      </w:r>
      <w:r>
        <w:fldChar w:fldCharType="separate"/>
      </w:r>
      <w:r w:rsidR="00927EB6">
        <w:rPr>
          <w:noProof/>
        </w:rPr>
        <w:t>5</w:t>
      </w:r>
      <w:r>
        <w:rPr>
          <w:noProof/>
        </w:rPr>
        <w:fldChar w:fldCharType="end"/>
      </w:r>
      <w:r>
        <w:t xml:space="preserve">. </w:t>
      </w:r>
      <w:r w:rsidRPr="00B32A2C">
        <w:t>API lấy danh sách sản phẩm theo category</w:t>
      </w:r>
      <w:bookmarkEnd w:id="194"/>
    </w:p>
    <w:p w:rsidR="00590695" w:rsidRDefault="00413734" w:rsidP="00056B77">
      <w:pPr>
        <w:pStyle w:val="Caption"/>
      </w:pPr>
      <w:r>
        <w:rPr>
          <w:noProof/>
        </w:rPr>
        <w:drawing>
          <wp:inline distT="0" distB="0" distL="0" distR="0">
            <wp:extent cx="5940425" cy="8070850"/>
            <wp:effectExtent l="0" t="0" r="3175" b="6350"/>
            <wp:docPr id="2679437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43729" name="Picture 267943729"/>
                    <pic:cNvPicPr/>
                  </pic:nvPicPr>
                  <pic:blipFill>
                    <a:blip r:embed="rId70" cstate="print">
                      <a:extLst>
                        <a:ext uri="{28A0092B-C50C-407E-A947-70E740481C1C}">
                          <a14:useLocalDpi xmlns:a14="http://schemas.microsoft.com/office/drawing/2010/main"/>
                        </a:ext>
                      </a:extLst>
                    </a:blip>
                    <a:stretch>
                      <a:fillRect/>
                    </a:stretch>
                  </pic:blipFill>
                  <pic:spPr>
                    <a:xfrm>
                      <a:off x="0" y="0"/>
                      <a:ext cx="5940425" cy="8070850"/>
                    </a:xfrm>
                    <a:prstGeom prst="rect">
                      <a:avLst/>
                    </a:prstGeom>
                  </pic:spPr>
                </pic:pic>
              </a:graphicData>
            </a:graphic>
          </wp:inline>
        </w:drawing>
      </w:r>
    </w:p>
    <w:p w:rsidR="00413734" w:rsidRDefault="00413734" w:rsidP="00413734">
      <w:pPr>
        <w:pStyle w:val="CaptionAPI"/>
      </w:pPr>
      <w:r>
        <w:t>API lấy danh sách sản phẩm theo category</w:t>
      </w:r>
    </w:p>
    <w:p w:rsidR="00413734" w:rsidRPr="00413734" w:rsidRDefault="00413734" w:rsidP="00413734"/>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A16C35" w:rsidRDefault="00A16C35" w:rsidP="00A16C35">
      <w:pPr>
        <w:pStyle w:val="BodyText"/>
      </w:pPr>
      <w:r w:rsidRPr="009209F4">
        <w:t xml:space="preserve">Hàm </w:t>
      </w:r>
      <w:r w:rsidRPr="009209F4">
        <w:rPr>
          <w:rStyle w:val="HTMLCode"/>
          <w:rFonts w:ascii="Times New Roman" w:eastAsia="SimSun" w:hAnsi="Times New Roman" w:cs="Times New Roman"/>
          <w:sz w:val="26"/>
          <w:szCs w:val="26"/>
        </w:rPr>
        <w:t>fetchProductsForUser</w:t>
      </w:r>
      <w:r w:rsidRPr="009209F4">
        <w:t xml:space="preserve"> thực hiện việc truy vấn danh sách các sản phẩm thuộc một danh mục cụ thể. Nó gửi yêu cầu query GraphQL để lấy thông tin về sản phẩm, bao gồm các thông tin như </w:t>
      </w:r>
      <w:r w:rsidRPr="009209F4">
        <w:rPr>
          <w:rStyle w:val="HTMLCode"/>
          <w:rFonts w:ascii="Times New Roman" w:eastAsia="SimSun" w:hAnsi="Times New Roman" w:cs="Times New Roman"/>
          <w:sz w:val="26"/>
          <w:szCs w:val="26"/>
        </w:rPr>
        <w:t>id</w:t>
      </w:r>
      <w:r w:rsidRPr="009209F4">
        <w:t xml:space="preserve">, </w:t>
      </w:r>
      <w:r w:rsidRPr="009209F4">
        <w:rPr>
          <w:rStyle w:val="HTMLCode"/>
          <w:rFonts w:ascii="Times New Roman" w:eastAsia="SimSun" w:hAnsi="Times New Roman" w:cs="Times New Roman"/>
          <w:sz w:val="26"/>
          <w:szCs w:val="26"/>
        </w:rPr>
        <w:t>name</w:t>
      </w:r>
      <w:r w:rsidRPr="009209F4">
        <w:t xml:space="preserve">, </w:t>
      </w:r>
      <w:r w:rsidRPr="009209F4">
        <w:rPr>
          <w:rStyle w:val="HTMLCode"/>
          <w:rFonts w:ascii="Times New Roman" w:eastAsia="SimSun" w:hAnsi="Times New Roman" w:cs="Times New Roman"/>
          <w:sz w:val="26"/>
          <w:szCs w:val="26"/>
        </w:rPr>
        <w:t>description</w:t>
      </w:r>
      <w:r w:rsidRPr="009209F4">
        <w:t xml:space="preserve">, </w:t>
      </w:r>
      <w:r w:rsidRPr="009209F4">
        <w:rPr>
          <w:rStyle w:val="HTMLCode"/>
          <w:rFonts w:ascii="Times New Roman" w:eastAsia="SimSun" w:hAnsi="Times New Roman" w:cs="Times New Roman"/>
          <w:sz w:val="26"/>
          <w:szCs w:val="26"/>
        </w:rPr>
        <w:t>thumbnail</w:t>
      </w:r>
      <w:r w:rsidRPr="009209F4">
        <w:t xml:space="preserve">, </w:t>
      </w:r>
      <w:r w:rsidRPr="009209F4">
        <w:rPr>
          <w:rStyle w:val="HTMLCode"/>
          <w:rFonts w:ascii="Times New Roman" w:eastAsia="SimSun" w:hAnsi="Times New Roman" w:cs="Times New Roman"/>
          <w:sz w:val="26"/>
          <w:szCs w:val="26"/>
        </w:rPr>
        <w:t>media</w:t>
      </w:r>
      <w:r w:rsidRPr="009209F4">
        <w:t xml:space="preserve">, </w:t>
      </w:r>
      <w:r w:rsidRPr="009209F4">
        <w:rPr>
          <w:rStyle w:val="HTMLCode"/>
          <w:rFonts w:ascii="Times New Roman" w:eastAsia="SimSun" w:hAnsi="Times New Roman" w:cs="Times New Roman"/>
          <w:sz w:val="26"/>
          <w:szCs w:val="26"/>
        </w:rPr>
        <w:t>pricing</w:t>
      </w:r>
      <w:r w:rsidRPr="009209F4">
        <w:t>, và các biến thể (variants) của sản phẩm. Hàm này trả về danh sách sản phẩm nếu quá trình truy vấn thành công</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A16C35" w:rsidRPr="009209F4" w:rsidRDefault="00A16C35" w:rsidP="00A16C35">
      <w:pPr>
        <w:pStyle w:val="BodyText"/>
        <w:numPr>
          <w:ilvl w:val="0"/>
          <w:numId w:val="80"/>
        </w:numPr>
        <w:rPr>
          <w:lang w:val="vi-VN"/>
        </w:rPr>
      </w:pPr>
      <w:r w:rsidRPr="009209F4">
        <w:rPr>
          <w:rStyle w:val="HTMLCode"/>
          <w:rFonts w:ascii="Times New Roman" w:eastAsia="SimSun" w:hAnsi="Times New Roman" w:cs="Times New Roman"/>
          <w:sz w:val="26"/>
          <w:szCs w:val="26"/>
        </w:rPr>
        <w:t>categoryId</w:t>
      </w:r>
      <w:r w:rsidRPr="009209F4">
        <w:t xml:space="preserve">: ID của danh mục cần lấy sản phẩm </w:t>
      </w:r>
      <w:r w:rsidRPr="009209F4">
        <w:rPr>
          <w:lang w:val="vi-VN"/>
        </w:rPr>
        <w:t>(bắt buộc)</w:t>
      </w:r>
      <w:r w:rsidRPr="009209F4">
        <w:t>.</w:t>
      </w:r>
    </w:p>
    <w:p w:rsidR="00A16C35" w:rsidRPr="009209F4" w:rsidRDefault="00A16C35" w:rsidP="00A16C35">
      <w:pPr>
        <w:pStyle w:val="BodyText"/>
        <w:numPr>
          <w:ilvl w:val="0"/>
          <w:numId w:val="80"/>
        </w:numPr>
        <w:rPr>
          <w:lang w:val="vi-VN"/>
        </w:rPr>
      </w:pPr>
      <w:r>
        <w:rPr>
          <w:rStyle w:val="HTMLCode"/>
          <w:rFonts w:ascii="Times New Roman" w:eastAsia="SimSun" w:hAnsi="Times New Roman" w:cs="Times New Roman"/>
          <w:sz w:val="26"/>
          <w:szCs w:val="26"/>
          <w:lang w:val="vi-VN"/>
        </w:rPr>
        <w:t xml:space="preserve">channel: </w:t>
      </w:r>
      <w:r w:rsidRPr="009209F4">
        <w:t xml:space="preserve">Kênh hiển thị sản phẩm (ví dụ: "default") </w:t>
      </w:r>
      <w:r w:rsidRPr="009209F4">
        <w:rPr>
          <w:lang w:val="vi-VN"/>
        </w:rPr>
        <w:t>(bắt buộc)</w:t>
      </w:r>
      <w:r w:rsidRPr="009209F4">
        <w:t>.</w:t>
      </w:r>
    </w:p>
    <w:p w:rsidR="001A7AE0" w:rsidRPr="00A16C35" w:rsidRDefault="00A16C35" w:rsidP="00A16C35">
      <w:pPr>
        <w:pStyle w:val="BodyText"/>
        <w:numPr>
          <w:ilvl w:val="0"/>
          <w:numId w:val="80"/>
        </w:numPr>
        <w:rPr>
          <w:lang w:val="vi-VN"/>
        </w:rPr>
      </w:pPr>
      <w:r w:rsidRPr="009209F4">
        <w:rPr>
          <w:rStyle w:val="HTMLCode"/>
          <w:rFonts w:ascii="Times New Roman" w:eastAsia="SimSun" w:hAnsi="Times New Roman" w:cs="Times New Roman"/>
          <w:sz w:val="26"/>
          <w:szCs w:val="26"/>
        </w:rPr>
        <w:t>filter</w:t>
      </w:r>
      <w:r w:rsidRPr="009209F4">
        <w:t>: Một đối tượng tùy chọn để lọc các sản phẩm theo các điều kiện khác nhau</w:t>
      </w:r>
      <w:r w:rsidRPr="009209F4">
        <w:rPr>
          <w:lang w:val="vi-VN"/>
        </w:rPr>
        <w:t>.</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BE4BDB" w:rsidRDefault="00BE4BDB" w:rsidP="00BE4BDB">
      <w:pPr>
        <w:pStyle w:val="BodyText"/>
      </w:pPr>
      <w:r>
        <w:t>Định nghĩa Mutation:</w:t>
      </w:r>
    </w:p>
    <w:p w:rsidR="00BE4BDB" w:rsidRDefault="00BE4BDB" w:rsidP="00BE4BDB">
      <w:pPr>
        <w:pStyle w:val="BodyText"/>
      </w:pPr>
      <w:r>
        <w:t>Một truy vấn GraphQL được định nghĩa dưới dạng chuỗi, yêu cầu lấy các sản phẩm thuộc danh mục được chỉ định với id của danh mục, kênh và điều kiện lọc tùy chọn.</w:t>
      </w:r>
    </w:p>
    <w:p w:rsidR="00BE4BDB" w:rsidRDefault="00BE4BDB" w:rsidP="00BE4BDB">
      <w:pPr>
        <w:pStyle w:val="BodyText"/>
      </w:pPr>
      <w:r>
        <w:t>Thông tin sản phẩm bao gồm: id, name, description, hình ảnh thu nhỏ (thumbnail), danh sách hình ảnh (media), thông tin giá (pricing), và các biến thể của sản phẩm.</w:t>
      </w:r>
    </w:p>
    <w:p w:rsidR="00BE4BDB" w:rsidRDefault="00BE4BDB" w:rsidP="00BE4BDB">
      <w:pPr>
        <w:pStyle w:val="BodyText"/>
      </w:pPr>
      <w:r>
        <w:t>Cấu hình Options:</w:t>
      </w:r>
    </w:p>
    <w:p w:rsidR="001A7AE0" w:rsidRDefault="00BE4BDB" w:rsidP="00BE4BDB">
      <w:pPr>
        <w:pStyle w:val="BodyText"/>
      </w:pPr>
      <w:r>
        <w:t>Tạo một đối tượng QueryOptions để cấu hình yêu cầu query, bao gồm tài liệu GraphQL và các biến đầu vào (categoryId, first, channel, và filter).</w:t>
      </w:r>
    </w:p>
    <w:p w:rsidR="001A7AE0" w:rsidRPr="001A7AE0" w:rsidRDefault="001A7AE0" w:rsidP="001A7AE0">
      <w:pPr>
        <w:pStyle w:val="ListParagraph"/>
        <w:numPr>
          <w:ilvl w:val="0"/>
          <w:numId w:val="67"/>
        </w:numPr>
        <w:spacing w:line="276" w:lineRule="auto"/>
        <w:rPr>
          <w:b/>
          <w:bCs/>
        </w:rPr>
      </w:pPr>
      <w:r w:rsidRPr="001A7AE0">
        <w:rPr>
          <w:b/>
          <w:bCs/>
        </w:rPr>
        <w:t>Công dụng</w:t>
      </w:r>
    </w:p>
    <w:p w:rsidR="00BE4BDB" w:rsidRDefault="00BE4BDB" w:rsidP="00BE4BDB">
      <w:pPr>
        <w:pStyle w:val="BodyText"/>
      </w:pPr>
      <w:r>
        <w:t>Hàm này rất hữu ích khi cần lấy danh sách các sản phẩm theo danh mục trong hệ thống. Nó giúp hiển thị sản phẩm cho người dùng theo danh mục đã chọn và hỗ trợ lọc các sản phẩm theo nhu cầ</w:t>
      </w:r>
      <w:r>
        <w:rPr>
          <w:lang w:val="vi-VN"/>
        </w:rPr>
        <w:t>u</w:t>
      </w:r>
      <w:r>
        <w:t>.</w:t>
      </w:r>
    </w:p>
    <w:p w:rsidR="001A7AE0" w:rsidRDefault="001A7AE0" w:rsidP="001A7AE0"/>
    <w:p w:rsidR="001A7AE0" w:rsidRPr="001A7AE0" w:rsidRDefault="001A7AE0" w:rsidP="001A7AE0"/>
    <w:p w:rsidR="00BE4BDB" w:rsidRDefault="00BE4BDB">
      <w:pPr>
        <w:spacing w:after="160" w:line="259" w:lineRule="auto"/>
        <w:rPr>
          <w:iCs/>
          <w:szCs w:val="18"/>
        </w:rPr>
      </w:pPr>
      <w:r>
        <w:br w:type="page"/>
      </w:r>
    </w:p>
    <w:p w:rsidR="00525299" w:rsidRDefault="00590695" w:rsidP="00056B77">
      <w:pPr>
        <w:pStyle w:val="CaptionPhuLuc"/>
      </w:pPr>
      <w:bookmarkStart w:id="195" w:name="_Toc182179950"/>
      <w:r>
        <w:lastRenderedPageBreak/>
        <w:t xml:space="preserve">PHỤ LỤC </w:t>
      </w:r>
      <w:r>
        <w:fldChar w:fldCharType="begin"/>
      </w:r>
      <w:r>
        <w:instrText xml:space="preserve"> SEQ PHỤ_LỤC \* ARABIC </w:instrText>
      </w:r>
      <w:r>
        <w:fldChar w:fldCharType="separate"/>
      </w:r>
      <w:r w:rsidR="00927EB6">
        <w:rPr>
          <w:noProof/>
        </w:rPr>
        <w:t>6</w:t>
      </w:r>
      <w:r>
        <w:rPr>
          <w:noProof/>
        </w:rPr>
        <w:fldChar w:fldCharType="end"/>
      </w:r>
      <w:r>
        <w:t xml:space="preserve">. </w:t>
      </w:r>
      <w:r w:rsidRPr="00595487">
        <w:t>API tạo phiếu thanh toán</w:t>
      </w:r>
      <w:bookmarkEnd w:id="195"/>
    </w:p>
    <w:p w:rsidR="00590695" w:rsidRDefault="00707B82" w:rsidP="00056B77">
      <w:pPr>
        <w:pStyle w:val="Caption"/>
      </w:pPr>
      <w:r>
        <w:rPr>
          <w:noProof/>
        </w:rPr>
        <w:drawing>
          <wp:inline distT="0" distB="0" distL="0" distR="0">
            <wp:extent cx="5940425" cy="7428865"/>
            <wp:effectExtent l="0" t="0" r="3175" b="635"/>
            <wp:docPr id="181921650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16502" name="Picture 1819216502"/>
                    <pic:cNvPicPr/>
                  </pic:nvPicPr>
                  <pic:blipFill>
                    <a:blip r:embed="rId71" cstate="print">
                      <a:extLst>
                        <a:ext uri="{28A0092B-C50C-407E-A947-70E740481C1C}">
                          <a14:useLocalDpi xmlns:a14="http://schemas.microsoft.com/office/drawing/2010/main"/>
                        </a:ext>
                      </a:extLst>
                    </a:blip>
                    <a:stretch>
                      <a:fillRect/>
                    </a:stretch>
                  </pic:blipFill>
                  <pic:spPr>
                    <a:xfrm>
                      <a:off x="0" y="0"/>
                      <a:ext cx="5940425" cy="7428865"/>
                    </a:xfrm>
                    <a:prstGeom prst="rect">
                      <a:avLst/>
                    </a:prstGeom>
                  </pic:spPr>
                </pic:pic>
              </a:graphicData>
            </a:graphic>
          </wp:inline>
        </w:drawing>
      </w:r>
    </w:p>
    <w:p w:rsidR="00707B82" w:rsidRPr="00707B82" w:rsidRDefault="00707B82" w:rsidP="00707B82">
      <w:pPr>
        <w:pStyle w:val="CaptionAPI"/>
      </w:pPr>
      <w:r>
        <w:t>API tạo phiếu thanh toán</w:t>
      </w:r>
    </w:p>
    <w:p w:rsidR="00BE4BDB" w:rsidRPr="00BE4BDB" w:rsidRDefault="00707B82" w:rsidP="00707B82">
      <w:pPr>
        <w:spacing w:after="160" w:line="259" w:lineRule="auto"/>
      </w:pPr>
      <w:r>
        <w:br w:type="page"/>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707B82" w:rsidRDefault="00707B82" w:rsidP="00707B82">
      <w:pPr>
        <w:pStyle w:val="BodyText"/>
      </w:pPr>
      <w:r w:rsidRPr="00707B82">
        <w:t xml:space="preserve">Hàm </w:t>
      </w:r>
      <w:r w:rsidRPr="00707B82">
        <w:rPr>
          <w:rStyle w:val="HTMLCode"/>
          <w:rFonts w:ascii="Times New Roman" w:eastAsia="SimSun" w:hAnsi="Times New Roman" w:cs="Times New Roman"/>
          <w:sz w:val="26"/>
          <w:szCs w:val="26"/>
        </w:rPr>
        <w:t>createCheckout</w:t>
      </w:r>
      <w:r w:rsidRPr="00707B82">
        <w:t xml:space="preserve"> thực hiện việc tạo một checkout (giỏ hàng) mới cho người dùng trên hệ thống. Nó gửi một mutation GraphQL để tạo checkout với thông tin email người dùng, danh sách sản phẩm muốn mua, và kênh bán hàng được chỉ định. Kết quả trả về bao gồm thông tin của checkout đã tạo, như </w:t>
      </w:r>
      <w:r w:rsidRPr="00707B82">
        <w:rPr>
          <w:rStyle w:val="HTMLCode"/>
          <w:rFonts w:ascii="Times New Roman" w:eastAsia="SimSun" w:hAnsi="Times New Roman" w:cs="Times New Roman"/>
          <w:sz w:val="26"/>
          <w:szCs w:val="26"/>
        </w:rPr>
        <w:t>id</w:t>
      </w:r>
      <w:r w:rsidRPr="00707B82">
        <w:t xml:space="preserve">, </w:t>
      </w:r>
      <w:r w:rsidRPr="00707B82">
        <w:rPr>
          <w:rStyle w:val="HTMLCode"/>
          <w:rFonts w:ascii="Times New Roman" w:eastAsia="SimSun" w:hAnsi="Times New Roman" w:cs="Times New Roman"/>
          <w:sz w:val="26"/>
          <w:szCs w:val="26"/>
        </w:rPr>
        <w:t>token</w:t>
      </w:r>
      <w:r w:rsidRPr="00707B82">
        <w:t xml:space="preserve">, </w:t>
      </w:r>
      <w:r w:rsidRPr="00707B82">
        <w:rPr>
          <w:rStyle w:val="HTMLCode"/>
          <w:rFonts w:ascii="Times New Roman" w:eastAsia="SimSun" w:hAnsi="Times New Roman" w:cs="Times New Roman"/>
          <w:sz w:val="26"/>
          <w:szCs w:val="26"/>
        </w:rPr>
        <w:t>email</w:t>
      </w:r>
      <w:r w:rsidRPr="00707B82">
        <w:t>, và các dòng sản phẩm (lines) trong checkout.</w:t>
      </w:r>
    </w:p>
    <w:p w:rsidR="001A7AE0" w:rsidRPr="001A7AE0" w:rsidRDefault="001A7AE0" w:rsidP="001A7AE0">
      <w:pPr>
        <w:pStyle w:val="ListParagraph"/>
        <w:numPr>
          <w:ilvl w:val="0"/>
          <w:numId w:val="67"/>
        </w:numPr>
        <w:spacing w:line="276" w:lineRule="auto"/>
        <w:rPr>
          <w:b/>
          <w:bCs/>
        </w:rPr>
      </w:pPr>
      <w:r w:rsidRPr="001A7AE0">
        <w:rPr>
          <w:b/>
          <w:bCs/>
        </w:rPr>
        <w:t>Tham số</w:t>
      </w:r>
    </w:p>
    <w:p w:rsidR="00707B82" w:rsidRPr="004A5F76"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email</w:t>
      </w:r>
      <w:r w:rsidRPr="004A5F76">
        <w:t>: Địa chỉ email của người dùng</w:t>
      </w:r>
      <w:r w:rsidRPr="004A5F76">
        <w:rPr>
          <w:lang w:val="vi-VN"/>
        </w:rPr>
        <w:t xml:space="preserve"> (bắt buộc)</w:t>
      </w:r>
      <w:r w:rsidRPr="004A5F76">
        <w:t>.</w:t>
      </w:r>
    </w:p>
    <w:p w:rsidR="00707B82" w:rsidRPr="004A5F76"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lines</w:t>
      </w:r>
      <w:r w:rsidRPr="004A5F76">
        <w:t>: Danh sách sản phẩm được thêm vào giỏ hàng</w:t>
      </w:r>
      <w:r w:rsidRPr="004A5F76">
        <w:rPr>
          <w:lang w:val="vi-VN"/>
        </w:rPr>
        <w:t xml:space="preserve"> (bắt buộc)</w:t>
      </w:r>
      <w:r w:rsidRPr="004A5F76">
        <w:t xml:space="preserve">. Mỗi sản phẩm bao gồm </w:t>
      </w:r>
      <w:r w:rsidRPr="004A5F76">
        <w:rPr>
          <w:rStyle w:val="HTMLCode"/>
          <w:rFonts w:ascii="Times New Roman" w:eastAsia="SimSun" w:hAnsi="Times New Roman" w:cs="Times New Roman"/>
          <w:sz w:val="26"/>
          <w:szCs w:val="26"/>
        </w:rPr>
        <w:t>variantId</w:t>
      </w:r>
      <w:r w:rsidRPr="004A5F76">
        <w:t xml:space="preserve"> và số lượng (</w:t>
      </w:r>
      <w:r w:rsidRPr="004A5F76">
        <w:rPr>
          <w:rStyle w:val="HTMLCode"/>
          <w:rFonts w:ascii="Times New Roman" w:eastAsia="SimSun" w:hAnsi="Times New Roman" w:cs="Times New Roman"/>
          <w:sz w:val="26"/>
          <w:szCs w:val="26"/>
        </w:rPr>
        <w:t>quantity</w:t>
      </w:r>
      <w:r w:rsidRPr="004A5F76">
        <w:t>)</w:t>
      </w:r>
      <w:r>
        <w:t xml:space="preserve"> …</w:t>
      </w:r>
    </w:p>
    <w:p w:rsidR="001A7AE0" w:rsidRPr="00707B82" w:rsidRDefault="00707B82" w:rsidP="00707B82">
      <w:pPr>
        <w:pStyle w:val="BodyText"/>
        <w:numPr>
          <w:ilvl w:val="0"/>
          <w:numId w:val="81"/>
        </w:numPr>
        <w:rPr>
          <w:lang w:val="vi-VN"/>
        </w:rPr>
      </w:pPr>
      <w:r w:rsidRPr="004A5F76">
        <w:rPr>
          <w:rStyle w:val="HTMLCode"/>
          <w:rFonts w:ascii="Times New Roman" w:eastAsia="SimSun" w:hAnsi="Times New Roman" w:cs="Times New Roman"/>
          <w:sz w:val="26"/>
          <w:szCs w:val="26"/>
        </w:rPr>
        <w:t>channel</w:t>
      </w:r>
      <w:r w:rsidRPr="004A5F76">
        <w:t>: Kênh bán hàng (ví dụ: "default") mà checkout sẽ được tạo</w:t>
      </w:r>
      <w:r w:rsidRPr="004A5F7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707B82" w:rsidRDefault="00707B82" w:rsidP="00707B82">
      <w:pPr>
        <w:pStyle w:val="BodyText"/>
      </w:pPr>
      <w:r>
        <w:t>Định nghĩa Mutation:</w:t>
      </w:r>
    </w:p>
    <w:p w:rsidR="00707B82" w:rsidRDefault="00707B82" w:rsidP="00707B82">
      <w:pPr>
        <w:pStyle w:val="BodyText"/>
      </w:pPr>
      <w:r>
        <w:t>Một mutation GraphQL được định nghĩa dưới dạng chuỗi, yêu cầu tạo checkout với thông tin đầu vào là email, danh sách sản phẩm và kênh.</w:t>
      </w:r>
    </w:p>
    <w:p w:rsidR="00707B82" w:rsidRDefault="00707B82" w:rsidP="00707B82">
      <w:pPr>
        <w:pStyle w:val="BodyText"/>
      </w:pPr>
      <w:r>
        <w:t>Thông tin trả về bao gồm id, token, email của checkout cùng với các dòng sản phẩm, bao gồm id, quantity, và biến thể sản phẩm (variant).</w:t>
      </w:r>
    </w:p>
    <w:p w:rsidR="00707B82" w:rsidRDefault="00707B82" w:rsidP="00707B82">
      <w:pPr>
        <w:pStyle w:val="BodyText"/>
      </w:pPr>
      <w:r>
        <w:t>Cấu hình Options:</w:t>
      </w:r>
    </w:p>
    <w:p w:rsidR="001A7AE0" w:rsidRDefault="00707B82" w:rsidP="00707B82">
      <w:pPr>
        <w:pStyle w:val="BodyText"/>
      </w:pPr>
      <w:r>
        <w:t>Tạo một đối tượng MutationOptions để cấu hình mutation, bao gồm tài liệu GraphQL và biến đầu vào (email, lines, và channel).</w:t>
      </w:r>
    </w:p>
    <w:p w:rsidR="001A7AE0" w:rsidRPr="001A7AE0" w:rsidRDefault="001A7AE0" w:rsidP="001A7AE0">
      <w:pPr>
        <w:pStyle w:val="ListParagraph"/>
        <w:numPr>
          <w:ilvl w:val="0"/>
          <w:numId w:val="67"/>
        </w:numPr>
        <w:spacing w:line="276" w:lineRule="auto"/>
        <w:rPr>
          <w:b/>
          <w:bCs/>
        </w:rPr>
      </w:pPr>
      <w:r w:rsidRPr="001A7AE0">
        <w:rPr>
          <w:b/>
          <w:bCs/>
        </w:rPr>
        <w:t>Công dụng</w:t>
      </w:r>
    </w:p>
    <w:p w:rsidR="00707B82" w:rsidRDefault="00707B82" w:rsidP="00707B82">
      <w:pPr>
        <w:pStyle w:val="BodyText"/>
      </w:pPr>
      <w:r>
        <w:t>Hàm này giúp tự động tạo checkout cho người dùng, quản lý danh sách sản phẩm muốn mua và kết nối với kênh bán hàng phù hợp. Đây là bước đầu tiên trong quá trình đặt hàng và giúp tạo ra trải nghiệm mua sắm mượt mà cho người dùng.</w:t>
      </w:r>
    </w:p>
    <w:p w:rsidR="001A7AE0" w:rsidRDefault="001A7AE0" w:rsidP="001A7AE0"/>
    <w:p w:rsidR="001A7AE0" w:rsidRPr="001A7AE0" w:rsidRDefault="001A7AE0" w:rsidP="001A7AE0"/>
    <w:p w:rsidR="00707B82" w:rsidRDefault="00707B82">
      <w:pPr>
        <w:spacing w:after="160" w:line="259" w:lineRule="auto"/>
        <w:rPr>
          <w:iCs/>
          <w:szCs w:val="18"/>
        </w:rPr>
      </w:pPr>
      <w:r>
        <w:br w:type="page"/>
      </w:r>
    </w:p>
    <w:p w:rsidR="00525299" w:rsidRDefault="00590695" w:rsidP="00056B77">
      <w:pPr>
        <w:pStyle w:val="CaptionPhuLuc"/>
      </w:pPr>
      <w:bookmarkStart w:id="196" w:name="_Toc182179951"/>
      <w:r>
        <w:lastRenderedPageBreak/>
        <w:t xml:space="preserve">PHỤ LỤC </w:t>
      </w:r>
      <w:r>
        <w:fldChar w:fldCharType="begin"/>
      </w:r>
      <w:r>
        <w:instrText xml:space="preserve"> SEQ PHỤ_LỤC \* ARABIC </w:instrText>
      </w:r>
      <w:r>
        <w:fldChar w:fldCharType="separate"/>
      </w:r>
      <w:r w:rsidR="00927EB6">
        <w:rPr>
          <w:noProof/>
        </w:rPr>
        <w:t>7</w:t>
      </w:r>
      <w:r>
        <w:rPr>
          <w:noProof/>
        </w:rPr>
        <w:fldChar w:fldCharType="end"/>
      </w:r>
      <w:r>
        <w:t xml:space="preserve">. </w:t>
      </w:r>
      <w:r w:rsidRPr="009D36AA">
        <w:t>API thêm sản phẩm vào giỏ hàng</w:t>
      </w:r>
      <w:bookmarkEnd w:id="196"/>
    </w:p>
    <w:p w:rsidR="00590695" w:rsidRDefault="00422855" w:rsidP="00590695">
      <w:r>
        <w:rPr>
          <w:noProof/>
        </w:rPr>
        <w:drawing>
          <wp:inline distT="0" distB="0" distL="0" distR="0">
            <wp:extent cx="5940425" cy="7975600"/>
            <wp:effectExtent l="0" t="0" r="3175" b="0"/>
            <wp:docPr id="14224807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80770" name="Picture 1422480770"/>
                    <pic:cNvPicPr/>
                  </pic:nvPicPr>
                  <pic:blipFill>
                    <a:blip r:embed="rId72" cstate="print">
                      <a:extLst>
                        <a:ext uri="{28A0092B-C50C-407E-A947-70E740481C1C}">
                          <a14:useLocalDpi xmlns:a14="http://schemas.microsoft.com/office/drawing/2010/main"/>
                        </a:ext>
                      </a:extLst>
                    </a:blip>
                    <a:stretch>
                      <a:fillRect/>
                    </a:stretch>
                  </pic:blipFill>
                  <pic:spPr>
                    <a:xfrm>
                      <a:off x="0" y="0"/>
                      <a:ext cx="5940425" cy="7975600"/>
                    </a:xfrm>
                    <a:prstGeom prst="rect">
                      <a:avLst/>
                    </a:prstGeom>
                  </pic:spPr>
                </pic:pic>
              </a:graphicData>
            </a:graphic>
          </wp:inline>
        </w:drawing>
      </w:r>
    </w:p>
    <w:p w:rsidR="00422855" w:rsidRDefault="00422855" w:rsidP="00422855">
      <w:pPr>
        <w:pStyle w:val="CaptionAPI"/>
      </w:pPr>
      <w:r>
        <w:t>API thêm sản phẩm vào giỏ hàng</w:t>
      </w:r>
    </w:p>
    <w:p w:rsidR="00707B82" w:rsidRDefault="00707B82" w:rsidP="00590695"/>
    <w:p w:rsidR="00422855" w:rsidRDefault="00422855" w:rsidP="00590695"/>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Pr="00422855" w:rsidRDefault="00422855" w:rsidP="00422855">
      <w:pPr>
        <w:pStyle w:val="BodyText"/>
      </w:pPr>
      <w:r w:rsidRPr="004A5F76">
        <w:t xml:space="preserve">Hàm </w:t>
      </w:r>
      <w:r w:rsidRPr="004A5F76">
        <w:rPr>
          <w:rStyle w:val="HTMLCode"/>
          <w:rFonts w:ascii="Times New Roman" w:eastAsia="SimSun" w:hAnsi="Times New Roman" w:cs="Times New Roman"/>
          <w:sz w:val="26"/>
          <w:szCs w:val="26"/>
        </w:rPr>
        <w:t>addToCart</w:t>
      </w:r>
      <w:r w:rsidRPr="004A5F76">
        <w:t xml:space="preserve"> thêm một sản phẩm vào giỏ hàng (checkout) đã được tạo trước đó. Nó thực hiện mutation GraphQL để thêm dòng sản phẩm với biến thể sản phẩm (variant) và số lượng cụ thể vào checkout hiện tại. Kết quả trả về bao gồm thông tin về các dòng sản phẩm hiện có trong checkout và các lỗi nếu có</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422855" w:rsidRPr="004A5F76"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checkoutId</w:t>
      </w:r>
      <w:r w:rsidRPr="004A5F76">
        <w:t>: ID của giỏ hàng (checkout) mà sản phẩm sẽ được thêm vào</w:t>
      </w:r>
      <w:r w:rsidRPr="004A5F76">
        <w:rPr>
          <w:lang w:val="vi-VN"/>
        </w:rPr>
        <w:t xml:space="preserve"> (bắt buộc)</w:t>
      </w:r>
      <w:r w:rsidRPr="004A5F76">
        <w:t>.</w:t>
      </w:r>
    </w:p>
    <w:p w:rsidR="00422855" w:rsidRPr="004A5F76"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variantId</w:t>
      </w:r>
      <w:r w:rsidRPr="004A5F76">
        <w:t>: ID của biến thể sản phẩm muốn thêm vào giỏ hàng</w:t>
      </w:r>
      <w:r w:rsidRPr="004A5F76">
        <w:rPr>
          <w:lang w:val="vi-VN"/>
        </w:rPr>
        <w:t xml:space="preserve"> (bắt buộc)</w:t>
      </w:r>
      <w:r w:rsidRPr="004A5F76">
        <w:t>.</w:t>
      </w:r>
    </w:p>
    <w:p w:rsidR="001A7AE0" w:rsidRPr="00422855" w:rsidRDefault="00422855" w:rsidP="00422855">
      <w:pPr>
        <w:pStyle w:val="BodyText"/>
        <w:numPr>
          <w:ilvl w:val="0"/>
          <w:numId w:val="82"/>
        </w:numPr>
        <w:rPr>
          <w:lang w:val="vi-VN"/>
        </w:rPr>
      </w:pPr>
      <w:r w:rsidRPr="004A5F76">
        <w:rPr>
          <w:rStyle w:val="HTMLCode"/>
          <w:rFonts w:ascii="Times New Roman" w:eastAsia="SimSun" w:hAnsi="Times New Roman" w:cs="Times New Roman"/>
          <w:sz w:val="26"/>
          <w:szCs w:val="26"/>
        </w:rPr>
        <w:t>quantity</w:t>
      </w:r>
      <w:r w:rsidRPr="004A5F76">
        <w:t>: Số lượng của sản phẩm muốn thêm vào giỏ hàng</w:t>
      </w:r>
      <w:r w:rsidRPr="004A5F7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422855" w:rsidRDefault="00422855" w:rsidP="00422855">
      <w:pPr>
        <w:pStyle w:val="BodyText"/>
      </w:pPr>
      <w:r>
        <w:t>Định nghĩa Mutation:</w:t>
      </w:r>
    </w:p>
    <w:p w:rsidR="00422855" w:rsidRDefault="00422855" w:rsidP="00422855">
      <w:pPr>
        <w:pStyle w:val="BodyText"/>
      </w:pPr>
      <w:r>
        <w:t>Một mutation GraphQL được định nghĩa dưới dạng chuỗi, yêu cầu thêm dòng sản phẩm vào giỏ hàng dựa trên checkoutId, danh sách dòng sản phẩm bao gồm variantId và quantity.</w:t>
      </w:r>
    </w:p>
    <w:p w:rsidR="00422855" w:rsidRDefault="00422855" w:rsidP="00422855">
      <w:pPr>
        <w:pStyle w:val="BodyText"/>
      </w:pPr>
      <w:r>
        <w:t>Kết quả trả về bao gồm thông tin về giỏ hàng (checkout) với danh sách các dòng sản phẩm đã thêm, cùng với các lỗi nếu có.</w:t>
      </w:r>
    </w:p>
    <w:p w:rsidR="00422855" w:rsidRDefault="00422855" w:rsidP="00422855">
      <w:pPr>
        <w:pStyle w:val="BodyText"/>
      </w:pPr>
      <w:r>
        <w:t>Cấu hình Options:</w:t>
      </w:r>
    </w:p>
    <w:p w:rsidR="001A7AE0" w:rsidRDefault="00422855" w:rsidP="00422855">
      <w:pPr>
        <w:pStyle w:val="BodyText"/>
      </w:pPr>
      <w:r>
        <w:t>Tạo một đối tượng MutationOptions để cấu hình mutation, bao gồm tài liệu GraphQL và biến đầu vào (checkoutId, danh sách lines chứa variantId và quantity).</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422855" w:rsidP="00422855">
      <w:pPr>
        <w:pStyle w:val="BodyText"/>
      </w:pPr>
      <w:r w:rsidRPr="00422855">
        <w:t>Hàm này giúp tự động tạo checkout cho người dùng, quản lý danh sách sản phẩm muốn mua và kết nối với kênh bán hàng phù hợp. Đây là bước đầu tiên trong quá trình đặt hàng và giúp tạo ra trải nghiệm mua sắm mượt mà cho người dùng</w:t>
      </w:r>
      <w:r>
        <w:t>.</w:t>
      </w:r>
    </w:p>
    <w:p w:rsidR="001A7AE0" w:rsidRPr="00590695" w:rsidRDefault="001A7AE0" w:rsidP="00590695"/>
    <w:p w:rsidR="00422855" w:rsidRDefault="00422855">
      <w:pPr>
        <w:spacing w:after="160" w:line="259" w:lineRule="auto"/>
        <w:rPr>
          <w:iCs/>
          <w:szCs w:val="18"/>
        </w:rPr>
      </w:pPr>
      <w:r>
        <w:br w:type="page"/>
      </w:r>
    </w:p>
    <w:p w:rsidR="00525299" w:rsidRDefault="00590695" w:rsidP="00056B77">
      <w:pPr>
        <w:pStyle w:val="CaptionPhuLuc"/>
      </w:pPr>
      <w:bookmarkStart w:id="197" w:name="_Toc182179952"/>
      <w:r>
        <w:lastRenderedPageBreak/>
        <w:t xml:space="preserve">PHỤ LỤC </w:t>
      </w:r>
      <w:r>
        <w:fldChar w:fldCharType="begin"/>
      </w:r>
      <w:r>
        <w:instrText xml:space="preserve"> SEQ PHỤ_LỤC \* ARABIC </w:instrText>
      </w:r>
      <w:r>
        <w:fldChar w:fldCharType="separate"/>
      </w:r>
      <w:r w:rsidR="00927EB6">
        <w:rPr>
          <w:noProof/>
        </w:rPr>
        <w:t>8</w:t>
      </w:r>
      <w:r>
        <w:rPr>
          <w:noProof/>
        </w:rPr>
        <w:fldChar w:fldCharType="end"/>
      </w:r>
      <w:r>
        <w:t xml:space="preserve">. </w:t>
      </w:r>
      <w:r w:rsidRPr="00156AB8">
        <w:t xml:space="preserve">API lấy thông tin </w:t>
      </w:r>
      <w:r>
        <w:t>người dùng</w:t>
      </w:r>
      <w:r w:rsidRPr="00156AB8">
        <w:t xml:space="preserve"> đăng nhập</w:t>
      </w:r>
      <w:bookmarkEnd w:id="197"/>
    </w:p>
    <w:p w:rsidR="005E1244" w:rsidRPr="005E1244" w:rsidRDefault="005E1244" w:rsidP="005E1244">
      <w:pPr>
        <w:jc w:val="center"/>
      </w:pPr>
      <w:r>
        <w:rPr>
          <w:noProof/>
        </w:rPr>
        <w:drawing>
          <wp:inline distT="0" distB="0" distL="0" distR="0" wp14:anchorId="4327D05A" wp14:editId="6970F0DF">
            <wp:extent cx="3666066" cy="8816955"/>
            <wp:effectExtent l="0" t="0" r="4445" b="0"/>
            <wp:docPr id="16805972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97238" name="Picture 1680597238"/>
                    <pic:cNvPicPr/>
                  </pic:nvPicPr>
                  <pic:blipFill>
                    <a:blip r:embed="rId73" cstate="print">
                      <a:extLst>
                        <a:ext uri="{28A0092B-C50C-407E-A947-70E740481C1C}">
                          <a14:useLocalDpi xmlns:a14="http://schemas.microsoft.com/office/drawing/2010/main"/>
                        </a:ext>
                      </a:extLst>
                    </a:blip>
                    <a:stretch>
                      <a:fillRect/>
                    </a:stretch>
                  </pic:blipFill>
                  <pic:spPr>
                    <a:xfrm>
                      <a:off x="0" y="0"/>
                      <a:ext cx="3666066" cy="8816955"/>
                    </a:xfrm>
                    <a:prstGeom prst="rect">
                      <a:avLst/>
                    </a:prstGeom>
                  </pic:spPr>
                </pic:pic>
              </a:graphicData>
            </a:graphic>
          </wp:inline>
        </w:drawing>
      </w:r>
    </w:p>
    <w:p w:rsidR="00590695" w:rsidRDefault="005E1244" w:rsidP="005E1244">
      <w:pPr>
        <w:jc w:val="center"/>
      </w:pPr>
      <w:r w:rsidRPr="005E1244">
        <w:rPr>
          <w:noProof/>
        </w:rPr>
        <w:lastRenderedPageBreak/>
        <w:drawing>
          <wp:inline distT="0" distB="0" distL="0" distR="0">
            <wp:extent cx="4165195" cy="8415866"/>
            <wp:effectExtent l="0" t="0" r="635" b="4445"/>
            <wp:docPr id="15110634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63423" name="Picture 1511063423"/>
                    <pic:cNvPicPr/>
                  </pic:nvPicPr>
                  <pic:blipFill>
                    <a:blip r:embed="rId74" cstate="print">
                      <a:extLst>
                        <a:ext uri="{28A0092B-C50C-407E-A947-70E740481C1C}">
                          <a14:useLocalDpi xmlns:a14="http://schemas.microsoft.com/office/drawing/2010/main"/>
                        </a:ext>
                      </a:extLst>
                    </a:blip>
                    <a:stretch>
                      <a:fillRect/>
                    </a:stretch>
                  </pic:blipFill>
                  <pic:spPr>
                    <a:xfrm>
                      <a:off x="0" y="0"/>
                      <a:ext cx="4193834" cy="8473731"/>
                    </a:xfrm>
                    <a:prstGeom prst="rect">
                      <a:avLst/>
                    </a:prstGeom>
                  </pic:spPr>
                </pic:pic>
              </a:graphicData>
            </a:graphic>
          </wp:inline>
        </w:drawing>
      </w:r>
    </w:p>
    <w:p w:rsidR="005E1244" w:rsidRDefault="005E1244" w:rsidP="005E1244">
      <w:pPr>
        <w:pStyle w:val="CaptionAPI"/>
      </w:pPr>
      <w:r>
        <w:t>API lấy thông người người dùng đăng nhập</w:t>
      </w:r>
    </w:p>
    <w:p w:rsidR="00422855" w:rsidRDefault="00422855" w:rsidP="00590695"/>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5E1244" w:rsidP="005E1244">
      <w:pPr>
        <w:pStyle w:val="BodyText"/>
      </w:pPr>
      <w:r w:rsidRPr="00692CF3">
        <w:t xml:space="preserve">Hàm </w:t>
      </w:r>
      <w:r w:rsidRPr="00692CF3">
        <w:rPr>
          <w:rStyle w:val="HTMLCode"/>
          <w:rFonts w:ascii="Times New Roman" w:eastAsia="SimSun" w:hAnsi="Times New Roman" w:cs="Times New Roman"/>
          <w:sz w:val="26"/>
          <w:szCs w:val="26"/>
        </w:rPr>
        <w:t>fetchUserInfo</w:t>
      </w:r>
      <w:r w:rsidRPr="00692CF3">
        <w:t xml:space="preserve"> thực hiện truy vấn GraphQL để lấy thông tin chi tiết của người dùng hiện tại, bao gồm thông tin cá nhân, địa chỉ mặc định, danh sách các đơn hàng, giỏ hàng hiện tại và các thông tin liên quan. Kết quả trả về bao gồm một loạt thông tin chi tiết về người dùng, từ thông tin tài khoản đến lịch sử đơn hàng và giỏ hàng</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Default="005E1244" w:rsidP="005E1244">
      <w:pPr>
        <w:pStyle w:val="BodyText"/>
      </w:pPr>
      <w:r>
        <w:t>Hàm này không nhận tham số đầu vào. Nó chỉ gửi một truy vấn GraphQL đến máy chủ để lấy thông tin của người dùng đang đăng nhập.</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truy vấn GraphQL được định nghĩa dưới dạng chuỗi, yêu cầu lấy thông tin chi tiết về người dùng hiện tại.</w:t>
      </w:r>
    </w:p>
    <w:p w:rsidR="005E1244" w:rsidRDefault="005E1244" w:rsidP="005E1244">
      <w:pPr>
        <w:pStyle w:val="BodyText"/>
      </w:pPr>
      <w:r>
        <w:t>Truy vấn trả về các thông tin về người dùng bao gồm: email, tên, trạng thái kích hoạt, ngày tham gia, thông tin địa chỉ mặc định, danh sách địa chỉ khác, giỏ hàng hiện tại (checkout), và lịch sử đơn hàng (orders).</w:t>
      </w:r>
    </w:p>
    <w:p w:rsidR="005E1244" w:rsidRDefault="005E1244" w:rsidP="005E1244">
      <w:pPr>
        <w:pStyle w:val="BodyText"/>
      </w:pPr>
      <w:r>
        <w:t>Cấu hình Options:</w:t>
      </w:r>
    </w:p>
    <w:p w:rsidR="001A7AE0" w:rsidRDefault="005E1244" w:rsidP="005E1244">
      <w:pPr>
        <w:pStyle w:val="BodyText"/>
      </w:pPr>
      <w:r>
        <w:t>Tạo đối tượng QueryOptions để cấu hình truy vấn, bao gồm tài liệu GraphQL và chính sách lấy dữ liệu (luôn lấy từ mạng - FetchPolicy.networkOnly).</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5E1244" w:rsidP="005E1244">
      <w:pPr>
        <w:pStyle w:val="BodyText"/>
      </w:pPr>
      <w:r>
        <w:t>Hàm này rất hữu ích trong các ứng dụng yêu cầu lấy thông tin người dùng để hiển thị thông tin tài khoản, lịch sử mua hàng, hoặc giỏ hàng hiện tại. Nó giúp quản lý thông tin người dùng một cách hiệu quả và toàn diện.</w:t>
      </w:r>
    </w:p>
    <w:p w:rsidR="001A7AE0" w:rsidRPr="00590695" w:rsidRDefault="001A7AE0" w:rsidP="00590695"/>
    <w:p w:rsidR="005E1244" w:rsidRDefault="005E1244">
      <w:pPr>
        <w:spacing w:after="160" w:line="259" w:lineRule="auto"/>
        <w:rPr>
          <w:iCs/>
          <w:szCs w:val="18"/>
        </w:rPr>
      </w:pPr>
      <w:r>
        <w:br w:type="page"/>
      </w:r>
    </w:p>
    <w:p w:rsidR="00525299" w:rsidRDefault="00590695" w:rsidP="00056B77">
      <w:pPr>
        <w:pStyle w:val="CaptionPhuLuc"/>
      </w:pPr>
      <w:bookmarkStart w:id="198" w:name="_Toc182179953"/>
      <w:r>
        <w:lastRenderedPageBreak/>
        <w:t xml:space="preserve">PHỤ LỤC </w:t>
      </w:r>
      <w:r>
        <w:fldChar w:fldCharType="begin"/>
      </w:r>
      <w:r>
        <w:instrText xml:space="preserve"> SEQ PHỤ_LỤC \* ARABIC </w:instrText>
      </w:r>
      <w:r>
        <w:fldChar w:fldCharType="separate"/>
      </w:r>
      <w:r w:rsidR="00927EB6">
        <w:rPr>
          <w:noProof/>
        </w:rPr>
        <w:t>9</w:t>
      </w:r>
      <w:r>
        <w:rPr>
          <w:noProof/>
        </w:rPr>
        <w:fldChar w:fldCharType="end"/>
      </w:r>
      <w:r>
        <w:t xml:space="preserve">. </w:t>
      </w:r>
      <w:r w:rsidRPr="00786787">
        <w:t>API lấy thông tin giỏ hàng</w:t>
      </w:r>
      <w:bookmarkEnd w:id="198"/>
    </w:p>
    <w:p w:rsidR="00590695" w:rsidRDefault="005E1244" w:rsidP="005E1244">
      <w:pPr>
        <w:jc w:val="center"/>
      </w:pPr>
      <w:r>
        <w:rPr>
          <w:noProof/>
        </w:rPr>
        <w:drawing>
          <wp:inline distT="0" distB="0" distL="0" distR="0">
            <wp:extent cx="4360963" cy="8559800"/>
            <wp:effectExtent l="0" t="0" r="0" b="0"/>
            <wp:docPr id="1325522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22389" name="Picture 1325522389"/>
                    <pic:cNvPicPr/>
                  </pic:nvPicPr>
                  <pic:blipFill>
                    <a:blip r:embed="rId75" cstate="print">
                      <a:extLst>
                        <a:ext uri="{28A0092B-C50C-407E-A947-70E740481C1C}">
                          <a14:useLocalDpi xmlns:a14="http://schemas.microsoft.com/office/drawing/2010/main"/>
                        </a:ext>
                      </a:extLst>
                    </a:blip>
                    <a:stretch>
                      <a:fillRect/>
                    </a:stretch>
                  </pic:blipFill>
                  <pic:spPr>
                    <a:xfrm>
                      <a:off x="0" y="0"/>
                      <a:ext cx="4377568" cy="8592392"/>
                    </a:xfrm>
                    <a:prstGeom prst="rect">
                      <a:avLst/>
                    </a:prstGeom>
                  </pic:spPr>
                </pic:pic>
              </a:graphicData>
            </a:graphic>
          </wp:inline>
        </w:drawing>
      </w:r>
    </w:p>
    <w:p w:rsidR="005E1244" w:rsidRDefault="005E1244" w:rsidP="005E1244">
      <w:pPr>
        <w:pStyle w:val="CaptionAPI"/>
      </w:pPr>
      <w:r>
        <w:t>API lấy thông tin giỏ hàng</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5E1244" w:rsidP="001A7AE0">
      <w:pPr>
        <w:pStyle w:val="BodyText"/>
      </w:pPr>
      <w:r w:rsidRPr="00692CF3">
        <w:t xml:space="preserve">Hàm </w:t>
      </w:r>
      <w:r w:rsidRPr="00692CF3">
        <w:rPr>
          <w:rStyle w:val="HTMLCode"/>
          <w:rFonts w:ascii="Times New Roman" w:eastAsia="SimSun" w:hAnsi="Times New Roman" w:cs="Times New Roman"/>
          <w:sz w:val="26"/>
          <w:szCs w:val="26"/>
        </w:rPr>
        <w:t>fetchCheckoutItems</w:t>
      </w:r>
      <w:r w:rsidRPr="00692CF3">
        <w:t xml:space="preserve"> thực hiện truy vấn GraphQL để lấy thông tin chi tiết về các mặt hàng trong giỏ hàng (checkout) của người dùng dựa trên </w:t>
      </w:r>
      <w:r w:rsidRPr="00692CF3">
        <w:rPr>
          <w:rStyle w:val="HTMLCode"/>
          <w:rFonts w:ascii="Times New Roman" w:eastAsia="SimSun" w:hAnsi="Times New Roman" w:cs="Times New Roman"/>
          <w:sz w:val="26"/>
          <w:szCs w:val="26"/>
        </w:rPr>
        <w:t>checkoutId</w:t>
      </w:r>
      <w:r w:rsidRPr="00692CF3">
        <w:t>. Hàm này sẽ trả về các thông tin về số lượng mặt hàng, sản phẩm, giá tổng, và các thông tin khác liên quan đến checkout</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1A7AE0" w:rsidRPr="005E1244" w:rsidRDefault="005E1244" w:rsidP="005E1244">
      <w:pPr>
        <w:pStyle w:val="BodyText"/>
      </w:pPr>
      <w:r w:rsidRPr="00692CF3">
        <w:rPr>
          <w:rStyle w:val="HTMLCode"/>
          <w:rFonts w:ascii="Times New Roman" w:eastAsia="SimSun" w:hAnsi="Times New Roman" w:cs="Times New Roman"/>
          <w:sz w:val="26"/>
          <w:szCs w:val="26"/>
        </w:rPr>
        <w:t>checkoutId</w:t>
      </w:r>
      <w:r w:rsidRPr="00692CF3">
        <w:t>: ID của giỏ hàng cần lấy thông tin</w:t>
      </w:r>
      <w:r w:rsidRPr="00692CF3">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truy vấn GraphQL được định nghĩa dưới dạng chuỗi, yêu cầu thông tin về giỏ hàng từ checkoutId.</w:t>
      </w:r>
    </w:p>
    <w:p w:rsidR="005E1244" w:rsidRDefault="005E1244" w:rsidP="005E1244">
      <w:pPr>
        <w:pStyle w:val="BodyText"/>
      </w:pPr>
      <w:r>
        <w:t>Truy vấn trả về các thông tin như ID của giỏ hàng, danh sách các mặt hàng (lines), mỗi mặt hàng bao gồm số lượng, thông tin biến thể (variant), sản phẩm liên quan (name, thumbnail, và pricing), và giá tổng của giỏ hàng.</w:t>
      </w:r>
    </w:p>
    <w:p w:rsidR="005E1244" w:rsidRDefault="005E1244" w:rsidP="005E1244">
      <w:pPr>
        <w:pStyle w:val="BodyText"/>
      </w:pPr>
      <w:r>
        <w:t>Cấu hình Options:</w:t>
      </w:r>
    </w:p>
    <w:p w:rsidR="001A7AE0" w:rsidRDefault="005E1244" w:rsidP="005E1244">
      <w:pPr>
        <w:pStyle w:val="BodyText"/>
      </w:pPr>
      <w:r>
        <w:t>Tạo một đối tượng QueryOptions để cấu hình truy vấn, bao gồm tài liệu GraphQL và biến đầu vào checkoutId.</w:t>
      </w:r>
    </w:p>
    <w:p w:rsidR="001A7AE0" w:rsidRPr="001A7AE0" w:rsidRDefault="001A7AE0" w:rsidP="001A7AE0">
      <w:pPr>
        <w:pStyle w:val="ListParagraph"/>
        <w:numPr>
          <w:ilvl w:val="0"/>
          <w:numId w:val="67"/>
        </w:numPr>
        <w:spacing w:line="276" w:lineRule="auto"/>
        <w:rPr>
          <w:b/>
          <w:bCs/>
        </w:rPr>
      </w:pPr>
      <w:r w:rsidRPr="001A7AE0">
        <w:rPr>
          <w:b/>
          <w:bCs/>
        </w:rPr>
        <w:t>Công dụng</w:t>
      </w:r>
    </w:p>
    <w:p w:rsidR="001A7AE0" w:rsidRDefault="005E1244" w:rsidP="005E1244">
      <w:pPr>
        <w:pStyle w:val="BodyText"/>
      </w:pPr>
      <w:r>
        <w:t>Hàm này rất hữu ích trong việc lấy thông tin về giỏ hàng của người dùng, cho phép hiển thị chi tiết các sản phẩm mà người dùng đã thêm vào giỏ, cùng với các thông tin cần thiết để thanh toán hoặc chỉnh sửa giỏ hàng.</w:t>
      </w:r>
    </w:p>
    <w:p w:rsidR="001A7AE0" w:rsidRPr="00590695" w:rsidRDefault="001A7AE0" w:rsidP="00590695"/>
    <w:p w:rsidR="005E1244" w:rsidRDefault="005E1244">
      <w:pPr>
        <w:spacing w:after="160" w:line="259" w:lineRule="auto"/>
        <w:rPr>
          <w:iCs/>
          <w:szCs w:val="18"/>
        </w:rPr>
      </w:pPr>
      <w:r>
        <w:br w:type="page"/>
      </w:r>
    </w:p>
    <w:p w:rsidR="00525299" w:rsidRDefault="00590695" w:rsidP="00056B77">
      <w:pPr>
        <w:pStyle w:val="CaptionPhuLuc"/>
      </w:pPr>
      <w:bookmarkStart w:id="199" w:name="_Toc182179954"/>
      <w:r>
        <w:lastRenderedPageBreak/>
        <w:t xml:space="preserve">PHỤ LỤC </w:t>
      </w:r>
      <w:r>
        <w:fldChar w:fldCharType="begin"/>
      </w:r>
      <w:r>
        <w:instrText xml:space="preserve"> SEQ PHỤ_LỤC \* ARABIC </w:instrText>
      </w:r>
      <w:r>
        <w:fldChar w:fldCharType="separate"/>
      </w:r>
      <w:r w:rsidR="00927EB6">
        <w:rPr>
          <w:noProof/>
        </w:rPr>
        <w:t>10</w:t>
      </w:r>
      <w:r>
        <w:rPr>
          <w:noProof/>
        </w:rPr>
        <w:fldChar w:fldCharType="end"/>
      </w:r>
      <w:r>
        <w:t xml:space="preserve">. </w:t>
      </w:r>
      <w:r w:rsidRPr="008C76C1">
        <w:t>API cập nhật thông tin tài khoản</w:t>
      </w:r>
      <w:bookmarkEnd w:id="199"/>
    </w:p>
    <w:p w:rsidR="005E1244" w:rsidRDefault="005E1244" w:rsidP="005E1244">
      <w:r>
        <w:rPr>
          <w:noProof/>
        </w:rPr>
        <w:drawing>
          <wp:inline distT="0" distB="0" distL="0" distR="0">
            <wp:extent cx="6019800" cy="7409085"/>
            <wp:effectExtent l="0" t="0" r="0" b="0"/>
            <wp:docPr id="759071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071566" name="Picture 759071566"/>
                    <pic:cNvPicPr/>
                  </pic:nvPicPr>
                  <pic:blipFill>
                    <a:blip r:embed="rId76">
                      <a:extLst>
                        <a:ext uri="{28A0092B-C50C-407E-A947-70E740481C1C}">
                          <a14:useLocalDpi xmlns:a14="http://schemas.microsoft.com/office/drawing/2010/main"/>
                        </a:ext>
                      </a:extLst>
                    </a:blip>
                    <a:stretch>
                      <a:fillRect/>
                    </a:stretch>
                  </pic:blipFill>
                  <pic:spPr>
                    <a:xfrm>
                      <a:off x="0" y="0"/>
                      <a:ext cx="6028580" cy="7419891"/>
                    </a:xfrm>
                    <a:prstGeom prst="rect">
                      <a:avLst/>
                    </a:prstGeom>
                  </pic:spPr>
                </pic:pic>
              </a:graphicData>
            </a:graphic>
          </wp:inline>
        </w:drawing>
      </w:r>
    </w:p>
    <w:p w:rsidR="005E1244" w:rsidRDefault="005E1244" w:rsidP="005E1244">
      <w:pPr>
        <w:pStyle w:val="CaptionAPI"/>
      </w:pPr>
      <w:r>
        <w:t>API cập nhật thông tin tài khoản</w:t>
      </w:r>
    </w:p>
    <w:p w:rsidR="005E1244" w:rsidRPr="005E1244" w:rsidRDefault="005E1244" w:rsidP="005E1244"/>
    <w:p w:rsidR="001A7AE0" w:rsidRPr="001A7AE0" w:rsidRDefault="001A7AE0" w:rsidP="001A7AE0">
      <w:pPr>
        <w:pStyle w:val="ListParagraph"/>
        <w:numPr>
          <w:ilvl w:val="0"/>
          <w:numId w:val="67"/>
        </w:numPr>
        <w:spacing w:line="276" w:lineRule="auto"/>
        <w:rPr>
          <w:b/>
          <w:bCs/>
        </w:rPr>
      </w:pPr>
      <w:r w:rsidRPr="001A7AE0">
        <w:rPr>
          <w:b/>
          <w:bCs/>
        </w:rPr>
        <w:t>Mô tả</w:t>
      </w:r>
    </w:p>
    <w:p w:rsidR="001A7AE0" w:rsidRPr="005E1244" w:rsidRDefault="005E1244" w:rsidP="005E1244">
      <w:pPr>
        <w:pStyle w:val="BodyText"/>
      </w:pPr>
      <w:r w:rsidRPr="00536156">
        <w:t xml:space="preserve">Hàm </w:t>
      </w:r>
      <w:r w:rsidRPr="00536156">
        <w:rPr>
          <w:rStyle w:val="HTMLCode"/>
          <w:rFonts w:ascii="Times New Roman" w:eastAsia="SimSun" w:hAnsi="Times New Roman" w:cs="Times New Roman"/>
          <w:sz w:val="26"/>
          <w:szCs w:val="26"/>
        </w:rPr>
        <w:t>updateAccount</w:t>
      </w:r>
      <w:r w:rsidRPr="00536156">
        <w:t xml:space="preserve"> thực hiện cập nhật thông tin tài khoản người dùng, bao gồm tên và họ, trên hệ thống thông qua một yêu cầu mutation GraphQL. Hàm này gửi các thông </w:t>
      </w:r>
      <w:r w:rsidRPr="00536156">
        <w:lastRenderedPageBreak/>
        <w:t>tin mới đến máy chủ để cập nhật và nhận lại thông tin người dùng đã được cập nhật.</w:t>
      </w:r>
    </w:p>
    <w:p w:rsidR="001A7AE0" w:rsidRPr="001A7AE0" w:rsidRDefault="001A7AE0" w:rsidP="001A7AE0">
      <w:pPr>
        <w:pStyle w:val="ListParagraph"/>
        <w:numPr>
          <w:ilvl w:val="0"/>
          <w:numId w:val="67"/>
        </w:numPr>
        <w:spacing w:line="276" w:lineRule="auto"/>
        <w:rPr>
          <w:b/>
          <w:bCs/>
        </w:rPr>
      </w:pPr>
      <w:r w:rsidRPr="001A7AE0">
        <w:rPr>
          <w:b/>
          <w:bCs/>
        </w:rPr>
        <w:t>Tham số</w:t>
      </w:r>
    </w:p>
    <w:p w:rsidR="005E1244" w:rsidRPr="00536156" w:rsidRDefault="005E1244" w:rsidP="005E1244">
      <w:pPr>
        <w:pStyle w:val="BodyText"/>
        <w:numPr>
          <w:ilvl w:val="0"/>
          <w:numId w:val="83"/>
        </w:numPr>
        <w:rPr>
          <w:lang w:val="vi-VN"/>
        </w:rPr>
      </w:pPr>
      <w:r w:rsidRPr="00536156">
        <w:rPr>
          <w:rStyle w:val="HTMLCode"/>
          <w:rFonts w:ascii="Times New Roman" w:eastAsia="SimSun" w:hAnsi="Times New Roman" w:cs="Times New Roman"/>
          <w:sz w:val="26"/>
          <w:szCs w:val="26"/>
        </w:rPr>
        <w:t>firstName</w:t>
      </w:r>
      <w:r w:rsidRPr="00536156">
        <w:t>: Tên mới của người dùng</w:t>
      </w:r>
      <w:r w:rsidRPr="00536156">
        <w:rPr>
          <w:lang w:val="vi-VN"/>
        </w:rPr>
        <w:t xml:space="preserve"> (bắt buộc).</w:t>
      </w:r>
    </w:p>
    <w:p w:rsidR="001A7AE0" w:rsidRPr="005E1244" w:rsidRDefault="005E1244" w:rsidP="005E1244">
      <w:pPr>
        <w:pStyle w:val="BodyText"/>
        <w:numPr>
          <w:ilvl w:val="0"/>
          <w:numId w:val="83"/>
        </w:numPr>
        <w:rPr>
          <w:lang w:val="vi-VN"/>
        </w:rPr>
      </w:pPr>
      <w:r w:rsidRPr="00536156">
        <w:rPr>
          <w:rStyle w:val="HTMLCode"/>
          <w:rFonts w:ascii="Times New Roman" w:eastAsia="SimSun" w:hAnsi="Times New Roman" w:cs="Times New Roman"/>
          <w:sz w:val="26"/>
          <w:szCs w:val="26"/>
        </w:rPr>
        <w:t>lastName</w:t>
      </w:r>
      <w:r w:rsidRPr="00536156">
        <w:t>: Họ mới của người dùng</w:t>
      </w:r>
      <w:r w:rsidRPr="0053615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5E1244" w:rsidRDefault="005E1244" w:rsidP="005E1244">
      <w:pPr>
        <w:pStyle w:val="BodyText"/>
      </w:pPr>
      <w:r>
        <w:t>Định nghĩa Mutation:</w:t>
      </w:r>
    </w:p>
    <w:p w:rsidR="005E1244" w:rsidRDefault="005E1244" w:rsidP="005E1244">
      <w:pPr>
        <w:pStyle w:val="BodyText"/>
      </w:pPr>
      <w:r>
        <w:t>Một mutation GraphQL được định nghĩa dưới dạng chuỗi, gọi là accountUpdate. Mutation này yêu cầu hai thông tin đầu vào là firstName và lastName.</w:t>
      </w:r>
    </w:p>
    <w:p w:rsidR="005E1244" w:rsidRDefault="005E1244" w:rsidP="005E1244">
      <w:pPr>
        <w:pStyle w:val="BodyText"/>
      </w:pPr>
      <w:r>
        <w:t>Kết quả trả về từ mutation sẽ bao gồm thông tin người dùng đã cập nhật và các lỗi có thể xảy ra trong quá trình cập nhật.</w:t>
      </w:r>
    </w:p>
    <w:p w:rsidR="005E1244" w:rsidRDefault="005E1244" w:rsidP="005E1244">
      <w:pPr>
        <w:pStyle w:val="BodyText"/>
      </w:pPr>
      <w:r>
        <w:t>Cấu hình Options:</w:t>
      </w:r>
    </w:p>
    <w:p w:rsidR="001A7AE0" w:rsidRDefault="005E1244" w:rsidP="005E1244">
      <w:pPr>
        <w:pStyle w:val="BodyText"/>
      </w:pPr>
      <w:r>
        <w:t>Tạo một đối tượng MutationOptions để cấu hình yêu cầu mutation, bao gồm tài liệu GraphQL và biến đầu vào.</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hữu ích trong việc quản lý thông tin tài khoản người dùng trong ứng dụng, giúp người dùng dễ dàng cập nhật tên và họ của họ mà không cần phải đăng xuất hoặc tạo tài khoản mới.</w:t>
      </w:r>
    </w:p>
    <w:p w:rsidR="00590695" w:rsidRDefault="00590695" w:rsidP="00056B77">
      <w:pPr>
        <w:pStyle w:val="Caption"/>
      </w:pPr>
    </w:p>
    <w:p w:rsidR="001A7AE0" w:rsidRPr="001A7AE0" w:rsidRDefault="001A7AE0" w:rsidP="001A7AE0"/>
    <w:p w:rsidR="00CC13DB" w:rsidRDefault="00CC13DB">
      <w:pPr>
        <w:spacing w:after="160" w:line="259" w:lineRule="auto"/>
        <w:rPr>
          <w:iCs/>
          <w:szCs w:val="18"/>
        </w:rPr>
      </w:pPr>
      <w:r>
        <w:br w:type="page"/>
      </w:r>
    </w:p>
    <w:p w:rsidR="00525299" w:rsidRDefault="00590695" w:rsidP="00056B77">
      <w:pPr>
        <w:pStyle w:val="CaptionPhuLuc"/>
      </w:pPr>
      <w:bookmarkStart w:id="200" w:name="_Toc182179955"/>
      <w:r>
        <w:lastRenderedPageBreak/>
        <w:t xml:space="preserve">PHỤ LỤC </w:t>
      </w:r>
      <w:r>
        <w:fldChar w:fldCharType="begin"/>
      </w:r>
      <w:r>
        <w:instrText xml:space="preserve"> SEQ PHỤ_LỤC \* ARABIC </w:instrText>
      </w:r>
      <w:r>
        <w:fldChar w:fldCharType="separate"/>
      </w:r>
      <w:r w:rsidR="00927EB6">
        <w:rPr>
          <w:noProof/>
        </w:rPr>
        <w:t>11</w:t>
      </w:r>
      <w:r>
        <w:rPr>
          <w:noProof/>
        </w:rPr>
        <w:fldChar w:fldCharType="end"/>
      </w:r>
      <w:r>
        <w:t xml:space="preserve">. </w:t>
      </w:r>
      <w:r w:rsidRPr="008C0DE7">
        <w:t>API thêm địa chỉ</w:t>
      </w:r>
      <w:bookmarkEnd w:id="200"/>
    </w:p>
    <w:p w:rsidR="00590695" w:rsidRDefault="00CC13DB" w:rsidP="00CC13DB">
      <w:pPr>
        <w:jc w:val="center"/>
      </w:pPr>
      <w:r>
        <w:rPr>
          <w:noProof/>
        </w:rPr>
        <w:drawing>
          <wp:inline distT="0" distB="0" distL="0" distR="0">
            <wp:extent cx="5105400" cy="8533597"/>
            <wp:effectExtent l="0" t="0" r="0" b="1270"/>
            <wp:docPr id="2272882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8253" name="Picture 227288253"/>
                    <pic:cNvPicPr/>
                  </pic:nvPicPr>
                  <pic:blipFill>
                    <a:blip r:embed="rId77" cstate="print">
                      <a:extLst>
                        <a:ext uri="{28A0092B-C50C-407E-A947-70E740481C1C}">
                          <a14:useLocalDpi xmlns:a14="http://schemas.microsoft.com/office/drawing/2010/main"/>
                        </a:ext>
                      </a:extLst>
                    </a:blip>
                    <a:stretch>
                      <a:fillRect/>
                    </a:stretch>
                  </pic:blipFill>
                  <pic:spPr>
                    <a:xfrm>
                      <a:off x="0" y="0"/>
                      <a:ext cx="5123894" cy="8564510"/>
                    </a:xfrm>
                    <a:prstGeom prst="rect">
                      <a:avLst/>
                    </a:prstGeom>
                  </pic:spPr>
                </pic:pic>
              </a:graphicData>
            </a:graphic>
          </wp:inline>
        </w:drawing>
      </w:r>
    </w:p>
    <w:p w:rsidR="00CC13DB" w:rsidRDefault="00CC13DB" w:rsidP="00CC13DB">
      <w:pPr>
        <w:pStyle w:val="CaptionAPI"/>
      </w:pPr>
      <w:r>
        <w:t>API thêm địa chỉ</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CC13DB" w:rsidP="001A7AE0">
      <w:pPr>
        <w:pStyle w:val="BodyText"/>
      </w:pPr>
      <w:r w:rsidRPr="00536156">
        <w:t xml:space="preserve">Hàm </w:t>
      </w:r>
      <w:r w:rsidRPr="00536156">
        <w:rPr>
          <w:rStyle w:val="HTMLCode"/>
          <w:rFonts w:ascii="Times New Roman" w:eastAsia="SimSun" w:hAnsi="Times New Roman" w:cs="Times New Roman"/>
          <w:sz w:val="26"/>
          <w:szCs w:val="26"/>
        </w:rPr>
        <w:t>createAddress</w:t>
      </w:r>
      <w:r w:rsidRPr="00536156">
        <w:t xml:space="preserve"> thực hiện việc tạo một địa chỉ mới cho tài khoản người dùng trong hệ thống. Hàm này gửi một yêu cầu mutation GraphQL để thêm địa chỉ với các thông tin cần thiết như tên, địa chỉ, thành phố và mã bưu điện</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firstName</w:t>
      </w:r>
      <w:r w:rsidRPr="00536156">
        <w:t>: Tên của người dùng</w:t>
      </w:r>
      <w:r w:rsidRPr="00536156">
        <w:rPr>
          <w:lang w:val="vi-VN"/>
        </w:rPr>
        <w:t xml:space="preserve"> (bắt buộc).</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streetAddress1</w:t>
      </w:r>
      <w:r w:rsidRPr="00536156">
        <w:t>: Địa chỉ đường phố đầu tiên</w:t>
      </w:r>
      <w:r w:rsidRPr="00536156">
        <w:rPr>
          <w:lang w:val="vi-VN"/>
        </w:rPr>
        <w:t xml:space="preserve"> (bắt buộc).</w:t>
      </w:r>
    </w:p>
    <w:p w:rsidR="00CC13DB" w:rsidRPr="00536156"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city</w:t>
      </w:r>
      <w:r w:rsidRPr="00536156">
        <w:t>: Tên thành phố</w:t>
      </w:r>
      <w:r w:rsidRPr="00536156">
        <w:rPr>
          <w:lang w:val="vi-VN"/>
        </w:rPr>
        <w:t xml:space="preserve"> (bắt buộc).</w:t>
      </w:r>
    </w:p>
    <w:p w:rsidR="001A7AE0" w:rsidRPr="00CC13DB" w:rsidRDefault="00CC13DB" w:rsidP="00CC13DB">
      <w:pPr>
        <w:pStyle w:val="BodyText"/>
        <w:numPr>
          <w:ilvl w:val="0"/>
          <w:numId w:val="84"/>
        </w:numPr>
        <w:rPr>
          <w:lang w:val="vi-VN"/>
        </w:rPr>
      </w:pPr>
      <w:r w:rsidRPr="00536156">
        <w:rPr>
          <w:rStyle w:val="HTMLCode"/>
          <w:rFonts w:ascii="Times New Roman" w:eastAsia="SimSun" w:hAnsi="Times New Roman" w:cs="Times New Roman"/>
          <w:sz w:val="26"/>
          <w:szCs w:val="26"/>
        </w:rPr>
        <w:t>phone</w:t>
      </w:r>
      <w:r w:rsidRPr="00536156">
        <w:t>: Số điện thoại của người dùng</w:t>
      </w:r>
      <w:r w:rsidRPr="00536156">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CC13DB" w:rsidRDefault="00CC13DB" w:rsidP="00CC13DB">
      <w:pPr>
        <w:pStyle w:val="BodyText"/>
      </w:pPr>
      <w:r>
        <w:t>Định nghĩa Mutation:</w:t>
      </w:r>
    </w:p>
    <w:p w:rsidR="00CC13DB" w:rsidRDefault="00CC13DB" w:rsidP="00CC13DB">
      <w:pPr>
        <w:pStyle w:val="BodyText"/>
      </w:pPr>
      <w:r>
        <w:t>Một mutation GraphQL được định nghĩa dưới dạng chuỗi, gọi là AddAddress. Mutation này yêu cầu một đối tượng đầu vào có tên là input, chứa các thông tin địa chỉ.</w:t>
      </w:r>
    </w:p>
    <w:p w:rsidR="00CC13DB" w:rsidRDefault="00CC13DB" w:rsidP="00CC13DB">
      <w:pPr>
        <w:pStyle w:val="BodyText"/>
      </w:pPr>
      <w:r>
        <w:t>Kết quả trả về từ mutation sẽ bao gồm thông tin địa chỉ đã được tạo và các lỗi có thể xảy ra trong quá trình tạo địa chỉ.</w:t>
      </w:r>
    </w:p>
    <w:p w:rsidR="00CC13DB" w:rsidRDefault="00CC13DB" w:rsidP="00CC13DB">
      <w:pPr>
        <w:pStyle w:val="BodyText"/>
      </w:pPr>
      <w:r>
        <w:t>Cấu hình Options:</w:t>
      </w:r>
    </w:p>
    <w:p w:rsidR="001A7AE0" w:rsidRDefault="00CC13DB" w:rsidP="00CC13DB">
      <w:pPr>
        <w:pStyle w:val="BodyText"/>
      </w:pPr>
      <w:r>
        <w:t>Tạo một đối tượng MutationOptions để cấu hình yêu cầu mutation, bao gồm tài liệu GraphQL và biến đầu vào chứa thông tin địa chỉ, bao gồm firstName, lastName, streetAddress1, city, postalCode, country, và countryArea.</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hữu ích cho việc quản lý địa chỉ của người dùng trong ứng dụng, cho phép người dùng dễ dàng thêm địa chỉ mới mà không gặp phải khó khăn nào. Điều này có thể hỗ trợ quá trình thanh toán hoặc giao hàng trong các ứng dụng thương mại điện tử.</w:t>
      </w:r>
    </w:p>
    <w:p w:rsidR="001A7AE0" w:rsidRDefault="001A7AE0" w:rsidP="00590695"/>
    <w:p w:rsidR="001A7AE0" w:rsidRPr="00590695" w:rsidRDefault="001A7AE0" w:rsidP="00590695"/>
    <w:p w:rsidR="00CC13DB" w:rsidRDefault="00CC13DB">
      <w:pPr>
        <w:spacing w:after="160" w:line="259" w:lineRule="auto"/>
        <w:rPr>
          <w:iCs/>
          <w:szCs w:val="18"/>
        </w:rPr>
      </w:pPr>
      <w:r>
        <w:br w:type="page"/>
      </w:r>
    </w:p>
    <w:p w:rsidR="00525299" w:rsidRDefault="00590695" w:rsidP="00056B77">
      <w:pPr>
        <w:pStyle w:val="CaptionPhuLuc"/>
      </w:pPr>
      <w:bookmarkStart w:id="201" w:name="_Toc182179956"/>
      <w:r>
        <w:lastRenderedPageBreak/>
        <w:t xml:space="preserve">PHỤ LỤC </w:t>
      </w:r>
      <w:r>
        <w:fldChar w:fldCharType="begin"/>
      </w:r>
      <w:r>
        <w:instrText xml:space="preserve"> SEQ PHỤ_LỤC \* ARABIC </w:instrText>
      </w:r>
      <w:r>
        <w:fldChar w:fldCharType="separate"/>
      </w:r>
      <w:r w:rsidR="00927EB6">
        <w:rPr>
          <w:noProof/>
        </w:rPr>
        <w:t>12</w:t>
      </w:r>
      <w:r>
        <w:rPr>
          <w:noProof/>
        </w:rPr>
        <w:fldChar w:fldCharType="end"/>
      </w:r>
      <w:r>
        <w:t xml:space="preserve">. </w:t>
      </w:r>
      <w:r w:rsidRPr="00E53B7D">
        <w:t>API cập nhật địa chỉ giao hàng và địa chỉ thanh toán</w:t>
      </w:r>
      <w:bookmarkEnd w:id="201"/>
    </w:p>
    <w:p w:rsidR="00525299" w:rsidRDefault="00CC13DB" w:rsidP="00CC13DB">
      <w:pPr>
        <w:jc w:val="center"/>
      </w:pPr>
      <w:r>
        <w:rPr>
          <w:noProof/>
        </w:rPr>
        <w:drawing>
          <wp:inline distT="0" distB="0" distL="0" distR="0">
            <wp:extent cx="4021666" cy="8514273"/>
            <wp:effectExtent l="0" t="0" r="4445" b="0"/>
            <wp:docPr id="10025784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8417" name="Picture 1002578417"/>
                    <pic:cNvPicPr/>
                  </pic:nvPicPr>
                  <pic:blipFill>
                    <a:blip r:embed="rId78" cstate="print">
                      <a:extLst>
                        <a:ext uri="{28A0092B-C50C-407E-A947-70E740481C1C}">
                          <a14:useLocalDpi xmlns:a14="http://schemas.microsoft.com/office/drawing/2010/main"/>
                        </a:ext>
                      </a:extLst>
                    </a:blip>
                    <a:stretch>
                      <a:fillRect/>
                    </a:stretch>
                  </pic:blipFill>
                  <pic:spPr>
                    <a:xfrm>
                      <a:off x="0" y="0"/>
                      <a:ext cx="4045302" cy="8564313"/>
                    </a:xfrm>
                    <a:prstGeom prst="rect">
                      <a:avLst/>
                    </a:prstGeom>
                  </pic:spPr>
                </pic:pic>
              </a:graphicData>
            </a:graphic>
          </wp:inline>
        </w:drawing>
      </w:r>
    </w:p>
    <w:p w:rsidR="00CC13DB" w:rsidRDefault="00CC13DB" w:rsidP="00CC13DB">
      <w:pPr>
        <w:pStyle w:val="CaptionAPI"/>
      </w:pPr>
      <w:r>
        <w:t>API cập nhật địa chỉ giao hàng và địa chỉ thanh toán</w:t>
      </w:r>
    </w:p>
    <w:p w:rsidR="001A7AE0" w:rsidRPr="001A7AE0" w:rsidRDefault="001A7AE0" w:rsidP="001A7AE0">
      <w:pPr>
        <w:pStyle w:val="ListParagraph"/>
        <w:numPr>
          <w:ilvl w:val="0"/>
          <w:numId w:val="67"/>
        </w:numPr>
        <w:spacing w:line="276" w:lineRule="auto"/>
        <w:rPr>
          <w:b/>
          <w:bCs/>
        </w:rPr>
      </w:pPr>
      <w:r w:rsidRPr="001A7AE0">
        <w:rPr>
          <w:b/>
          <w:bCs/>
        </w:rPr>
        <w:lastRenderedPageBreak/>
        <w:t>Mô tả</w:t>
      </w:r>
    </w:p>
    <w:p w:rsidR="001A7AE0" w:rsidRDefault="00CC13DB" w:rsidP="00CC13DB">
      <w:pPr>
        <w:pStyle w:val="BodyText"/>
      </w:pPr>
      <w:r w:rsidRPr="002A4E21">
        <w:t xml:space="preserve">Hàm </w:t>
      </w:r>
      <w:r w:rsidRPr="002A4E21">
        <w:rPr>
          <w:rStyle w:val="HTMLCode"/>
          <w:rFonts w:ascii="Times New Roman" w:eastAsia="SimSun" w:hAnsi="Times New Roman" w:cs="Times New Roman"/>
          <w:sz w:val="26"/>
          <w:szCs w:val="26"/>
        </w:rPr>
        <w:t>updateCheckoutAddresses</w:t>
      </w:r>
      <w:r w:rsidRPr="002A4E21">
        <w:t xml:space="preserve"> thực hiện việc cập nhật địa chỉ giao hàng và địa chỉ thanh toán trong quy trình thanh toán. Hàm này gửi hai yêu cầu mutation GraphQL để cập nhật thông tin địa chỉ cho một checkout cụ thể</w:t>
      </w:r>
      <w:r>
        <w:t>.</w:t>
      </w:r>
    </w:p>
    <w:p w:rsidR="001A7AE0" w:rsidRPr="001A7AE0" w:rsidRDefault="001A7AE0" w:rsidP="001A7AE0">
      <w:pPr>
        <w:pStyle w:val="ListParagraph"/>
        <w:numPr>
          <w:ilvl w:val="0"/>
          <w:numId w:val="67"/>
        </w:numPr>
        <w:spacing w:line="276" w:lineRule="auto"/>
        <w:rPr>
          <w:b/>
          <w:bCs/>
        </w:rPr>
      </w:pPr>
      <w:r w:rsidRPr="001A7AE0">
        <w:rPr>
          <w:b/>
          <w:bCs/>
        </w:rPr>
        <w:t>Tham số</w:t>
      </w:r>
    </w:p>
    <w:p w:rsidR="00CC13DB" w:rsidRPr="002A4E21" w:rsidRDefault="00CC13DB" w:rsidP="00CC13DB">
      <w:pPr>
        <w:pStyle w:val="BodyText"/>
        <w:numPr>
          <w:ilvl w:val="0"/>
          <w:numId w:val="85"/>
        </w:numPr>
        <w:rPr>
          <w:lang w:val="vi-VN"/>
        </w:rPr>
      </w:pPr>
      <w:r w:rsidRPr="002A4E21">
        <w:rPr>
          <w:rStyle w:val="HTMLCode"/>
          <w:rFonts w:ascii="Times New Roman" w:eastAsia="SimSun" w:hAnsi="Times New Roman" w:cs="Times New Roman"/>
          <w:sz w:val="26"/>
          <w:szCs w:val="26"/>
        </w:rPr>
        <w:t>checkoutId</w:t>
      </w:r>
      <w:r w:rsidRPr="002A4E21">
        <w:t>: ID của checkout mà bạn muốn cập nhật địa chỉ</w:t>
      </w:r>
      <w:r w:rsidRPr="002A4E21">
        <w:rPr>
          <w:lang w:val="vi-VN"/>
        </w:rPr>
        <w:t xml:space="preserve"> (bắt buộc).</w:t>
      </w:r>
    </w:p>
    <w:p w:rsidR="001A7AE0" w:rsidRPr="00CC13DB" w:rsidRDefault="00CC13DB" w:rsidP="00CC13DB">
      <w:pPr>
        <w:pStyle w:val="BodyText"/>
        <w:numPr>
          <w:ilvl w:val="0"/>
          <w:numId w:val="85"/>
        </w:numPr>
        <w:rPr>
          <w:lang w:val="vi-VN"/>
        </w:rPr>
      </w:pPr>
      <w:r w:rsidRPr="002A4E21">
        <w:rPr>
          <w:rStyle w:val="HTMLCode"/>
          <w:rFonts w:ascii="Times New Roman" w:eastAsia="SimSun" w:hAnsi="Times New Roman" w:cs="Times New Roman"/>
          <w:sz w:val="26"/>
          <w:szCs w:val="26"/>
        </w:rPr>
        <w:t>address</w:t>
      </w:r>
      <w:r w:rsidRPr="002A4E21">
        <w:t>: Một đối tượng chứa thông tin địa chỉ (bao gồm tên, họ, địa chỉ, thành phố, mã bưu điện, và mã quốc gia) cần được cập nhật</w:t>
      </w:r>
      <w:r w:rsidRPr="002A4E21">
        <w:rPr>
          <w:lang w:val="vi-VN"/>
        </w:rPr>
        <w:t xml:space="preserve"> (bắt buộc).</w:t>
      </w:r>
    </w:p>
    <w:p w:rsidR="001A7AE0" w:rsidRPr="001A7AE0" w:rsidRDefault="001A7AE0" w:rsidP="001A7AE0">
      <w:pPr>
        <w:pStyle w:val="ListParagraph"/>
        <w:numPr>
          <w:ilvl w:val="0"/>
          <w:numId w:val="67"/>
        </w:numPr>
        <w:spacing w:line="276" w:lineRule="auto"/>
        <w:rPr>
          <w:b/>
          <w:bCs/>
        </w:rPr>
      </w:pPr>
      <w:r w:rsidRPr="001A7AE0">
        <w:rPr>
          <w:b/>
          <w:bCs/>
        </w:rPr>
        <w:t>Quá trình thực hiện</w:t>
      </w:r>
    </w:p>
    <w:p w:rsidR="00CC13DB" w:rsidRDefault="00CC13DB" w:rsidP="00CC13DB">
      <w:pPr>
        <w:pStyle w:val="BodyText"/>
      </w:pPr>
      <w:r>
        <w:t>Định nghĩa Mutation:</w:t>
      </w:r>
    </w:p>
    <w:p w:rsidR="00CC13DB" w:rsidRDefault="00CC13DB" w:rsidP="00CC13DB">
      <w:pPr>
        <w:pStyle w:val="BodyText"/>
      </w:pPr>
      <w:r>
        <w:t>Cập nhật địa chỉ giao hàng: UpdateCheckoutShippingAddress nhận ID của checkout và địa chỉ giao hàng mới.</w:t>
      </w:r>
    </w:p>
    <w:p w:rsidR="001A7AE0" w:rsidRDefault="00CC13DB" w:rsidP="00CC13DB">
      <w:pPr>
        <w:pStyle w:val="BodyText"/>
      </w:pPr>
      <w:r>
        <w:t>Cập nhật địa chỉ thanh toán: UpdateCheckoutBillingAddress nhận ID của checkout và địa chỉ thanh toán mới.</w:t>
      </w:r>
    </w:p>
    <w:p w:rsidR="001A3528" w:rsidRDefault="001A3528" w:rsidP="001A3528">
      <w:pPr>
        <w:pStyle w:val="BodyText"/>
      </w:pPr>
      <w:r>
        <w:t>Cấu hình Options:</w:t>
      </w:r>
    </w:p>
    <w:p w:rsidR="001A3528" w:rsidRDefault="001A3528" w:rsidP="001A3528">
      <w:pPr>
        <w:pStyle w:val="BodyText"/>
      </w:pPr>
      <w:r>
        <w:t>Cập nhật địa chỉ giao hàng: Tạo một đối tượng MutationOptions để cấu hình yêu cầu mutation, bao gồm tài liệu GraphQL và biến đầu vào chứa thông tin checkoutId và shippingAddress.</w:t>
      </w:r>
    </w:p>
    <w:p w:rsidR="001A3528" w:rsidRDefault="001A3528" w:rsidP="001A3528">
      <w:pPr>
        <w:pStyle w:val="BodyText"/>
      </w:pPr>
      <w:r>
        <w:t>Cập nhật địa chỉ thanh toán: Tạo một đối tượng MutationOptions để cấu hình yêu cầu mutation, bao gồm tài liệu GraphQL và biến đầu vào chứa thông tin checkoutId và billingAddress.</w:t>
      </w:r>
    </w:p>
    <w:p w:rsidR="001A7AE0" w:rsidRPr="001A7AE0" w:rsidRDefault="001A7AE0" w:rsidP="001A7AE0">
      <w:pPr>
        <w:pStyle w:val="ListParagraph"/>
        <w:numPr>
          <w:ilvl w:val="0"/>
          <w:numId w:val="67"/>
        </w:numPr>
        <w:spacing w:line="276" w:lineRule="auto"/>
        <w:rPr>
          <w:b/>
          <w:bCs/>
        </w:rPr>
      </w:pPr>
      <w:r w:rsidRPr="001A7AE0">
        <w:rPr>
          <w:b/>
          <w:bCs/>
        </w:rPr>
        <w:t>Công dụng</w:t>
      </w:r>
    </w:p>
    <w:p w:rsidR="00CC13DB" w:rsidRDefault="00CC13DB" w:rsidP="00CC13DB">
      <w:pPr>
        <w:pStyle w:val="BodyText"/>
      </w:pPr>
      <w:r>
        <w:t>Hàm này rất quan trọng trong quy trình thanh toán của ứng dụng, cho phép người dùng cập nhật địa chỉ giao hàng và địa chỉ thanh toán của họ một cách linh hoạt. Điều này giúp cải thiện trải nghiệm người dùng và giảm thiểu lỗi trong quá trình xử lý đơn hàng.</w:t>
      </w:r>
    </w:p>
    <w:p w:rsidR="001A7AE0" w:rsidRPr="00BD0A7B" w:rsidRDefault="001A7AE0" w:rsidP="00525299">
      <w:pPr>
        <w:spacing w:before="120" w:after="120" w:line="360" w:lineRule="auto"/>
        <w:rPr>
          <w:bCs/>
          <w:szCs w:val="26"/>
        </w:rPr>
      </w:pPr>
    </w:p>
    <w:p w:rsidR="000A549E" w:rsidRPr="008C0CF3" w:rsidRDefault="000A549E" w:rsidP="000A549E">
      <w:pPr>
        <w:jc w:val="center"/>
        <w:rPr>
          <w:szCs w:val="26"/>
        </w:rPr>
      </w:pPr>
    </w:p>
    <w:p w:rsidR="00482B94" w:rsidRDefault="00482B94"/>
    <w:sectPr w:rsidR="00482B94" w:rsidSect="006D33F5">
      <w:footerReference w:type="default" r:id="rId79"/>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B13AA" w:rsidRDefault="007B13AA" w:rsidP="002A2A70">
      <w:r>
        <w:separator/>
      </w:r>
    </w:p>
  </w:endnote>
  <w:endnote w:type="continuationSeparator" w:id="0">
    <w:p w:rsidR="007B13AA" w:rsidRDefault="007B13AA"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7934B349-5A6C-214C-BCBB-33F7E09E92FB}"/>
    <w:embedBold r:id="rId2" w:fontKey="{BCCB9B60-3385-A546-8CAB-C1C38A19115D}"/>
    <w:embedItalic r:id="rId3" w:fontKey="{D8E462C5-E20C-DA4E-B65D-AE4800197AC7}"/>
    <w:embedBoldItalic r:id="rId4" w:fontKey="{11BDC3AA-CA75-9A44-BF1E-DDA8D9356640}"/>
  </w:font>
  <w:font w:name="Courier New">
    <w:panose1 w:val="02070309020205020404"/>
    <w:charset w:val="00"/>
    <w:family w:val="modern"/>
    <w:pitch w:val="fixed"/>
    <w:sig w:usb0="E0002EFF" w:usb1="C0007843" w:usb2="00000009" w:usb3="00000000" w:csb0="000001FF" w:csb1="00000000"/>
    <w:embedRegular r:id="rId5" w:fontKey="{37C0E6BC-9AA4-BE4D-BCFD-F3B4688ED61C}"/>
  </w:font>
  <w:font w:name="Wingdings">
    <w:panose1 w:val="05000000000000000000"/>
    <w:charset w:val="4D"/>
    <w:family w:val="decorative"/>
    <w:pitch w:val="variable"/>
    <w:sig w:usb0="00000003" w:usb1="00000000" w:usb2="00000000" w:usb3="00000000" w:csb0="80000001" w:csb1="00000000"/>
    <w:embedRegular r:id="rId6" w:fontKey="{5FE9E84B-9196-0D42-9AF8-34C63EB7A611}"/>
  </w:font>
  <w:font w:name="Symbol">
    <w:panose1 w:val="05050102010706020507"/>
    <w:charset w:val="02"/>
    <w:family w:val="decorative"/>
    <w:pitch w:val="variable"/>
    <w:sig w:usb0="00000003" w:usb1="10000000" w:usb2="00000000" w:usb3="00000000" w:csb0="80000001" w:csb1="00000000"/>
    <w:embedRegular r:id="rId7" w:fontKey="{DA77D286-D0A9-A74B-8404-4B90FA563613}"/>
  </w:font>
  <w:font w:name="Calibri">
    <w:panose1 w:val="020F0502020204030204"/>
    <w:charset w:val="00"/>
    <w:family w:val="swiss"/>
    <w:pitch w:val="variable"/>
    <w:sig w:usb0="E0002AFF" w:usb1="C000ACFF" w:usb2="00000009" w:usb3="00000000" w:csb0="000001FF" w:csb1="00000000"/>
    <w:embedRegular r:id="rId8" w:fontKey="{FEBFB44E-531C-A841-810E-3FF852432015}"/>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9" w:fontKey="{B0A93F77-2884-6A42-8CF1-D18ADBE45885}"/>
    <w:embedItalic r:id="rId10" w:fontKey="{4744DA05-B07F-FE46-A395-D092DAD1BE22}"/>
  </w:font>
  <w:font w:name="Calibri Light">
    <w:panose1 w:val="020F0302020204030204"/>
    <w:charset w:val="00"/>
    <w:family w:val="swiss"/>
    <w:pitch w:val="variable"/>
    <w:sig w:usb0="E0002AFF" w:usb1="C000247B" w:usb2="00000009" w:usb3="00000000" w:csb0="000001FF" w:csb1="00000000"/>
    <w:embedRegular r:id="rId11" w:fontKey="{51D12F42-3855-5B4A-8C3E-3FAE398F491D}"/>
  </w:font>
  <w:font w:name="ff8">
    <w:altName w:val="Times New Roman"/>
    <w:panose1 w:val="020B0604020202020204"/>
    <w:charset w:val="00"/>
    <w:family w:val="roman"/>
    <w:pitch w:val="default"/>
  </w:font>
  <w:font w:name="ff7">
    <w:altName w:val="Times New Roman"/>
    <w:panose1 w:val="020B0604020202020204"/>
    <w:charset w:val="00"/>
    <w:family w:val="roman"/>
    <w:pitch w:val="default"/>
  </w:font>
  <w:font w:name="Cambria Math">
    <w:panose1 w:val="02040503050406030204"/>
    <w:charset w:val="00"/>
    <w:family w:val="roman"/>
    <w:pitch w:val="variable"/>
    <w:sig w:usb0="E00002FF" w:usb1="420024FF" w:usb2="00000000" w:usb3="00000000" w:csb0="0000019F" w:csb1="00000000"/>
    <w:embedRegular r:id="rId14" w:fontKey="{67FD73E9-18A6-BE4B-90AC-369509779E6C}"/>
    <w:embedBold r:id="rId15" w:fontKey="{BB0C97F5-54AF-2B4C-8C70-741EA489FB2F}"/>
  </w:font>
  <w:font w:name="Courier">
    <w:panose1 w:val="00000000000000000000"/>
    <w:charset w:val="00"/>
    <w:family w:val="auto"/>
    <w:pitch w:val="variable"/>
    <w:sig w:usb0="00000003"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jc w:val="center"/>
    </w:pPr>
  </w:p>
  <w:p w:rsidR="00F26458" w:rsidRDefault="00F2645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010591"/>
      <w:docPartObj>
        <w:docPartGallery w:val="Page Numbers (Bottom of Page)"/>
        <w:docPartUnique/>
      </w:docPartObj>
    </w:sdtPr>
    <w:sdtEndPr>
      <w:rPr>
        <w:noProof/>
      </w:rPr>
    </w:sdtEndPr>
    <w:sdtContent>
      <w:p w:rsidR="00F26458" w:rsidRDefault="00F26458">
        <w:pPr>
          <w:pStyle w:val="Footer"/>
          <w:jc w:val="center"/>
        </w:pPr>
        <w:r>
          <w:fldChar w:fldCharType="begin"/>
        </w:r>
        <w:r>
          <w:instrText xml:space="preserve"> PAGE   \* MERGEFORMAT </w:instrText>
        </w:r>
        <w:r>
          <w:fldChar w:fldCharType="separate"/>
        </w:r>
        <w:r w:rsidR="002414D5">
          <w:rPr>
            <w:noProof/>
          </w:rPr>
          <w:t>5</w:t>
        </w:r>
        <w:r>
          <w:rPr>
            <w:noProof/>
          </w:rPr>
          <w:fldChar w:fldCharType="end"/>
        </w:r>
      </w:p>
    </w:sdtContent>
  </w:sdt>
  <w:p w:rsidR="00F26458" w:rsidRDefault="00F26458">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B13AA" w:rsidRDefault="007B13AA" w:rsidP="002A2A70">
      <w:r>
        <w:separator/>
      </w:r>
    </w:p>
  </w:footnote>
  <w:footnote w:type="continuationSeparator" w:id="0">
    <w:p w:rsidR="007B13AA" w:rsidRDefault="007B13AA"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F26458" w:rsidRDefault="00F264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hybridMultilevel"/>
    <w:tmpl w:val="449A32CE"/>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0000002"/>
    <w:multiLevelType w:val="multilevel"/>
    <w:tmpl w:val="E736AE48"/>
    <w:lvl w:ilvl="0">
      <w:start w:val="1"/>
      <w:numFmt w:val="decimal"/>
      <w:lvlText w:val="%1."/>
      <w:lvlJc w:val="left"/>
      <w:pPr>
        <w:tabs>
          <w:tab w:val="left" w:pos="720"/>
        </w:tabs>
        <w:ind w:left="720" w:hanging="360"/>
      </w:pPr>
    </w:lvl>
    <w:lvl w:ilvl="1">
      <w:start w:val="1"/>
      <w:numFmt w:val="bullet"/>
      <w:lvlText w:val=""/>
      <w:lvlJc w:val="left"/>
      <w:pPr>
        <w:ind w:left="1440" w:hanging="360"/>
      </w:pPr>
      <w:rPr>
        <w:rFonts w:ascii="Wingdings" w:eastAsia="Times New Roman" w:hAnsi="Wingdings" w:cs="Times New Roman" w:hint="default"/>
      </w:rPr>
    </w:lvl>
    <w:lvl w:ilvl="2" w:tentative="1">
      <w:start w:val="1"/>
      <w:numFmt w:val="decimal"/>
      <w:lvlText w:val="%3."/>
      <w:lvlJc w:val="left"/>
      <w:pPr>
        <w:tabs>
          <w:tab w:val="left" w:pos="2160"/>
        </w:tabs>
        <w:ind w:left="2160" w:hanging="360"/>
      </w:pPr>
    </w:lvl>
    <w:lvl w:ilvl="3" w:tentative="1">
      <w:start w:val="1"/>
      <w:numFmt w:val="decimal"/>
      <w:lvlText w:val="%4."/>
      <w:lvlJc w:val="left"/>
      <w:pPr>
        <w:tabs>
          <w:tab w:val="left" w:pos="2880"/>
        </w:tabs>
        <w:ind w:left="2880" w:hanging="360"/>
      </w:pPr>
    </w:lvl>
    <w:lvl w:ilvl="4" w:tentative="1">
      <w:start w:val="1"/>
      <w:numFmt w:val="decimal"/>
      <w:lvlText w:val="%5."/>
      <w:lvlJc w:val="left"/>
      <w:pPr>
        <w:tabs>
          <w:tab w:val="left" w:pos="3600"/>
        </w:tabs>
        <w:ind w:left="3600" w:hanging="360"/>
      </w:pPr>
    </w:lvl>
    <w:lvl w:ilvl="5" w:tentative="1">
      <w:start w:val="1"/>
      <w:numFmt w:val="decimal"/>
      <w:lvlText w:val="%6."/>
      <w:lvlJc w:val="left"/>
      <w:pPr>
        <w:tabs>
          <w:tab w:val="left" w:pos="4320"/>
        </w:tabs>
        <w:ind w:left="4320" w:hanging="360"/>
      </w:pPr>
    </w:lvl>
    <w:lvl w:ilvl="6" w:tentative="1">
      <w:start w:val="1"/>
      <w:numFmt w:val="decimal"/>
      <w:lvlText w:val="%7."/>
      <w:lvlJc w:val="left"/>
      <w:pPr>
        <w:tabs>
          <w:tab w:val="left" w:pos="5040"/>
        </w:tabs>
        <w:ind w:left="5040" w:hanging="360"/>
      </w:pPr>
    </w:lvl>
    <w:lvl w:ilvl="7" w:tentative="1">
      <w:start w:val="1"/>
      <w:numFmt w:val="decimal"/>
      <w:lvlText w:val="%8."/>
      <w:lvlJc w:val="left"/>
      <w:pPr>
        <w:tabs>
          <w:tab w:val="left" w:pos="5760"/>
        </w:tabs>
        <w:ind w:left="5760" w:hanging="360"/>
      </w:pPr>
    </w:lvl>
    <w:lvl w:ilvl="8" w:tentative="1">
      <w:start w:val="1"/>
      <w:numFmt w:val="decimal"/>
      <w:lvlText w:val="%9."/>
      <w:lvlJc w:val="left"/>
      <w:pPr>
        <w:tabs>
          <w:tab w:val="left" w:pos="6480"/>
        </w:tabs>
        <w:ind w:left="6480" w:hanging="360"/>
      </w:pPr>
    </w:lvl>
  </w:abstractNum>
  <w:abstractNum w:abstractNumId="2" w15:restartNumberingAfterBreak="0">
    <w:nsid w:val="00000003"/>
    <w:multiLevelType w:val="hybridMultilevel"/>
    <w:tmpl w:val="17963140"/>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3" w15:restartNumberingAfterBreak="0">
    <w:nsid w:val="00000005"/>
    <w:multiLevelType w:val="hybridMultilevel"/>
    <w:tmpl w:val="BAD07228"/>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0000006"/>
    <w:multiLevelType w:val="hybridMultilevel"/>
    <w:tmpl w:val="154A2706"/>
    <w:lvl w:ilvl="0" w:tplc="0409000F">
      <w:start w:val="1"/>
      <w:numFmt w:val="decimal"/>
      <w:lvlText w:val="%1."/>
      <w:lvlJc w:val="left"/>
      <w:pPr>
        <w:tabs>
          <w:tab w:val="left" w:pos="720"/>
        </w:tabs>
        <w:ind w:left="720" w:hanging="360"/>
      </w:pPr>
      <w:rPr>
        <w:rFonts w:hint="default"/>
      </w:r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5" w15:restartNumberingAfterBreak="0">
    <w:nsid w:val="00000007"/>
    <w:multiLevelType w:val="hybridMultilevel"/>
    <w:tmpl w:val="E18687B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0000008"/>
    <w:multiLevelType w:val="hybridMultilevel"/>
    <w:tmpl w:val="F7E8015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000000A"/>
    <w:multiLevelType w:val="hybridMultilevel"/>
    <w:tmpl w:val="1E224714"/>
    <w:lvl w:ilvl="0" w:tplc="CDD034D2">
      <w:start w:val="1"/>
      <w:numFmt w:val="bullet"/>
      <w:lvlText w:val=""/>
      <w:lvlJc w:val="left"/>
      <w:pPr>
        <w:ind w:left="1477" w:hanging="360"/>
      </w:pPr>
      <w:rPr>
        <w:rFonts w:ascii="Symbol" w:hAnsi="Symbol" w:hint="default"/>
      </w:rPr>
    </w:lvl>
    <w:lvl w:ilvl="1" w:tplc="042A0003" w:tentative="1">
      <w:start w:val="1"/>
      <w:numFmt w:val="bullet"/>
      <w:lvlText w:val="o"/>
      <w:lvlJc w:val="left"/>
      <w:pPr>
        <w:ind w:left="2197" w:hanging="360"/>
      </w:pPr>
      <w:rPr>
        <w:rFonts w:ascii="Courier New" w:hAnsi="Courier New" w:cs="Courier New" w:hint="default"/>
      </w:rPr>
    </w:lvl>
    <w:lvl w:ilvl="2" w:tplc="042A0005" w:tentative="1">
      <w:start w:val="1"/>
      <w:numFmt w:val="bullet"/>
      <w:lvlText w:val=""/>
      <w:lvlJc w:val="left"/>
      <w:pPr>
        <w:ind w:left="2917" w:hanging="360"/>
      </w:pPr>
      <w:rPr>
        <w:rFonts w:ascii="Wingdings" w:hAnsi="Wingdings" w:hint="default"/>
      </w:rPr>
    </w:lvl>
    <w:lvl w:ilvl="3" w:tplc="042A0001" w:tentative="1">
      <w:start w:val="1"/>
      <w:numFmt w:val="bullet"/>
      <w:lvlText w:val=""/>
      <w:lvlJc w:val="left"/>
      <w:pPr>
        <w:ind w:left="3637" w:hanging="360"/>
      </w:pPr>
      <w:rPr>
        <w:rFonts w:ascii="Symbol" w:hAnsi="Symbol" w:hint="default"/>
      </w:rPr>
    </w:lvl>
    <w:lvl w:ilvl="4" w:tplc="042A0003" w:tentative="1">
      <w:start w:val="1"/>
      <w:numFmt w:val="bullet"/>
      <w:lvlText w:val="o"/>
      <w:lvlJc w:val="left"/>
      <w:pPr>
        <w:ind w:left="4357" w:hanging="360"/>
      </w:pPr>
      <w:rPr>
        <w:rFonts w:ascii="Courier New" w:hAnsi="Courier New" w:cs="Courier New" w:hint="default"/>
      </w:rPr>
    </w:lvl>
    <w:lvl w:ilvl="5" w:tplc="042A0005" w:tentative="1">
      <w:start w:val="1"/>
      <w:numFmt w:val="bullet"/>
      <w:lvlText w:val=""/>
      <w:lvlJc w:val="left"/>
      <w:pPr>
        <w:ind w:left="5077" w:hanging="360"/>
      </w:pPr>
      <w:rPr>
        <w:rFonts w:ascii="Wingdings" w:hAnsi="Wingdings" w:hint="default"/>
      </w:rPr>
    </w:lvl>
    <w:lvl w:ilvl="6" w:tplc="042A0001" w:tentative="1">
      <w:start w:val="1"/>
      <w:numFmt w:val="bullet"/>
      <w:lvlText w:val=""/>
      <w:lvlJc w:val="left"/>
      <w:pPr>
        <w:ind w:left="5797" w:hanging="360"/>
      </w:pPr>
      <w:rPr>
        <w:rFonts w:ascii="Symbol" w:hAnsi="Symbol" w:hint="default"/>
      </w:rPr>
    </w:lvl>
    <w:lvl w:ilvl="7" w:tplc="042A0003" w:tentative="1">
      <w:start w:val="1"/>
      <w:numFmt w:val="bullet"/>
      <w:lvlText w:val="o"/>
      <w:lvlJc w:val="left"/>
      <w:pPr>
        <w:ind w:left="6517" w:hanging="360"/>
      </w:pPr>
      <w:rPr>
        <w:rFonts w:ascii="Courier New" w:hAnsi="Courier New" w:cs="Courier New" w:hint="default"/>
      </w:rPr>
    </w:lvl>
    <w:lvl w:ilvl="8" w:tplc="042A0005" w:tentative="1">
      <w:start w:val="1"/>
      <w:numFmt w:val="bullet"/>
      <w:lvlText w:val=""/>
      <w:lvlJc w:val="left"/>
      <w:pPr>
        <w:ind w:left="7237" w:hanging="360"/>
      </w:pPr>
      <w:rPr>
        <w:rFonts w:ascii="Wingdings" w:hAnsi="Wingdings" w:hint="default"/>
      </w:rPr>
    </w:lvl>
  </w:abstractNum>
  <w:abstractNum w:abstractNumId="8" w15:restartNumberingAfterBreak="0">
    <w:nsid w:val="0000000B"/>
    <w:multiLevelType w:val="hybridMultilevel"/>
    <w:tmpl w:val="081A3C8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0000000C"/>
    <w:multiLevelType w:val="multilevel"/>
    <w:tmpl w:val="C2E0C1E8"/>
    <w:lvl w:ilvl="0">
      <w:start w:val="1"/>
      <w:numFmt w:val="decimal"/>
      <w:lvlText w:val="CHƯƠNG %1."/>
      <w:lvlJc w:val="left"/>
      <w:pPr>
        <w:ind w:left="0" w:firstLine="0"/>
      </w:pPr>
      <w:rPr>
        <w:rFonts w:hint="default"/>
        <w:b/>
        <w:i w:val="0"/>
        <w:color w:val="000000"/>
        <w:sz w:val="26"/>
      </w:rPr>
    </w:lvl>
    <w:lvl w:ilvl="1">
      <w:start w:val="1"/>
      <w:numFmt w:val="decimal"/>
      <w:pStyle w:val="Heading2"/>
      <w:suff w:val="space"/>
      <w:lvlText w:val="%1.%2."/>
      <w:lvlJc w:val="left"/>
      <w:pPr>
        <w:ind w:left="0" w:firstLine="0"/>
      </w:pPr>
    </w:lvl>
    <w:lvl w:ilvl="2">
      <w:start w:val="1"/>
      <w:numFmt w:val="decimal"/>
      <w:pStyle w:val="Heading3"/>
      <w:suff w:val="space"/>
      <w:lvlText w:val="%1.%2.%3."/>
      <w:lvlJc w:val="left"/>
      <w:pPr>
        <w:ind w:left="340" w:hanging="56"/>
      </w:pPr>
      <w:rPr>
        <w:rFonts w:ascii="Times New Roman" w:hAnsi="Times New Roman" w:hint="default"/>
        <w:i/>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0000000D"/>
    <w:multiLevelType w:val="hybridMultilevel"/>
    <w:tmpl w:val="49DAA4CA"/>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15:restartNumberingAfterBreak="0">
    <w:nsid w:val="0000000E"/>
    <w:multiLevelType w:val="hybridMultilevel"/>
    <w:tmpl w:val="EECA6B7C"/>
    <w:lvl w:ilvl="0" w:tplc="7CC4F66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0000010"/>
    <w:multiLevelType w:val="hybridMultilevel"/>
    <w:tmpl w:val="2710EB56"/>
    <w:lvl w:ilvl="0" w:tplc="B2C8360E">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0000012"/>
    <w:multiLevelType w:val="hybridMultilevel"/>
    <w:tmpl w:val="881C4220"/>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0000014"/>
    <w:multiLevelType w:val="hybridMultilevel"/>
    <w:tmpl w:val="F7F4F026"/>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00000016"/>
    <w:multiLevelType w:val="hybridMultilevel"/>
    <w:tmpl w:val="2BF01A6C"/>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00000019"/>
    <w:multiLevelType w:val="hybridMultilevel"/>
    <w:tmpl w:val="EFA2CA2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0000001A"/>
    <w:multiLevelType w:val="hybridMultilevel"/>
    <w:tmpl w:val="6540C04E"/>
    <w:lvl w:ilvl="0" w:tplc="042A000B">
      <w:start w:val="1"/>
      <w:numFmt w:val="bullet"/>
      <w:lvlText w:val=""/>
      <w:lvlJc w:val="left"/>
      <w:pPr>
        <w:ind w:left="720" w:hanging="360"/>
      </w:pPr>
      <w:rPr>
        <w:rFonts w:ascii="Wingdings" w:hAnsi="Wingding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0000001B"/>
    <w:multiLevelType w:val="hybridMultilevel"/>
    <w:tmpl w:val="6F0ECC30"/>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000001C"/>
    <w:multiLevelType w:val="hybridMultilevel"/>
    <w:tmpl w:val="9F0C1964"/>
    <w:lvl w:ilvl="0" w:tplc="7CC4F662">
      <w:start w:val="2"/>
      <w:numFmt w:val="bullet"/>
      <w:lvlText w:val="-"/>
      <w:lvlJc w:val="left"/>
      <w:pPr>
        <w:ind w:left="757" w:hanging="360"/>
      </w:pPr>
      <w:rPr>
        <w:rFonts w:ascii="Times New Roman" w:eastAsia="Times New Roman" w:hAnsi="Times New Roman" w:cs="Times New Roman" w:hint="default"/>
      </w:rPr>
    </w:lvl>
    <w:lvl w:ilvl="1" w:tplc="04090003" w:tentative="1">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0" w15:restartNumberingAfterBreak="0">
    <w:nsid w:val="0000001D"/>
    <w:multiLevelType w:val="hybridMultilevel"/>
    <w:tmpl w:val="3D3CBAA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1" w15:restartNumberingAfterBreak="0">
    <w:nsid w:val="0000001E"/>
    <w:multiLevelType w:val="hybridMultilevel"/>
    <w:tmpl w:val="B316E982"/>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0000001F"/>
    <w:multiLevelType w:val="hybridMultilevel"/>
    <w:tmpl w:val="96D01388"/>
    <w:lvl w:ilvl="0" w:tplc="6B9A7820">
      <w:start w:val="3"/>
      <w:numFmt w:val="bullet"/>
      <w:lvlText w:val="-"/>
      <w:lvlJc w:val="left"/>
      <w:pPr>
        <w:ind w:left="757" w:hanging="360"/>
      </w:pPr>
      <w:rPr>
        <w:rFonts w:ascii="Times New Roman" w:eastAsia="Times New Roman" w:hAnsi="Times New Roman" w:cs="Times New Roman" w:hint="default"/>
        <w:sz w:val="26"/>
        <w:szCs w:val="26"/>
      </w:rPr>
    </w:lvl>
    <w:lvl w:ilvl="1" w:tplc="04090003">
      <w:start w:val="1"/>
      <w:numFmt w:val="bullet"/>
      <w:lvlText w:val="o"/>
      <w:lvlJc w:val="left"/>
      <w:pPr>
        <w:ind w:left="1477" w:hanging="360"/>
      </w:pPr>
      <w:rPr>
        <w:rFonts w:ascii="Courier New" w:hAnsi="Courier New" w:cs="Courier New" w:hint="default"/>
      </w:rPr>
    </w:lvl>
    <w:lvl w:ilvl="2" w:tplc="04090005" w:tentative="1">
      <w:start w:val="1"/>
      <w:numFmt w:val="bullet"/>
      <w:lvlText w:val=""/>
      <w:lvlJc w:val="left"/>
      <w:pPr>
        <w:ind w:left="2197" w:hanging="360"/>
      </w:pPr>
      <w:rPr>
        <w:rFonts w:ascii="Wingdings" w:hAnsi="Wingdings" w:hint="default"/>
      </w:rPr>
    </w:lvl>
    <w:lvl w:ilvl="3" w:tplc="04090001" w:tentative="1">
      <w:start w:val="1"/>
      <w:numFmt w:val="bullet"/>
      <w:lvlText w:val=""/>
      <w:lvlJc w:val="left"/>
      <w:pPr>
        <w:ind w:left="2917" w:hanging="360"/>
      </w:pPr>
      <w:rPr>
        <w:rFonts w:ascii="Symbol" w:hAnsi="Symbol" w:hint="default"/>
      </w:rPr>
    </w:lvl>
    <w:lvl w:ilvl="4" w:tplc="04090003" w:tentative="1">
      <w:start w:val="1"/>
      <w:numFmt w:val="bullet"/>
      <w:lvlText w:val="o"/>
      <w:lvlJc w:val="left"/>
      <w:pPr>
        <w:ind w:left="3637" w:hanging="360"/>
      </w:pPr>
      <w:rPr>
        <w:rFonts w:ascii="Courier New" w:hAnsi="Courier New" w:cs="Courier New" w:hint="default"/>
      </w:rPr>
    </w:lvl>
    <w:lvl w:ilvl="5" w:tplc="04090005" w:tentative="1">
      <w:start w:val="1"/>
      <w:numFmt w:val="bullet"/>
      <w:lvlText w:val=""/>
      <w:lvlJc w:val="left"/>
      <w:pPr>
        <w:ind w:left="4357" w:hanging="360"/>
      </w:pPr>
      <w:rPr>
        <w:rFonts w:ascii="Wingdings" w:hAnsi="Wingdings" w:hint="default"/>
      </w:rPr>
    </w:lvl>
    <w:lvl w:ilvl="6" w:tplc="04090001" w:tentative="1">
      <w:start w:val="1"/>
      <w:numFmt w:val="bullet"/>
      <w:lvlText w:val=""/>
      <w:lvlJc w:val="left"/>
      <w:pPr>
        <w:ind w:left="5077" w:hanging="360"/>
      </w:pPr>
      <w:rPr>
        <w:rFonts w:ascii="Symbol" w:hAnsi="Symbol" w:hint="default"/>
      </w:rPr>
    </w:lvl>
    <w:lvl w:ilvl="7" w:tplc="04090003" w:tentative="1">
      <w:start w:val="1"/>
      <w:numFmt w:val="bullet"/>
      <w:lvlText w:val="o"/>
      <w:lvlJc w:val="left"/>
      <w:pPr>
        <w:ind w:left="5797" w:hanging="360"/>
      </w:pPr>
      <w:rPr>
        <w:rFonts w:ascii="Courier New" w:hAnsi="Courier New" w:cs="Courier New" w:hint="default"/>
      </w:rPr>
    </w:lvl>
    <w:lvl w:ilvl="8" w:tplc="04090005" w:tentative="1">
      <w:start w:val="1"/>
      <w:numFmt w:val="bullet"/>
      <w:lvlText w:val=""/>
      <w:lvlJc w:val="left"/>
      <w:pPr>
        <w:ind w:left="6517" w:hanging="360"/>
      </w:pPr>
      <w:rPr>
        <w:rFonts w:ascii="Wingdings" w:hAnsi="Wingdings" w:hint="default"/>
      </w:rPr>
    </w:lvl>
  </w:abstractNum>
  <w:abstractNum w:abstractNumId="23" w15:restartNumberingAfterBreak="0">
    <w:nsid w:val="00000021"/>
    <w:multiLevelType w:val="hybridMultilevel"/>
    <w:tmpl w:val="BA04DBBC"/>
    <w:lvl w:ilvl="0" w:tplc="661A879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00000022"/>
    <w:multiLevelType w:val="hybridMultilevel"/>
    <w:tmpl w:val="DE06232C"/>
    <w:lvl w:ilvl="0" w:tplc="7CC4F662">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00000023"/>
    <w:multiLevelType w:val="hybridMultilevel"/>
    <w:tmpl w:val="FCC6FA80"/>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017769CC"/>
    <w:multiLevelType w:val="hybridMultilevel"/>
    <w:tmpl w:val="097C58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0491679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06AF22D3"/>
    <w:multiLevelType w:val="hybridMultilevel"/>
    <w:tmpl w:val="1B923982"/>
    <w:lvl w:ilvl="0" w:tplc="CB7494E0">
      <w:start w:val="1"/>
      <w:numFmt w:val="bullet"/>
      <w:lvlText w:val=""/>
      <w:lvlJc w:val="left"/>
      <w:pPr>
        <w:ind w:left="1275" w:hanging="311"/>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07126061"/>
    <w:multiLevelType w:val="hybridMultilevel"/>
    <w:tmpl w:val="A274E57A"/>
    <w:lvl w:ilvl="0" w:tplc="445E364E">
      <w:start w:val="1"/>
      <w:numFmt w:val="bullet"/>
      <w:lvlText w:val=""/>
      <w:lvlJc w:val="left"/>
      <w:pPr>
        <w:ind w:left="1329" w:hanging="19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085C5AA2"/>
    <w:multiLevelType w:val="hybridMultilevel"/>
    <w:tmpl w:val="5E44C89C"/>
    <w:lvl w:ilvl="0" w:tplc="6B9A7820">
      <w:start w:val="3"/>
      <w:numFmt w:val="bullet"/>
      <w:lvlText w:val="-"/>
      <w:lvlJc w:val="left"/>
      <w:pPr>
        <w:ind w:left="720" w:hanging="360"/>
      </w:pPr>
      <w:rPr>
        <w:rFonts w:ascii="Times New Roman" w:eastAsia="Times New Roman" w:hAnsi="Times New Roman" w:cs="Times New Roman" w:hint="default"/>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0FB11EE1"/>
    <w:multiLevelType w:val="multilevel"/>
    <w:tmpl w:val="741E145C"/>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decimal"/>
      <w:suff w:val="space"/>
      <w:lvlText w:val="%1.%2.%3.%4"/>
      <w:lvlJc w:val="left"/>
      <w:pPr>
        <w:ind w:left="1117" w:hanging="39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35B356C"/>
    <w:multiLevelType w:val="hybridMultilevel"/>
    <w:tmpl w:val="DBE0D47A"/>
    <w:lvl w:ilvl="0" w:tplc="34728314">
      <w:start w:val="1"/>
      <w:numFmt w:val="bullet"/>
      <w:lvlText w:val=""/>
      <w:lvlJc w:val="left"/>
      <w:pPr>
        <w:ind w:left="1548" w:hanging="414"/>
      </w:pPr>
      <w:rPr>
        <w:rFonts w:ascii="Symbol" w:hAnsi="Symbol"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33" w15:restartNumberingAfterBreak="0">
    <w:nsid w:val="16200116"/>
    <w:multiLevelType w:val="hybridMultilevel"/>
    <w:tmpl w:val="BB9A8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AA71F40"/>
    <w:multiLevelType w:val="hybridMultilevel"/>
    <w:tmpl w:val="E3C49A58"/>
    <w:lvl w:ilvl="0" w:tplc="04090001">
      <w:start w:val="1"/>
      <w:numFmt w:val="bullet"/>
      <w:lvlText w:val=""/>
      <w:lvlJc w:val="left"/>
      <w:pPr>
        <w:ind w:left="1440" w:hanging="360"/>
      </w:pPr>
      <w:rPr>
        <w:rFonts w:ascii="Symbol" w:hAnsi="Symbol"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CC91297"/>
    <w:multiLevelType w:val="hybridMultilevel"/>
    <w:tmpl w:val="A1F0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3E5533"/>
    <w:multiLevelType w:val="hybridMultilevel"/>
    <w:tmpl w:val="974EF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2281CF5"/>
    <w:multiLevelType w:val="hybridMultilevel"/>
    <w:tmpl w:val="1B6E9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29E528F"/>
    <w:multiLevelType w:val="hybridMultilevel"/>
    <w:tmpl w:val="1402EF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3FD5D5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26B46EFF"/>
    <w:multiLevelType w:val="hybridMultilevel"/>
    <w:tmpl w:val="04D26EDE"/>
    <w:lvl w:ilvl="0" w:tplc="04090001">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1" w15:restartNumberingAfterBreak="0">
    <w:nsid w:val="28F73526"/>
    <w:multiLevelType w:val="hybridMultilevel"/>
    <w:tmpl w:val="804E8D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C2E0EAB"/>
    <w:multiLevelType w:val="multilevel"/>
    <w:tmpl w:val="7F4ADFBE"/>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43" w15:restartNumberingAfterBreak="0">
    <w:nsid w:val="2D0317C2"/>
    <w:multiLevelType w:val="hybridMultilevel"/>
    <w:tmpl w:val="4CDE5C24"/>
    <w:lvl w:ilvl="0" w:tplc="CDD034D2">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2E2A4C00"/>
    <w:multiLevelType w:val="multilevel"/>
    <w:tmpl w:val="B3AA1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39C1D13"/>
    <w:multiLevelType w:val="hybridMultilevel"/>
    <w:tmpl w:val="1DDE5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47" w15:restartNumberingAfterBreak="0">
    <w:nsid w:val="3BD64062"/>
    <w:multiLevelType w:val="hybridMultilevel"/>
    <w:tmpl w:val="167AC348"/>
    <w:lvl w:ilvl="0" w:tplc="6C62673A">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44331F7A"/>
    <w:multiLevelType w:val="hybridMultilevel"/>
    <w:tmpl w:val="6012075E"/>
    <w:lvl w:ilvl="0" w:tplc="6C62673A">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461C6952"/>
    <w:multiLevelType w:val="hybridMultilevel"/>
    <w:tmpl w:val="A5BA7CFC"/>
    <w:lvl w:ilvl="0" w:tplc="34728314">
      <w:start w:val="1"/>
      <w:numFmt w:val="bullet"/>
      <w:lvlText w:val=""/>
      <w:lvlJc w:val="left"/>
      <w:pPr>
        <w:ind w:left="1134" w:hanging="414"/>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46A61ADC"/>
    <w:multiLevelType w:val="hybridMultilevel"/>
    <w:tmpl w:val="0816954E"/>
    <w:lvl w:ilvl="0" w:tplc="EA1A9B7E">
      <w:start w:val="1"/>
      <w:numFmt w:val="bullet"/>
      <w:lvlText w:val=""/>
      <w:lvlJc w:val="left"/>
      <w:pPr>
        <w:ind w:left="1391" w:hanging="654"/>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47C10902"/>
    <w:multiLevelType w:val="hybridMultilevel"/>
    <w:tmpl w:val="D4D20656"/>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2" w15:restartNumberingAfterBreak="0">
    <w:nsid w:val="4C2147DC"/>
    <w:multiLevelType w:val="hybridMultilevel"/>
    <w:tmpl w:val="2F4CF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FA06BAB"/>
    <w:multiLevelType w:val="hybridMultilevel"/>
    <w:tmpl w:val="A35C9444"/>
    <w:lvl w:ilvl="0" w:tplc="34728314">
      <w:start w:val="1"/>
      <w:numFmt w:val="bullet"/>
      <w:lvlText w:val=""/>
      <w:lvlJc w:val="left"/>
      <w:pPr>
        <w:ind w:left="1134" w:hanging="41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934F6F"/>
    <w:multiLevelType w:val="multilevel"/>
    <w:tmpl w:val="26CA942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533970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53A930D2"/>
    <w:multiLevelType w:val="multilevel"/>
    <w:tmpl w:val="8D1629D6"/>
    <w:lvl w:ilvl="0">
      <w:start w:val="1"/>
      <w:numFmt w:val="decimal"/>
      <w:pStyle w:val="H1"/>
      <w:suff w:val="space"/>
      <w:lvlText w:val="CHƯƠNG %1."/>
      <w:lvlJc w:val="left"/>
      <w:pPr>
        <w:ind w:left="360" w:hanging="360"/>
      </w:pPr>
      <w:rPr>
        <w:rFonts w:hint="default"/>
      </w:rPr>
    </w:lvl>
    <w:lvl w:ilvl="1">
      <w:start w:val="1"/>
      <w:numFmt w:val="decimal"/>
      <w:pStyle w:val="H2"/>
      <w:suff w:val="space"/>
      <w:lvlText w:val="%1.%2."/>
      <w:lvlJc w:val="left"/>
      <w:pPr>
        <w:ind w:left="720" w:hanging="360"/>
      </w:pPr>
      <w:rPr>
        <w:rFonts w:hint="default"/>
      </w:rPr>
    </w:lvl>
    <w:lvl w:ilvl="2">
      <w:start w:val="1"/>
      <w:numFmt w:val="decimal"/>
      <w:pStyle w:val="H3"/>
      <w:suff w:val="space"/>
      <w:lvlText w:val="%1.%2.%3."/>
      <w:lvlJc w:val="left"/>
      <w:pPr>
        <w:ind w:left="1080" w:hanging="360"/>
      </w:pPr>
      <w:rPr>
        <w:rFonts w:hint="default"/>
      </w:rPr>
    </w:lvl>
    <w:lvl w:ilvl="3">
      <w:start w:val="1"/>
      <w:numFmt w:val="decimal"/>
      <w:pStyle w:val="H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549D4E16"/>
    <w:multiLevelType w:val="hybridMultilevel"/>
    <w:tmpl w:val="EFF40E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6E8441E"/>
    <w:multiLevelType w:val="hybridMultilevel"/>
    <w:tmpl w:val="CB6CAB72"/>
    <w:lvl w:ilvl="0" w:tplc="6C62673A">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A4C58E4"/>
    <w:multiLevelType w:val="hybridMultilevel"/>
    <w:tmpl w:val="E29E55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5D8502D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1" w15:restartNumberingAfterBreak="0">
    <w:nsid w:val="5DD448B6"/>
    <w:multiLevelType w:val="hybridMultilevel"/>
    <w:tmpl w:val="BF4090A4"/>
    <w:lvl w:ilvl="0" w:tplc="5ACE2A64">
      <w:start w:val="1"/>
      <w:numFmt w:val="bullet"/>
      <w:lvlText w:val=""/>
      <w:lvlJc w:val="left"/>
      <w:pPr>
        <w:ind w:left="1077" w:hanging="397"/>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60C06767"/>
    <w:multiLevelType w:val="hybridMultilevel"/>
    <w:tmpl w:val="C5EA5656"/>
    <w:lvl w:ilvl="0" w:tplc="CF34AD78">
      <w:start w:val="1"/>
      <w:numFmt w:val="bullet"/>
      <w:lvlText w:val=""/>
      <w:lvlJc w:val="left"/>
      <w:pPr>
        <w:ind w:left="1440" w:hanging="249"/>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3" w15:restartNumberingAfterBreak="0">
    <w:nsid w:val="61B65B40"/>
    <w:multiLevelType w:val="hybridMultilevel"/>
    <w:tmpl w:val="045A6E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3B613EF"/>
    <w:multiLevelType w:val="hybridMultilevel"/>
    <w:tmpl w:val="A71C8678"/>
    <w:lvl w:ilvl="0" w:tplc="BF686B80">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6D015B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6" w15:restartNumberingAfterBreak="0">
    <w:nsid w:val="67253B60"/>
    <w:multiLevelType w:val="hybridMultilevel"/>
    <w:tmpl w:val="2B12A6F4"/>
    <w:lvl w:ilvl="0" w:tplc="CF3CC0E8">
      <w:start w:val="1"/>
      <w:numFmt w:val="bullet"/>
      <w:lvlText w:val=""/>
      <w:lvlJc w:val="left"/>
      <w:pPr>
        <w:ind w:left="1077" w:hanging="34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7" w15:restartNumberingAfterBreak="0">
    <w:nsid w:val="6C497907"/>
    <w:multiLevelType w:val="hybridMultilevel"/>
    <w:tmpl w:val="05E6A3B0"/>
    <w:lvl w:ilvl="0" w:tplc="660AE4D0">
      <w:start w:val="1"/>
      <w:numFmt w:val="bullet"/>
      <w:lvlText w:val=""/>
      <w:lvlJc w:val="left"/>
      <w:pPr>
        <w:ind w:left="720" w:firstLine="0"/>
      </w:pPr>
      <w:rPr>
        <w:rFonts w:ascii="Symbol" w:hAnsi="Symbol" w:hint="default"/>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68" w15:restartNumberingAfterBreak="0">
    <w:nsid w:val="6C8D200A"/>
    <w:multiLevelType w:val="hybridMultilevel"/>
    <w:tmpl w:val="CD084C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4FA662B"/>
    <w:multiLevelType w:val="hybridMultilevel"/>
    <w:tmpl w:val="B5063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75662CFB"/>
    <w:multiLevelType w:val="hybridMultilevel"/>
    <w:tmpl w:val="11B4687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1" w15:restartNumberingAfterBreak="0">
    <w:nsid w:val="77844C75"/>
    <w:multiLevelType w:val="multilevel"/>
    <w:tmpl w:val="B972C2F6"/>
    <w:lvl w:ilvl="0">
      <w:start w:val="1"/>
      <w:numFmt w:val="decimal"/>
      <w:suff w:val="space"/>
      <w:lvlText w:val="CHƯƠNG %1."/>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bullet"/>
      <w:lvlText w:val=""/>
      <w:lvlJc w:val="left"/>
      <w:pPr>
        <w:ind w:left="1117" w:hanging="397"/>
      </w:pPr>
      <w:rPr>
        <w:rFonts w:ascii="Wingdings" w:hAnsi="Wingding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2" w15:restartNumberingAfterBreak="0">
    <w:nsid w:val="78553082"/>
    <w:multiLevelType w:val="hybridMultilevel"/>
    <w:tmpl w:val="6ADC036C"/>
    <w:lvl w:ilvl="0" w:tplc="3472831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D3769FB"/>
    <w:multiLevelType w:val="hybridMultilevel"/>
    <w:tmpl w:val="133090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A749AB"/>
    <w:multiLevelType w:val="hybridMultilevel"/>
    <w:tmpl w:val="D146FB5A"/>
    <w:lvl w:ilvl="0" w:tplc="C076F75C">
      <w:start w:val="1"/>
      <w:numFmt w:val="bullet"/>
      <w:lvlText w:val=""/>
      <w:lvlJc w:val="left"/>
      <w:pPr>
        <w:ind w:left="1275" w:hanging="195"/>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7DFC7DFB"/>
    <w:multiLevelType w:val="hybridMultilevel"/>
    <w:tmpl w:val="965A80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8F5F4A"/>
    <w:multiLevelType w:val="hybridMultilevel"/>
    <w:tmpl w:val="1C0C6A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13600565">
    <w:abstractNumId w:val="46"/>
  </w:num>
  <w:num w:numId="2" w16cid:durableId="557134518">
    <w:abstractNumId w:val="42"/>
  </w:num>
  <w:num w:numId="3" w16cid:durableId="646324504">
    <w:abstractNumId w:val="9"/>
  </w:num>
  <w:num w:numId="4" w16cid:durableId="2016179993">
    <w:abstractNumId w:val="4"/>
  </w:num>
  <w:num w:numId="5" w16cid:durableId="299843237">
    <w:abstractNumId w:val="22"/>
  </w:num>
  <w:num w:numId="6" w16cid:durableId="1539585918">
    <w:abstractNumId w:val="19"/>
  </w:num>
  <w:num w:numId="7" w16cid:durableId="90860113">
    <w:abstractNumId w:val="70"/>
  </w:num>
  <w:num w:numId="8" w16cid:durableId="349649537">
    <w:abstractNumId w:val="11"/>
  </w:num>
  <w:num w:numId="9" w16cid:durableId="243302125">
    <w:abstractNumId w:val="0"/>
  </w:num>
  <w:num w:numId="10" w16cid:durableId="859976009">
    <w:abstractNumId w:val="18"/>
  </w:num>
  <w:num w:numId="11" w16cid:durableId="703946945">
    <w:abstractNumId w:val="21"/>
  </w:num>
  <w:num w:numId="12" w16cid:durableId="1233812931">
    <w:abstractNumId w:val="24"/>
  </w:num>
  <w:num w:numId="13" w16cid:durableId="1713074533">
    <w:abstractNumId w:val="13"/>
  </w:num>
  <w:num w:numId="14" w16cid:durableId="1350836654">
    <w:abstractNumId w:val="1"/>
  </w:num>
  <w:num w:numId="15" w16cid:durableId="1405834911">
    <w:abstractNumId w:val="5"/>
  </w:num>
  <w:num w:numId="16" w16cid:durableId="1367289841">
    <w:abstractNumId w:val="23"/>
  </w:num>
  <w:num w:numId="17" w16cid:durableId="725370543">
    <w:abstractNumId w:val="12"/>
  </w:num>
  <w:num w:numId="18" w16cid:durableId="716391948">
    <w:abstractNumId w:val="2"/>
  </w:num>
  <w:num w:numId="19" w16cid:durableId="714156735">
    <w:abstractNumId w:val="17"/>
  </w:num>
  <w:num w:numId="20" w16cid:durableId="1570573580">
    <w:abstractNumId w:val="3"/>
  </w:num>
  <w:num w:numId="21" w16cid:durableId="1826316749">
    <w:abstractNumId w:val="14"/>
  </w:num>
  <w:num w:numId="22" w16cid:durableId="352659044">
    <w:abstractNumId w:val="10"/>
  </w:num>
  <w:num w:numId="23" w16cid:durableId="1952392541">
    <w:abstractNumId w:val="8"/>
  </w:num>
  <w:num w:numId="24" w16cid:durableId="1237978235">
    <w:abstractNumId w:val="16"/>
  </w:num>
  <w:num w:numId="25" w16cid:durableId="1674071709">
    <w:abstractNumId w:val="15"/>
  </w:num>
  <w:num w:numId="26" w16cid:durableId="1293444671">
    <w:abstractNumId w:val="25"/>
  </w:num>
  <w:num w:numId="27" w16cid:durableId="1520511620">
    <w:abstractNumId w:val="6"/>
  </w:num>
  <w:num w:numId="28" w16cid:durableId="740833955">
    <w:abstractNumId w:val="20"/>
  </w:num>
  <w:num w:numId="29" w16cid:durableId="1071343253">
    <w:abstractNumId w:val="7"/>
  </w:num>
  <w:num w:numId="30" w16cid:durableId="526530936">
    <w:abstractNumId w:val="76"/>
  </w:num>
  <w:num w:numId="31" w16cid:durableId="1275136781">
    <w:abstractNumId w:val="75"/>
  </w:num>
  <w:num w:numId="32" w16cid:durableId="1176071784">
    <w:abstractNumId w:val="73"/>
  </w:num>
  <w:num w:numId="33" w16cid:durableId="777986853">
    <w:abstractNumId w:val="43"/>
  </w:num>
  <w:num w:numId="34" w16cid:durableId="1589345557">
    <w:abstractNumId w:val="30"/>
  </w:num>
  <w:num w:numId="35" w16cid:durableId="1047411729">
    <w:abstractNumId w:val="42"/>
  </w:num>
  <w:num w:numId="36" w16cid:durableId="2108042898">
    <w:abstractNumId w:val="42"/>
  </w:num>
  <w:num w:numId="37" w16cid:durableId="814301774">
    <w:abstractNumId w:val="42"/>
  </w:num>
  <w:num w:numId="38" w16cid:durableId="1782216062">
    <w:abstractNumId w:val="42"/>
  </w:num>
  <w:num w:numId="39" w16cid:durableId="1594973273">
    <w:abstractNumId w:val="42"/>
  </w:num>
  <w:num w:numId="40" w16cid:durableId="1438598433">
    <w:abstractNumId w:val="42"/>
  </w:num>
  <w:num w:numId="41" w16cid:durableId="1996301578">
    <w:abstractNumId w:val="42"/>
  </w:num>
  <w:num w:numId="42" w16cid:durableId="1163660070">
    <w:abstractNumId w:val="56"/>
  </w:num>
  <w:num w:numId="43" w16cid:durableId="2101563268">
    <w:abstractNumId w:val="56"/>
    <w:lvlOverride w:ilvl="0">
      <w:lvl w:ilvl="0">
        <w:start w:val="1"/>
        <w:numFmt w:val="decimal"/>
        <w:pStyle w:val="H1"/>
        <w:suff w:val="space"/>
        <w:lvlText w:val="CHƯƠNG %1."/>
        <w:lvlJc w:val="left"/>
        <w:pPr>
          <w:ind w:left="360" w:hanging="360"/>
        </w:pPr>
        <w:rPr>
          <w:rFonts w:hint="default"/>
        </w:rPr>
      </w:lvl>
    </w:lvlOverride>
    <w:lvlOverride w:ilvl="1">
      <w:lvl w:ilvl="1">
        <w:start w:val="1"/>
        <w:numFmt w:val="decimal"/>
        <w:pStyle w:val="H2"/>
        <w:suff w:val="space"/>
        <w:lvlText w:val="%1.%2."/>
        <w:lvlJc w:val="left"/>
        <w:pPr>
          <w:ind w:left="720" w:hanging="720"/>
        </w:pPr>
        <w:rPr>
          <w:rFonts w:hint="default"/>
        </w:rPr>
      </w:lvl>
    </w:lvlOverride>
    <w:lvlOverride w:ilvl="2">
      <w:lvl w:ilvl="2">
        <w:start w:val="1"/>
        <w:numFmt w:val="decimal"/>
        <w:pStyle w:val="H3"/>
        <w:suff w:val="space"/>
        <w:lvlText w:val="%1.%2.%3."/>
        <w:lvlJc w:val="left"/>
        <w:pPr>
          <w:ind w:left="1080" w:hanging="723"/>
        </w:pPr>
        <w:rPr>
          <w:rFonts w:hint="default"/>
        </w:rPr>
      </w:lvl>
    </w:lvlOverride>
    <w:lvlOverride w:ilvl="3">
      <w:lvl w:ilvl="3">
        <w:start w:val="1"/>
        <w:numFmt w:val="decimal"/>
        <w:pStyle w:val="H4"/>
        <w:suff w:val="space"/>
        <w:lvlText w:val="%1.%2.%3.%4."/>
        <w:lvlJc w:val="left"/>
        <w:pPr>
          <w:ind w:left="1440" w:hanging="72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4" w16cid:durableId="1621187153">
    <w:abstractNumId w:val="40"/>
  </w:num>
  <w:num w:numId="45" w16cid:durableId="1287807305">
    <w:abstractNumId w:val="67"/>
  </w:num>
  <w:num w:numId="46" w16cid:durableId="299845132">
    <w:abstractNumId w:val="27"/>
  </w:num>
  <w:num w:numId="47" w16cid:durableId="2018844398">
    <w:abstractNumId w:val="55"/>
  </w:num>
  <w:num w:numId="48" w16cid:durableId="414329870">
    <w:abstractNumId w:val="54"/>
  </w:num>
  <w:num w:numId="49" w16cid:durableId="124930128">
    <w:abstractNumId w:val="65"/>
  </w:num>
  <w:num w:numId="50" w16cid:durableId="1342704806">
    <w:abstractNumId w:val="64"/>
  </w:num>
  <w:num w:numId="51" w16cid:durableId="2039618645">
    <w:abstractNumId w:val="49"/>
  </w:num>
  <w:num w:numId="52" w16cid:durableId="617491814">
    <w:abstractNumId w:val="53"/>
  </w:num>
  <w:num w:numId="53" w16cid:durableId="551386334">
    <w:abstractNumId w:val="32"/>
  </w:num>
  <w:num w:numId="54" w16cid:durableId="2032536137">
    <w:abstractNumId w:val="44"/>
  </w:num>
  <w:num w:numId="55" w16cid:durableId="1795909202">
    <w:abstractNumId w:val="39"/>
  </w:num>
  <w:num w:numId="56" w16cid:durableId="1862746301">
    <w:abstractNumId w:val="60"/>
  </w:num>
  <w:num w:numId="57" w16cid:durableId="820390040">
    <w:abstractNumId w:val="35"/>
  </w:num>
  <w:num w:numId="58" w16cid:durableId="1093433431">
    <w:abstractNumId w:val="69"/>
  </w:num>
  <w:num w:numId="59" w16cid:durableId="2056545464">
    <w:abstractNumId w:val="41"/>
  </w:num>
  <w:num w:numId="60" w16cid:durableId="2088845524">
    <w:abstractNumId w:val="58"/>
  </w:num>
  <w:num w:numId="61" w16cid:durableId="594360432">
    <w:abstractNumId w:val="62"/>
  </w:num>
  <w:num w:numId="62" w16cid:durableId="734744336">
    <w:abstractNumId w:val="29"/>
  </w:num>
  <w:num w:numId="63" w16cid:durableId="1871146707">
    <w:abstractNumId w:val="74"/>
  </w:num>
  <w:num w:numId="64" w16cid:durableId="646471185">
    <w:abstractNumId w:val="28"/>
  </w:num>
  <w:num w:numId="65" w16cid:durableId="643512840">
    <w:abstractNumId w:val="50"/>
  </w:num>
  <w:num w:numId="66" w16cid:durableId="2140416813">
    <w:abstractNumId w:val="66"/>
  </w:num>
  <w:num w:numId="67" w16cid:durableId="607467081">
    <w:abstractNumId w:val="61"/>
  </w:num>
  <w:num w:numId="68" w16cid:durableId="1588493460">
    <w:abstractNumId w:val="71"/>
  </w:num>
  <w:num w:numId="69" w16cid:durableId="1708530384">
    <w:abstractNumId w:val="56"/>
  </w:num>
  <w:num w:numId="70" w16cid:durableId="1142233677">
    <w:abstractNumId w:val="48"/>
  </w:num>
  <w:num w:numId="71" w16cid:durableId="817844034">
    <w:abstractNumId w:val="51"/>
  </w:num>
  <w:num w:numId="72" w16cid:durableId="868760539">
    <w:abstractNumId w:val="47"/>
  </w:num>
  <w:num w:numId="73" w16cid:durableId="1277568356">
    <w:abstractNumId w:val="37"/>
  </w:num>
  <w:num w:numId="74" w16cid:durableId="1404793294">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688416074">
    <w:abstractNumId w:val="31"/>
  </w:num>
  <w:num w:numId="76" w16cid:durableId="285236657">
    <w:abstractNumId w:val="34"/>
  </w:num>
  <w:num w:numId="77" w16cid:durableId="1311515086">
    <w:abstractNumId w:val="57"/>
  </w:num>
  <w:num w:numId="78" w16cid:durableId="495608357">
    <w:abstractNumId w:val="72"/>
  </w:num>
  <w:num w:numId="79" w16cid:durableId="2029981223">
    <w:abstractNumId w:val="36"/>
  </w:num>
  <w:num w:numId="80" w16cid:durableId="854537550">
    <w:abstractNumId w:val="38"/>
  </w:num>
  <w:num w:numId="81" w16cid:durableId="717171954">
    <w:abstractNumId w:val="68"/>
  </w:num>
  <w:num w:numId="82" w16cid:durableId="34892171">
    <w:abstractNumId w:val="52"/>
  </w:num>
  <w:num w:numId="83" w16cid:durableId="1271009818">
    <w:abstractNumId w:val="33"/>
  </w:num>
  <w:num w:numId="84" w16cid:durableId="640888005">
    <w:abstractNumId w:val="45"/>
  </w:num>
  <w:num w:numId="85" w16cid:durableId="554972388">
    <w:abstractNumId w:val="59"/>
  </w:num>
  <w:num w:numId="86" w16cid:durableId="182937045">
    <w:abstractNumId w:val="63"/>
  </w:num>
  <w:num w:numId="87" w16cid:durableId="1087843283">
    <w:abstractNumId w:val="26"/>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activeWritingStyle w:appName="MSWord" w:lang="en-US" w:vendorID="64" w:dllVersion="4096" w:nlCheck="1" w:checkStyle="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29CA"/>
    <w:rsid w:val="00000AA5"/>
    <w:rsid w:val="00003435"/>
    <w:rsid w:val="00011D30"/>
    <w:rsid w:val="00013C4C"/>
    <w:rsid w:val="0001680B"/>
    <w:rsid w:val="00032218"/>
    <w:rsid w:val="00033458"/>
    <w:rsid w:val="00035BE3"/>
    <w:rsid w:val="00042AAF"/>
    <w:rsid w:val="00044737"/>
    <w:rsid w:val="00047FA8"/>
    <w:rsid w:val="00056B77"/>
    <w:rsid w:val="000647B4"/>
    <w:rsid w:val="000665D6"/>
    <w:rsid w:val="00067106"/>
    <w:rsid w:val="0007074A"/>
    <w:rsid w:val="0007078F"/>
    <w:rsid w:val="00072959"/>
    <w:rsid w:val="00084BB3"/>
    <w:rsid w:val="00085E58"/>
    <w:rsid w:val="000906B8"/>
    <w:rsid w:val="0009283C"/>
    <w:rsid w:val="00092FD1"/>
    <w:rsid w:val="0009514F"/>
    <w:rsid w:val="000A186A"/>
    <w:rsid w:val="000A549E"/>
    <w:rsid w:val="000B11C4"/>
    <w:rsid w:val="000B29E4"/>
    <w:rsid w:val="000B579B"/>
    <w:rsid w:val="000B6329"/>
    <w:rsid w:val="000C0411"/>
    <w:rsid w:val="000C058D"/>
    <w:rsid w:val="000C61B6"/>
    <w:rsid w:val="000D04CA"/>
    <w:rsid w:val="000D1B28"/>
    <w:rsid w:val="000D576A"/>
    <w:rsid w:val="000E0EE9"/>
    <w:rsid w:val="000E1BA8"/>
    <w:rsid w:val="000E6AA3"/>
    <w:rsid w:val="000F16DC"/>
    <w:rsid w:val="000F3072"/>
    <w:rsid w:val="000F52B5"/>
    <w:rsid w:val="00100273"/>
    <w:rsid w:val="001004A5"/>
    <w:rsid w:val="00102BB4"/>
    <w:rsid w:val="0010520D"/>
    <w:rsid w:val="001053AA"/>
    <w:rsid w:val="001057DC"/>
    <w:rsid w:val="00106318"/>
    <w:rsid w:val="00106DE0"/>
    <w:rsid w:val="00115A80"/>
    <w:rsid w:val="001215D2"/>
    <w:rsid w:val="0012458F"/>
    <w:rsid w:val="001268D2"/>
    <w:rsid w:val="00133598"/>
    <w:rsid w:val="001343BB"/>
    <w:rsid w:val="0013790C"/>
    <w:rsid w:val="001379FB"/>
    <w:rsid w:val="001407A1"/>
    <w:rsid w:val="00146751"/>
    <w:rsid w:val="001506F1"/>
    <w:rsid w:val="00151BEC"/>
    <w:rsid w:val="00151E94"/>
    <w:rsid w:val="00152EB9"/>
    <w:rsid w:val="00155178"/>
    <w:rsid w:val="00156526"/>
    <w:rsid w:val="00161763"/>
    <w:rsid w:val="0016451E"/>
    <w:rsid w:val="001665DD"/>
    <w:rsid w:val="00166799"/>
    <w:rsid w:val="0016683B"/>
    <w:rsid w:val="00171644"/>
    <w:rsid w:val="00172320"/>
    <w:rsid w:val="00174C1B"/>
    <w:rsid w:val="001807C3"/>
    <w:rsid w:val="00184AFF"/>
    <w:rsid w:val="0019080F"/>
    <w:rsid w:val="00195EDD"/>
    <w:rsid w:val="0019708C"/>
    <w:rsid w:val="00197BFC"/>
    <w:rsid w:val="001A1587"/>
    <w:rsid w:val="001A3188"/>
    <w:rsid w:val="001A3528"/>
    <w:rsid w:val="001A5927"/>
    <w:rsid w:val="001A642E"/>
    <w:rsid w:val="001A7AE0"/>
    <w:rsid w:val="001B14F3"/>
    <w:rsid w:val="001B234B"/>
    <w:rsid w:val="001B47DF"/>
    <w:rsid w:val="001B65E1"/>
    <w:rsid w:val="001C3690"/>
    <w:rsid w:val="001C6143"/>
    <w:rsid w:val="001D3936"/>
    <w:rsid w:val="001D4CF1"/>
    <w:rsid w:val="001D5232"/>
    <w:rsid w:val="001E46CF"/>
    <w:rsid w:val="001F34A5"/>
    <w:rsid w:val="001F51AB"/>
    <w:rsid w:val="002062FC"/>
    <w:rsid w:val="00206ED1"/>
    <w:rsid w:val="00215C4F"/>
    <w:rsid w:val="002316FD"/>
    <w:rsid w:val="00233962"/>
    <w:rsid w:val="00234F69"/>
    <w:rsid w:val="002368AC"/>
    <w:rsid w:val="002414D5"/>
    <w:rsid w:val="00242D1A"/>
    <w:rsid w:val="00245F05"/>
    <w:rsid w:val="0025084C"/>
    <w:rsid w:val="00254D44"/>
    <w:rsid w:val="00254E63"/>
    <w:rsid w:val="002562F3"/>
    <w:rsid w:val="002575BA"/>
    <w:rsid w:val="00261337"/>
    <w:rsid w:val="00262D3E"/>
    <w:rsid w:val="00264525"/>
    <w:rsid w:val="002658E4"/>
    <w:rsid w:val="00266BEB"/>
    <w:rsid w:val="00266DCB"/>
    <w:rsid w:val="00267B53"/>
    <w:rsid w:val="0027025A"/>
    <w:rsid w:val="00271264"/>
    <w:rsid w:val="002740D1"/>
    <w:rsid w:val="0027536F"/>
    <w:rsid w:val="00275C58"/>
    <w:rsid w:val="00277F3C"/>
    <w:rsid w:val="00280751"/>
    <w:rsid w:val="00281B3A"/>
    <w:rsid w:val="00282E85"/>
    <w:rsid w:val="00286AD8"/>
    <w:rsid w:val="00287E55"/>
    <w:rsid w:val="0029604C"/>
    <w:rsid w:val="00296245"/>
    <w:rsid w:val="002A0A07"/>
    <w:rsid w:val="002A2706"/>
    <w:rsid w:val="002A2A70"/>
    <w:rsid w:val="002A4E97"/>
    <w:rsid w:val="002A57A1"/>
    <w:rsid w:val="002B5571"/>
    <w:rsid w:val="002B670B"/>
    <w:rsid w:val="002B6C6D"/>
    <w:rsid w:val="002B721C"/>
    <w:rsid w:val="002C11B6"/>
    <w:rsid w:val="002C3640"/>
    <w:rsid w:val="002C3B95"/>
    <w:rsid w:val="002D5B53"/>
    <w:rsid w:val="002E4631"/>
    <w:rsid w:val="002E4799"/>
    <w:rsid w:val="002E62C1"/>
    <w:rsid w:val="002F4589"/>
    <w:rsid w:val="002F5BE7"/>
    <w:rsid w:val="00300A2E"/>
    <w:rsid w:val="00301009"/>
    <w:rsid w:val="003019B6"/>
    <w:rsid w:val="003201FC"/>
    <w:rsid w:val="0032060C"/>
    <w:rsid w:val="00320B64"/>
    <w:rsid w:val="00321157"/>
    <w:rsid w:val="003211E0"/>
    <w:rsid w:val="00324FE1"/>
    <w:rsid w:val="00326E77"/>
    <w:rsid w:val="003337BF"/>
    <w:rsid w:val="00335E26"/>
    <w:rsid w:val="0033660F"/>
    <w:rsid w:val="00340DAA"/>
    <w:rsid w:val="00341071"/>
    <w:rsid w:val="00341F2D"/>
    <w:rsid w:val="003502FD"/>
    <w:rsid w:val="003551A0"/>
    <w:rsid w:val="00355E03"/>
    <w:rsid w:val="00356451"/>
    <w:rsid w:val="00356BA1"/>
    <w:rsid w:val="003621B1"/>
    <w:rsid w:val="00365156"/>
    <w:rsid w:val="0036788A"/>
    <w:rsid w:val="00371725"/>
    <w:rsid w:val="003741A9"/>
    <w:rsid w:val="00383386"/>
    <w:rsid w:val="00385829"/>
    <w:rsid w:val="00395006"/>
    <w:rsid w:val="00396A5B"/>
    <w:rsid w:val="003A3218"/>
    <w:rsid w:val="003A3459"/>
    <w:rsid w:val="003B2601"/>
    <w:rsid w:val="003C3CD9"/>
    <w:rsid w:val="003D5C8C"/>
    <w:rsid w:val="003D67B4"/>
    <w:rsid w:val="003E00E6"/>
    <w:rsid w:val="003E5A99"/>
    <w:rsid w:val="003F08F5"/>
    <w:rsid w:val="003F742B"/>
    <w:rsid w:val="004022A5"/>
    <w:rsid w:val="004049D4"/>
    <w:rsid w:val="00413734"/>
    <w:rsid w:val="00422855"/>
    <w:rsid w:val="00422A8C"/>
    <w:rsid w:val="00425740"/>
    <w:rsid w:val="004277B8"/>
    <w:rsid w:val="004337BC"/>
    <w:rsid w:val="00433F04"/>
    <w:rsid w:val="004346A8"/>
    <w:rsid w:val="00437465"/>
    <w:rsid w:val="00437D12"/>
    <w:rsid w:val="00437FA9"/>
    <w:rsid w:val="00441953"/>
    <w:rsid w:val="00441E96"/>
    <w:rsid w:val="00452C01"/>
    <w:rsid w:val="00454E3E"/>
    <w:rsid w:val="00455ADF"/>
    <w:rsid w:val="00456F10"/>
    <w:rsid w:val="00460362"/>
    <w:rsid w:val="00460EFF"/>
    <w:rsid w:val="004612ED"/>
    <w:rsid w:val="00461391"/>
    <w:rsid w:val="004639ED"/>
    <w:rsid w:val="00464293"/>
    <w:rsid w:val="004711E8"/>
    <w:rsid w:val="004744F0"/>
    <w:rsid w:val="00476933"/>
    <w:rsid w:val="004817F9"/>
    <w:rsid w:val="00482B94"/>
    <w:rsid w:val="00483D0A"/>
    <w:rsid w:val="004846D0"/>
    <w:rsid w:val="004A177D"/>
    <w:rsid w:val="004A31BD"/>
    <w:rsid w:val="004B08CA"/>
    <w:rsid w:val="004B2583"/>
    <w:rsid w:val="004B5168"/>
    <w:rsid w:val="004B75A4"/>
    <w:rsid w:val="004C4ACF"/>
    <w:rsid w:val="004C5C5C"/>
    <w:rsid w:val="004C6E1E"/>
    <w:rsid w:val="004C7521"/>
    <w:rsid w:val="004D0AAB"/>
    <w:rsid w:val="004D3B15"/>
    <w:rsid w:val="004D51C3"/>
    <w:rsid w:val="004D526F"/>
    <w:rsid w:val="004D7558"/>
    <w:rsid w:val="004D789C"/>
    <w:rsid w:val="004E347F"/>
    <w:rsid w:val="004E6AFD"/>
    <w:rsid w:val="004F3659"/>
    <w:rsid w:val="00503A84"/>
    <w:rsid w:val="005047D2"/>
    <w:rsid w:val="00514229"/>
    <w:rsid w:val="00525299"/>
    <w:rsid w:val="005258FC"/>
    <w:rsid w:val="005279B6"/>
    <w:rsid w:val="00527E1C"/>
    <w:rsid w:val="00534526"/>
    <w:rsid w:val="00535F8D"/>
    <w:rsid w:val="00537425"/>
    <w:rsid w:val="00541AD1"/>
    <w:rsid w:val="00542BE5"/>
    <w:rsid w:val="00547834"/>
    <w:rsid w:val="00566B4A"/>
    <w:rsid w:val="00572B4F"/>
    <w:rsid w:val="00583829"/>
    <w:rsid w:val="0058463E"/>
    <w:rsid w:val="00586CCE"/>
    <w:rsid w:val="00590695"/>
    <w:rsid w:val="005B12ED"/>
    <w:rsid w:val="005B16F3"/>
    <w:rsid w:val="005B2ADA"/>
    <w:rsid w:val="005B5D40"/>
    <w:rsid w:val="005B6105"/>
    <w:rsid w:val="005B71D5"/>
    <w:rsid w:val="005B7553"/>
    <w:rsid w:val="005C1629"/>
    <w:rsid w:val="005C1A45"/>
    <w:rsid w:val="005C3EF9"/>
    <w:rsid w:val="005D080E"/>
    <w:rsid w:val="005D5973"/>
    <w:rsid w:val="005D61E7"/>
    <w:rsid w:val="005D6588"/>
    <w:rsid w:val="005D6B36"/>
    <w:rsid w:val="005E1244"/>
    <w:rsid w:val="005E1BCD"/>
    <w:rsid w:val="005E7B56"/>
    <w:rsid w:val="005F3C2D"/>
    <w:rsid w:val="00602F79"/>
    <w:rsid w:val="0061185B"/>
    <w:rsid w:val="00611C59"/>
    <w:rsid w:val="00617664"/>
    <w:rsid w:val="00617E01"/>
    <w:rsid w:val="00622754"/>
    <w:rsid w:val="00630C4A"/>
    <w:rsid w:val="006412F3"/>
    <w:rsid w:val="00647761"/>
    <w:rsid w:val="00650464"/>
    <w:rsid w:val="006569E5"/>
    <w:rsid w:val="006570F7"/>
    <w:rsid w:val="00657403"/>
    <w:rsid w:val="00661BDC"/>
    <w:rsid w:val="00662A66"/>
    <w:rsid w:val="00663961"/>
    <w:rsid w:val="00665676"/>
    <w:rsid w:val="006667DA"/>
    <w:rsid w:val="00685C16"/>
    <w:rsid w:val="006866B6"/>
    <w:rsid w:val="0068732B"/>
    <w:rsid w:val="006919F7"/>
    <w:rsid w:val="00695F8C"/>
    <w:rsid w:val="006A127E"/>
    <w:rsid w:val="006A19C0"/>
    <w:rsid w:val="006A4E9D"/>
    <w:rsid w:val="006A6CB8"/>
    <w:rsid w:val="006B02C3"/>
    <w:rsid w:val="006C4C55"/>
    <w:rsid w:val="006C57F4"/>
    <w:rsid w:val="006D13D3"/>
    <w:rsid w:val="006D1A05"/>
    <w:rsid w:val="006D33F5"/>
    <w:rsid w:val="006D6E05"/>
    <w:rsid w:val="006E3E89"/>
    <w:rsid w:val="006E7541"/>
    <w:rsid w:val="006F1DD2"/>
    <w:rsid w:val="006F3C54"/>
    <w:rsid w:val="006F793F"/>
    <w:rsid w:val="00700366"/>
    <w:rsid w:val="00703A35"/>
    <w:rsid w:val="007040E3"/>
    <w:rsid w:val="00707B82"/>
    <w:rsid w:val="00710E85"/>
    <w:rsid w:val="00710F88"/>
    <w:rsid w:val="007119B7"/>
    <w:rsid w:val="007227B4"/>
    <w:rsid w:val="007239F4"/>
    <w:rsid w:val="00730FFB"/>
    <w:rsid w:val="0073155E"/>
    <w:rsid w:val="0073197F"/>
    <w:rsid w:val="00735040"/>
    <w:rsid w:val="00735AE1"/>
    <w:rsid w:val="0073792B"/>
    <w:rsid w:val="00737BBF"/>
    <w:rsid w:val="007419C1"/>
    <w:rsid w:val="007427AE"/>
    <w:rsid w:val="00751071"/>
    <w:rsid w:val="00751A8C"/>
    <w:rsid w:val="00757493"/>
    <w:rsid w:val="00766748"/>
    <w:rsid w:val="00771E8D"/>
    <w:rsid w:val="00773943"/>
    <w:rsid w:val="0077485F"/>
    <w:rsid w:val="00783AA6"/>
    <w:rsid w:val="00790365"/>
    <w:rsid w:val="00792B5B"/>
    <w:rsid w:val="0079506C"/>
    <w:rsid w:val="007B13AA"/>
    <w:rsid w:val="007B217A"/>
    <w:rsid w:val="007B2F19"/>
    <w:rsid w:val="007B47F4"/>
    <w:rsid w:val="007B5F10"/>
    <w:rsid w:val="007C7B97"/>
    <w:rsid w:val="007D137C"/>
    <w:rsid w:val="007D4E19"/>
    <w:rsid w:val="007E06DF"/>
    <w:rsid w:val="007E5D24"/>
    <w:rsid w:val="007E5E51"/>
    <w:rsid w:val="007E6F2C"/>
    <w:rsid w:val="007F01E3"/>
    <w:rsid w:val="007F0239"/>
    <w:rsid w:val="007F15F2"/>
    <w:rsid w:val="007F309C"/>
    <w:rsid w:val="007F3496"/>
    <w:rsid w:val="0080116A"/>
    <w:rsid w:val="00801C67"/>
    <w:rsid w:val="0080341D"/>
    <w:rsid w:val="008068E1"/>
    <w:rsid w:val="00811298"/>
    <w:rsid w:val="008136DA"/>
    <w:rsid w:val="00813702"/>
    <w:rsid w:val="00814205"/>
    <w:rsid w:val="00823408"/>
    <w:rsid w:val="00827DF4"/>
    <w:rsid w:val="00832BBD"/>
    <w:rsid w:val="0083576F"/>
    <w:rsid w:val="0083602D"/>
    <w:rsid w:val="00837541"/>
    <w:rsid w:val="00841319"/>
    <w:rsid w:val="00841B66"/>
    <w:rsid w:val="00844827"/>
    <w:rsid w:val="00851C17"/>
    <w:rsid w:val="008553DD"/>
    <w:rsid w:val="00863A3D"/>
    <w:rsid w:val="00864B84"/>
    <w:rsid w:val="0086745B"/>
    <w:rsid w:val="0087015A"/>
    <w:rsid w:val="008723A5"/>
    <w:rsid w:val="00874438"/>
    <w:rsid w:val="00875161"/>
    <w:rsid w:val="00882251"/>
    <w:rsid w:val="00890B75"/>
    <w:rsid w:val="008A0305"/>
    <w:rsid w:val="008A0A02"/>
    <w:rsid w:val="008A2327"/>
    <w:rsid w:val="008A5A2A"/>
    <w:rsid w:val="008B08A3"/>
    <w:rsid w:val="008B2BF2"/>
    <w:rsid w:val="008B6343"/>
    <w:rsid w:val="008B7903"/>
    <w:rsid w:val="008E383C"/>
    <w:rsid w:val="008E4F0B"/>
    <w:rsid w:val="008E668A"/>
    <w:rsid w:val="008E684C"/>
    <w:rsid w:val="008F2BBB"/>
    <w:rsid w:val="0090124D"/>
    <w:rsid w:val="009025B7"/>
    <w:rsid w:val="00905824"/>
    <w:rsid w:val="00905FE2"/>
    <w:rsid w:val="0090642E"/>
    <w:rsid w:val="00913D9B"/>
    <w:rsid w:val="0091512D"/>
    <w:rsid w:val="009166CD"/>
    <w:rsid w:val="00917132"/>
    <w:rsid w:val="00926FA4"/>
    <w:rsid w:val="009277CC"/>
    <w:rsid w:val="00927B67"/>
    <w:rsid w:val="00927EB6"/>
    <w:rsid w:val="0093381F"/>
    <w:rsid w:val="0094024D"/>
    <w:rsid w:val="00940697"/>
    <w:rsid w:val="009429CA"/>
    <w:rsid w:val="00945109"/>
    <w:rsid w:val="00956E64"/>
    <w:rsid w:val="00971A4E"/>
    <w:rsid w:val="009759B4"/>
    <w:rsid w:val="0097668C"/>
    <w:rsid w:val="00976EB5"/>
    <w:rsid w:val="00977B5A"/>
    <w:rsid w:val="00980A7D"/>
    <w:rsid w:val="0098692B"/>
    <w:rsid w:val="00991C8F"/>
    <w:rsid w:val="00992794"/>
    <w:rsid w:val="00993589"/>
    <w:rsid w:val="00996E65"/>
    <w:rsid w:val="0099737D"/>
    <w:rsid w:val="009A0A89"/>
    <w:rsid w:val="009A5396"/>
    <w:rsid w:val="009A5411"/>
    <w:rsid w:val="009A6701"/>
    <w:rsid w:val="009B1843"/>
    <w:rsid w:val="009B2BFF"/>
    <w:rsid w:val="009B56A3"/>
    <w:rsid w:val="009C0D03"/>
    <w:rsid w:val="009C0D48"/>
    <w:rsid w:val="009C46A1"/>
    <w:rsid w:val="009D0058"/>
    <w:rsid w:val="009D05AF"/>
    <w:rsid w:val="009D12ED"/>
    <w:rsid w:val="009D22FB"/>
    <w:rsid w:val="009D46F4"/>
    <w:rsid w:val="009D4D0C"/>
    <w:rsid w:val="009E3659"/>
    <w:rsid w:val="009E5D32"/>
    <w:rsid w:val="009E7991"/>
    <w:rsid w:val="009F21D0"/>
    <w:rsid w:val="009F5D2D"/>
    <w:rsid w:val="00A01F7E"/>
    <w:rsid w:val="00A01F82"/>
    <w:rsid w:val="00A06AD8"/>
    <w:rsid w:val="00A16326"/>
    <w:rsid w:val="00A16C35"/>
    <w:rsid w:val="00A17DAE"/>
    <w:rsid w:val="00A21D5D"/>
    <w:rsid w:val="00A2235E"/>
    <w:rsid w:val="00A24B25"/>
    <w:rsid w:val="00A30AAB"/>
    <w:rsid w:val="00A33D81"/>
    <w:rsid w:val="00A34992"/>
    <w:rsid w:val="00A44CF8"/>
    <w:rsid w:val="00A4519A"/>
    <w:rsid w:val="00A462A4"/>
    <w:rsid w:val="00A4656A"/>
    <w:rsid w:val="00A46AA8"/>
    <w:rsid w:val="00A531E6"/>
    <w:rsid w:val="00A55421"/>
    <w:rsid w:val="00A64C3F"/>
    <w:rsid w:val="00A66E8B"/>
    <w:rsid w:val="00A705C5"/>
    <w:rsid w:val="00A81EF4"/>
    <w:rsid w:val="00A846AE"/>
    <w:rsid w:val="00A91716"/>
    <w:rsid w:val="00A91C75"/>
    <w:rsid w:val="00A94E8D"/>
    <w:rsid w:val="00AA2E7E"/>
    <w:rsid w:val="00AA36C4"/>
    <w:rsid w:val="00AA5476"/>
    <w:rsid w:val="00AA5A3B"/>
    <w:rsid w:val="00AB398A"/>
    <w:rsid w:val="00AC12C2"/>
    <w:rsid w:val="00AC70EF"/>
    <w:rsid w:val="00AD128D"/>
    <w:rsid w:val="00AD5E76"/>
    <w:rsid w:val="00AD6EC8"/>
    <w:rsid w:val="00AD7551"/>
    <w:rsid w:val="00AD79BD"/>
    <w:rsid w:val="00AF2C99"/>
    <w:rsid w:val="00AF4014"/>
    <w:rsid w:val="00AF6D52"/>
    <w:rsid w:val="00B00520"/>
    <w:rsid w:val="00B01195"/>
    <w:rsid w:val="00B040D2"/>
    <w:rsid w:val="00B0438A"/>
    <w:rsid w:val="00B066DB"/>
    <w:rsid w:val="00B06E63"/>
    <w:rsid w:val="00B13B03"/>
    <w:rsid w:val="00B140F1"/>
    <w:rsid w:val="00B15F1C"/>
    <w:rsid w:val="00B166F3"/>
    <w:rsid w:val="00B16A1D"/>
    <w:rsid w:val="00B17D8A"/>
    <w:rsid w:val="00B219C6"/>
    <w:rsid w:val="00B2218D"/>
    <w:rsid w:val="00B22E4F"/>
    <w:rsid w:val="00B23CEE"/>
    <w:rsid w:val="00B240BE"/>
    <w:rsid w:val="00B24B7A"/>
    <w:rsid w:val="00B25AD9"/>
    <w:rsid w:val="00B31AD3"/>
    <w:rsid w:val="00B34FDE"/>
    <w:rsid w:val="00B417C1"/>
    <w:rsid w:val="00B418CA"/>
    <w:rsid w:val="00B528CB"/>
    <w:rsid w:val="00B54ACE"/>
    <w:rsid w:val="00B57991"/>
    <w:rsid w:val="00B57B38"/>
    <w:rsid w:val="00B663FE"/>
    <w:rsid w:val="00B6695D"/>
    <w:rsid w:val="00B70FE4"/>
    <w:rsid w:val="00B740F3"/>
    <w:rsid w:val="00B74B0C"/>
    <w:rsid w:val="00B823C7"/>
    <w:rsid w:val="00B8345A"/>
    <w:rsid w:val="00B83F1B"/>
    <w:rsid w:val="00B847F8"/>
    <w:rsid w:val="00B934FF"/>
    <w:rsid w:val="00BA1AC8"/>
    <w:rsid w:val="00BA7CBE"/>
    <w:rsid w:val="00BB3A04"/>
    <w:rsid w:val="00BB3BCC"/>
    <w:rsid w:val="00BB4831"/>
    <w:rsid w:val="00BB5248"/>
    <w:rsid w:val="00BB5869"/>
    <w:rsid w:val="00BD1D48"/>
    <w:rsid w:val="00BD72C2"/>
    <w:rsid w:val="00BE1185"/>
    <w:rsid w:val="00BE4BDB"/>
    <w:rsid w:val="00BE70B9"/>
    <w:rsid w:val="00BF05EC"/>
    <w:rsid w:val="00BF1928"/>
    <w:rsid w:val="00BF1BC6"/>
    <w:rsid w:val="00BF3913"/>
    <w:rsid w:val="00C005CF"/>
    <w:rsid w:val="00C0258F"/>
    <w:rsid w:val="00C03930"/>
    <w:rsid w:val="00C04FCD"/>
    <w:rsid w:val="00C074B8"/>
    <w:rsid w:val="00C0765C"/>
    <w:rsid w:val="00C163E6"/>
    <w:rsid w:val="00C20132"/>
    <w:rsid w:val="00C21EFE"/>
    <w:rsid w:val="00C30663"/>
    <w:rsid w:val="00C5143D"/>
    <w:rsid w:val="00C536D8"/>
    <w:rsid w:val="00C60FB5"/>
    <w:rsid w:val="00C613A4"/>
    <w:rsid w:val="00C73D9D"/>
    <w:rsid w:val="00C76AFF"/>
    <w:rsid w:val="00C777A7"/>
    <w:rsid w:val="00C77FEF"/>
    <w:rsid w:val="00C80945"/>
    <w:rsid w:val="00C8181B"/>
    <w:rsid w:val="00C825E4"/>
    <w:rsid w:val="00C84F76"/>
    <w:rsid w:val="00C87A2E"/>
    <w:rsid w:val="00C933B8"/>
    <w:rsid w:val="00C94C3A"/>
    <w:rsid w:val="00C95274"/>
    <w:rsid w:val="00CA3632"/>
    <w:rsid w:val="00CA4779"/>
    <w:rsid w:val="00CB18E3"/>
    <w:rsid w:val="00CB2137"/>
    <w:rsid w:val="00CB73E6"/>
    <w:rsid w:val="00CC13DB"/>
    <w:rsid w:val="00CC3C3A"/>
    <w:rsid w:val="00CD0683"/>
    <w:rsid w:val="00CD2C63"/>
    <w:rsid w:val="00CE460D"/>
    <w:rsid w:val="00CE625A"/>
    <w:rsid w:val="00CE6529"/>
    <w:rsid w:val="00CE7104"/>
    <w:rsid w:val="00CF01B9"/>
    <w:rsid w:val="00CF34F3"/>
    <w:rsid w:val="00CF39D2"/>
    <w:rsid w:val="00CF7001"/>
    <w:rsid w:val="00CF7209"/>
    <w:rsid w:val="00CF74F7"/>
    <w:rsid w:val="00D00523"/>
    <w:rsid w:val="00D00F7B"/>
    <w:rsid w:val="00D17428"/>
    <w:rsid w:val="00D207E8"/>
    <w:rsid w:val="00D23DCF"/>
    <w:rsid w:val="00D31146"/>
    <w:rsid w:val="00D31985"/>
    <w:rsid w:val="00D32BE8"/>
    <w:rsid w:val="00D34638"/>
    <w:rsid w:val="00D525A0"/>
    <w:rsid w:val="00D65A0C"/>
    <w:rsid w:val="00D660DB"/>
    <w:rsid w:val="00D668E6"/>
    <w:rsid w:val="00D77C70"/>
    <w:rsid w:val="00D8149C"/>
    <w:rsid w:val="00D83361"/>
    <w:rsid w:val="00D92669"/>
    <w:rsid w:val="00D92BD5"/>
    <w:rsid w:val="00DA3AAF"/>
    <w:rsid w:val="00DA663F"/>
    <w:rsid w:val="00DC0131"/>
    <w:rsid w:val="00DC3262"/>
    <w:rsid w:val="00DC3564"/>
    <w:rsid w:val="00DD1A21"/>
    <w:rsid w:val="00DD3E52"/>
    <w:rsid w:val="00DD70FD"/>
    <w:rsid w:val="00DE4151"/>
    <w:rsid w:val="00DE7C1C"/>
    <w:rsid w:val="00DF0E71"/>
    <w:rsid w:val="00E01EB3"/>
    <w:rsid w:val="00E05BDD"/>
    <w:rsid w:val="00E060CA"/>
    <w:rsid w:val="00E0636F"/>
    <w:rsid w:val="00E066D4"/>
    <w:rsid w:val="00E25968"/>
    <w:rsid w:val="00E2649B"/>
    <w:rsid w:val="00E27612"/>
    <w:rsid w:val="00E301F5"/>
    <w:rsid w:val="00E31318"/>
    <w:rsid w:val="00E32FC7"/>
    <w:rsid w:val="00E34D3D"/>
    <w:rsid w:val="00E34EC7"/>
    <w:rsid w:val="00E3502C"/>
    <w:rsid w:val="00E35CDD"/>
    <w:rsid w:val="00E36177"/>
    <w:rsid w:val="00E373B9"/>
    <w:rsid w:val="00E3759C"/>
    <w:rsid w:val="00E42AFF"/>
    <w:rsid w:val="00E46532"/>
    <w:rsid w:val="00E509B6"/>
    <w:rsid w:val="00E528B3"/>
    <w:rsid w:val="00E53D2A"/>
    <w:rsid w:val="00E55013"/>
    <w:rsid w:val="00E5648A"/>
    <w:rsid w:val="00E567C9"/>
    <w:rsid w:val="00E60048"/>
    <w:rsid w:val="00E6015D"/>
    <w:rsid w:val="00E603BC"/>
    <w:rsid w:val="00E606D0"/>
    <w:rsid w:val="00E70219"/>
    <w:rsid w:val="00E7027A"/>
    <w:rsid w:val="00E7062B"/>
    <w:rsid w:val="00E7219E"/>
    <w:rsid w:val="00E772B1"/>
    <w:rsid w:val="00E840D9"/>
    <w:rsid w:val="00E91112"/>
    <w:rsid w:val="00EA0E37"/>
    <w:rsid w:val="00EA2B56"/>
    <w:rsid w:val="00EB5288"/>
    <w:rsid w:val="00EB6623"/>
    <w:rsid w:val="00EC0B64"/>
    <w:rsid w:val="00EC68F5"/>
    <w:rsid w:val="00ED17F8"/>
    <w:rsid w:val="00ED43BB"/>
    <w:rsid w:val="00ED774E"/>
    <w:rsid w:val="00EF0D82"/>
    <w:rsid w:val="00EF1F3D"/>
    <w:rsid w:val="00F0032A"/>
    <w:rsid w:val="00F04073"/>
    <w:rsid w:val="00F04818"/>
    <w:rsid w:val="00F200F1"/>
    <w:rsid w:val="00F215BB"/>
    <w:rsid w:val="00F22207"/>
    <w:rsid w:val="00F250DF"/>
    <w:rsid w:val="00F26458"/>
    <w:rsid w:val="00F33CFE"/>
    <w:rsid w:val="00F35F91"/>
    <w:rsid w:val="00F42209"/>
    <w:rsid w:val="00F44984"/>
    <w:rsid w:val="00F45582"/>
    <w:rsid w:val="00F46544"/>
    <w:rsid w:val="00F5361A"/>
    <w:rsid w:val="00F61134"/>
    <w:rsid w:val="00F71820"/>
    <w:rsid w:val="00F7245A"/>
    <w:rsid w:val="00F75CAA"/>
    <w:rsid w:val="00F76FC3"/>
    <w:rsid w:val="00F81DD6"/>
    <w:rsid w:val="00F84823"/>
    <w:rsid w:val="00F9774F"/>
    <w:rsid w:val="00FA5EE9"/>
    <w:rsid w:val="00FB27D2"/>
    <w:rsid w:val="00FB2FA0"/>
    <w:rsid w:val="00FC7227"/>
    <w:rsid w:val="00FE1B3D"/>
    <w:rsid w:val="00FE5964"/>
    <w:rsid w:val="00FE7CFD"/>
    <w:rsid w:val="00FF3EB3"/>
    <w:rsid w:val="00FF6869"/>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A6D36CC9-4397-244C-88C5-59B6E08AC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2601"/>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autoRedefine/>
    <w:rsid w:val="00A2235E"/>
    <w:pPr>
      <w:keepNext/>
      <w:numPr>
        <w:numId w:val="2"/>
      </w:numPr>
      <w:spacing w:before="120" w:after="120" w:line="360" w:lineRule="auto"/>
      <w:ind w:left="720" w:hanging="720"/>
      <w:jc w:val="center"/>
      <w:outlineLvl w:val="0"/>
    </w:pPr>
    <w:rPr>
      <w:b/>
      <w:sz w:val="28"/>
    </w:rPr>
  </w:style>
  <w:style w:type="paragraph" w:styleId="Heading2">
    <w:name w:val="heading 2"/>
    <w:basedOn w:val="Normal"/>
    <w:next w:val="Heading1"/>
    <w:link w:val="Heading2Char"/>
    <w:autoRedefine/>
    <w:unhideWhenUsed/>
    <w:rsid w:val="00A2235E"/>
    <w:pPr>
      <w:keepNext/>
      <w:numPr>
        <w:ilvl w:val="1"/>
        <w:numId w:val="3"/>
      </w:numPr>
      <w:spacing w:before="120" w:after="120" w:line="360" w:lineRule="auto"/>
      <w:outlineLvl w:val="1"/>
    </w:pPr>
    <w:rPr>
      <w:b/>
    </w:rPr>
  </w:style>
  <w:style w:type="paragraph" w:styleId="Heading3">
    <w:name w:val="heading 3"/>
    <w:basedOn w:val="Normal"/>
    <w:next w:val="Heading2"/>
    <w:link w:val="Heading3Char"/>
    <w:autoRedefine/>
    <w:uiPriority w:val="9"/>
    <w:unhideWhenUsed/>
    <w:rsid w:val="00EF1F3D"/>
    <w:pPr>
      <w:keepNext/>
      <w:keepLines/>
      <w:numPr>
        <w:ilvl w:val="2"/>
        <w:numId w:val="3"/>
      </w:numPr>
      <w:spacing w:before="120" w:after="120" w:line="360" w:lineRule="auto"/>
      <w:ind w:left="341" w:hanging="57"/>
      <w:outlineLvl w:val="2"/>
    </w:pPr>
    <w:rPr>
      <w:rFonts w:eastAsia="SimSun"/>
      <w:b/>
      <w:bCs/>
      <w:color w:val="000000" w:themeColor="text1"/>
    </w:rPr>
  </w:style>
  <w:style w:type="paragraph" w:styleId="Heading4">
    <w:name w:val="heading 4"/>
    <w:basedOn w:val="Normal"/>
    <w:next w:val="Normal"/>
    <w:link w:val="Heading4Char"/>
    <w:uiPriority w:val="9"/>
    <w:unhideWhenUsed/>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2235E"/>
    <w:rPr>
      <w:rFonts w:ascii="Times New Roman" w:eastAsia="Times New Roman" w:hAnsi="Times New Roman" w:cs="Times New Roman"/>
      <w:b/>
      <w:sz w:val="28"/>
      <w:szCs w:val="24"/>
    </w:rPr>
  </w:style>
  <w:style w:type="character" w:customStyle="1" w:styleId="Heading2Char">
    <w:name w:val="Heading 2 Char"/>
    <w:basedOn w:val="DefaultParagraphFont"/>
    <w:link w:val="Heading2"/>
    <w:rsid w:val="00A2235E"/>
    <w:rPr>
      <w:rFonts w:ascii="Times New Roman" w:eastAsia="Times New Roman" w:hAnsi="Times New Roman" w:cs="Times New Roman"/>
      <w:b/>
      <w:sz w:val="26"/>
      <w:szCs w:val="24"/>
    </w:rPr>
  </w:style>
  <w:style w:type="character" w:customStyle="1" w:styleId="Heading3Char">
    <w:name w:val="Heading 3 Char"/>
    <w:basedOn w:val="DefaultParagraphFont"/>
    <w:link w:val="Heading3"/>
    <w:uiPriority w:val="9"/>
    <w:rsid w:val="00EF1F3D"/>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autoRedefine/>
    <w:uiPriority w:val="35"/>
    <w:unhideWhenUsed/>
    <w:qFormat/>
    <w:rsid w:val="00056B77"/>
    <w:pPr>
      <w:spacing w:line="360" w:lineRule="auto"/>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autoRedefine/>
    <w:uiPriority w:val="1"/>
    <w:qFormat/>
    <w:rsid w:val="003E5A99"/>
    <w:pPr>
      <w:widowControl w:val="0"/>
      <w:autoSpaceDE w:val="0"/>
      <w:autoSpaceDN w:val="0"/>
      <w:spacing w:before="120" w:after="120" w:line="360" w:lineRule="auto"/>
      <w:ind w:firstLine="720"/>
      <w:jc w:val="both"/>
    </w:pPr>
    <w:rPr>
      <w:rFonts w:eastAsia="SimSun"/>
      <w:szCs w:val="26"/>
    </w:rPr>
  </w:style>
  <w:style w:type="character" w:customStyle="1" w:styleId="BodyTextChar">
    <w:name w:val="Body Text Char"/>
    <w:aliases w:val="Body Text DATN CNTT Char"/>
    <w:basedOn w:val="DefaultParagraphFont"/>
    <w:link w:val="BodyText"/>
    <w:uiPriority w:val="1"/>
    <w:rsid w:val="003E5A99"/>
    <w:rPr>
      <w:rFonts w:ascii="Times New Roman" w:eastAsia="SimSun" w:hAnsi="Times New Roman" w:cs="Times New Roman"/>
      <w:sz w:val="26"/>
      <w:szCs w:val="26"/>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paragraph" w:customStyle="1" w:styleId="H1">
    <w:name w:val="H1"/>
    <w:basedOn w:val="Normal"/>
    <w:next w:val="Normal"/>
    <w:link w:val="H1Char"/>
    <w:autoRedefine/>
    <w:qFormat/>
    <w:rsid w:val="00E606D0"/>
    <w:pPr>
      <w:numPr>
        <w:numId w:val="42"/>
      </w:numPr>
      <w:spacing w:line="360" w:lineRule="auto"/>
      <w:jc w:val="center"/>
      <w:outlineLvl w:val="0"/>
    </w:pPr>
    <w:rPr>
      <w:b/>
    </w:rPr>
  </w:style>
  <w:style w:type="character" w:customStyle="1" w:styleId="H1Char">
    <w:name w:val="H1 Char"/>
    <w:basedOn w:val="DefaultParagraphFont"/>
    <w:link w:val="H1"/>
    <w:rsid w:val="00E606D0"/>
    <w:rPr>
      <w:rFonts w:ascii="Times New Roman" w:eastAsia="Times New Roman" w:hAnsi="Times New Roman" w:cs="Times New Roman"/>
      <w:b/>
      <w:sz w:val="26"/>
      <w:szCs w:val="24"/>
    </w:rPr>
  </w:style>
  <w:style w:type="paragraph" w:customStyle="1" w:styleId="H2">
    <w:name w:val="H2"/>
    <w:basedOn w:val="Normal"/>
    <w:next w:val="H1"/>
    <w:link w:val="H2Char"/>
    <w:autoRedefine/>
    <w:qFormat/>
    <w:rsid w:val="00F215BB"/>
    <w:pPr>
      <w:numPr>
        <w:ilvl w:val="1"/>
        <w:numId w:val="42"/>
      </w:numPr>
      <w:spacing w:before="120" w:after="120"/>
      <w:jc w:val="both"/>
      <w:outlineLvl w:val="1"/>
    </w:pPr>
    <w:rPr>
      <w:b/>
    </w:rPr>
  </w:style>
  <w:style w:type="character" w:customStyle="1" w:styleId="H2Char">
    <w:name w:val="H2 Char"/>
    <w:basedOn w:val="DefaultParagraphFont"/>
    <w:link w:val="H2"/>
    <w:rsid w:val="00F215BB"/>
    <w:rPr>
      <w:rFonts w:ascii="Times New Roman" w:eastAsia="Times New Roman" w:hAnsi="Times New Roman" w:cs="Times New Roman"/>
      <w:b/>
      <w:sz w:val="26"/>
      <w:szCs w:val="24"/>
    </w:rPr>
  </w:style>
  <w:style w:type="paragraph" w:customStyle="1" w:styleId="H3">
    <w:name w:val="H3"/>
    <w:basedOn w:val="Normal"/>
    <w:next w:val="H2"/>
    <w:link w:val="H3Char"/>
    <w:autoRedefine/>
    <w:qFormat/>
    <w:rsid w:val="003E5A99"/>
    <w:pPr>
      <w:numPr>
        <w:ilvl w:val="2"/>
        <w:numId w:val="42"/>
      </w:numPr>
      <w:adjustRightInd w:val="0"/>
      <w:spacing w:before="120" w:after="120" w:line="360" w:lineRule="auto"/>
      <w:outlineLvl w:val="2"/>
    </w:pPr>
    <w:rPr>
      <w:b/>
    </w:rPr>
  </w:style>
  <w:style w:type="character" w:customStyle="1" w:styleId="H3Char">
    <w:name w:val="H3 Char"/>
    <w:basedOn w:val="DefaultParagraphFont"/>
    <w:link w:val="H3"/>
    <w:rsid w:val="003E5A99"/>
    <w:rPr>
      <w:rFonts w:ascii="Times New Roman" w:eastAsia="Times New Roman" w:hAnsi="Times New Roman" w:cs="Times New Roman"/>
      <w:b/>
      <w:sz w:val="26"/>
      <w:szCs w:val="24"/>
    </w:rPr>
  </w:style>
  <w:style w:type="paragraph" w:customStyle="1" w:styleId="H4">
    <w:name w:val="H4"/>
    <w:basedOn w:val="Normal"/>
    <w:next w:val="H3"/>
    <w:link w:val="H4Char"/>
    <w:autoRedefine/>
    <w:qFormat/>
    <w:rsid w:val="00CE7104"/>
    <w:pPr>
      <w:numPr>
        <w:ilvl w:val="3"/>
        <w:numId w:val="42"/>
      </w:numPr>
      <w:adjustRightInd w:val="0"/>
      <w:spacing w:before="120" w:after="120" w:line="305" w:lineRule="auto"/>
      <w:ind w:left="1094" w:hanging="357"/>
      <w:outlineLvl w:val="3"/>
    </w:pPr>
    <w:rPr>
      <w:b/>
    </w:rPr>
  </w:style>
  <w:style w:type="character" w:customStyle="1" w:styleId="H4Char">
    <w:name w:val="H4 Char"/>
    <w:basedOn w:val="DefaultParagraphFont"/>
    <w:link w:val="H4"/>
    <w:rsid w:val="00CE7104"/>
    <w:rPr>
      <w:rFonts w:ascii="Times New Roman" w:eastAsia="Times New Roman" w:hAnsi="Times New Roman" w:cs="Times New Roman"/>
      <w:b/>
      <w:sz w:val="26"/>
      <w:szCs w:val="24"/>
    </w:rPr>
  </w:style>
  <w:style w:type="paragraph" w:styleId="Revision">
    <w:name w:val="Revision"/>
    <w:hidden/>
    <w:uiPriority w:val="99"/>
    <w:semiHidden/>
    <w:rsid w:val="00ED43BB"/>
    <w:pPr>
      <w:spacing w:after="0" w:line="240" w:lineRule="auto"/>
    </w:pPr>
    <w:rPr>
      <w:rFonts w:ascii="Times New Roman" w:eastAsia="Times New Roman" w:hAnsi="Times New Roman" w:cs="Times New Roman"/>
      <w:sz w:val="26"/>
      <w:szCs w:val="24"/>
    </w:rPr>
  </w:style>
  <w:style w:type="paragraph" w:customStyle="1" w:styleId="Contents">
    <w:name w:val="Contents"/>
    <w:basedOn w:val="Normal"/>
    <w:autoRedefine/>
    <w:qFormat/>
    <w:rsid w:val="00827DF4"/>
    <w:pPr>
      <w:spacing w:before="120" w:after="120" w:line="360" w:lineRule="auto"/>
      <w:ind w:left="357" w:firstLine="720"/>
      <w:jc w:val="both"/>
    </w:pPr>
    <w:rPr>
      <w:bCs/>
      <w:color w:val="000000" w:themeColor="text1"/>
      <w:szCs w:val="26"/>
    </w:rPr>
  </w:style>
  <w:style w:type="character" w:styleId="UnresolvedMention">
    <w:name w:val="Unresolved Mention"/>
    <w:basedOn w:val="DefaultParagraphFont"/>
    <w:uiPriority w:val="99"/>
    <w:semiHidden/>
    <w:unhideWhenUsed/>
    <w:rsid w:val="00D77C70"/>
    <w:rPr>
      <w:color w:val="605E5C"/>
      <w:shd w:val="clear" w:color="auto" w:fill="E1DFDD"/>
    </w:rPr>
  </w:style>
  <w:style w:type="character" w:styleId="FollowedHyperlink">
    <w:name w:val="FollowedHyperlink"/>
    <w:basedOn w:val="DefaultParagraphFont"/>
    <w:uiPriority w:val="99"/>
    <w:semiHidden/>
    <w:unhideWhenUsed/>
    <w:rsid w:val="00971A4E"/>
    <w:rPr>
      <w:color w:val="954F72" w:themeColor="followedHyperlink"/>
      <w:u w:val="single"/>
    </w:rPr>
  </w:style>
  <w:style w:type="paragraph" w:styleId="TOC4">
    <w:name w:val="toc 4"/>
    <w:basedOn w:val="Normal"/>
    <w:next w:val="Normal"/>
    <w:autoRedefine/>
    <w:uiPriority w:val="39"/>
    <w:unhideWhenUsed/>
    <w:rsid w:val="00CC3C3A"/>
    <w:pPr>
      <w:spacing w:after="100"/>
      <w:ind w:left="780"/>
    </w:pPr>
  </w:style>
  <w:style w:type="paragraph" w:styleId="Bibliography">
    <w:name w:val="Bibliography"/>
    <w:basedOn w:val="Normal"/>
    <w:next w:val="Normal"/>
    <w:uiPriority w:val="37"/>
    <w:unhideWhenUsed/>
    <w:rsid w:val="00321157"/>
    <w:pPr>
      <w:tabs>
        <w:tab w:val="left" w:pos="380"/>
      </w:tabs>
      <w:ind w:left="384" w:hanging="384"/>
    </w:pPr>
  </w:style>
  <w:style w:type="character" w:customStyle="1" w:styleId="notion-enable-hover">
    <w:name w:val="notion-enable-hover"/>
    <w:basedOn w:val="DefaultParagraphFont"/>
    <w:rsid w:val="002E4799"/>
  </w:style>
  <w:style w:type="paragraph" w:customStyle="1" w:styleId="CaptionAPI">
    <w:name w:val="Caption API"/>
    <w:basedOn w:val="Normal"/>
    <w:autoRedefine/>
    <w:qFormat/>
    <w:rsid w:val="00590695"/>
    <w:pPr>
      <w:spacing w:before="120" w:after="120"/>
      <w:jc w:val="center"/>
    </w:pPr>
    <w:rPr>
      <w:i/>
    </w:rPr>
  </w:style>
  <w:style w:type="paragraph" w:customStyle="1" w:styleId="CaptionPhuLuc">
    <w:name w:val="Caption Phu Luc"/>
    <w:basedOn w:val="Caption"/>
    <w:autoRedefine/>
    <w:qFormat/>
    <w:rsid w:val="00056B77"/>
    <w:pPr>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8935378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07109656">
      <w:bodyDiv w:val="1"/>
      <w:marLeft w:val="0"/>
      <w:marRight w:val="0"/>
      <w:marTop w:val="0"/>
      <w:marBottom w:val="0"/>
      <w:divBdr>
        <w:top w:val="none" w:sz="0" w:space="0" w:color="auto"/>
        <w:left w:val="none" w:sz="0" w:space="0" w:color="auto"/>
        <w:bottom w:val="none" w:sz="0" w:space="0" w:color="auto"/>
        <w:right w:val="none" w:sz="0" w:space="0" w:color="auto"/>
      </w:divBdr>
    </w:div>
    <w:div w:id="229855264">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65322710">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384870532">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859765">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sChild>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86171023">
      <w:bodyDiv w:val="1"/>
      <w:marLeft w:val="0"/>
      <w:marRight w:val="0"/>
      <w:marTop w:val="0"/>
      <w:marBottom w:val="0"/>
      <w:divBdr>
        <w:top w:val="none" w:sz="0" w:space="0" w:color="auto"/>
        <w:left w:val="none" w:sz="0" w:space="0" w:color="auto"/>
        <w:bottom w:val="none" w:sz="0" w:space="0" w:color="auto"/>
        <w:right w:val="none" w:sz="0" w:space="0" w:color="auto"/>
      </w:divBdr>
      <w:divsChild>
        <w:div w:id="480121114">
          <w:marLeft w:val="0"/>
          <w:marRight w:val="0"/>
          <w:marTop w:val="0"/>
          <w:marBottom w:val="0"/>
          <w:divBdr>
            <w:top w:val="none" w:sz="0" w:space="0" w:color="auto"/>
            <w:left w:val="none" w:sz="0" w:space="0" w:color="auto"/>
            <w:bottom w:val="none" w:sz="0" w:space="0" w:color="auto"/>
            <w:right w:val="none" w:sz="0" w:space="0" w:color="auto"/>
          </w:divBdr>
          <w:divsChild>
            <w:div w:id="19821130">
              <w:marLeft w:val="0"/>
              <w:marRight w:val="0"/>
              <w:marTop w:val="0"/>
              <w:marBottom w:val="0"/>
              <w:divBdr>
                <w:top w:val="single" w:sz="12" w:space="0" w:color="0B57D0"/>
                <w:left w:val="single" w:sz="12" w:space="2" w:color="0B57D0"/>
                <w:bottom w:val="single" w:sz="12" w:space="0" w:color="0B57D0"/>
                <w:right w:val="single" w:sz="12" w:space="2" w:color="0B57D0"/>
              </w:divBdr>
              <w:divsChild>
                <w:div w:id="47487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573391676">
      <w:bodyDiv w:val="1"/>
      <w:marLeft w:val="0"/>
      <w:marRight w:val="0"/>
      <w:marTop w:val="0"/>
      <w:marBottom w:val="0"/>
      <w:divBdr>
        <w:top w:val="none" w:sz="0" w:space="0" w:color="auto"/>
        <w:left w:val="none" w:sz="0" w:space="0" w:color="auto"/>
        <w:bottom w:val="none" w:sz="0" w:space="0" w:color="auto"/>
        <w:right w:val="none" w:sz="0" w:space="0" w:color="auto"/>
      </w:divBdr>
    </w:div>
    <w:div w:id="610404284">
      <w:bodyDiv w:val="1"/>
      <w:marLeft w:val="0"/>
      <w:marRight w:val="0"/>
      <w:marTop w:val="0"/>
      <w:marBottom w:val="0"/>
      <w:divBdr>
        <w:top w:val="none" w:sz="0" w:space="0" w:color="auto"/>
        <w:left w:val="none" w:sz="0" w:space="0" w:color="auto"/>
        <w:bottom w:val="none" w:sz="0" w:space="0" w:color="auto"/>
        <w:right w:val="none" w:sz="0" w:space="0" w:color="auto"/>
      </w:divBdr>
      <w:divsChild>
        <w:div w:id="607005466">
          <w:marLeft w:val="0"/>
          <w:marRight w:val="0"/>
          <w:marTop w:val="0"/>
          <w:marBottom w:val="0"/>
          <w:divBdr>
            <w:top w:val="none" w:sz="0" w:space="0" w:color="auto"/>
            <w:left w:val="none" w:sz="0" w:space="0" w:color="auto"/>
            <w:bottom w:val="none" w:sz="0" w:space="0" w:color="auto"/>
            <w:right w:val="none" w:sz="0" w:space="0" w:color="auto"/>
          </w:divBdr>
          <w:divsChild>
            <w:div w:id="420680906">
              <w:marLeft w:val="0"/>
              <w:marRight w:val="0"/>
              <w:marTop w:val="0"/>
              <w:marBottom w:val="0"/>
              <w:divBdr>
                <w:top w:val="none" w:sz="0" w:space="0" w:color="auto"/>
                <w:left w:val="none" w:sz="0" w:space="0" w:color="auto"/>
                <w:bottom w:val="none" w:sz="0" w:space="0" w:color="auto"/>
                <w:right w:val="none" w:sz="0" w:space="0" w:color="auto"/>
              </w:divBdr>
              <w:divsChild>
                <w:div w:id="126669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0132323">
      <w:bodyDiv w:val="1"/>
      <w:marLeft w:val="0"/>
      <w:marRight w:val="0"/>
      <w:marTop w:val="0"/>
      <w:marBottom w:val="0"/>
      <w:divBdr>
        <w:top w:val="none" w:sz="0" w:space="0" w:color="auto"/>
        <w:left w:val="none" w:sz="0" w:space="0" w:color="auto"/>
        <w:bottom w:val="none" w:sz="0" w:space="0" w:color="auto"/>
        <w:right w:val="none" w:sz="0" w:space="0" w:color="auto"/>
      </w:divBdr>
    </w:div>
    <w:div w:id="660038026">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686176628">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76951880">
      <w:bodyDiv w:val="1"/>
      <w:marLeft w:val="0"/>
      <w:marRight w:val="0"/>
      <w:marTop w:val="0"/>
      <w:marBottom w:val="0"/>
      <w:divBdr>
        <w:top w:val="none" w:sz="0" w:space="0" w:color="auto"/>
        <w:left w:val="none" w:sz="0" w:space="0" w:color="auto"/>
        <w:bottom w:val="none" w:sz="0" w:space="0" w:color="auto"/>
        <w:right w:val="none" w:sz="0" w:space="0" w:color="auto"/>
      </w:divBdr>
      <w:divsChild>
        <w:div w:id="2105295021">
          <w:marLeft w:val="0"/>
          <w:marRight w:val="0"/>
          <w:marTop w:val="0"/>
          <w:marBottom w:val="0"/>
          <w:divBdr>
            <w:top w:val="none" w:sz="0" w:space="0" w:color="auto"/>
            <w:left w:val="none" w:sz="0" w:space="0" w:color="auto"/>
            <w:bottom w:val="none" w:sz="0" w:space="0" w:color="auto"/>
            <w:right w:val="none" w:sz="0" w:space="0" w:color="auto"/>
          </w:divBdr>
          <w:divsChild>
            <w:div w:id="1234198434">
              <w:marLeft w:val="0"/>
              <w:marRight w:val="0"/>
              <w:marTop w:val="0"/>
              <w:marBottom w:val="0"/>
              <w:divBdr>
                <w:top w:val="none" w:sz="0" w:space="0" w:color="auto"/>
                <w:left w:val="none" w:sz="0" w:space="0" w:color="auto"/>
                <w:bottom w:val="none" w:sz="0" w:space="0" w:color="auto"/>
                <w:right w:val="none" w:sz="0" w:space="0" w:color="auto"/>
              </w:divBdr>
              <w:divsChild>
                <w:div w:id="92210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0957873">
      <w:bodyDiv w:val="1"/>
      <w:marLeft w:val="0"/>
      <w:marRight w:val="0"/>
      <w:marTop w:val="0"/>
      <w:marBottom w:val="0"/>
      <w:divBdr>
        <w:top w:val="none" w:sz="0" w:space="0" w:color="auto"/>
        <w:left w:val="none" w:sz="0" w:space="0" w:color="auto"/>
        <w:bottom w:val="none" w:sz="0" w:space="0" w:color="auto"/>
        <w:right w:val="none" w:sz="0" w:space="0" w:color="auto"/>
      </w:divBdr>
    </w:div>
    <w:div w:id="1048333985">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66243722">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15853386">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279070669">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12176578">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46404176">
      <w:bodyDiv w:val="1"/>
      <w:marLeft w:val="0"/>
      <w:marRight w:val="0"/>
      <w:marTop w:val="0"/>
      <w:marBottom w:val="0"/>
      <w:divBdr>
        <w:top w:val="none" w:sz="0" w:space="0" w:color="auto"/>
        <w:left w:val="none" w:sz="0" w:space="0" w:color="auto"/>
        <w:bottom w:val="none" w:sz="0" w:space="0" w:color="auto"/>
        <w:right w:val="none" w:sz="0" w:space="0" w:color="auto"/>
      </w:divBdr>
      <w:divsChild>
        <w:div w:id="1769740015">
          <w:marLeft w:val="0"/>
          <w:marRight w:val="0"/>
          <w:marTop w:val="0"/>
          <w:marBottom w:val="0"/>
          <w:divBdr>
            <w:top w:val="none" w:sz="0" w:space="0" w:color="auto"/>
            <w:left w:val="none" w:sz="0" w:space="0" w:color="auto"/>
            <w:bottom w:val="none" w:sz="0" w:space="0" w:color="auto"/>
            <w:right w:val="none" w:sz="0" w:space="0" w:color="auto"/>
          </w:divBdr>
          <w:divsChild>
            <w:div w:id="1645158732">
              <w:marLeft w:val="0"/>
              <w:marRight w:val="0"/>
              <w:marTop w:val="0"/>
              <w:marBottom w:val="0"/>
              <w:divBdr>
                <w:top w:val="none" w:sz="0" w:space="0" w:color="auto"/>
                <w:left w:val="none" w:sz="0" w:space="0" w:color="auto"/>
                <w:bottom w:val="none" w:sz="0" w:space="0" w:color="auto"/>
                <w:right w:val="none" w:sz="0" w:space="0" w:color="auto"/>
              </w:divBdr>
              <w:divsChild>
                <w:div w:id="667945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80138580">
      <w:bodyDiv w:val="1"/>
      <w:marLeft w:val="0"/>
      <w:marRight w:val="0"/>
      <w:marTop w:val="0"/>
      <w:marBottom w:val="0"/>
      <w:divBdr>
        <w:top w:val="none" w:sz="0" w:space="0" w:color="auto"/>
        <w:left w:val="none" w:sz="0" w:space="0" w:color="auto"/>
        <w:bottom w:val="none" w:sz="0" w:space="0" w:color="auto"/>
        <w:right w:val="none" w:sz="0" w:space="0" w:color="auto"/>
      </w:divBdr>
      <w:divsChild>
        <w:div w:id="145367298">
          <w:marLeft w:val="0"/>
          <w:marRight w:val="0"/>
          <w:marTop w:val="0"/>
          <w:marBottom w:val="0"/>
          <w:divBdr>
            <w:top w:val="none" w:sz="0" w:space="0" w:color="auto"/>
            <w:left w:val="none" w:sz="0" w:space="0" w:color="auto"/>
            <w:bottom w:val="none" w:sz="0" w:space="0" w:color="auto"/>
            <w:right w:val="none" w:sz="0" w:space="0" w:color="auto"/>
          </w:divBdr>
          <w:divsChild>
            <w:div w:id="1062173878">
              <w:marLeft w:val="0"/>
              <w:marRight w:val="0"/>
              <w:marTop w:val="0"/>
              <w:marBottom w:val="0"/>
              <w:divBdr>
                <w:top w:val="none" w:sz="0" w:space="0" w:color="auto"/>
                <w:left w:val="none" w:sz="0" w:space="0" w:color="auto"/>
                <w:bottom w:val="none" w:sz="0" w:space="0" w:color="auto"/>
                <w:right w:val="none" w:sz="0" w:space="0" w:color="auto"/>
              </w:divBdr>
              <w:divsChild>
                <w:div w:id="138467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48171008">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55590557">
      <w:bodyDiv w:val="1"/>
      <w:marLeft w:val="0"/>
      <w:marRight w:val="0"/>
      <w:marTop w:val="0"/>
      <w:marBottom w:val="0"/>
      <w:divBdr>
        <w:top w:val="none" w:sz="0" w:space="0" w:color="auto"/>
        <w:left w:val="none" w:sz="0" w:space="0" w:color="auto"/>
        <w:bottom w:val="none" w:sz="0" w:space="0" w:color="auto"/>
        <w:right w:val="none" w:sz="0" w:space="0" w:color="auto"/>
      </w:divBdr>
    </w:div>
    <w:div w:id="1759666930">
      <w:bodyDiv w:val="1"/>
      <w:marLeft w:val="0"/>
      <w:marRight w:val="0"/>
      <w:marTop w:val="0"/>
      <w:marBottom w:val="0"/>
      <w:divBdr>
        <w:top w:val="none" w:sz="0" w:space="0" w:color="auto"/>
        <w:left w:val="none" w:sz="0" w:space="0" w:color="auto"/>
        <w:bottom w:val="none" w:sz="0" w:space="0" w:color="auto"/>
        <w:right w:val="none" w:sz="0" w:space="0" w:color="auto"/>
      </w:divBdr>
      <w:divsChild>
        <w:div w:id="2100448130">
          <w:marLeft w:val="0"/>
          <w:marRight w:val="0"/>
          <w:marTop w:val="0"/>
          <w:marBottom w:val="0"/>
          <w:divBdr>
            <w:top w:val="none" w:sz="0" w:space="0" w:color="auto"/>
            <w:left w:val="none" w:sz="0" w:space="0" w:color="auto"/>
            <w:bottom w:val="none" w:sz="0" w:space="0" w:color="auto"/>
            <w:right w:val="none" w:sz="0" w:space="0" w:color="auto"/>
          </w:divBdr>
          <w:divsChild>
            <w:div w:id="468405797">
              <w:marLeft w:val="0"/>
              <w:marRight w:val="0"/>
              <w:marTop w:val="0"/>
              <w:marBottom w:val="0"/>
              <w:divBdr>
                <w:top w:val="single" w:sz="12" w:space="0" w:color="0B57D0"/>
                <w:left w:val="single" w:sz="12" w:space="2" w:color="0B57D0"/>
                <w:bottom w:val="single" w:sz="12" w:space="0" w:color="0B57D0"/>
                <w:right w:val="single" w:sz="12" w:space="2" w:color="0B57D0"/>
              </w:divBdr>
              <w:divsChild>
                <w:div w:id="310909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865557883">
          <w:marLeft w:val="300"/>
          <w:marRight w:val="0"/>
          <w:marTop w:val="0"/>
          <w:marBottom w:val="0"/>
          <w:divBdr>
            <w:top w:val="none" w:sz="0" w:space="0" w:color="auto"/>
            <w:left w:val="none" w:sz="0" w:space="0" w:color="auto"/>
            <w:bottom w:val="none" w:sz="0" w:space="0" w:color="auto"/>
            <w:right w:val="none" w:sz="0" w:space="0" w:color="auto"/>
          </w:divBdr>
        </w:div>
        <w:div w:id="49348866">
          <w:marLeft w:val="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5417085">
      <w:bodyDiv w:val="1"/>
      <w:marLeft w:val="0"/>
      <w:marRight w:val="0"/>
      <w:marTop w:val="0"/>
      <w:marBottom w:val="0"/>
      <w:divBdr>
        <w:top w:val="none" w:sz="0" w:space="0" w:color="auto"/>
        <w:left w:val="none" w:sz="0" w:space="0" w:color="auto"/>
        <w:bottom w:val="none" w:sz="0" w:space="0" w:color="auto"/>
        <w:right w:val="none" w:sz="0" w:space="0" w:color="auto"/>
      </w:divBdr>
      <w:divsChild>
        <w:div w:id="217939963">
          <w:marLeft w:val="0"/>
          <w:marRight w:val="0"/>
          <w:marTop w:val="0"/>
          <w:marBottom w:val="0"/>
          <w:divBdr>
            <w:top w:val="none" w:sz="0" w:space="0" w:color="auto"/>
            <w:left w:val="none" w:sz="0" w:space="0" w:color="auto"/>
            <w:bottom w:val="none" w:sz="0" w:space="0" w:color="auto"/>
            <w:right w:val="none" w:sz="0" w:space="0" w:color="auto"/>
          </w:divBdr>
          <w:divsChild>
            <w:div w:id="1793596818">
              <w:marLeft w:val="0"/>
              <w:marRight w:val="0"/>
              <w:marTop w:val="0"/>
              <w:marBottom w:val="0"/>
              <w:divBdr>
                <w:top w:val="single" w:sz="12" w:space="0" w:color="0B57D0"/>
                <w:left w:val="single" w:sz="12" w:space="2" w:color="0B57D0"/>
                <w:bottom w:val="single" w:sz="12" w:space="0" w:color="0B57D0"/>
                <w:right w:val="single" w:sz="12" w:space="2" w:color="0B57D0"/>
              </w:divBdr>
              <w:divsChild>
                <w:div w:id="154980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69367966">
      <w:bodyDiv w:val="1"/>
      <w:marLeft w:val="0"/>
      <w:marRight w:val="0"/>
      <w:marTop w:val="0"/>
      <w:marBottom w:val="0"/>
      <w:divBdr>
        <w:top w:val="none" w:sz="0" w:space="0" w:color="auto"/>
        <w:left w:val="none" w:sz="0" w:space="0" w:color="auto"/>
        <w:bottom w:val="none" w:sz="0" w:space="0" w:color="auto"/>
        <w:right w:val="none" w:sz="0" w:space="0" w:color="auto"/>
      </w:divBdr>
      <w:divsChild>
        <w:div w:id="1930238861">
          <w:marLeft w:val="0"/>
          <w:marRight w:val="0"/>
          <w:marTop w:val="0"/>
          <w:marBottom w:val="0"/>
          <w:divBdr>
            <w:top w:val="none" w:sz="0" w:space="0" w:color="auto"/>
            <w:left w:val="none" w:sz="0" w:space="0" w:color="auto"/>
            <w:bottom w:val="none" w:sz="0" w:space="0" w:color="auto"/>
            <w:right w:val="none" w:sz="0" w:space="0" w:color="auto"/>
          </w:divBdr>
          <w:divsChild>
            <w:div w:id="1977025786">
              <w:marLeft w:val="0"/>
              <w:marRight w:val="0"/>
              <w:marTop w:val="0"/>
              <w:marBottom w:val="0"/>
              <w:divBdr>
                <w:top w:val="single" w:sz="12" w:space="0" w:color="0B57D0"/>
                <w:left w:val="single" w:sz="12" w:space="2" w:color="0B57D0"/>
                <w:bottom w:val="single" w:sz="12" w:space="0" w:color="0B57D0"/>
                <w:right w:val="single" w:sz="12" w:space="2" w:color="0B57D0"/>
              </w:divBdr>
              <w:divsChild>
                <w:div w:id="190074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63918428">
      <w:bodyDiv w:val="1"/>
      <w:marLeft w:val="0"/>
      <w:marRight w:val="0"/>
      <w:marTop w:val="0"/>
      <w:marBottom w:val="0"/>
      <w:divBdr>
        <w:top w:val="none" w:sz="0" w:space="0" w:color="auto"/>
        <w:left w:val="none" w:sz="0" w:space="0" w:color="auto"/>
        <w:bottom w:val="none" w:sz="0" w:space="0" w:color="auto"/>
        <w:right w:val="none" w:sz="0" w:space="0" w:color="auto"/>
      </w:divBdr>
      <w:divsChild>
        <w:div w:id="1131828517">
          <w:marLeft w:val="0"/>
          <w:marRight w:val="0"/>
          <w:marTop w:val="0"/>
          <w:marBottom w:val="0"/>
          <w:divBdr>
            <w:top w:val="none" w:sz="0" w:space="0" w:color="auto"/>
            <w:left w:val="none" w:sz="0" w:space="0" w:color="auto"/>
            <w:bottom w:val="none" w:sz="0" w:space="0" w:color="auto"/>
            <w:right w:val="none" w:sz="0" w:space="0" w:color="auto"/>
          </w:divBdr>
          <w:divsChild>
            <w:div w:id="1175850567">
              <w:marLeft w:val="0"/>
              <w:marRight w:val="0"/>
              <w:marTop w:val="0"/>
              <w:marBottom w:val="0"/>
              <w:divBdr>
                <w:top w:val="none" w:sz="0" w:space="0" w:color="auto"/>
                <w:left w:val="none" w:sz="0" w:space="0" w:color="auto"/>
                <w:bottom w:val="none" w:sz="0" w:space="0" w:color="auto"/>
                <w:right w:val="none" w:sz="0" w:space="0" w:color="auto"/>
              </w:divBdr>
            </w:div>
          </w:divsChild>
        </w:div>
        <w:div w:id="1814054745">
          <w:marLeft w:val="0"/>
          <w:marRight w:val="0"/>
          <w:marTop w:val="0"/>
          <w:marBottom w:val="0"/>
          <w:divBdr>
            <w:top w:val="none" w:sz="0" w:space="0" w:color="auto"/>
            <w:left w:val="none" w:sz="0" w:space="0" w:color="auto"/>
            <w:bottom w:val="none" w:sz="0" w:space="0" w:color="auto"/>
            <w:right w:val="none" w:sz="0" w:space="0" w:color="auto"/>
          </w:divBdr>
          <w:divsChild>
            <w:div w:id="8142418">
              <w:marLeft w:val="0"/>
              <w:marRight w:val="0"/>
              <w:marTop w:val="0"/>
              <w:marBottom w:val="0"/>
              <w:divBdr>
                <w:top w:val="none" w:sz="0" w:space="0" w:color="auto"/>
                <w:left w:val="none" w:sz="0" w:space="0" w:color="auto"/>
                <w:bottom w:val="none" w:sz="0" w:space="0" w:color="auto"/>
                <w:right w:val="none" w:sz="0" w:space="0" w:color="auto"/>
              </w:divBdr>
            </w:div>
          </w:divsChild>
        </w:div>
        <w:div w:id="1021128570">
          <w:marLeft w:val="0"/>
          <w:marRight w:val="0"/>
          <w:marTop w:val="0"/>
          <w:marBottom w:val="0"/>
          <w:divBdr>
            <w:top w:val="none" w:sz="0" w:space="0" w:color="auto"/>
            <w:left w:val="none" w:sz="0" w:space="0" w:color="auto"/>
            <w:bottom w:val="none" w:sz="0" w:space="0" w:color="auto"/>
            <w:right w:val="none" w:sz="0" w:space="0" w:color="auto"/>
          </w:divBdr>
          <w:divsChild>
            <w:div w:id="1354265780">
              <w:marLeft w:val="0"/>
              <w:marRight w:val="0"/>
              <w:marTop w:val="0"/>
              <w:marBottom w:val="0"/>
              <w:divBdr>
                <w:top w:val="none" w:sz="0" w:space="0" w:color="auto"/>
                <w:left w:val="none" w:sz="0" w:space="0" w:color="auto"/>
                <w:bottom w:val="none" w:sz="0" w:space="0" w:color="auto"/>
                <w:right w:val="none" w:sz="0" w:space="0" w:color="auto"/>
              </w:divBdr>
            </w:div>
          </w:divsChild>
        </w:div>
        <w:div w:id="2054959163">
          <w:marLeft w:val="0"/>
          <w:marRight w:val="0"/>
          <w:marTop w:val="0"/>
          <w:marBottom w:val="0"/>
          <w:divBdr>
            <w:top w:val="none" w:sz="0" w:space="0" w:color="auto"/>
            <w:left w:val="none" w:sz="0" w:space="0" w:color="auto"/>
            <w:bottom w:val="none" w:sz="0" w:space="0" w:color="auto"/>
            <w:right w:val="none" w:sz="0" w:space="0" w:color="auto"/>
          </w:divBdr>
          <w:divsChild>
            <w:div w:id="2076313106">
              <w:marLeft w:val="0"/>
              <w:marRight w:val="0"/>
              <w:marTop w:val="0"/>
              <w:marBottom w:val="0"/>
              <w:divBdr>
                <w:top w:val="none" w:sz="0" w:space="0" w:color="auto"/>
                <w:left w:val="none" w:sz="0" w:space="0" w:color="auto"/>
                <w:bottom w:val="none" w:sz="0" w:space="0" w:color="auto"/>
                <w:right w:val="none" w:sz="0" w:space="0" w:color="auto"/>
              </w:divBdr>
            </w:div>
          </w:divsChild>
        </w:div>
        <w:div w:id="1798336584">
          <w:marLeft w:val="0"/>
          <w:marRight w:val="0"/>
          <w:marTop w:val="0"/>
          <w:marBottom w:val="0"/>
          <w:divBdr>
            <w:top w:val="none" w:sz="0" w:space="0" w:color="auto"/>
            <w:left w:val="none" w:sz="0" w:space="0" w:color="auto"/>
            <w:bottom w:val="none" w:sz="0" w:space="0" w:color="auto"/>
            <w:right w:val="none" w:sz="0" w:space="0" w:color="auto"/>
          </w:divBdr>
          <w:divsChild>
            <w:div w:id="1648393217">
              <w:marLeft w:val="0"/>
              <w:marRight w:val="0"/>
              <w:marTop w:val="0"/>
              <w:marBottom w:val="0"/>
              <w:divBdr>
                <w:top w:val="none" w:sz="0" w:space="0" w:color="auto"/>
                <w:left w:val="none" w:sz="0" w:space="0" w:color="auto"/>
                <w:bottom w:val="none" w:sz="0" w:space="0" w:color="auto"/>
                <w:right w:val="none" w:sz="0" w:space="0" w:color="auto"/>
              </w:divBdr>
            </w:div>
          </w:divsChild>
        </w:div>
        <w:div w:id="1551768059">
          <w:marLeft w:val="0"/>
          <w:marRight w:val="0"/>
          <w:marTop w:val="0"/>
          <w:marBottom w:val="0"/>
          <w:divBdr>
            <w:top w:val="none" w:sz="0" w:space="0" w:color="auto"/>
            <w:left w:val="none" w:sz="0" w:space="0" w:color="auto"/>
            <w:bottom w:val="none" w:sz="0" w:space="0" w:color="auto"/>
            <w:right w:val="none" w:sz="0" w:space="0" w:color="auto"/>
          </w:divBdr>
          <w:divsChild>
            <w:div w:id="665792681">
              <w:marLeft w:val="0"/>
              <w:marRight w:val="0"/>
              <w:marTop w:val="0"/>
              <w:marBottom w:val="0"/>
              <w:divBdr>
                <w:top w:val="none" w:sz="0" w:space="0" w:color="auto"/>
                <w:left w:val="none" w:sz="0" w:space="0" w:color="auto"/>
                <w:bottom w:val="none" w:sz="0" w:space="0" w:color="auto"/>
                <w:right w:val="none" w:sz="0" w:space="0" w:color="auto"/>
              </w:divBdr>
            </w:div>
          </w:divsChild>
        </w:div>
        <w:div w:id="55323960">
          <w:marLeft w:val="0"/>
          <w:marRight w:val="0"/>
          <w:marTop w:val="0"/>
          <w:marBottom w:val="0"/>
          <w:divBdr>
            <w:top w:val="none" w:sz="0" w:space="0" w:color="auto"/>
            <w:left w:val="none" w:sz="0" w:space="0" w:color="auto"/>
            <w:bottom w:val="none" w:sz="0" w:space="0" w:color="auto"/>
            <w:right w:val="none" w:sz="0" w:space="0" w:color="auto"/>
          </w:divBdr>
          <w:divsChild>
            <w:div w:id="1311135854">
              <w:marLeft w:val="0"/>
              <w:marRight w:val="0"/>
              <w:marTop w:val="0"/>
              <w:marBottom w:val="0"/>
              <w:divBdr>
                <w:top w:val="none" w:sz="0" w:space="0" w:color="auto"/>
                <w:left w:val="none" w:sz="0" w:space="0" w:color="auto"/>
                <w:bottom w:val="none" w:sz="0" w:space="0" w:color="auto"/>
                <w:right w:val="none" w:sz="0" w:space="0" w:color="auto"/>
              </w:divBdr>
            </w:div>
          </w:divsChild>
        </w:div>
        <w:div w:id="447626666">
          <w:marLeft w:val="0"/>
          <w:marRight w:val="0"/>
          <w:marTop w:val="0"/>
          <w:marBottom w:val="0"/>
          <w:divBdr>
            <w:top w:val="none" w:sz="0" w:space="0" w:color="auto"/>
            <w:left w:val="none" w:sz="0" w:space="0" w:color="auto"/>
            <w:bottom w:val="none" w:sz="0" w:space="0" w:color="auto"/>
            <w:right w:val="none" w:sz="0" w:space="0" w:color="auto"/>
          </w:divBdr>
          <w:divsChild>
            <w:div w:id="1442995974">
              <w:marLeft w:val="0"/>
              <w:marRight w:val="0"/>
              <w:marTop w:val="0"/>
              <w:marBottom w:val="0"/>
              <w:divBdr>
                <w:top w:val="none" w:sz="0" w:space="0" w:color="auto"/>
                <w:left w:val="none" w:sz="0" w:space="0" w:color="auto"/>
                <w:bottom w:val="none" w:sz="0" w:space="0" w:color="auto"/>
                <w:right w:val="none" w:sz="0" w:space="0" w:color="auto"/>
              </w:divBdr>
            </w:div>
          </w:divsChild>
        </w:div>
        <w:div w:id="696274701">
          <w:marLeft w:val="0"/>
          <w:marRight w:val="0"/>
          <w:marTop w:val="0"/>
          <w:marBottom w:val="0"/>
          <w:divBdr>
            <w:top w:val="none" w:sz="0" w:space="0" w:color="auto"/>
            <w:left w:val="none" w:sz="0" w:space="0" w:color="auto"/>
            <w:bottom w:val="none" w:sz="0" w:space="0" w:color="auto"/>
            <w:right w:val="none" w:sz="0" w:space="0" w:color="auto"/>
          </w:divBdr>
          <w:divsChild>
            <w:div w:id="87281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18077241">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4086531">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hyperlink" Target="https://docs.docker.com/engine/install/"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cloud.saleor.io/" TargetMode="External"/><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hyperlink" Target="https://github.com/saleor/saleor-platform.git" TargetMode="External"/><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hyperlink" Target="https://docs.flutter.dev/get-started/install"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yperlink" Target="http://localhost:9000/dashboard/"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jpg"/><Relationship Id="rId40" Type="http://schemas.openxmlformats.org/officeDocument/2006/relationships/hyperlink" Target="http://localhost:8000/graphql/" TargetMode="External"/><Relationship Id="rId45" Type="http://schemas.openxmlformats.org/officeDocument/2006/relationships/image" Target="media/image25.png"/><Relationship Id="rId66" Type="http://schemas.openxmlformats.org/officeDocument/2006/relationships/image" Target="media/image4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nsang/Desktop/Khoa%20Luan/TN_110120151_NguyenNhatSa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Mar19</b:Tag>
    <b:SourceType>Book</b:SourceType>
    <b:Guid>{A229A241-7D83-9640-8788-BCB3EACD8E00}</b:Guid>
    <b:Author>
      <b:Author>
        <b:NameList>
          <b:Person>
            <b:Last>Napoli</b:Last>
            <b:First>Marco</b:First>
            <b:Middle>L.</b:Middle>
          </b:Person>
        </b:NameList>
      </b:Author>
    </b:Author>
    <b:Title>Beginning Flutter: A Hands On Guide to App Development</b:Title>
    <b:Year>2019</b:Year>
    <b:RefOrder>1</b:RefOrder>
  </b:Source>
</b:Sources>
</file>

<file path=customXml/itemProps1.xml><?xml version="1.0" encoding="utf-8"?>
<ds:datastoreItem xmlns:ds="http://schemas.openxmlformats.org/officeDocument/2006/customXml" ds:itemID="{5010CE48-F310-2E42-9AA5-3084791C4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TN_110120151_NguyenNhatSang.dotx</Template>
  <TotalTime>0</TotalTime>
  <Pages>90</Pages>
  <Words>13306</Words>
  <Characters>75846</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88975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Nhất Sang</dc:creator>
  <cp:keywords/>
  <dc:description/>
  <cp:lastModifiedBy>Nhất Sang Nguyễn</cp:lastModifiedBy>
  <cp:revision>3</cp:revision>
  <cp:lastPrinted>2024-11-10T18:17:00Z</cp:lastPrinted>
  <dcterms:created xsi:type="dcterms:W3CDTF">2024-11-10T18:17:00Z</dcterms:created>
  <dcterms:modified xsi:type="dcterms:W3CDTF">2024-11-10T18:17:00Z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zotero-version="7.0.7"&gt;&lt;session id="ghBWvZsp"/&gt;&lt;style id="http://www.zotero.org/styles/ieee" locale="vi-VN"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